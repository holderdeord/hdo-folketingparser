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ellrutenett"/>
        <w:tblW w:w="0" w:type="auto"/>
        <w:tblLook w:val="04A0" w:firstRow="1" w:lastRow="0" w:firstColumn="1" w:lastColumn="0" w:noHBand="0" w:noVBand="1"/>
      </w:tblPr>
      <w:tblGrid>
        <w:gridCol w:w="1109"/>
        <w:gridCol w:w="796"/>
        <w:gridCol w:w="731"/>
        <w:gridCol w:w="8046"/>
      </w:tblGrid>
      <w:tr w:rsidR="00AB4A1E" w:rsidRPr="00AB4A1E" w:rsidTr="00AB4A1E">
        <w:trPr>
          <w:tblHeader/>
        </w:trPr>
        <w:tc>
          <w:tcPr>
            <w:tcW w:w="0" w:type="auto"/>
          </w:tcPr>
          <w:p w:rsidR="00AB4A1E" w:rsidRPr="00AB4A1E" w:rsidRDefault="00AB4A1E" w:rsidP="008B7D4A">
            <w:pPr>
              <w:rPr>
                <w:b/>
              </w:rPr>
            </w:pPr>
            <w:bookmarkStart w:id="0" w:name="_GoBack"/>
            <w:r w:rsidRPr="00AB4A1E">
              <w:rPr>
                <w:b/>
              </w:rPr>
              <w:t>Dato</w:t>
            </w:r>
          </w:p>
        </w:tc>
        <w:tc>
          <w:tcPr>
            <w:tcW w:w="0" w:type="auto"/>
          </w:tcPr>
          <w:p w:rsidR="00AB4A1E" w:rsidRPr="00AB4A1E" w:rsidRDefault="00AB4A1E" w:rsidP="008B7D4A">
            <w:pPr>
              <w:rPr>
                <w:b/>
              </w:rPr>
            </w:pPr>
            <w:r w:rsidRPr="00AB4A1E">
              <w:rPr>
                <w:b/>
              </w:rPr>
              <w:t>Kartnr</w:t>
            </w:r>
          </w:p>
        </w:tc>
        <w:tc>
          <w:tcPr>
            <w:tcW w:w="0" w:type="auto"/>
          </w:tcPr>
          <w:p w:rsidR="00AB4A1E" w:rsidRPr="00AB4A1E" w:rsidRDefault="00AB4A1E" w:rsidP="008B7D4A">
            <w:pPr>
              <w:rPr>
                <w:b/>
              </w:rPr>
            </w:pPr>
            <w:r w:rsidRPr="00AB4A1E">
              <w:rPr>
                <w:b/>
              </w:rPr>
              <w:t>Saknr</w:t>
            </w:r>
          </w:p>
        </w:tc>
        <w:tc>
          <w:tcPr>
            <w:tcW w:w="0" w:type="auto"/>
          </w:tcPr>
          <w:p w:rsidR="00AB4A1E" w:rsidRPr="00AB4A1E" w:rsidRDefault="00AB4A1E" w:rsidP="00AB4A1E">
            <w:pPr>
              <w:rPr>
                <w:b/>
              </w:rPr>
            </w:pPr>
            <w:r w:rsidRPr="00AB4A1E">
              <w:rPr>
                <w:b/>
              </w:rPr>
              <w:t>Sak / innstilling</w:t>
            </w:r>
          </w:p>
        </w:tc>
      </w:tr>
      <w:bookmarkEnd w:id="0"/>
      <w:tr w:rsidR="00AB4A1E" w:rsidRPr="00AB4A1E" w:rsidTr="00AB4A1E">
        <w:tc>
          <w:tcPr>
            <w:tcW w:w="0" w:type="auto"/>
          </w:tcPr>
          <w:p w:rsidR="00AB4A1E" w:rsidRPr="00AB4A1E" w:rsidRDefault="00AB4A1E" w:rsidP="008B7D4A">
            <w:r w:rsidRPr="00AB4A1E">
              <w:t>20091007</w:t>
            </w:r>
          </w:p>
        </w:tc>
        <w:tc>
          <w:tcPr>
            <w:tcW w:w="0" w:type="auto"/>
          </w:tcPr>
          <w:p w:rsidR="00AB4A1E" w:rsidRPr="00AB4A1E" w:rsidRDefault="00AB4A1E" w:rsidP="008B7D4A">
            <w:r w:rsidRPr="00AB4A1E">
              <w:t>2</w:t>
            </w:r>
          </w:p>
        </w:tc>
        <w:tc>
          <w:tcPr>
            <w:tcW w:w="0" w:type="auto"/>
          </w:tcPr>
          <w:p w:rsidR="00AB4A1E" w:rsidRPr="00AB4A1E" w:rsidRDefault="00AB4A1E" w:rsidP="008B7D4A">
            <w:r w:rsidRPr="00AB4A1E">
              <w:t>1</w:t>
            </w:r>
          </w:p>
        </w:tc>
        <w:tc>
          <w:tcPr>
            <w:tcW w:w="0" w:type="auto"/>
          </w:tcPr>
          <w:p w:rsidR="00AB4A1E" w:rsidRPr="00AB4A1E" w:rsidRDefault="00AB4A1E" w:rsidP="008B7D4A">
            <w:r w:rsidRPr="00AB4A1E">
              <w:t xml:space="preserve">Referat </w:t>
            </w:r>
          </w:p>
        </w:tc>
      </w:tr>
      <w:tr w:rsidR="00AB4A1E" w:rsidRPr="00AB4A1E" w:rsidTr="00AB4A1E">
        <w:tc>
          <w:tcPr>
            <w:tcW w:w="0" w:type="auto"/>
          </w:tcPr>
          <w:p w:rsidR="00AB4A1E" w:rsidRPr="00AB4A1E" w:rsidRDefault="00AB4A1E" w:rsidP="008B7D4A">
            <w:r w:rsidRPr="00AB4A1E">
              <w:t>20091007</w:t>
            </w:r>
          </w:p>
        </w:tc>
        <w:tc>
          <w:tcPr>
            <w:tcW w:w="0" w:type="auto"/>
          </w:tcPr>
          <w:p w:rsidR="00AB4A1E" w:rsidRPr="00AB4A1E" w:rsidRDefault="00AB4A1E" w:rsidP="008B7D4A">
            <w:r w:rsidRPr="00AB4A1E">
              <w:t>2</w:t>
            </w:r>
          </w:p>
        </w:tc>
        <w:tc>
          <w:tcPr>
            <w:tcW w:w="0" w:type="auto"/>
          </w:tcPr>
          <w:p w:rsidR="00AB4A1E" w:rsidRPr="00AB4A1E" w:rsidRDefault="00AB4A1E" w:rsidP="008B7D4A">
            <w:r w:rsidRPr="00AB4A1E">
              <w:t>2</w:t>
            </w:r>
          </w:p>
        </w:tc>
        <w:tc>
          <w:tcPr>
            <w:tcW w:w="0" w:type="auto"/>
          </w:tcPr>
          <w:p w:rsidR="00AB4A1E" w:rsidRPr="00AB4A1E" w:rsidRDefault="00AB4A1E" w:rsidP="008B7D4A">
            <w:r w:rsidRPr="00AB4A1E">
              <w:t>Innstilling fra fullmaktskomiteen om fullmaktene</w:t>
            </w:r>
            <w:proofErr w:type="gramStart"/>
            <w:r w:rsidRPr="00AB4A1E">
              <w:t xml:space="preserve"> (Innst.</w:t>
            </w:r>
            <w:proofErr w:type="gramEnd"/>
            <w:r w:rsidRPr="00AB4A1E">
              <w:t xml:space="preserve"> 1 S)</w:t>
            </w:r>
          </w:p>
        </w:tc>
      </w:tr>
      <w:tr w:rsidR="00AB4A1E" w:rsidRPr="00AB4A1E" w:rsidTr="00AB4A1E">
        <w:tc>
          <w:tcPr>
            <w:tcW w:w="0" w:type="auto"/>
          </w:tcPr>
          <w:p w:rsidR="00AB4A1E" w:rsidRPr="00AB4A1E" w:rsidRDefault="00AB4A1E" w:rsidP="008B7D4A">
            <w:r w:rsidRPr="00AB4A1E">
              <w:t>20091008</w:t>
            </w:r>
          </w:p>
        </w:tc>
        <w:tc>
          <w:tcPr>
            <w:tcW w:w="0" w:type="auto"/>
          </w:tcPr>
          <w:p w:rsidR="00AB4A1E" w:rsidRPr="00AB4A1E" w:rsidRDefault="00AB4A1E" w:rsidP="008B7D4A">
            <w:r w:rsidRPr="00AB4A1E">
              <w:t>3</w:t>
            </w:r>
          </w:p>
        </w:tc>
        <w:tc>
          <w:tcPr>
            <w:tcW w:w="0" w:type="auto"/>
          </w:tcPr>
          <w:p w:rsidR="00AB4A1E" w:rsidRPr="00AB4A1E" w:rsidRDefault="00AB4A1E" w:rsidP="008B7D4A">
            <w:r w:rsidRPr="00AB4A1E">
              <w:t>1</w:t>
            </w:r>
          </w:p>
        </w:tc>
        <w:tc>
          <w:tcPr>
            <w:tcW w:w="0" w:type="auto"/>
          </w:tcPr>
          <w:p w:rsidR="00AB4A1E" w:rsidRPr="00AB4A1E" w:rsidRDefault="00AB4A1E" w:rsidP="008B7D4A">
            <w:r w:rsidRPr="00AB4A1E">
              <w:t xml:space="preserve">Valg av presidenter og sekretærer </w:t>
            </w:r>
          </w:p>
        </w:tc>
      </w:tr>
      <w:tr w:rsidR="00AB4A1E" w:rsidRPr="00AB4A1E" w:rsidTr="00AB4A1E">
        <w:tc>
          <w:tcPr>
            <w:tcW w:w="0" w:type="auto"/>
          </w:tcPr>
          <w:p w:rsidR="00AB4A1E" w:rsidRPr="00AB4A1E" w:rsidRDefault="00AB4A1E" w:rsidP="008B7D4A">
            <w:r w:rsidRPr="00AB4A1E">
              <w:t>20091008</w:t>
            </w:r>
          </w:p>
        </w:tc>
        <w:tc>
          <w:tcPr>
            <w:tcW w:w="0" w:type="auto"/>
          </w:tcPr>
          <w:p w:rsidR="00AB4A1E" w:rsidRPr="00AB4A1E" w:rsidRDefault="00AB4A1E" w:rsidP="008B7D4A">
            <w:r w:rsidRPr="00AB4A1E">
              <w:t>3</w:t>
            </w:r>
          </w:p>
        </w:tc>
        <w:tc>
          <w:tcPr>
            <w:tcW w:w="0" w:type="auto"/>
          </w:tcPr>
          <w:p w:rsidR="00AB4A1E" w:rsidRPr="00AB4A1E" w:rsidRDefault="00AB4A1E" w:rsidP="008B7D4A">
            <w:r w:rsidRPr="00AB4A1E">
              <w:t>2</w:t>
            </w:r>
          </w:p>
        </w:tc>
        <w:tc>
          <w:tcPr>
            <w:tcW w:w="0" w:type="auto"/>
          </w:tcPr>
          <w:p w:rsidR="00AB4A1E" w:rsidRPr="00AB4A1E" w:rsidRDefault="00AB4A1E" w:rsidP="008B7D4A">
            <w:r w:rsidRPr="00AB4A1E">
              <w:t xml:space="preserve">Valg av medlemmer til valgkomiteen </w:t>
            </w:r>
          </w:p>
        </w:tc>
      </w:tr>
      <w:tr w:rsidR="00AB4A1E" w:rsidRPr="00AB4A1E" w:rsidTr="00AB4A1E">
        <w:tc>
          <w:tcPr>
            <w:tcW w:w="0" w:type="auto"/>
          </w:tcPr>
          <w:p w:rsidR="00AB4A1E" w:rsidRPr="00AB4A1E" w:rsidRDefault="00AB4A1E" w:rsidP="008B7D4A">
            <w:r w:rsidRPr="00AB4A1E">
              <w:t>20091012</w:t>
            </w:r>
          </w:p>
        </w:tc>
        <w:tc>
          <w:tcPr>
            <w:tcW w:w="0" w:type="auto"/>
          </w:tcPr>
          <w:p w:rsidR="00AB4A1E" w:rsidRPr="00AB4A1E" w:rsidRDefault="00AB4A1E" w:rsidP="008B7D4A">
            <w:r w:rsidRPr="00AB4A1E">
              <w:t>4</w:t>
            </w:r>
          </w:p>
        </w:tc>
        <w:tc>
          <w:tcPr>
            <w:tcW w:w="0" w:type="auto"/>
          </w:tcPr>
          <w:p w:rsidR="00AB4A1E" w:rsidRPr="00AB4A1E" w:rsidRDefault="00AB4A1E" w:rsidP="008B7D4A">
            <w:r w:rsidRPr="00AB4A1E">
              <w:t>1</w:t>
            </w:r>
          </w:p>
        </w:tc>
        <w:tc>
          <w:tcPr>
            <w:tcW w:w="0" w:type="auto"/>
          </w:tcPr>
          <w:p w:rsidR="00AB4A1E" w:rsidRPr="00AB4A1E" w:rsidRDefault="00AB4A1E" w:rsidP="008B7D4A">
            <w:r w:rsidRPr="00AB4A1E">
              <w:t xml:space="preserve">Hans Majestet Kongens tale til det 154. storting ved dets åpning og melding om Noregs rikes tilstand og styring </w:t>
            </w:r>
          </w:p>
        </w:tc>
      </w:tr>
      <w:tr w:rsidR="00AB4A1E" w:rsidRPr="00AB4A1E" w:rsidTr="00AB4A1E">
        <w:tc>
          <w:tcPr>
            <w:tcW w:w="0" w:type="auto"/>
          </w:tcPr>
          <w:p w:rsidR="00AB4A1E" w:rsidRPr="00AB4A1E" w:rsidRDefault="00AB4A1E" w:rsidP="008B7D4A">
            <w:r w:rsidRPr="00AB4A1E">
              <w:t>20091012</w:t>
            </w:r>
          </w:p>
        </w:tc>
        <w:tc>
          <w:tcPr>
            <w:tcW w:w="0" w:type="auto"/>
          </w:tcPr>
          <w:p w:rsidR="00AB4A1E" w:rsidRPr="00AB4A1E" w:rsidRDefault="00AB4A1E" w:rsidP="008B7D4A">
            <w:r w:rsidRPr="00AB4A1E">
              <w:t>4</w:t>
            </w:r>
          </w:p>
        </w:tc>
        <w:tc>
          <w:tcPr>
            <w:tcW w:w="0" w:type="auto"/>
          </w:tcPr>
          <w:p w:rsidR="00AB4A1E" w:rsidRPr="00AB4A1E" w:rsidRDefault="00AB4A1E" w:rsidP="008B7D4A">
            <w:r w:rsidRPr="00AB4A1E">
              <w:t>2</w:t>
            </w:r>
          </w:p>
        </w:tc>
        <w:tc>
          <w:tcPr>
            <w:tcW w:w="0" w:type="auto"/>
          </w:tcPr>
          <w:p w:rsidR="00AB4A1E" w:rsidRPr="00AB4A1E" w:rsidRDefault="00AB4A1E" w:rsidP="008B7D4A">
            <w:r w:rsidRPr="00AB4A1E">
              <w:t xml:space="preserve">Referat </w:t>
            </w:r>
          </w:p>
        </w:tc>
      </w:tr>
      <w:tr w:rsidR="00AB4A1E" w:rsidRPr="00AB4A1E" w:rsidTr="00AB4A1E">
        <w:tc>
          <w:tcPr>
            <w:tcW w:w="0" w:type="auto"/>
          </w:tcPr>
          <w:p w:rsidR="00AB4A1E" w:rsidRPr="00AB4A1E" w:rsidRDefault="00AB4A1E" w:rsidP="008B7D4A">
            <w:r w:rsidRPr="00AB4A1E">
              <w:t>20091013</w:t>
            </w:r>
          </w:p>
        </w:tc>
        <w:tc>
          <w:tcPr>
            <w:tcW w:w="0" w:type="auto"/>
          </w:tcPr>
          <w:p w:rsidR="00AB4A1E" w:rsidRPr="00AB4A1E" w:rsidRDefault="00AB4A1E" w:rsidP="008B7D4A">
            <w:r w:rsidRPr="00AB4A1E">
              <w:t>5</w:t>
            </w:r>
          </w:p>
        </w:tc>
        <w:tc>
          <w:tcPr>
            <w:tcW w:w="0" w:type="auto"/>
          </w:tcPr>
          <w:p w:rsidR="00AB4A1E" w:rsidRPr="00AB4A1E" w:rsidRDefault="00AB4A1E" w:rsidP="008B7D4A">
            <w:r w:rsidRPr="00AB4A1E">
              <w:t>1</w:t>
            </w:r>
          </w:p>
        </w:tc>
        <w:tc>
          <w:tcPr>
            <w:tcW w:w="0" w:type="auto"/>
          </w:tcPr>
          <w:p w:rsidR="00AB4A1E" w:rsidRPr="00AB4A1E" w:rsidRDefault="00AB4A1E" w:rsidP="008B7D4A">
            <w:r w:rsidRPr="00AB4A1E">
              <w:t xml:space="preserve">Finansministerens redegjørelse om Regjeringens forslag til statsbudsjett og om nasjonalbudsjettet for 2010 </w:t>
            </w:r>
          </w:p>
        </w:tc>
      </w:tr>
      <w:tr w:rsidR="00AB4A1E" w:rsidRPr="00AB4A1E" w:rsidTr="00AB4A1E">
        <w:tc>
          <w:tcPr>
            <w:tcW w:w="0" w:type="auto"/>
          </w:tcPr>
          <w:p w:rsidR="00AB4A1E" w:rsidRPr="00AB4A1E" w:rsidRDefault="00AB4A1E" w:rsidP="008B7D4A">
            <w:r w:rsidRPr="00AB4A1E">
              <w:t>20091013</w:t>
            </w:r>
          </w:p>
        </w:tc>
        <w:tc>
          <w:tcPr>
            <w:tcW w:w="0" w:type="auto"/>
          </w:tcPr>
          <w:p w:rsidR="00AB4A1E" w:rsidRPr="00AB4A1E" w:rsidRDefault="00AB4A1E" w:rsidP="008B7D4A">
            <w:r w:rsidRPr="00AB4A1E">
              <w:t>5</w:t>
            </w:r>
          </w:p>
        </w:tc>
        <w:tc>
          <w:tcPr>
            <w:tcW w:w="0" w:type="auto"/>
          </w:tcPr>
          <w:p w:rsidR="00AB4A1E" w:rsidRPr="00AB4A1E" w:rsidRDefault="00AB4A1E" w:rsidP="008B7D4A">
            <w:r w:rsidRPr="00AB4A1E">
              <w:t>2</w:t>
            </w:r>
          </w:p>
        </w:tc>
        <w:tc>
          <w:tcPr>
            <w:tcW w:w="0" w:type="auto"/>
          </w:tcPr>
          <w:p w:rsidR="00AB4A1E" w:rsidRPr="00AB4A1E" w:rsidRDefault="00AB4A1E" w:rsidP="008B7D4A">
            <w:r w:rsidRPr="00AB4A1E">
              <w:t xml:space="preserve">Referat </w:t>
            </w:r>
          </w:p>
        </w:tc>
      </w:tr>
      <w:tr w:rsidR="00AB4A1E" w:rsidRPr="00AB4A1E" w:rsidTr="00AB4A1E">
        <w:tc>
          <w:tcPr>
            <w:tcW w:w="0" w:type="auto"/>
          </w:tcPr>
          <w:p w:rsidR="00AB4A1E" w:rsidRPr="00AB4A1E" w:rsidRDefault="00AB4A1E" w:rsidP="008B7D4A">
            <w:r w:rsidRPr="00AB4A1E">
              <w:t>20091021</w:t>
            </w:r>
          </w:p>
        </w:tc>
        <w:tc>
          <w:tcPr>
            <w:tcW w:w="0" w:type="auto"/>
          </w:tcPr>
          <w:p w:rsidR="00AB4A1E" w:rsidRPr="00AB4A1E" w:rsidRDefault="00AB4A1E" w:rsidP="008B7D4A">
            <w:r w:rsidRPr="00AB4A1E">
              <w:t>6</w:t>
            </w:r>
          </w:p>
        </w:tc>
        <w:tc>
          <w:tcPr>
            <w:tcW w:w="0" w:type="auto"/>
          </w:tcPr>
          <w:p w:rsidR="00AB4A1E" w:rsidRPr="00AB4A1E" w:rsidRDefault="00AB4A1E" w:rsidP="008B7D4A">
            <w:r w:rsidRPr="00AB4A1E">
              <w:t>1</w:t>
            </w:r>
          </w:p>
        </w:tc>
        <w:tc>
          <w:tcPr>
            <w:tcW w:w="0" w:type="auto"/>
          </w:tcPr>
          <w:p w:rsidR="00AB4A1E" w:rsidRPr="00AB4A1E" w:rsidRDefault="00AB4A1E" w:rsidP="008B7D4A">
            <w:proofErr w:type="gramStart"/>
            <w:r w:rsidRPr="00AB4A1E">
              <w:t>Spørretime  -</w:t>
            </w:r>
            <w:proofErr w:type="gramEnd"/>
            <w:r w:rsidRPr="00AB4A1E">
              <w:t xml:space="preserve"> muntlig spørretime  - ordinær spørretime </w:t>
            </w:r>
          </w:p>
        </w:tc>
      </w:tr>
      <w:tr w:rsidR="00AB4A1E" w:rsidRPr="00AB4A1E" w:rsidTr="00AB4A1E">
        <w:tc>
          <w:tcPr>
            <w:tcW w:w="0" w:type="auto"/>
          </w:tcPr>
          <w:p w:rsidR="00AB4A1E" w:rsidRPr="00AB4A1E" w:rsidRDefault="00AB4A1E" w:rsidP="008B7D4A">
            <w:r w:rsidRPr="00AB4A1E">
              <w:t>20091021</w:t>
            </w:r>
          </w:p>
        </w:tc>
        <w:tc>
          <w:tcPr>
            <w:tcW w:w="0" w:type="auto"/>
          </w:tcPr>
          <w:p w:rsidR="00AB4A1E" w:rsidRPr="00AB4A1E" w:rsidRDefault="00AB4A1E" w:rsidP="008B7D4A">
            <w:r w:rsidRPr="00AB4A1E">
              <w:t>6</w:t>
            </w:r>
          </w:p>
        </w:tc>
        <w:tc>
          <w:tcPr>
            <w:tcW w:w="0" w:type="auto"/>
          </w:tcPr>
          <w:p w:rsidR="00AB4A1E" w:rsidRPr="00AB4A1E" w:rsidRDefault="00AB4A1E" w:rsidP="008B7D4A">
            <w:r w:rsidRPr="00AB4A1E">
              <w:t>2</w:t>
            </w:r>
          </w:p>
        </w:tc>
        <w:tc>
          <w:tcPr>
            <w:tcW w:w="0" w:type="auto"/>
          </w:tcPr>
          <w:p w:rsidR="00AB4A1E" w:rsidRPr="00AB4A1E" w:rsidRDefault="00AB4A1E" w:rsidP="008B7D4A">
            <w:r w:rsidRPr="00AB4A1E">
              <w:t>Innstilling fra valgkomiteen om valg av medlemmer og varamedlemmer til Stortingets delegasjon til EFTA-parlamentarikerkomiteene og Den felles EØS-parlamentarikerkomiteen</w:t>
            </w:r>
            <w:proofErr w:type="gramStart"/>
            <w:r w:rsidRPr="00AB4A1E">
              <w:t xml:space="preserve"> (Innst.</w:t>
            </w:r>
            <w:proofErr w:type="gramEnd"/>
            <w:r w:rsidRPr="00AB4A1E">
              <w:t xml:space="preserve"> 20 S)</w:t>
            </w:r>
          </w:p>
        </w:tc>
      </w:tr>
      <w:tr w:rsidR="00AB4A1E" w:rsidRPr="00AB4A1E" w:rsidTr="00AB4A1E">
        <w:tc>
          <w:tcPr>
            <w:tcW w:w="0" w:type="auto"/>
          </w:tcPr>
          <w:p w:rsidR="00AB4A1E" w:rsidRPr="00AB4A1E" w:rsidRDefault="00AB4A1E" w:rsidP="008B7D4A">
            <w:r w:rsidRPr="00AB4A1E">
              <w:t>20091021</w:t>
            </w:r>
          </w:p>
        </w:tc>
        <w:tc>
          <w:tcPr>
            <w:tcW w:w="0" w:type="auto"/>
          </w:tcPr>
          <w:p w:rsidR="00AB4A1E" w:rsidRPr="00AB4A1E" w:rsidRDefault="00AB4A1E" w:rsidP="008B7D4A">
            <w:r w:rsidRPr="00AB4A1E">
              <w:t>6</w:t>
            </w:r>
          </w:p>
        </w:tc>
        <w:tc>
          <w:tcPr>
            <w:tcW w:w="0" w:type="auto"/>
          </w:tcPr>
          <w:p w:rsidR="00AB4A1E" w:rsidRPr="00AB4A1E" w:rsidRDefault="00AB4A1E" w:rsidP="008B7D4A">
            <w:r w:rsidRPr="00AB4A1E">
              <w:t>3</w:t>
            </w:r>
          </w:p>
        </w:tc>
        <w:tc>
          <w:tcPr>
            <w:tcW w:w="0" w:type="auto"/>
          </w:tcPr>
          <w:p w:rsidR="00AB4A1E" w:rsidRPr="00AB4A1E" w:rsidRDefault="00AB4A1E" w:rsidP="008B7D4A">
            <w:r w:rsidRPr="00AB4A1E">
              <w:t xml:space="preserve">Referat </w:t>
            </w:r>
          </w:p>
        </w:tc>
      </w:tr>
      <w:tr w:rsidR="00AB4A1E" w:rsidRPr="00AB4A1E" w:rsidTr="00AB4A1E">
        <w:tc>
          <w:tcPr>
            <w:tcW w:w="0" w:type="auto"/>
          </w:tcPr>
          <w:p w:rsidR="00AB4A1E" w:rsidRPr="00AB4A1E" w:rsidRDefault="00AB4A1E" w:rsidP="008B7D4A">
            <w:r w:rsidRPr="00AB4A1E">
              <w:t>20091022</w:t>
            </w:r>
          </w:p>
        </w:tc>
        <w:tc>
          <w:tcPr>
            <w:tcW w:w="0" w:type="auto"/>
          </w:tcPr>
          <w:p w:rsidR="00AB4A1E" w:rsidRPr="00AB4A1E" w:rsidRDefault="00AB4A1E" w:rsidP="008B7D4A">
            <w:r w:rsidRPr="00AB4A1E">
              <w:t>7</w:t>
            </w:r>
          </w:p>
        </w:tc>
        <w:tc>
          <w:tcPr>
            <w:tcW w:w="0" w:type="auto"/>
          </w:tcPr>
          <w:p w:rsidR="00AB4A1E" w:rsidRPr="00AB4A1E" w:rsidRDefault="00AB4A1E" w:rsidP="008B7D4A">
            <w:r w:rsidRPr="00AB4A1E">
              <w:t>1</w:t>
            </w:r>
          </w:p>
        </w:tc>
        <w:tc>
          <w:tcPr>
            <w:tcW w:w="0" w:type="auto"/>
          </w:tcPr>
          <w:p w:rsidR="00AB4A1E" w:rsidRPr="00AB4A1E" w:rsidRDefault="00AB4A1E" w:rsidP="008B7D4A">
            <w:r w:rsidRPr="00AB4A1E">
              <w:t>Innstilling fra Stortingets presidentskap om fordeling til komiteene av rammeområder med budsjettkapitler og utkast til romertallsvedtak vedrørende forslaget til statsbudsjett for 2010</w:t>
            </w:r>
            <w:proofErr w:type="gramStart"/>
            <w:r w:rsidRPr="00AB4A1E">
              <w:t xml:space="preserve"> (Innst.</w:t>
            </w:r>
            <w:proofErr w:type="gramEnd"/>
            <w:r w:rsidRPr="00AB4A1E">
              <w:t xml:space="preserve"> 27 S)</w:t>
            </w:r>
          </w:p>
        </w:tc>
      </w:tr>
      <w:tr w:rsidR="00AB4A1E" w:rsidRPr="00AB4A1E" w:rsidTr="00AB4A1E">
        <w:tc>
          <w:tcPr>
            <w:tcW w:w="0" w:type="auto"/>
          </w:tcPr>
          <w:p w:rsidR="00AB4A1E" w:rsidRPr="00AB4A1E" w:rsidRDefault="00AB4A1E" w:rsidP="008B7D4A">
            <w:r w:rsidRPr="00AB4A1E">
              <w:t>20091022</w:t>
            </w:r>
          </w:p>
        </w:tc>
        <w:tc>
          <w:tcPr>
            <w:tcW w:w="0" w:type="auto"/>
          </w:tcPr>
          <w:p w:rsidR="00AB4A1E" w:rsidRPr="00AB4A1E" w:rsidRDefault="00AB4A1E" w:rsidP="008B7D4A">
            <w:r w:rsidRPr="00AB4A1E">
              <w:t>7</w:t>
            </w:r>
          </w:p>
        </w:tc>
        <w:tc>
          <w:tcPr>
            <w:tcW w:w="0" w:type="auto"/>
          </w:tcPr>
          <w:p w:rsidR="00AB4A1E" w:rsidRPr="00AB4A1E" w:rsidRDefault="00AB4A1E" w:rsidP="008B7D4A">
            <w:r w:rsidRPr="00AB4A1E">
              <w:t>2</w:t>
            </w:r>
          </w:p>
        </w:tc>
        <w:tc>
          <w:tcPr>
            <w:tcW w:w="0" w:type="auto"/>
          </w:tcPr>
          <w:p w:rsidR="00AB4A1E" w:rsidRPr="00AB4A1E" w:rsidRDefault="00AB4A1E" w:rsidP="008B7D4A">
            <w:r w:rsidRPr="00AB4A1E">
              <w:t>Innstilling fra valgkomiteen om valg av medlemmer og varamedlemmer til Nordisk Råd</w:t>
            </w:r>
            <w:proofErr w:type="gramStart"/>
            <w:r w:rsidRPr="00AB4A1E">
              <w:t xml:space="preserve"> (Innst.</w:t>
            </w:r>
            <w:proofErr w:type="gramEnd"/>
            <w:r w:rsidRPr="00AB4A1E">
              <w:t xml:space="preserve"> 18 S)</w:t>
            </w:r>
          </w:p>
        </w:tc>
      </w:tr>
      <w:tr w:rsidR="00AB4A1E" w:rsidRPr="00AB4A1E" w:rsidTr="00AB4A1E">
        <w:tc>
          <w:tcPr>
            <w:tcW w:w="0" w:type="auto"/>
          </w:tcPr>
          <w:p w:rsidR="00AB4A1E" w:rsidRPr="00AB4A1E" w:rsidRDefault="00AB4A1E" w:rsidP="008B7D4A">
            <w:r w:rsidRPr="00AB4A1E">
              <w:t>20091022</w:t>
            </w:r>
          </w:p>
        </w:tc>
        <w:tc>
          <w:tcPr>
            <w:tcW w:w="0" w:type="auto"/>
          </w:tcPr>
          <w:p w:rsidR="00AB4A1E" w:rsidRPr="00AB4A1E" w:rsidRDefault="00AB4A1E" w:rsidP="008B7D4A">
            <w:r w:rsidRPr="00AB4A1E">
              <w:t>7</w:t>
            </w:r>
          </w:p>
        </w:tc>
        <w:tc>
          <w:tcPr>
            <w:tcW w:w="0" w:type="auto"/>
          </w:tcPr>
          <w:p w:rsidR="00AB4A1E" w:rsidRPr="00AB4A1E" w:rsidRDefault="00AB4A1E" w:rsidP="008B7D4A">
            <w:r w:rsidRPr="00AB4A1E">
              <w:t>3</w:t>
            </w:r>
          </w:p>
        </w:tc>
        <w:tc>
          <w:tcPr>
            <w:tcW w:w="0" w:type="auto"/>
          </w:tcPr>
          <w:p w:rsidR="00AB4A1E" w:rsidRPr="00AB4A1E" w:rsidRDefault="00AB4A1E" w:rsidP="008B7D4A">
            <w:r w:rsidRPr="00AB4A1E">
              <w:t>Innstilling fra valgkomiteen om valg av medlemmer og varamedlemmer til Stortingets delegasjon for forbindelser med Europaparlamentet</w:t>
            </w:r>
            <w:proofErr w:type="gramStart"/>
            <w:r w:rsidRPr="00AB4A1E">
              <w:t xml:space="preserve"> (Innst.</w:t>
            </w:r>
            <w:proofErr w:type="gramEnd"/>
            <w:r w:rsidRPr="00AB4A1E">
              <w:t xml:space="preserve"> 19 S)</w:t>
            </w:r>
          </w:p>
        </w:tc>
      </w:tr>
      <w:tr w:rsidR="00AB4A1E" w:rsidRPr="00AB4A1E" w:rsidTr="00AB4A1E">
        <w:tc>
          <w:tcPr>
            <w:tcW w:w="0" w:type="auto"/>
          </w:tcPr>
          <w:p w:rsidR="00AB4A1E" w:rsidRPr="00AB4A1E" w:rsidRDefault="00AB4A1E" w:rsidP="008B7D4A">
            <w:r w:rsidRPr="00AB4A1E">
              <w:t>20091022</w:t>
            </w:r>
          </w:p>
        </w:tc>
        <w:tc>
          <w:tcPr>
            <w:tcW w:w="0" w:type="auto"/>
          </w:tcPr>
          <w:p w:rsidR="00AB4A1E" w:rsidRPr="00AB4A1E" w:rsidRDefault="00AB4A1E" w:rsidP="008B7D4A">
            <w:r w:rsidRPr="00AB4A1E">
              <w:t>7</w:t>
            </w:r>
          </w:p>
        </w:tc>
        <w:tc>
          <w:tcPr>
            <w:tcW w:w="0" w:type="auto"/>
          </w:tcPr>
          <w:p w:rsidR="00AB4A1E" w:rsidRPr="00AB4A1E" w:rsidRDefault="00AB4A1E" w:rsidP="008B7D4A">
            <w:r w:rsidRPr="00AB4A1E">
              <w:t>4</w:t>
            </w:r>
          </w:p>
        </w:tc>
        <w:tc>
          <w:tcPr>
            <w:tcW w:w="0" w:type="auto"/>
          </w:tcPr>
          <w:p w:rsidR="00AB4A1E" w:rsidRPr="00AB4A1E" w:rsidRDefault="00AB4A1E" w:rsidP="008B7D4A">
            <w:r w:rsidRPr="00AB4A1E">
              <w:t>Innstilling fra valgkomiteen om valg av medlemmer og varamedlemmer til Stortingets delegasjon til Europarådets parlamentariske forsamling</w:t>
            </w:r>
            <w:proofErr w:type="gramStart"/>
            <w:r w:rsidRPr="00AB4A1E">
              <w:t xml:space="preserve"> (Innst.</w:t>
            </w:r>
            <w:proofErr w:type="gramEnd"/>
            <w:r w:rsidRPr="00AB4A1E">
              <w:t xml:space="preserve"> 21 S)</w:t>
            </w:r>
          </w:p>
        </w:tc>
      </w:tr>
      <w:tr w:rsidR="00AB4A1E" w:rsidRPr="00AB4A1E" w:rsidTr="00AB4A1E">
        <w:tc>
          <w:tcPr>
            <w:tcW w:w="0" w:type="auto"/>
          </w:tcPr>
          <w:p w:rsidR="00AB4A1E" w:rsidRPr="00AB4A1E" w:rsidRDefault="00AB4A1E" w:rsidP="008B7D4A">
            <w:r w:rsidRPr="00AB4A1E">
              <w:t>20091022</w:t>
            </w:r>
          </w:p>
        </w:tc>
        <w:tc>
          <w:tcPr>
            <w:tcW w:w="0" w:type="auto"/>
          </w:tcPr>
          <w:p w:rsidR="00AB4A1E" w:rsidRPr="00AB4A1E" w:rsidRDefault="00AB4A1E" w:rsidP="008B7D4A">
            <w:r w:rsidRPr="00AB4A1E">
              <w:t>7</w:t>
            </w:r>
          </w:p>
        </w:tc>
        <w:tc>
          <w:tcPr>
            <w:tcW w:w="0" w:type="auto"/>
          </w:tcPr>
          <w:p w:rsidR="00AB4A1E" w:rsidRPr="00AB4A1E" w:rsidRDefault="00AB4A1E" w:rsidP="008B7D4A">
            <w:r w:rsidRPr="00AB4A1E">
              <w:t>5</w:t>
            </w:r>
          </w:p>
        </w:tc>
        <w:tc>
          <w:tcPr>
            <w:tcW w:w="0" w:type="auto"/>
          </w:tcPr>
          <w:p w:rsidR="00AB4A1E" w:rsidRPr="00AB4A1E" w:rsidRDefault="00AB4A1E" w:rsidP="008B7D4A">
            <w:r w:rsidRPr="00AB4A1E">
              <w:t>Innstilling fra valgkomiteen om valg av medlemmer og varamedlemmer til Stortingets delegasjon til NATOs parlamentariske forsamling</w:t>
            </w:r>
            <w:proofErr w:type="gramStart"/>
            <w:r w:rsidRPr="00AB4A1E">
              <w:t xml:space="preserve"> (Innst.</w:t>
            </w:r>
            <w:proofErr w:type="gramEnd"/>
            <w:r w:rsidRPr="00AB4A1E">
              <w:t xml:space="preserve"> 22 S)</w:t>
            </w:r>
          </w:p>
        </w:tc>
      </w:tr>
      <w:tr w:rsidR="00AB4A1E" w:rsidRPr="00AB4A1E" w:rsidTr="00AB4A1E">
        <w:tc>
          <w:tcPr>
            <w:tcW w:w="0" w:type="auto"/>
          </w:tcPr>
          <w:p w:rsidR="00AB4A1E" w:rsidRPr="00AB4A1E" w:rsidRDefault="00AB4A1E" w:rsidP="008B7D4A">
            <w:r w:rsidRPr="00AB4A1E">
              <w:t>20091022</w:t>
            </w:r>
          </w:p>
        </w:tc>
        <w:tc>
          <w:tcPr>
            <w:tcW w:w="0" w:type="auto"/>
          </w:tcPr>
          <w:p w:rsidR="00AB4A1E" w:rsidRPr="00AB4A1E" w:rsidRDefault="00AB4A1E" w:rsidP="008B7D4A">
            <w:r w:rsidRPr="00AB4A1E">
              <w:t>7</w:t>
            </w:r>
          </w:p>
        </w:tc>
        <w:tc>
          <w:tcPr>
            <w:tcW w:w="0" w:type="auto"/>
          </w:tcPr>
          <w:p w:rsidR="00AB4A1E" w:rsidRPr="00AB4A1E" w:rsidRDefault="00AB4A1E" w:rsidP="008B7D4A">
            <w:r w:rsidRPr="00AB4A1E">
              <w:t>6</w:t>
            </w:r>
          </w:p>
        </w:tc>
        <w:tc>
          <w:tcPr>
            <w:tcW w:w="0" w:type="auto"/>
          </w:tcPr>
          <w:p w:rsidR="00AB4A1E" w:rsidRPr="00AB4A1E" w:rsidRDefault="00AB4A1E" w:rsidP="008B7D4A">
            <w:r w:rsidRPr="00AB4A1E">
              <w:t>Innstilling fra valgkomiteen om valg av medlemmer og varamedlemmer til Stortingets delegasjon til Organisasjonen for sikkerhet og samarbeid i Europas (OSSEs) parlamentariske forsamling</w:t>
            </w:r>
            <w:proofErr w:type="gramStart"/>
            <w:r w:rsidRPr="00AB4A1E">
              <w:t xml:space="preserve"> (Innst.</w:t>
            </w:r>
            <w:proofErr w:type="gramEnd"/>
            <w:r w:rsidRPr="00AB4A1E">
              <w:t xml:space="preserve"> 23 S)</w:t>
            </w:r>
          </w:p>
        </w:tc>
      </w:tr>
      <w:tr w:rsidR="00AB4A1E" w:rsidRPr="00AB4A1E" w:rsidTr="00AB4A1E">
        <w:tc>
          <w:tcPr>
            <w:tcW w:w="0" w:type="auto"/>
          </w:tcPr>
          <w:p w:rsidR="00AB4A1E" w:rsidRPr="00AB4A1E" w:rsidRDefault="00AB4A1E" w:rsidP="008B7D4A">
            <w:r w:rsidRPr="00AB4A1E">
              <w:t>20091022</w:t>
            </w:r>
          </w:p>
        </w:tc>
        <w:tc>
          <w:tcPr>
            <w:tcW w:w="0" w:type="auto"/>
          </w:tcPr>
          <w:p w:rsidR="00AB4A1E" w:rsidRPr="00AB4A1E" w:rsidRDefault="00AB4A1E" w:rsidP="008B7D4A">
            <w:r w:rsidRPr="00AB4A1E">
              <w:t>7</w:t>
            </w:r>
          </w:p>
        </w:tc>
        <w:tc>
          <w:tcPr>
            <w:tcW w:w="0" w:type="auto"/>
          </w:tcPr>
          <w:p w:rsidR="00AB4A1E" w:rsidRPr="00AB4A1E" w:rsidRDefault="00AB4A1E" w:rsidP="008B7D4A">
            <w:r w:rsidRPr="00AB4A1E">
              <w:t>7</w:t>
            </w:r>
          </w:p>
        </w:tc>
        <w:tc>
          <w:tcPr>
            <w:tcW w:w="0" w:type="auto"/>
          </w:tcPr>
          <w:p w:rsidR="00AB4A1E" w:rsidRPr="00AB4A1E" w:rsidRDefault="00AB4A1E" w:rsidP="008B7D4A">
            <w:r w:rsidRPr="00AB4A1E">
              <w:t>Innstilling fra valgkomiteen om valg av medlemmer og varamedlemmer til Stortingets delegasjon til Den vesteuropeiske unions (VEUs) parlamentariske forsamling</w:t>
            </w:r>
            <w:proofErr w:type="gramStart"/>
            <w:r w:rsidRPr="00AB4A1E">
              <w:t xml:space="preserve"> (Innst.</w:t>
            </w:r>
            <w:proofErr w:type="gramEnd"/>
            <w:r w:rsidRPr="00AB4A1E">
              <w:t xml:space="preserve"> 24 S)</w:t>
            </w:r>
          </w:p>
        </w:tc>
      </w:tr>
      <w:tr w:rsidR="00AB4A1E" w:rsidRPr="00AB4A1E" w:rsidTr="00AB4A1E">
        <w:tc>
          <w:tcPr>
            <w:tcW w:w="0" w:type="auto"/>
          </w:tcPr>
          <w:p w:rsidR="00AB4A1E" w:rsidRPr="00AB4A1E" w:rsidRDefault="00AB4A1E" w:rsidP="008B7D4A">
            <w:r w:rsidRPr="00AB4A1E">
              <w:t>20091022</w:t>
            </w:r>
          </w:p>
        </w:tc>
        <w:tc>
          <w:tcPr>
            <w:tcW w:w="0" w:type="auto"/>
          </w:tcPr>
          <w:p w:rsidR="00AB4A1E" w:rsidRPr="00AB4A1E" w:rsidRDefault="00AB4A1E" w:rsidP="008B7D4A">
            <w:r w:rsidRPr="00AB4A1E">
              <w:t>7</w:t>
            </w:r>
          </w:p>
        </w:tc>
        <w:tc>
          <w:tcPr>
            <w:tcW w:w="0" w:type="auto"/>
          </w:tcPr>
          <w:p w:rsidR="00AB4A1E" w:rsidRPr="00AB4A1E" w:rsidRDefault="00AB4A1E" w:rsidP="008B7D4A">
            <w:r w:rsidRPr="00AB4A1E">
              <w:t>8</w:t>
            </w:r>
          </w:p>
        </w:tc>
        <w:tc>
          <w:tcPr>
            <w:tcW w:w="0" w:type="auto"/>
          </w:tcPr>
          <w:p w:rsidR="00AB4A1E" w:rsidRPr="00AB4A1E" w:rsidRDefault="00AB4A1E" w:rsidP="008B7D4A">
            <w:r w:rsidRPr="00AB4A1E">
              <w:t>Innstilling fra valgkomiteen om valg av medlemmer og varamedlemmer til Stortingets delegasjon til Den Interparlamentariske Union (IPU)</w:t>
            </w:r>
            <w:proofErr w:type="gramStart"/>
            <w:r w:rsidRPr="00AB4A1E">
              <w:t xml:space="preserve"> (Innst.</w:t>
            </w:r>
            <w:proofErr w:type="gramEnd"/>
            <w:r w:rsidRPr="00AB4A1E">
              <w:t xml:space="preserve"> 25 S)</w:t>
            </w:r>
          </w:p>
        </w:tc>
      </w:tr>
      <w:tr w:rsidR="00AB4A1E" w:rsidRPr="00AB4A1E" w:rsidTr="00AB4A1E">
        <w:tc>
          <w:tcPr>
            <w:tcW w:w="0" w:type="auto"/>
          </w:tcPr>
          <w:p w:rsidR="00AB4A1E" w:rsidRPr="00AB4A1E" w:rsidRDefault="00AB4A1E" w:rsidP="008B7D4A">
            <w:r w:rsidRPr="00AB4A1E">
              <w:t>20091022</w:t>
            </w:r>
          </w:p>
        </w:tc>
        <w:tc>
          <w:tcPr>
            <w:tcW w:w="0" w:type="auto"/>
          </w:tcPr>
          <w:p w:rsidR="00AB4A1E" w:rsidRPr="00AB4A1E" w:rsidRDefault="00AB4A1E" w:rsidP="008B7D4A">
            <w:r w:rsidRPr="00AB4A1E">
              <w:t>7</w:t>
            </w:r>
          </w:p>
        </w:tc>
        <w:tc>
          <w:tcPr>
            <w:tcW w:w="0" w:type="auto"/>
          </w:tcPr>
          <w:p w:rsidR="00AB4A1E" w:rsidRPr="00AB4A1E" w:rsidRDefault="00AB4A1E" w:rsidP="008B7D4A">
            <w:r w:rsidRPr="00AB4A1E">
              <w:t>9</w:t>
            </w:r>
          </w:p>
        </w:tc>
        <w:tc>
          <w:tcPr>
            <w:tcW w:w="0" w:type="auto"/>
          </w:tcPr>
          <w:p w:rsidR="00AB4A1E" w:rsidRPr="00AB4A1E" w:rsidRDefault="00AB4A1E" w:rsidP="008B7D4A">
            <w:r w:rsidRPr="00AB4A1E">
              <w:t>Innstilling fra valgkomiteen om opprettelse av og valg av medlemmer og varamedlemmer til en fast delegasjon for arktisk parlamentarisk samarbeid</w:t>
            </w:r>
            <w:proofErr w:type="gramStart"/>
            <w:r w:rsidRPr="00AB4A1E">
              <w:t xml:space="preserve"> (Innst.</w:t>
            </w:r>
            <w:proofErr w:type="gramEnd"/>
            <w:r w:rsidRPr="00AB4A1E">
              <w:t xml:space="preserve"> 26 S)</w:t>
            </w:r>
          </w:p>
        </w:tc>
      </w:tr>
      <w:tr w:rsidR="00AB4A1E" w:rsidRPr="00AB4A1E" w:rsidTr="00AB4A1E">
        <w:tc>
          <w:tcPr>
            <w:tcW w:w="0" w:type="auto"/>
          </w:tcPr>
          <w:p w:rsidR="00AB4A1E" w:rsidRPr="00AB4A1E" w:rsidRDefault="00AB4A1E" w:rsidP="008B7D4A">
            <w:r w:rsidRPr="00AB4A1E">
              <w:t>20091022</w:t>
            </w:r>
          </w:p>
        </w:tc>
        <w:tc>
          <w:tcPr>
            <w:tcW w:w="0" w:type="auto"/>
          </w:tcPr>
          <w:p w:rsidR="00AB4A1E" w:rsidRPr="00AB4A1E" w:rsidRDefault="00AB4A1E" w:rsidP="008B7D4A">
            <w:r w:rsidRPr="00AB4A1E">
              <w:t>7</w:t>
            </w:r>
          </w:p>
        </w:tc>
        <w:tc>
          <w:tcPr>
            <w:tcW w:w="0" w:type="auto"/>
          </w:tcPr>
          <w:p w:rsidR="00AB4A1E" w:rsidRPr="00AB4A1E" w:rsidRDefault="00AB4A1E" w:rsidP="008B7D4A">
            <w:r w:rsidRPr="00AB4A1E">
              <w:t>10</w:t>
            </w:r>
          </w:p>
        </w:tc>
        <w:tc>
          <w:tcPr>
            <w:tcW w:w="0" w:type="auto"/>
          </w:tcPr>
          <w:p w:rsidR="00AB4A1E" w:rsidRPr="00AB4A1E" w:rsidRDefault="00AB4A1E" w:rsidP="008B7D4A">
            <w:r w:rsidRPr="00AB4A1E">
              <w:t xml:space="preserve">Referat </w:t>
            </w:r>
          </w:p>
        </w:tc>
      </w:tr>
      <w:tr w:rsidR="00AB4A1E" w:rsidRPr="00AB4A1E" w:rsidTr="00AB4A1E">
        <w:tc>
          <w:tcPr>
            <w:tcW w:w="0" w:type="auto"/>
          </w:tcPr>
          <w:p w:rsidR="00AB4A1E" w:rsidRPr="00AB4A1E" w:rsidRDefault="00AB4A1E" w:rsidP="008B7D4A">
            <w:r w:rsidRPr="00AB4A1E">
              <w:t>20091103</w:t>
            </w:r>
          </w:p>
        </w:tc>
        <w:tc>
          <w:tcPr>
            <w:tcW w:w="0" w:type="auto"/>
          </w:tcPr>
          <w:p w:rsidR="00AB4A1E" w:rsidRPr="00AB4A1E" w:rsidRDefault="00AB4A1E" w:rsidP="008B7D4A">
            <w:r w:rsidRPr="00AB4A1E">
              <w:t>8</w:t>
            </w:r>
          </w:p>
        </w:tc>
        <w:tc>
          <w:tcPr>
            <w:tcW w:w="0" w:type="auto"/>
          </w:tcPr>
          <w:p w:rsidR="00AB4A1E" w:rsidRPr="00AB4A1E" w:rsidRDefault="00AB4A1E" w:rsidP="008B7D4A">
            <w:r w:rsidRPr="00AB4A1E">
              <w:t>1</w:t>
            </w:r>
          </w:p>
        </w:tc>
        <w:tc>
          <w:tcPr>
            <w:tcW w:w="0" w:type="auto"/>
          </w:tcPr>
          <w:p w:rsidR="00AB4A1E" w:rsidRPr="00AB4A1E" w:rsidRDefault="00AB4A1E" w:rsidP="008B7D4A">
            <w:r w:rsidRPr="00AB4A1E">
              <w:t xml:space="preserve">Interpellasjon fra representanten Bent Høie til helse- og omsorgsministeren: </w:t>
            </w:r>
          </w:p>
        </w:tc>
      </w:tr>
      <w:tr w:rsidR="00AB4A1E" w:rsidRPr="00AB4A1E" w:rsidTr="00AB4A1E">
        <w:tc>
          <w:tcPr>
            <w:tcW w:w="0" w:type="auto"/>
          </w:tcPr>
          <w:p w:rsidR="00AB4A1E" w:rsidRPr="00AB4A1E" w:rsidRDefault="00AB4A1E" w:rsidP="008B7D4A">
            <w:r w:rsidRPr="00AB4A1E">
              <w:t>20091103</w:t>
            </w:r>
          </w:p>
        </w:tc>
        <w:tc>
          <w:tcPr>
            <w:tcW w:w="0" w:type="auto"/>
          </w:tcPr>
          <w:p w:rsidR="00AB4A1E" w:rsidRPr="00AB4A1E" w:rsidRDefault="00AB4A1E" w:rsidP="008B7D4A">
            <w:r w:rsidRPr="00AB4A1E">
              <w:t>8</w:t>
            </w:r>
          </w:p>
        </w:tc>
        <w:tc>
          <w:tcPr>
            <w:tcW w:w="0" w:type="auto"/>
          </w:tcPr>
          <w:p w:rsidR="00AB4A1E" w:rsidRPr="00AB4A1E" w:rsidRDefault="00AB4A1E" w:rsidP="008B7D4A">
            <w:r w:rsidRPr="00AB4A1E">
              <w:t>2</w:t>
            </w:r>
          </w:p>
        </w:tc>
        <w:tc>
          <w:tcPr>
            <w:tcW w:w="0" w:type="auto"/>
          </w:tcPr>
          <w:p w:rsidR="00AB4A1E" w:rsidRPr="00AB4A1E" w:rsidRDefault="00AB4A1E" w:rsidP="008B7D4A">
            <w:r w:rsidRPr="00AB4A1E">
              <w:t xml:space="preserve">Referat </w:t>
            </w:r>
          </w:p>
        </w:tc>
      </w:tr>
      <w:tr w:rsidR="00AB4A1E" w:rsidRPr="00AB4A1E" w:rsidTr="00AB4A1E">
        <w:tc>
          <w:tcPr>
            <w:tcW w:w="0" w:type="auto"/>
          </w:tcPr>
          <w:p w:rsidR="00AB4A1E" w:rsidRPr="00AB4A1E" w:rsidRDefault="00AB4A1E" w:rsidP="008B7D4A">
            <w:r w:rsidRPr="00AB4A1E">
              <w:t>20091104</w:t>
            </w:r>
          </w:p>
        </w:tc>
        <w:tc>
          <w:tcPr>
            <w:tcW w:w="0" w:type="auto"/>
          </w:tcPr>
          <w:p w:rsidR="00AB4A1E" w:rsidRPr="00AB4A1E" w:rsidRDefault="00AB4A1E" w:rsidP="008B7D4A">
            <w:r w:rsidRPr="00AB4A1E">
              <w:t>9</w:t>
            </w:r>
          </w:p>
        </w:tc>
        <w:tc>
          <w:tcPr>
            <w:tcW w:w="0" w:type="auto"/>
          </w:tcPr>
          <w:p w:rsidR="00AB4A1E" w:rsidRPr="00AB4A1E" w:rsidRDefault="00AB4A1E" w:rsidP="008B7D4A">
            <w:r w:rsidRPr="00AB4A1E">
              <w:t>1</w:t>
            </w:r>
          </w:p>
        </w:tc>
        <w:tc>
          <w:tcPr>
            <w:tcW w:w="0" w:type="auto"/>
          </w:tcPr>
          <w:p w:rsidR="00AB4A1E" w:rsidRPr="00AB4A1E" w:rsidRDefault="00AB4A1E" w:rsidP="008B7D4A">
            <w:proofErr w:type="gramStart"/>
            <w:r w:rsidRPr="00AB4A1E">
              <w:t>Spørretime  -</w:t>
            </w:r>
            <w:proofErr w:type="gramEnd"/>
            <w:r w:rsidRPr="00AB4A1E">
              <w:t xml:space="preserve"> muntlig spørretime  - ordinær spørretime </w:t>
            </w:r>
          </w:p>
        </w:tc>
      </w:tr>
      <w:tr w:rsidR="00AB4A1E" w:rsidRPr="00AB4A1E" w:rsidTr="00AB4A1E">
        <w:tc>
          <w:tcPr>
            <w:tcW w:w="0" w:type="auto"/>
          </w:tcPr>
          <w:p w:rsidR="00AB4A1E" w:rsidRPr="00AB4A1E" w:rsidRDefault="00AB4A1E" w:rsidP="008B7D4A">
            <w:r w:rsidRPr="00AB4A1E">
              <w:t>20091104</w:t>
            </w:r>
          </w:p>
        </w:tc>
        <w:tc>
          <w:tcPr>
            <w:tcW w:w="0" w:type="auto"/>
          </w:tcPr>
          <w:p w:rsidR="00AB4A1E" w:rsidRPr="00AB4A1E" w:rsidRDefault="00AB4A1E" w:rsidP="008B7D4A">
            <w:r w:rsidRPr="00AB4A1E">
              <w:t>9</w:t>
            </w:r>
          </w:p>
        </w:tc>
        <w:tc>
          <w:tcPr>
            <w:tcW w:w="0" w:type="auto"/>
          </w:tcPr>
          <w:p w:rsidR="00AB4A1E" w:rsidRPr="00AB4A1E" w:rsidRDefault="00AB4A1E" w:rsidP="008B7D4A">
            <w:r w:rsidRPr="00AB4A1E">
              <w:t>2</w:t>
            </w:r>
          </w:p>
        </w:tc>
        <w:tc>
          <w:tcPr>
            <w:tcW w:w="0" w:type="auto"/>
          </w:tcPr>
          <w:p w:rsidR="00AB4A1E" w:rsidRPr="00AB4A1E" w:rsidRDefault="00AB4A1E" w:rsidP="008B7D4A">
            <w:r w:rsidRPr="00AB4A1E">
              <w:t xml:space="preserve">Referat </w:t>
            </w:r>
          </w:p>
        </w:tc>
      </w:tr>
      <w:tr w:rsidR="00AB4A1E" w:rsidRPr="00AB4A1E" w:rsidTr="00AB4A1E">
        <w:tc>
          <w:tcPr>
            <w:tcW w:w="0" w:type="auto"/>
          </w:tcPr>
          <w:p w:rsidR="00AB4A1E" w:rsidRPr="00AB4A1E" w:rsidRDefault="00AB4A1E" w:rsidP="008B7D4A">
            <w:r w:rsidRPr="00AB4A1E">
              <w:t>20091105</w:t>
            </w:r>
          </w:p>
        </w:tc>
        <w:tc>
          <w:tcPr>
            <w:tcW w:w="0" w:type="auto"/>
          </w:tcPr>
          <w:p w:rsidR="00AB4A1E" w:rsidRPr="00AB4A1E" w:rsidRDefault="00AB4A1E" w:rsidP="008B7D4A">
            <w:r w:rsidRPr="00AB4A1E">
              <w:t>10</w:t>
            </w:r>
          </w:p>
        </w:tc>
        <w:tc>
          <w:tcPr>
            <w:tcW w:w="0" w:type="auto"/>
          </w:tcPr>
          <w:p w:rsidR="00AB4A1E" w:rsidRPr="00AB4A1E" w:rsidRDefault="00AB4A1E" w:rsidP="008B7D4A">
            <w:r w:rsidRPr="00AB4A1E">
              <w:t>1</w:t>
            </w:r>
          </w:p>
        </w:tc>
        <w:tc>
          <w:tcPr>
            <w:tcW w:w="0" w:type="auto"/>
          </w:tcPr>
          <w:p w:rsidR="00AB4A1E" w:rsidRPr="00AB4A1E" w:rsidRDefault="00AB4A1E" w:rsidP="008B7D4A">
            <w:r w:rsidRPr="00AB4A1E">
              <w:t>Innstilling fra transport- og kommunikasjonskomiteen om endring i statsbudsjettet for 2009 under Fiskeri- og kystdepartementet (slepeberedskap Sørlandet)</w:t>
            </w:r>
            <w:proofErr w:type="gramStart"/>
            <w:r w:rsidRPr="00AB4A1E">
              <w:t xml:space="preserve"> (Innst.</w:t>
            </w:r>
            <w:proofErr w:type="gramEnd"/>
            <w:r w:rsidRPr="00AB4A1E">
              <w:t xml:space="preserve"> 28 S, jf. Prop. 28 S)</w:t>
            </w:r>
          </w:p>
        </w:tc>
      </w:tr>
      <w:tr w:rsidR="00AB4A1E" w:rsidRPr="00AB4A1E" w:rsidTr="00AB4A1E">
        <w:tc>
          <w:tcPr>
            <w:tcW w:w="0" w:type="auto"/>
          </w:tcPr>
          <w:p w:rsidR="00AB4A1E" w:rsidRPr="00AB4A1E" w:rsidRDefault="00AB4A1E" w:rsidP="008B7D4A">
            <w:r w:rsidRPr="00AB4A1E">
              <w:t>20091105</w:t>
            </w:r>
          </w:p>
        </w:tc>
        <w:tc>
          <w:tcPr>
            <w:tcW w:w="0" w:type="auto"/>
          </w:tcPr>
          <w:p w:rsidR="00AB4A1E" w:rsidRPr="00AB4A1E" w:rsidRDefault="00AB4A1E" w:rsidP="008B7D4A">
            <w:r w:rsidRPr="00AB4A1E">
              <w:t>11</w:t>
            </w:r>
          </w:p>
        </w:tc>
        <w:tc>
          <w:tcPr>
            <w:tcW w:w="0" w:type="auto"/>
          </w:tcPr>
          <w:p w:rsidR="00AB4A1E" w:rsidRPr="00AB4A1E" w:rsidRDefault="00AB4A1E" w:rsidP="008B7D4A">
            <w:r w:rsidRPr="00AB4A1E">
              <w:t>1</w:t>
            </w:r>
          </w:p>
        </w:tc>
        <w:tc>
          <w:tcPr>
            <w:tcW w:w="0" w:type="auto"/>
          </w:tcPr>
          <w:p w:rsidR="00AB4A1E" w:rsidRPr="00AB4A1E" w:rsidRDefault="00AB4A1E" w:rsidP="008B7D4A">
            <w:r w:rsidRPr="00AB4A1E">
              <w:t xml:space="preserve">Valg og suppleringsvalg av medlem og varamedlemmer til valgkomiteen </w:t>
            </w:r>
          </w:p>
        </w:tc>
      </w:tr>
      <w:tr w:rsidR="00AB4A1E" w:rsidRPr="00AB4A1E" w:rsidTr="00AB4A1E">
        <w:tc>
          <w:tcPr>
            <w:tcW w:w="0" w:type="auto"/>
          </w:tcPr>
          <w:p w:rsidR="00AB4A1E" w:rsidRPr="00AB4A1E" w:rsidRDefault="00AB4A1E" w:rsidP="008B7D4A">
            <w:r w:rsidRPr="00AB4A1E">
              <w:t>20091105</w:t>
            </w:r>
          </w:p>
        </w:tc>
        <w:tc>
          <w:tcPr>
            <w:tcW w:w="0" w:type="auto"/>
          </w:tcPr>
          <w:p w:rsidR="00AB4A1E" w:rsidRPr="00AB4A1E" w:rsidRDefault="00AB4A1E" w:rsidP="008B7D4A">
            <w:r w:rsidRPr="00AB4A1E">
              <w:t>11</w:t>
            </w:r>
          </w:p>
        </w:tc>
        <w:tc>
          <w:tcPr>
            <w:tcW w:w="0" w:type="auto"/>
          </w:tcPr>
          <w:p w:rsidR="00AB4A1E" w:rsidRPr="00AB4A1E" w:rsidRDefault="00AB4A1E" w:rsidP="008B7D4A">
            <w:r w:rsidRPr="00AB4A1E">
              <w:t>2</w:t>
            </w:r>
          </w:p>
        </w:tc>
        <w:tc>
          <w:tcPr>
            <w:tcW w:w="0" w:type="auto"/>
          </w:tcPr>
          <w:p w:rsidR="00AB4A1E" w:rsidRPr="00AB4A1E" w:rsidRDefault="00AB4A1E" w:rsidP="008B7D4A">
            <w:r w:rsidRPr="00AB4A1E">
              <w:t xml:space="preserve">Muntlig innstilling fra Stortingets presidentskap om endring av Innst. 27 S om fordeling til komiteene av rammeområder med budsjettkapitler og utkast til romertallsvedtak vedrørende forslaget til statsbudsjett for 2010, behandlet i Stortinget 22. oktober 2009 </w:t>
            </w:r>
          </w:p>
        </w:tc>
      </w:tr>
      <w:tr w:rsidR="00AB4A1E" w:rsidRPr="00AB4A1E" w:rsidTr="00AB4A1E">
        <w:tc>
          <w:tcPr>
            <w:tcW w:w="0" w:type="auto"/>
          </w:tcPr>
          <w:p w:rsidR="00AB4A1E" w:rsidRPr="00AB4A1E" w:rsidRDefault="00AB4A1E" w:rsidP="008B7D4A">
            <w:r w:rsidRPr="00AB4A1E">
              <w:t>20091105</w:t>
            </w:r>
          </w:p>
        </w:tc>
        <w:tc>
          <w:tcPr>
            <w:tcW w:w="0" w:type="auto"/>
          </w:tcPr>
          <w:p w:rsidR="00AB4A1E" w:rsidRPr="00AB4A1E" w:rsidRDefault="00AB4A1E" w:rsidP="008B7D4A">
            <w:r w:rsidRPr="00AB4A1E">
              <w:t>10</w:t>
            </w:r>
          </w:p>
        </w:tc>
        <w:tc>
          <w:tcPr>
            <w:tcW w:w="0" w:type="auto"/>
          </w:tcPr>
          <w:p w:rsidR="00AB4A1E" w:rsidRPr="00AB4A1E" w:rsidRDefault="00AB4A1E" w:rsidP="008B7D4A">
            <w:r w:rsidRPr="00AB4A1E">
              <w:t>2</w:t>
            </w:r>
          </w:p>
        </w:tc>
        <w:tc>
          <w:tcPr>
            <w:tcW w:w="0" w:type="auto"/>
          </w:tcPr>
          <w:p w:rsidR="00AB4A1E" w:rsidRPr="00AB4A1E" w:rsidRDefault="00AB4A1E" w:rsidP="008B7D4A">
            <w:r w:rsidRPr="00AB4A1E">
              <w:t xml:space="preserve">Referat </w:t>
            </w:r>
          </w:p>
        </w:tc>
      </w:tr>
      <w:tr w:rsidR="00AB4A1E" w:rsidRPr="00AB4A1E" w:rsidTr="00AB4A1E">
        <w:tc>
          <w:tcPr>
            <w:tcW w:w="0" w:type="auto"/>
          </w:tcPr>
          <w:p w:rsidR="00AB4A1E" w:rsidRPr="00AB4A1E" w:rsidRDefault="00AB4A1E" w:rsidP="008B7D4A">
            <w:r w:rsidRPr="00AB4A1E">
              <w:t>20091110</w:t>
            </w:r>
          </w:p>
        </w:tc>
        <w:tc>
          <w:tcPr>
            <w:tcW w:w="0" w:type="auto"/>
          </w:tcPr>
          <w:p w:rsidR="00AB4A1E" w:rsidRPr="00AB4A1E" w:rsidRDefault="00AB4A1E" w:rsidP="008B7D4A">
            <w:r w:rsidRPr="00AB4A1E">
              <w:t>12</w:t>
            </w:r>
          </w:p>
        </w:tc>
        <w:tc>
          <w:tcPr>
            <w:tcW w:w="0" w:type="auto"/>
          </w:tcPr>
          <w:p w:rsidR="00AB4A1E" w:rsidRPr="00AB4A1E" w:rsidRDefault="00AB4A1E" w:rsidP="008B7D4A">
            <w:r w:rsidRPr="00AB4A1E">
              <w:t>1</w:t>
            </w:r>
          </w:p>
        </w:tc>
        <w:tc>
          <w:tcPr>
            <w:tcW w:w="0" w:type="auto"/>
          </w:tcPr>
          <w:p w:rsidR="00AB4A1E" w:rsidRPr="00AB4A1E" w:rsidRDefault="00AB4A1E" w:rsidP="008B7D4A">
            <w:r w:rsidRPr="00AB4A1E">
              <w:t>Innstilling fra Stortingets presidentskap om endringer i reglene om rett til innsyn i Stortingets dokumenter</w:t>
            </w:r>
            <w:proofErr w:type="gramStart"/>
            <w:r w:rsidRPr="00AB4A1E">
              <w:t xml:space="preserve"> (Innst.</w:t>
            </w:r>
            <w:proofErr w:type="gramEnd"/>
            <w:r w:rsidRPr="00AB4A1E">
              <w:t xml:space="preserve"> 32 S)</w:t>
            </w:r>
          </w:p>
        </w:tc>
      </w:tr>
      <w:tr w:rsidR="00AB4A1E" w:rsidRPr="00AB4A1E" w:rsidTr="00AB4A1E">
        <w:tc>
          <w:tcPr>
            <w:tcW w:w="0" w:type="auto"/>
          </w:tcPr>
          <w:p w:rsidR="00AB4A1E" w:rsidRPr="00AB4A1E" w:rsidRDefault="00AB4A1E" w:rsidP="008B7D4A">
            <w:r w:rsidRPr="00AB4A1E">
              <w:t>20091110</w:t>
            </w:r>
          </w:p>
        </w:tc>
        <w:tc>
          <w:tcPr>
            <w:tcW w:w="0" w:type="auto"/>
          </w:tcPr>
          <w:p w:rsidR="00AB4A1E" w:rsidRPr="00AB4A1E" w:rsidRDefault="00AB4A1E" w:rsidP="008B7D4A">
            <w:r w:rsidRPr="00AB4A1E">
              <w:t>12</w:t>
            </w:r>
          </w:p>
        </w:tc>
        <w:tc>
          <w:tcPr>
            <w:tcW w:w="0" w:type="auto"/>
          </w:tcPr>
          <w:p w:rsidR="00AB4A1E" w:rsidRPr="00AB4A1E" w:rsidRDefault="00AB4A1E" w:rsidP="008B7D4A">
            <w:r w:rsidRPr="00AB4A1E">
              <w:t>2</w:t>
            </w:r>
          </w:p>
        </w:tc>
        <w:tc>
          <w:tcPr>
            <w:tcW w:w="0" w:type="auto"/>
          </w:tcPr>
          <w:p w:rsidR="00AB4A1E" w:rsidRPr="00AB4A1E" w:rsidRDefault="00AB4A1E" w:rsidP="008B7D4A">
            <w:r w:rsidRPr="00AB4A1E">
              <w:t>Innstilling fra transport- og kommunikasjonskomiteen om endring i statsbudsjettet for 2009 under Samferdselsdepartementet (tilskot til regionale flyplassar)</w:t>
            </w:r>
            <w:proofErr w:type="gramStart"/>
            <w:r w:rsidRPr="00AB4A1E">
              <w:t xml:space="preserve"> (Innst.</w:t>
            </w:r>
            <w:proofErr w:type="gramEnd"/>
            <w:r w:rsidRPr="00AB4A1E">
              <w:t xml:space="preserve"> 31 S, jf. St.prp. nr. 91 (2008-2009))</w:t>
            </w:r>
          </w:p>
        </w:tc>
      </w:tr>
      <w:tr w:rsidR="00AB4A1E" w:rsidRPr="00AB4A1E" w:rsidTr="00AB4A1E">
        <w:tc>
          <w:tcPr>
            <w:tcW w:w="0" w:type="auto"/>
          </w:tcPr>
          <w:p w:rsidR="00AB4A1E" w:rsidRPr="00AB4A1E" w:rsidRDefault="00AB4A1E" w:rsidP="008B7D4A">
            <w:r w:rsidRPr="00AB4A1E">
              <w:t>20091110</w:t>
            </w:r>
          </w:p>
        </w:tc>
        <w:tc>
          <w:tcPr>
            <w:tcW w:w="0" w:type="auto"/>
          </w:tcPr>
          <w:p w:rsidR="00AB4A1E" w:rsidRPr="00AB4A1E" w:rsidRDefault="00AB4A1E" w:rsidP="008B7D4A">
            <w:r w:rsidRPr="00AB4A1E">
              <w:t>12</w:t>
            </w:r>
          </w:p>
        </w:tc>
        <w:tc>
          <w:tcPr>
            <w:tcW w:w="0" w:type="auto"/>
          </w:tcPr>
          <w:p w:rsidR="00AB4A1E" w:rsidRPr="00AB4A1E" w:rsidRDefault="00AB4A1E" w:rsidP="008B7D4A">
            <w:r w:rsidRPr="00AB4A1E">
              <w:t>3</w:t>
            </w:r>
          </w:p>
        </w:tc>
        <w:tc>
          <w:tcPr>
            <w:tcW w:w="0" w:type="auto"/>
          </w:tcPr>
          <w:p w:rsidR="00AB4A1E" w:rsidRPr="00AB4A1E" w:rsidRDefault="00AB4A1E" w:rsidP="008B7D4A">
            <w:r w:rsidRPr="00AB4A1E">
              <w:t xml:space="preserve">Referat </w:t>
            </w:r>
          </w:p>
        </w:tc>
      </w:tr>
      <w:tr w:rsidR="00AB4A1E" w:rsidRPr="00AB4A1E" w:rsidTr="00AB4A1E">
        <w:tc>
          <w:tcPr>
            <w:tcW w:w="0" w:type="auto"/>
          </w:tcPr>
          <w:p w:rsidR="00AB4A1E" w:rsidRPr="00AB4A1E" w:rsidRDefault="00AB4A1E" w:rsidP="008B7D4A">
            <w:r w:rsidRPr="00AB4A1E">
              <w:lastRenderedPageBreak/>
              <w:t>20091111</w:t>
            </w:r>
          </w:p>
        </w:tc>
        <w:tc>
          <w:tcPr>
            <w:tcW w:w="0" w:type="auto"/>
          </w:tcPr>
          <w:p w:rsidR="00AB4A1E" w:rsidRPr="00AB4A1E" w:rsidRDefault="00AB4A1E" w:rsidP="008B7D4A">
            <w:r w:rsidRPr="00AB4A1E">
              <w:t>13</w:t>
            </w:r>
          </w:p>
        </w:tc>
        <w:tc>
          <w:tcPr>
            <w:tcW w:w="0" w:type="auto"/>
          </w:tcPr>
          <w:p w:rsidR="00AB4A1E" w:rsidRPr="00AB4A1E" w:rsidRDefault="00AB4A1E" w:rsidP="008B7D4A">
            <w:r w:rsidRPr="00AB4A1E">
              <w:t>1</w:t>
            </w:r>
          </w:p>
        </w:tc>
        <w:tc>
          <w:tcPr>
            <w:tcW w:w="0" w:type="auto"/>
          </w:tcPr>
          <w:p w:rsidR="00AB4A1E" w:rsidRPr="00AB4A1E" w:rsidRDefault="00AB4A1E" w:rsidP="008B7D4A">
            <w:proofErr w:type="gramStart"/>
            <w:r w:rsidRPr="00AB4A1E">
              <w:t>Spørretime  -</w:t>
            </w:r>
            <w:proofErr w:type="gramEnd"/>
            <w:r w:rsidRPr="00AB4A1E">
              <w:t xml:space="preserve"> muntlig spørretime  - ordinær spørretime </w:t>
            </w:r>
          </w:p>
        </w:tc>
      </w:tr>
      <w:tr w:rsidR="00AB4A1E" w:rsidRPr="00AB4A1E" w:rsidTr="00AB4A1E">
        <w:tc>
          <w:tcPr>
            <w:tcW w:w="0" w:type="auto"/>
          </w:tcPr>
          <w:p w:rsidR="00AB4A1E" w:rsidRPr="00AB4A1E" w:rsidRDefault="00AB4A1E" w:rsidP="008B7D4A">
            <w:r w:rsidRPr="00AB4A1E">
              <w:t>20091111</w:t>
            </w:r>
          </w:p>
        </w:tc>
        <w:tc>
          <w:tcPr>
            <w:tcW w:w="0" w:type="auto"/>
          </w:tcPr>
          <w:p w:rsidR="00AB4A1E" w:rsidRPr="00AB4A1E" w:rsidRDefault="00AB4A1E" w:rsidP="008B7D4A">
            <w:r w:rsidRPr="00AB4A1E">
              <w:t>13</w:t>
            </w:r>
          </w:p>
        </w:tc>
        <w:tc>
          <w:tcPr>
            <w:tcW w:w="0" w:type="auto"/>
          </w:tcPr>
          <w:p w:rsidR="00AB4A1E" w:rsidRPr="00AB4A1E" w:rsidRDefault="00AB4A1E" w:rsidP="008B7D4A">
            <w:r w:rsidRPr="00AB4A1E">
              <w:t>2</w:t>
            </w:r>
          </w:p>
        </w:tc>
        <w:tc>
          <w:tcPr>
            <w:tcW w:w="0" w:type="auto"/>
          </w:tcPr>
          <w:p w:rsidR="00AB4A1E" w:rsidRPr="00AB4A1E" w:rsidRDefault="00AB4A1E" w:rsidP="008B7D4A">
            <w:r w:rsidRPr="00AB4A1E">
              <w:t xml:space="preserve">Referat </w:t>
            </w:r>
          </w:p>
        </w:tc>
      </w:tr>
      <w:tr w:rsidR="00AB4A1E" w:rsidRPr="00AB4A1E" w:rsidTr="00AB4A1E">
        <w:tc>
          <w:tcPr>
            <w:tcW w:w="0" w:type="auto"/>
          </w:tcPr>
          <w:p w:rsidR="00AB4A1E" w:rsidRPr="00AB4A1E" w:rsidRDefault="00AB4A1E" w:rsidP="008B7D4A">
            <w:r w:rsidRPr="00AB4A1E">
              <w:t>20091112</w:t>
            </w:r>
          </w:p>
        </w:tc>
        <w:tc>
          <w:tcPr>
            <w:tcW w:w="0" w:type="auto"/>
          </w:tcPr>
          <w:p w:rsidR="00AB4A1E" w:rsidRPr="00AB4A1E" w:rsidRDefault="00AB4A1E" w:rsidP="008B7D4A">
            <w:r w:rsidRPr="00AB4A1E">
              <w:t>14</w:t>
            </w:r>
          </w:p>
        </w:tc>
        <w:tc>
          <w:tcPr>
            <w:tcW w:w="0" w:type="auto"/>
          </w:tcPr>
          <w:p w:rsidR="00AB4A1E" w:rsidRPr="00AB4A1E" w:rsidRDefault="00AB4A1E" w:rsidP="008B7D4A">
            <w:r w:rsidRPr="00AB4A1E">
              <w:t>1</w:t>
            </w:r>
          </w:p>
        </w:tc>
        <w:tc>
          <w:tcPr>
            <w:tcW w:w="0" w:type="auto"/>
          </w:tcPr>
          <w:p w:rsidR="00AB4A1E" w:rsidRPr="00AB4A1E" w:rsidRDefault="00AB4A1E" w:rsidP="008B7D4A">
            <w:r w:rsidRPr="00AB4A1E">
              <w:t xml:space="preserve">Interpellasjon fra representanten Jan Tore Sanner til finansministeren: </w:t>
            </w:r>
          </w:p>
        </w:tc>
      </w:tr>
      <w:tr w:rsidR="00AB4A1E" w:rsidRPr="00AB4A1E" w:rsidTr="00AB4A1E">
        <w:tc>
          <w:tcPr>
            <w:tcW w:w="0" w:type="auto"/>
          </w:tcPr>
          <w:p w:rsidR="00AB4A1E" w:rsidRPr="00AB4A1E" w:rsidRDefault="00AB4A1E" w:rsidP="008B7D4A">
            <w:r w:rsidRPr="00AB4A1E">
              <w:t>20091112</w:t>
            </w:r>
          </w:p>
        </w:tc>
        <w:tc>
          <w:tcPr>
            <w:tcW w:w="0" w:type="auto"/>
          </w:tcPr>
          <w:p w:rsidR="00AB4A1E" w:rsidRPr="00AB4A1E" w:rsidRDefault="00AB4A1E" w:rsidP="008B7D4A">
            <w:r w:rsidRPr="00AB4A1E">
              <w:t>14</w:t>
            </w:r>
          </w:p>
        </w:tc>
        <w:tc>
          <w:tcPr>
            <w:tcW w:w="0" w:type="auto"/>
          </w:tcPr>
          <w:p w:rsidR="00AB4A1E" w:rsidRPr="00AB4A1E" w:rsidRDefault="00AB4A1E" w:rsidP="008B7D4A">
            <w:r w:rsidRPr="00AB4A1E">
              <w:t>2</w:t>
            </w:r>
          </w:p>
        </w:tc>
        <w:tc>
          <w:tcPr>
            <w:tcW w:w="0" w:type="auto"/>
          </w:tcPr>
          <w:p w:rsidR="00AB4A1E" w:rsidRPr="00AB4A1E" w:rsidRDefault="00AB4A1E" w:rsidP="008B7D4A">
            <w:r w:rsidRPr="00AB4A1E">
              <w:t xml:space="preserve">Interpellasjon fra representanten Laila Dåvøy til helse- og omsorgsministeren: </w:t>
            </w:r>
          </w:p>
        </w:tc>
      </w:tr>
      <w:tr w:rsidR="00AB4A1E" w:rsidRPr="00AB4A1E" w:rsidTr="00AB4A1E">
        <w:tc>
          <w:tcPr>
            <w:tcW w:w="0" w:type="auto"/>
          </w:tcPr>
          <w:p w:rsidR="00AB4A1E" w:rsidRPr="00AB4A1E" w:rsidRDefault="00AB4A1E" w:rsidP="008B7D4A">
            <w:r w:rsidRPr="00AB4A1E">
              <w:t>20091112</w:t>
            </w:r>
          </w:p>
        </w:tc>
        <w:tc>
          <w:tcPr>
            <w:tcW w:w="0" w:type="auto"/>
          </w:tcPr>
          <w:p w:rsidR="00AB4A1E" w:rsidRPr="00AB4A1E" w:rsidRDefault="00AB4A1E" w:rsidP="008B7D4A">
            <w:r w:rsidRPr="00AB4A1E">
              <w:t>14</w:t>
            </w:r>
          </w:p>
        </w:tc>
        <w:tc>
          <w:tcPr>
            <w:tcW w:w="0" w:type="auto"/>
          </w:tcPr>
          <w:p w:rsidR="00AB4A1E" w:rsidRPr="00AB4A1E" w:rsidRDefault="00AB4A1E" w:rsidP="008B7D4A">
            <w:r w:rsidRPr="00AB4A1E">
              <w:t>3</w:t>
            </w:r>
          </w:p>
        </w:tc>
        <w:tc>
          <w:tcPr>
            <w:tcW w:w="0" w:type="auto"/>
          </w:tcPr>
          <w:p w:rsidR="00AB4A1E" w:rsidRPr="00AB4A1E" w:rsidRDefault="00AB4A1E" w:rsidP="008B7D4A">
            <w:r w:rsidRPr="00AB4A1E">
              <w:t xml:space="preserve">Referat </w:t>
            </w:r>
          </w:p>
        </w:tc>
      </w:tr>
      <w:tr w:rsidR="00AB4A1E" w:rsidRPr="00AB4A1E" w:rsidTr="00AB4A1E">
        <w:tc>
          <w:tcPr>
            <w:tcW w:w="0" w:type="auto"/>
          </w:tcPr>
          <w:p w:rsidR="00AB4A1E" w:rsidRPr="00AB4A1E" w:rsidRDefault="00AB4A1E" w:rsidP="008B7D4A">
            <w:r w:rsidRPr="00AB4A1E">
              <w:t>20091117</w:t>
            </w:r>
          </w:p>
        </w:tc>
        <w:tc>
          <w:tcPr>
            <w:tcW w:w="0" w:type="auto"/>
          </w:tcPr>
          <w:p w:rsidR="00AB4A1E" w:rsidRPr="00AB4A1E" w:rsidRDefault="00AB4A1E" w:rsidP="008B7D4A">
            <w:r w:rsidRPr="00AB4A1E">
              <w:t>15</w:t>
            </w:r>
          </w:p>
        </w:tc>
        <w:tc>
          <w:tcPr>
            <w:tcW w:w="0" w:type="auto"/>
          </w:tcPr>
          <w:p w:rsidR="00AB4A1E" w:rsidRPr="00AB4A1E" w:rsidRDefault="00AB4A1E" w:rsidP="008B7D4A">
            <w:r w:rsidRPr="00AB4A1E">
              <w:t>1</w:t>
            </w:r>
          </w:p>
        </w:tc>
        <w:tc>
          <w:tcPr>
            <w:tcW w:w="0" w:type="auto"/>
          </w:tcPr>
          <w:p w:rsidR="00AB4A1E" w:rsidRPr="00AB4A1E" w:rsidRDefault="00AB4A1E" w:rsidP="008B7D4A">
            <w:r w:rsidRPr="00AB4A1E">
              <w:t>Innstilling fra Stortingets presidentskap om regulering av lønnen for Høyesteretts medlemmer</w:t>
            </w:r>
            <w:proofErr w:type="gramStart"/>
            <w:r w:rsidRPr="00AB4A1E">
              <w:t xml:space="preserve"> (Innst.</w:t>
            </w:r>
            <w:proofErr w:type="gramEnd"/>
            <w:r w:rsidRPr="00AB4A1E">
              <w:t xml:space="preserve"> 40 S (2009-2010))</w:t>
            </w:r>
          </w:p>
        </w:tc>
      </w:tr>
      <w:tr w:rsidR="00AB4A1E" w:rsidRPr="00AB4A1E" w:rsidTr="00AB4A1E">
        <w:tc>
          <w:tcPr>
            <w:tcW w:w="0" w:type="auto"/>
          </w:tcPr>
          <w:p w:rsidR="00AB4A1E" w:rsidRPr="00AB4A1E" w:rsidRDefault="00AB4A1E" w:rsidP="008B7D4A">
            <w:r w:rsidRPr="00AB4A1E">
              <w:t>20091117</w:t>
            </w:r>
          </w:p>
        </w:tc>
        <w:tc>
          <w:tcPr>
            <w:tcW w:w="0" w:type="auto"/>
          </w:tcPr>
          <w:p w:rsidR="00AB4A1E" w:rsidRPr="00AB4A1E" w:rsidRDefault="00AB4A1E" w:rsidP="008B7D4A">
            <w:r w:rsidRPr="00AB4A1E">
              <w:t>15</w:t>
            </w:r>
          </w:p>
        </w:tc>
        <w:tc>
          <w:tcPr>
            <w:tcW w:w="0" w:type="auto"/>
          </w:tcPr>
          <w:p w:rsidR="00AB4A1E" w:rsidRPr="00AB4A1E" w:rsidRDefault="00AB4A1E" w:rsidP="008B7D4A">
            <w:r w:rsidRPr="00AB4A1E">
              <w:t>2</w:t>
            </w:r>
          </w:p>
        </w:tc>
        <w:tc>
          <w:tcPr>
            <w:tcW w:w="0" w:type="auto"/>
          </w:tcPr>
          <w:p w:rsidR="00AB4A1E" w:rsidRPr="00AB4A1E" w:rsidRDefault="00AB4A1E" w:rsidP="008B7D4A">
            <w:r w:rsidRPr="00AB4A1E">
              <w:t xml:space="preserve">Redegjørelse av utenriksministeren om viktige EU- og EØS-saker </w:t>
            </w:r>
          </w:p>
        </w:tc>
      </w:tr>
      <w:tr w:rsidR="00AB4A1E" w:rsidRPr="00AB4A1E" w:rsidTr="00AB4A1E">
        <w:tc>
          <w:tcPr>
            <w:tcW w:w="0" w:type="auto"/>
          </w:tcPr>
          <w:p w:rsidR="00AB4A1E" w:rsidRPr="00AB4A1E" w:rsidRDefault="00AB4A1E" w:rsidP="008B7D4A">
            <w:r w:rsidRPr="00AB4A1E">
              <w:t>20091117</w:t>
            </w:r>
          </w:p>
        </w:tc>
        <w:tc>
          <w:tcPr>
            <w:tcW w:w="0" w:type="auto"/>
          </w:tcPr>
          <w:p w:rsidR="00AB4A1E" w:rsidRPr="00AB4A1E" w:rsidRDefault="00AB4A1E" w:rsidP="008B7D4A">
            <w:r w:rsidRPr="00AB4A1E">
              <w:t>15</w:t>
            </w:r>
          </w:p>
        </w:tc>
        <w:tc>
          <w:tcPr>
            <w:tcW w:w="0" w:type="auto"/>
          </w:tcPr>
          <w:p w:rsidR="00AB4A1E" w:rsidRPr="00AB4A1E" w:rsidRDefault="00AB4A1E" w:rsidP="008B7D4A">
            <w:r w:rsidRPr="00AB4A1E">
              <w:t>3</w:t>
            </w:r>
          </w:p>
        </w:tc>
        <w:tc>
          <w:tcPr>
            <w:tcW w:w="0" w:type="auto"/>
          </w:tcPr>
          <w:p w:rsidR="00AB4A1E" w:rsidRPr="00AB4A1E" w:rsidRDefault="00AB4A1E" w:rsidP="008B7D4A">
            <w:r w:rsidRPr="00AB4A1E">
              <w:t>Innstilling fra utenriks- og forsvarskomiteen om overenskomster inngått med fremmede makter eller internasjonale organisasjoner i 2008</w:t>
            </w:r>
            <w:proofErr w:type="gramStart"/>
            <w:r w:rsidRPr="00AB4A1E">
              <w:t xml:space="preserve"> (Innst.</w:t>
            </w:r>
            <w:proofErr w:type="gramEnd"/>
            <w:r w:rsidRPr="00AB4A1E">
              <w:t xml:space="preserve"> 30 S (2009-2010))</w:t>
            </w:r>
          </w:p>
        </w:tc>
      </w:tr>
      <w:tr w:rsidR="00AB4A1E" w:rsidRPr="00AB4A1E" w:rsidTr="00AB4A1E">
        <w:tc>
          <w:tcPr>
            <w:tcW w:w="0" w:type="auto"/>
          </w:tcPr>
          <w:p w:rsidR="00AB4A1E" w:rsidRPr="00AB4A1E" w:rsidRDefault="00AB4A1E" w:rsidP="008B7D4A">
            <w:r w:rsidRPr="00AB4A1E">
              <w:t>20091117</w:t>
            </w:r>
          </w:p>
        </w:tc>
        <w:tc>
          <w:tcPr>
            <w:tcW w:w="0" w:type="auto"/>
          </w:tcPr>
          <w:p w:rsidR="00AB4A1E" w:rsidRPr="00AB4A1E" w:rsidRDefault="00AB4A1E" w:rsidP="008B7D4A">
            <w:r w:rsidRPr="00AB4A1E">
              <w:t>15</w:t>
            </w:r>
          </w:p>
        </w:tc>
        <w:tc>
          <w:tcPr>
            <w:tcW w:w="0" w:type="auto"/>
          </w:tcPr>
          <w:p w:rsidR="00AB4A1E" w:rsidRPr="00AB4A1E" w:rsidRDefault="00AB4A1E" w:rsidP="008B7D4A">
            <w:r w:rsidRPr="00AB4A1E">
              <w:t>4</w:t>
            </w:r>
          </w:p>
        </w:tc>
        <w:tc>
          <w:tcPr>
            <w:tcW w:w="0" w:type="auto"/>
          </w:tcPr>
          <w:p w:rsidR="00AB4A1E" w:rsidRPr="00AB4A1E" w:rsidRDefault="00AB4A1E" w:rsidP="008B7D4A">
            <w:r w:rsidRPr="00AB4A1E">
              <w:t xml:space="preserve">Interpellasjon fra representanten Morten Høglund til utenriksministeren: </w:t>
            </w:r>
          </w:p>
        </w:tc>
      </w:tr>
      <w:tr w:rsidR="00AB4A1E" w:rsidRPr="00AB4A1E" w:rsidTr="00AB4A1E">
        <w:tc>
          <w:tcPr>
            <w:tcW w:w="0" w:type="auto"/>
          </w:tcPr>
          <w:p w:rsidR="00AB4A1E" w:rsidRPr="00AB4A1E" w:rsidRDefault="00AB4A1E" w:rsidP="008B7D4A">
            <w:r w:rsidRPr="00AB4A1E">
              <w:t>20091117</w:t>
            </w:r>
          </w:p>
        </w:tc>
        <w:tc>
          <w:tcPr>
            <w:tcW w:w="0" w:type="auto"/>
          </w:tcPr>
          <w:p w:rsidR="00AB4A1E" w:rsidRPr="00AB4A1E" w:rsidRDefault="00AB4A1E" w:rsidP="008B7D4A">
            <w:r w:rsidRPr="00AB4A1E">
              <w:t>15</w:t>
            </w:r>
          </w:p>
        </w:tc>
        <w:tc>
          <w:tcPr>
            <w:tcW w:w="0" w:type="auto"/>
          </w:tcPr>
          <w:p w:rsidR="00AB4A1E" w:rsidRPr="00AB4A1E" w:rsidRDefault="00AB4A1E" w:rsidP="008B7D4A">
            <w:r w:rsidRPr="00AB4A1E">
              <w:t>5</w:t>
            </w:r>
          </w:p>
        </w:tc>
        <w:tc>
          <w:tcPr>
            <w:tcW w:w="0" w:type="auto"/>
          </w:tcPr>
          <w:p w:rsidR="00AB4A1E" w:rsidRPr="00AB4A1E" w:rsidRDefault="00AB4A1E" w:rsidP="008B7D4A">
            <w:r w:rsidRPr="00AB4A1E">
              <w:t>Innstilling fra næringskomiteen om DnB NOR ASA - Statlig deltakelse i kapitalforhøyelse</w:t>
            </w:r>
            <w:proofErr w:type="gramStart"/>
            <w:r w:rsidRPr="00AB4A1E">
              <w:t xml:space="preserve"> (Innst.</w:t>
            </w:r>
            <w:proofErr w:type="gramEnd"/>
            <w:r w:rsidRPr="00AB4A1E">
              <w:t xml:space="preserve"> 37 S (2009-2010), jf. Prop. 22 S (2009-2010))</w:t>
            </w:r>
          </w:p>
        </w:tc>
      </w:tr>
      <w:tr w:rsidR="00AB4A1E" w:rsidRPr="00AB4A1E" w:rsidTr="00AB4A1E">
        <w:tc>
          <w:tcPr>
            <w:tcW w:w="0" w:type="auto"/>
          </w:tcPr>
          <w:p w:rsidR="00AB4A1E" w:rsidRPr="00AB4A1E" w:rsidRDefault="00AB4A1E" w:rsidP="008B7D4A">
            <w:r w:rsidRPr="00AB4A1E">
              <w:t>20091117</w:t>
            </w:r>
          </w:p>
        </w:tc>
        <w:tc>
          <w:tcPr>
            <w:tcW w:w="0" w:type="auto"/>
          </w:tcPr>
          <w:p w:rsidR="00AB4A1E" w:rsidRPr="00AB4A1E" w:rsidRDefault="00AB4A1E" w:rsidP="008B7D4A">
            <w:r w:rsidRPr="00AB4A1E">
              <w:t>15</w:t>
            </w:r>
          </w:p>
        </w:tc>
        <w:tc>
          <w:tcPr>
            <w:tcW w:w="0" w:type="auto"/>
          </w:tcPr>
          <w:p w:rsidR="00AB4A1E" w:rsidRPr="00AB4A1E" w:rsidRDefault="00AB4A1E" w:rsidP="008B7D4A">
            <w:r w:rsidRPr="00AB4A1E">
              <w:t>6</w:t>
            </w:r>
          </w:p>
        </w:tc>
        <w:tc>
          <w:tcPr>
            <w:tcW w:w="0" w:type="auto"/>
          </w:tcPr>
          <w:p w:rsidR="00AB4A1E" w:rsidRPr="00AB4A1E" w:rsidRDefault="00AB4A1E" w:rsidP="008B7D4A">
            <w:r w:rsidRPr="00AB4A1E">
              <w:t>Innstilling fra næringskomiteen om endringer i statsbudsjettet for 2009 under Fiskeri- og kystdepartementet (likviditetslåneordning for fiskerinæringa mv.)</w:t>
            </w:r>
            <w:proofErr w:type="gramStart"/>
            <w:r w:rsidRPr="00AB4A1E">
              <w:t xml:space="preserve"> (Innst.</w:t>
            </w:r>
            <w:proofErr w:type="gramEnd"/>
            <w:r w:rsidRPr="00AB4A1E">
              <w:t xml:space="preserve"> 39 S (2009-2010), jf. St.prp. nr. 101 (2008-2009))</w:t>
            </w:r>
          </w:p>
        </w:tc>
      </w:tr>
      <w:tr w:rsidR="00AB4A1E" w:rsidRPr="00AB4A1E" w:rsidTr="00AB4A1E">
        <w:tc>
          <w:tcPr>
            <w:tcW w:w="0" w:type="auto"/>
          </w:tcPr>
          <w:p w:rsidR="00AB4A1E" w:rsidRPr="00AB4A1E" w:rsidRDefault="00AB4A1E" w:rsidP="008B7D4A">
            <w:r w:rsidRPr="00AB4A1E">
              <w:t>20091117</w:t>
            </w:r>
          </w:p>
        </w:tc>
        <w:tc>
          <w:tcPr>
            <w:tcW w:w="0" w:type="auto"/>
          </w:tcPr>
          <w:p w:rsidR="00AB4A1E" w:rsidRPr="00AB4A1E" w:rsidRDefault="00AB4A1E" w:rsidP="008B7D4A">
            <w:r w:rsidRPr="00AB4A1E">
              <w:t>15</w:t>
            </w:r>
          </w:p>
        </w:tc>
        <w:tc>
          <w:tcPr>
            <w:tcW w:w="0" w:type="auto"/>
          </w:tcPr>
          <w:p w:rsidR="00AB4A1E" w:rsidRPr="00AB4A1E" w:rsidRDefault="00AB4A1E" w:rsidP="008B7D4A">
            <w:r w:rsidRPr="00AB4A1E">
              <w:t>7</w:t>
            </w:r>
          </w:p>
        </w:tc>
        <w:tc>
          <w:tcPr>
            <w:tcW w:w="0" w:type="auto"/>
          </w:tcPr>
          <w:p w:rsidR="00AB4A1E" w:rsidRPr="00AB4A1E" w:rsidRDefault="00AB4A1E" w:rsidP="008B7D4A">
            <w:r w:rsidRPr="00AB4A1E">
              <w:t>Innstilling fra arbeids- og sosialkomiteen om lov om lønnsnemndbehandling av arbeidstvisten i Norsk Luftambulanse i forbindelse med tariffoppgjøret 2009</w:t>
            </w:r>
            <w:proofErr w:type="gramStart"/>
            <w:r w:rsidRPr="00AB4A1E">
              <w:t xml:space="preserve"> (Innst.</w:t>
            </w:r>
            <w:proofErr w:type="gramEnd"/>
            <w:r w:rsidRPr="00AB4A1E">
              <w:t xml:space="preserve"> 29 L (2009-2010), jf. Prop. 3 L (2009-2010))</w:t>
            </w:r>
          </w:p>
        </w:tc>
      </w:tr>
      <w:tr w:rsidR="00AB4A1E" w:rsidRPr="00AB4A1E" w:rsidTr="00AB4A1E">
        <w:tc>
          <w:tcPr>
            <w:tcW w:w="0" w:type="auto"/>
          </w:tcPr>
          <w:p w:rsidR="00AB4A1E" w:rsidRPr="00AB4A1E" w:rsidRDefault="00AB4A1E" w:rsidP="008B7D4A">
            <w:r w:rsidRPr="00AB4A1E">
              <w:t>20091117</w:t>
            </w:r>
          </w:p>
        </w:tc>
        <w:tc>
          <w:tcPr>
            <w:tcW w:w="0" w:type="auto"/>
          </w:tcPr>
          <w:p w:rsidR="00AB4A1E" w:rsidRPr="00AB4A1E" w:rsidRDefault="00AB4A1E" w:rsidP="008B7D4A">
            <w:r w:rsidRPr="00AB4A1E">
              <w:t>15</w:t>
            </w:r>
          </w:p>
        </w:tc>
        <w:tc>
          <w:tcPr>
            <w:tcW w:w="0" w:type="auto"/>
          </w:tcPr>
          <w:p w:rsidR="00AB4A1E" w:rsidRPr="00AB4A1E" w:rsidRDefault="00AB4A1E" w:rsidP="008B7D4A">
            <w:r w:rsidRPr="00AB4A1E">
              <w:t>8</w:t>
            </w:r>
          </w:p>
        </w:tc>
        <w:tc>
          <w:tcPr>
            <w:tcW w:w="0" w:type="auto"/>
          </w:tcPr>
          <w:p w:rsidR="00AB4A1E" w:rsidRPr="00AB4A1E" w:rsidRDefault="00AB4A1E" w:rsidP="008B7D4A">
            <w:r w:rsidRPr="00AB4A1E">
              <w:t>Innstilling fra arbeids- og sosialkomiteen om lov om endringer i folketrygdloven mv. (tilpasninger i folketrygdens regelverk som følge av pensjonsreformen)</w:t>
            </w:r>
            <w:proofErr w:type="gramStart"/>
            <w:r w:rsidRPr="00AB4A1E">
              <w:t xml:space="preserve"> (Innst.</w:t>
            </w:r>
            <w:proofErr w:type="gramEnd"/>
            <w:r w:rsidRPr="00AB4A1E">
              <w:t xml:space="preserve"> 33 L (2009-2010), jf. Prop. 15 L (2009-2010) og Ot.prp. nr. 106 (2008-2009)</w:t>
            </w:r>
          </w:p>
        </w:tc>
      </w:tr>
      <w:tr w:rsidR="00AB4A1E" w:rsidRPr="00AB4A1E" w:rsidTr="00AB4A1E">
        <w:tc>
          <w:tcPr>
            <w:tcW w:w="0" w:type="auto"/>
          </w:tcPr>
          <w:p w:rsidR="00AB4A1E" w:rsidRPr="00AB4A1E" w:rsidRDefault="00AB4A1E" w:rsidP="008B7D4A">
            <w:r w:rsidRPr="00AB4A1E">
              <w:t>20091117</w:t>
            </w:r>
          </w:p>
        </w:tc>
        <w:tc>
          <w:tcPr>
            <w:tcW w:w="0" w:type="auto"/>
          </w:tcPr>
          <w:p w:rsidR="00AB4A1E" w:rsidRPr="00AB4A1E" w:rsidRDefault="00AB4A1E" w:rsidP="008B7D4A">
            <w:r w:rsidRPr="00AB4A1E">
              <w:t>15</w:t>
            </w:r>
          </w:p>
        </w:tc>
        <w:tc>
          <w:tcPr>
            <w:tcW w:w="0" w:type="auto"/>
          </w:tcPr>
          <w:p w:rsidR="00AB4A1E" w:rsidRPr="00AB4A1E" w:rsidRDefault="00AB4A1E" w:rsidP="008B7D4A">
            <w:r w:rsidRPr="00AB4A1E">
              <w:t>9</w:t>
            </w:r>
          </w:p>
        </w:tc>
        <w:tc>
          <w:tcPr>
            <w:tcW w:w="0" w:type="auto"/>
          </w:tcPr>
          <w:p w:rsidR="00AB4A1E" w:rsidRPr="00AB4A1E" w:rsidRDefault="00AB4A1E" w:rsidP="008B7D4A">
            <w:r w:rsidRPr="00AB4A1E">
              <w:t xml:space="preserve">Referat </w:t>
            </w:r>
          </w:p>
        </w:tc>
      </w:tr>
      <w:tr w:rsidR="00AB4A1E" w:rsidRPr="00AB4A1E" w:rsidTr="00AB4A1E">
        <w:tc>
          <w:tcPr>
            <w:tcW w:w="0" w:type="auto"/>
          </w:tcPr>
          <w:p w:rsidR="00AB4A1E" w:rsidRPr="00AB4A1E" w:rsidRDefault="00AB4A1E" w:rsidP="008B7D4A">
            <w:r w:rsidRPr="00AB4A1E">
              <w:t>20091118</w:t>
            </w:r>
          </w:p>
        </w:tc>
        <w:tc>
          <w:tcPr>
            <w:tcW w:w="0" w:type="auto"/>
          </w:tcPr>
          <w:p w:rsidR="00AB4A1E" w:rsidRPr="00AB4A1E" w:rsidRDefault="00AB4A1E" w:rsidP="008B7D4A">
            <w:r w:rsidRPr="00AB4A1E">
              <w:t>16</w:t>
            </w:r>
          </w:p>
        </w:tc>
        <w:tc>
          <w:tcPr>
            <w:tcW w:w="0" w:type="auto"/>
          </w:tcPr>
          <w:p w:rsidR="00AB4A1E" w:rsidRPr="00AB4A1E" w:rsidRDefault="00AB4A1E" w:rsidP="008B7D4A">
            <w:r w:rsidRPr="00AB4A1E">
              <w:t>1</w:t>
            </w:r>
          </w:p>
        </w:tc>
        <w:tc>
          <w:tcPr>
            <w:tcW w:w="0" w:type="auto"/>
          </w:tcPr>
          <w:p w:rsidR="00AB4A1E" w:rsidRPr="00AB4A1E" w:rsidRDefault="00AB4A1E" w:rsidP="008B7D4A">
            <w:proofErr w:type="gramStart"/>
            <w:r w:rsidRPr="00AB4A1E">
              <w:t>Spørretime  -</w:t>
            </w:r>
            <w:proofErr w:type="gramEnd"/>
            <w:r w:rsidRPr="00AB4A1E">
              <w:t xml:space="preserve"> muntlig spørretime  - ordinær spørretime </w:t>
            </w:r>
          </w:p>
        </w:tc>
      </w:tr>
      <w:tr w:rsidR="00AB4A1E" w:rsidRPr="00AB4A1E" w:rsidTr="00AB4A1E">
        <w:tc>
          <w:tcPr>
            <w:tcW w:w="0" w:type="auto"/>
          </w:tcPr>
          <w:p w:rsidR="00AB4A1E" w:rsidRPr="00AB4A1E" w:rsidRDefault="00AB4A1E" w:rsidP="008B7D4A">
            <w:r w:rsidRPr="00AB4A1E">
              <w:t>20091118</w:t>
            </w:r>
          </w:p>
        </w:tc>
        <w:tc>
          <w:tcPr>
            <w:tcW w:w="0" w:type="auto"/>
          </w:tcPr>
          <w:p w:rsidR="00AB4A1E" w:rsidRPr="00AB4A1E" w:rsidRDefault="00AB4A1E" w:rsidP="008B7D4A">
            <w:r w:rsidRPr="00AB4A1E">
              <w:t>16</w:t>
            </w:r>
          </w:p>
        </w:tc>
        <w:tc>
          <w:tcPr>
            <w:tcW w:w="0" w:type="auto"/>
          </w:tcPr>
          <w:p w:rsidR="00AB4A1E" w:rsidRPr="00AB4A1E" w:rsidRDefault="00AB4A1E" w:rsidP="008B7D4A">
            <w:r w:rsidRPr="00AB4A1E">
              <w:t>2</w:t>
            </w:r>
          </w:p>
        </w:tc>
        <w:tc>
          <w:tcPr>
            <w:tcW w:w="0" w:type="auto"/>
          </w:tcPr>
          <w:p w:rsidR="00AB4A1E" w:rsidRPr="00AB4A1E" w:rsidRDefault="00AB4A1E" w:rsidP="008B7D4A">
            <w:r w:rsidRPr="00AB4A1E">
              <w:t xml:space="preserve">Referat </w:t>
            </w:r>
          </w:p>
        </w:tc>
      </w:tr>
      <w:tr w:rsidR="00AB4A1E" w:rsidRPr="00AB4A1E" w:rsidTr="00AB4A1E">
        <w:tc>
          <w:tcPr>
            <w:tcW w:w="0" w:type="auto"/>
          </w:tcPr>
          <w:p w:rsidR="00AB4A1E" w:rsidRPr="00AB4A1E" w:rsidRDefault="00AB4A1E" w:rsidP="008B7D4A">
            <w:r w:rsidRPr="00AB4A1E">
              <w:t>20091119</w:t>
            </w:r>
          </w:p>
        </w:tc>
        <w:tc>
          <w:tcPr>
            <w:tcW w:w="0" w:type="auto"/>
          </w:tcPr>
          <w:p w:rsidR="00AB4A1E" w:rsidRPr="00AB4A1E" w:rsidRDefault="00AB4A1E" w:rsidP="008B7D4A">
            <w:r w:rsidRPr="00AB4A1E">
              <w:t>17</w:t>
            </w:r>
          </w:p>
        </w:tc>
        <w:tc>
          <w:tcPr>
            <w:tcW w:w="0" w:type="auto"/>
          </w:tcPr>
          <w:p w:rsidR="00AB4A1E" w:rsidRPr="00AB4A1E" w:rsidRDefault="00AB4A1E" w:rsidP="008B7D4A">
            <w:r w:rsidRPr="00AB4A1E">
              <w:t>1</w:t>
            </w:r>
          </w:p>
        </w:tc>
        <w:tc>
          <w:tcPr>
            <w:tcW w:w="0" w:type="auto"/>
          </w:tcPr>
          <w:p w:rsidR="00AB4A1E" w:rsidRPr="00AB4A1E" w:rsidRDefault="00AB4A1E" w:rsidP="008B7D4A">
            <w:r w:rsidRPr="00AB4A1E">
              <w:t>Innstilling fra Stortingets presidentskap om endring av retningslinjer for stortingsgruppenes og uavhengige representanters bruk av tildelte midler</w:t>
            </w:r>
            <w:proofErr w:type="gramStart"/>
            <w:r w:rsidRPr="00AB4A1E">
              <w:t xml:space="preserve"> (Innst.</w:t>
            </w:r>
            <w:proofErr w:type="gramEnd"/>
            <w:r w:rsidRPr="00AB4A1E">
              <w:t xml:space="preserve"> 36 S (2009-2010))</w:t>
            </w:r>
          </w:p>
        </w:tc>
      </w:tr>
      <w:tr w:rsidR="00AB4A1E" w:rsidRPr="00AB4A1E" w:rsidTr="00AB4A1E">
        <w:tc>
          <w:tcPr>
            <w:tcW w:w="0" w:type="auto"/>
          </w:tcPr>
          <w:p w:rsidR="00AB4A1E" w:rsidRPr="00AB4A1E" w:rsidRDefault="00AB4A1E" w:rsidP="008B7D4A">
            <w:r w:rsidRPr="00AB4A1E">
              <w:t>20091119</w:t>
            </w:r>
          </w:p>
        </w:tc>
        <w:tc>
          <w:tcPr>
            <w:tcW w:w="0" w:type="auto"/>
          </w:tcPr>
          <w:p w:rsidR="00AB4A1E" w:rsidRPr="00AB4A1E" w:rsidRDefault="00AB4A1E" w:rsidP="008B7D4A">
            <w:r w:rsidRPr="00AB4A1E">
              <w:t>17</w:t>
            </w:r>
          </w:p>
        </w:tc>
        <w:tc>
          <w:tcPr>
            <w:tcW w:w="0" w:type="auto"/>
          </w:tcPr>
          <w:p w:rsidR="00AB4A1E" w:rsidRPr="00AB4A1E" w:rsidRDefault="00AB4A1E" w:rsidP="008B7D4A">
            <w:r w:rsidRPr="00AB4A1E">
              <w:t>2</w:t>
            </w:r>
          </w:p>
        </w:tc>
        <w:tc>
          <w:tcPr>
            <w:tcW w:w="0" w:type="auto"/>
          </w:tcPr>
          <w:p w:rsidR="00AB4A1E" w:rsidRPr="00AB4A1E" w:rsidRDefault="00AB4A1E" w:rsidP="008B7D4A">
            <w:r w:rsidRPr="00AB4A1E">
              <w:t>Debatt om utenriksministerens redegjørelse om viktige EU- og EØS-</w:t>
            </w:r>
            <w:proofErr w:type="gramStart"/>
            <w:r w:rsidRPr="00AB4A1E">
              <w:t>saker  (Redegjørelsen</w:t>
            </w:r>
            <w:proofErr w:type="gramEnd"/>
            <w:r w:rsidRPr="00AB4A1E">
              <w:t xml:space="preserve"> holdt i Stortingets møte 17. november 2009) </w:t>
            </w:r>
          </w:p>
        </w:tc>
      </w:tr>
      <w:tr w:rsidR="00AB4A1E" w:rsidRPr="00AB4A1E" w:rsidTr="00AB4A1E">
        <w:tc>
          <w:tcPr>
            <w:tcW w:w="0" w:type="auto"/>
          </w:tcPr>
          <w:p w:rsidR="00AB4A1E" w:rsidRPr="00AB4A1E" w:rsidRDefault="00AB4A1E" w:rsidP="008B7D4A">
            <w:r w:rsidRPr="00AB4A1E">
              <w:t>20091119</w:t>
            </w:r>
          </w:p>
        </w:tc>
        <w:tc>
          <w:tcPr>
            <w:tcW w:w="0" w:type="auto"/>
          </w:tcPr>
          <w:p w:rsidR="00AB4A1E" w:rsidRPr="00AB4A1E" w:rsidRDefault="00AB4A1E" w:rsidP="008B7D4A">
            <w:r w:rsidRPr="00AB4A1E">
              <w:t>17</w:t>
            </w:r>
          </w:p>
        </w:tc>
        <w:tc>
          <w:tcPr>
            <w:tcW w:w="0" w:type="auto"/>
          </w:tcPr>
          <w:p w:rsidR="00AB4A1E" w:rsidRPr="00AB4A1E" w:rsidRDefault="00AB4A1E" w:rsidP="008B7D4A">
            <w:r w:rsidRPr="00AB4A1E">
              <w:t>3</w:t>
            </w:r>
          </w:p>
        </w:tc>
        <w:tc>
          <w:tcPr>
            <w:tcW w:w="0" w:type="auto"/>
          </w:tcPr>
          <w:p w:rsidR="00AB4A1E" w:rsidRPr="00AB4A1E" w:rsidRDefault="00AB4A1E" w:rsidP="008B7D4A">
            <w:r w:rsidRPr="00AB4A1E">
              <w:t>Innstilling fra kirke-, utdannings- og forskningskomiteen om samtykke til inngåelse av en avtale mellom Norge og Tyskland om omgjøring av Den tyske skolen i Oslo - Max Tau til en tysk-norsk bikulturell skole</w:t>
            </w:r>
            <w:proofErr w:type="gramStart"/>
            <w:r w:rsidRPr="00AB4A1E">
              <w:t xml:space="preserve"> (Innst.</w:t>
            </w:r>
            <w:proofErr w:type="gramEnd"/>
            <w:r w:rsidRPr="00AB4A1E">
              <w:t xml:space="preserve"> 43 S (2009-2010), jf. St.prp. nr. 92 (2008-2009))</w:t>
            </w:r>
          </w:p>
        </w:tc>
      </w:tr>
      <w:tr w:rsidR="00AB4A1E" w:rsidRPr="00AB4A1E" w:rsidTr="00AB4A1E">
        <w:tc>
          <w:tcPr>
            <w:tcW w:w="0" w:type="auto"/>
          </w:tcPr>
          <w:p w:rsidR="00AB4A1E" w:rsidRPr="00AB4A1E" w:rsidRDefault="00AB4A1E" w:rsidP="008B7D4A">
            <w:r w:rsidRPr="00AB4A1E">
              <w:t>20091119</w:t>
            </w:r>
          </w:p>
        </w:tc>
        <w:tc>
          <w:tcPr>
            <w:tcW w:w="0" w:type="auto"/>
          </w:tcPr>
          <w:p w:rsidR="00AB4A1E" w:rsidRPr="00AB4A1E" w:rsidRDefault="00AB4A1E" w:rsidP="008B7D4A">
            <w:r w:rsidRPr="00AB4A1E">
              <w:t>17</w:t>
            </w:r>
          </w:p>
        </w:tc>
        <w:tc>
          <w:tcPr>
            <w:tcW w:w="0" w:type="auto"/>
          </w:tcPr>
          <w:p w:rsidR="00AB4A1E" w:rsidRPr="00AB4A1E" w:rsidRDefault="00AB4A1E" w:rsidP="008B7D4A">
            <w:r w:rsidRPr="00AB4A1E">
              <w:t>4</w:t>
            </w:r>
          </w:p>
        </w:tc>
        <w:tc>
          <w:tcPr>
            <w:tcW w:w="0" w:type="auto"/>
          </w:tcPr>
          <w:p w:rsidR="00AB4A1E" w:rsidRPr="00AB4A1E" w:rsidRDefault="00AB4A1E" w:rsidP="008B7D4A">
            <w:r w:rsidRPr="00AB4A1E">
              <w:t>Innstilling fra kommunal- og forvaltningskomiteen om årsmelding til Stortinget fra styret for pensjonsordningen for stortingsrepresentanter</w:t>
            </w:r>
            <w:proofErr w:type="gramStart"/>
            <w:r w:rsidRPr="00AB4A1E">
              <w:t xml:space="preserve"> (Innst.</w:t>
            </w:r>
            <w:proofErr w:type="gramEnd"/>
            <w:r w:rsidRPr="00AB4A1E">
              <w:t xml:space="preserve"> 35 S (2009-2010), jf. Dokument nr. 22 (2008-2009))</w:t>
            </w:r>
          </w:p>
        </w:tc>
      </w:tr>
      <w:tr w:rsidR="00AB4A1E" w:rsidRPr="00AB4A1E" w:rsidTr="00AB4A1E">
        <w:tc>
          <w:tcPr>
            <w:tcW w:w="0" w:type="auto"/>
          </w:tcPr>
          <w:p w:rsidR="00AB4A1E" w:rsidRPr="00AB4A1E" w:rsidRDefault="00AB4A1E" w:rsidP="008B7D4A">
            <w:r w:rsidRPr="00AB4A1E">
              <w:t>20091119</w:t>
            </w:r>
          </w:p>
        </w:tc>
        <w:tc>
          <w:tcPr>
            <w:tcW w:w="0" w:type="auto"/>
          </w:tcPr>
          <w:p w:rsidR="00AB4A1E" w:rsidRPr="00AB4A1E" w:rsidRDefault="00AB4A1E" w:rsidP="008B7D4A">
            <w:r w:rsidRPr="00AB4A1E">
              <w:t>17</w:t>
            </w:r>
          </w:p>
        </w:tc>
        <w:tc>
          <w:tcPr>
            <w:tcW w:w="0" w:type="auto"/>
          </w:tcPr>
          <w:p w:rsidR="00AB4A1E" w:rsidRPr="00AB4A1E" w:rsidRDefault="00AB4A1E" w:rsidP="008B7D4A">
            <w:r w:rsidRPr="00AB4A1E">
              <w:t>5</w:t>
            </w:r>
          </w:p>
        </w:tc>
        <w:tc>
          <w:tcPr>
            <w:tcW w:w="0" w:type="auto"/>
          </w:tcPr>
          <w:p w:rsidR="00AB4A1E" w:rsidRPr="00AB4A1E" w:rsidRDefault="00AB4A1E" w:rsidP="008B7D4A">
            <w:r w:rsidRPr="00AB4A1E">
              <w:t>Innstilling fra finanskomiteen om samtykke til å sette i kraft en skatteavtale med tilhørende protokoll mellom Norge og Slovenia, undertegnet i Ljubljana 18. februar 2008</w:t>
            </w:r>
            <w:proofErr w:type="gramStart"/>
            <w:r w:rsidRPr="00AB4A1E">
              <w:t xml:space="preserve"> (Innst.</w:t>
            </w:r>
            <w:proofErr w:type="gramEnd"/>
            <w:r w:rsidRPr="00AB4A1E">
              <w:t xml:space="preserve"> 41 S (2009-2010), jf. St.prp. nr. 96 (2008-2009))</w:t>
            </w:r>
          </w:p>
        </w:tc>
      </w:tr>
      <w:tr w:rsidR="00AB4A1E" w:rsidRPr="00AB4A1E" w:rsidTr="00AB4A1E">
        <w:tc>
          <w:tcPr>
            <w:tcW w:w="0" w:type="auto"/>
          </w:tcPr>
          <w:p w:rsidR="00AB4A1E" w:rsidRPr="00AB4A1E" w:rsidRDefault="00AB4A1E" w:rsidP="008B7D4A">
            <w:r w:rsidRPr="00AB4A1E">
              <w:t>20091119</w:t>
            </w:r>
          </w:p>
        </w:tc>
        <w:tc>
          <w:tcPr>
            <w:tcW w:w="0" w:type="auto"/>
          </w:tcPr>
          <w:p w:rsidR="00AB4A1E" w:rsidRPr="00AB4A1E" w:rsidRDefault="00AB4A1E" w:rsidP="008B7D4A">
            <w:r w:rsidRPr="00AB4A1E">
              <w:t>17</w:t>
            </w:r>
          </w:p>
        </w:tc>
        <w:tc>
          <w:tcPr>
            <w:tcW w:w="0" w:type="auto"/>
          </w:tcPr>
          <w:p w:rsidR="00AB4A1E" w:rsidRPr="00AB4A1E" w:rsidRDefault="00AB4A1E" w:rsidP="008B7D4A">
            <w:r w:rsidRPr="00AB4A1E">
              <w:t>6</w:t>
            </w:r>
          </w:p>
        </w:tc>
        <w:tc>
          <w:tcPr>
            <w:tcW w:w="0" w:type="auto"/>
          </w:tcPr>
          <w:p w:rsidR="00AB4A1E" w:rsidRPr="00AB4A1E" w:rsidRDefault="00AB4A1E" w:rsidP="008B7D4A">
            <w:r w:rsidRPr="00AB4A1E">
              <w:t>Innstilling fra finanskomiteen om samtykke til en skatteavtale med tilhørende protokoll mellom Norge og Qatar, undertegnet i Oslo 29. juni 2009</w:t>
            </w:r>
            <w:proofErr w:type="gramStart"/>
            <w:r w:rsidRPr="00AB4A1E">
              <w:t xml:space="preserve"> (Innst.</w:t>
            </w:r>
            <w:proofErr w:type="gramEnd"/>
            <w:r w:rsidRPr="00AB4A1E">
              <w:t xml:space="preserve"> 42 S (2009-2010), jf. St.prp. nr. 97 (2008-2009))</w:t>
            </w:r>
          </w:p>
        </w:tc>
      </w:tr>
      <w:tr w:rsidR="00AB4A1E" w:rsidRPr="00AB4A1E" w:rsidTr="00AB4A1E">
        <w:tc>
          <w:tcPr>
            <w:tcW w:w="0" w:type="auto"/>
          </w:tcPr>
          <w:p w:rsidR="00AB4A1E" w:rsidRPr="00AB4A1E" w:rsidRDefault="00AB4A1E" w:rsidP="008B7D4A">
            <w:r w:rsidRPr="00AB4A1E">
              <w:t>20091119</w:t>
            </w:r>
          </w:p>
        </w:tc>
        <w:tc>
          <w:tcPr>
            <w:tcW w:w="0" w:type="auto"/>
          </w:tcPr>
          <w:p w:rsidR="00AB4A1E" w:rsidRPr="00AB4A1E" w:rsidRDefault="00AB4A1E" w:rsidP="008B7D4A">
            <w:r w:rsidRPr="00AB4A1E">
              <w:t>17</w:t>
            </w:r>
          </w:p>
        </w:tc>
        <w:tc>
          <w:tcPr>
            <w:tcW w:w="0" w:type="auto"/>
          </w:tcPr>
          <w:p w:rsidR="00AB4A1E" w:rsidRPr="00AB4A1E" w:rsidRDefault="00AB4A1E" w:rsidP="008B7D4A">
            <w:r w:rsidRPr="00AB4A1E">
              <w:t>7</w:t>
            </w:r>
          </w:p>
        </w:tc>
        <w:tc>
          <w:tcPr>
            <w:tcW w:w="0" w:type="auto"/>
          </w:tcPr>
          <w:p w:rsidR="00AB4A1E" w:rsidRPr="00AB4A1E" w:rsidRDefault="00AB4A1E" w:rsidP="008B7D4A">
            <w:r w:rsidRPr="00AB4A1E">
              <w:t xml:space="preserve">Referat </w:t>
            </w:r>
          </w:p>
        </w:tc>
      </w:tr>
      <w:tr w:rsidR="00AB4A1E" w:rsidRPr="00AB4A1E" w:rsidTr="00AB4A1E">
        <w:tc>
          <w:tcPr>
            <w:tcW w:w="0" w:type="auto"/>
          </w:tcPr>
          <w:p w:rsidR="00AB4A1E" w:rsidRPr="00AB4A1E" w:rsidRDefault="00AB4A1E" w:rsidP="008B7D4A">
            <w:r w:rsidRPr="00AB4A1E">
              <w:t>20091125</w:t>
            </w:r>
          </w:p>
        </w:tc>
        <w:tc>
          <w:tcPr>
            <w:tcW w:w="0" w:type="auto"/>
          </w:tcPr>
          <w:p w:rsidR="00AB4A1E" w:rsidRPr="00AB4A1E" w:rsidRDefault="00AB4A1E" w:rsidP="008B7D4A">
            <w:r w:rsidRPr="00AB4A1E">
              <w:t>18</w:t>
            </w:r>
          </w:p>
        </w:tc>
        <w:tc>
          <w:tcPr>
            <w:tcW w:w="0" w:type="auto"/>
          </w:tcPr>
          <w:p w:rsidR="00AB4A1E" w:rsidRPr="00AB4A1E" w:rsidRDefault="00AB4A1E" w:rsidP="008B7D4A">
            <w:r w:rsidRPr="00AB4A1E">
              <w:t>1</w:t>
            </w:r>
          </w:p>
        </w:tc>
        <w:tc>
          <w:tcPr>
            <w:tcW w:w="0" w:type="auto"/>
          </w:tcPr>
          <w:p w:rsidR="00AB4A1E" w:rsidRPr="00AB4A1E" w:rsidRDefault="00AB4A1E" w:rsidP="008B7D4A">
            <w:proofErr w:type="gramStart"/>
            <w:r w:rsidRPr="00AB4A1E">
              <w:t>Spørretime  -</w:t>
            </w:r>
            <w:proofErr w:type="gramEnd"/>
            <w:r w:rsidRPr="00AB4A1E">
              <w:t xml:space="preserve"> muntlig spørretime  - ordinær spørretime </w:t>
            </w:r>
          </w:p>
        </w:tc>
      </w:tr>
      <w:tr w:rsidR="00AB4A1E" w:rsidRPr="00AB4A1E" w:rsidTr="00AB4A1E">
        <w:tc>
          <w:tcPr>
            <w:tcW w:w="0" w:type="auto"/>
          </w:tcPr>
          <w:p w:rsidR="00AB4A1E" w:rsidRPr="00AB4A1E" w:rsidRDefault="00AB4A1E" w:rsidP="008B7D4A">
            <w:r w:rsidRPr="00AB4A1E">
              <w:t>20091125</w:t>
            </w:r>
          </w:p>
        </w:tc>
        <w:tc>
          <w:tcPr>
            <w:tcW w:w="0" w:type="auto"/>
          </w:tcPr>
          <w:p w:rsidR="00AB4A1E" w:rsidRPr="00AB4A1E" w:rsidRDefault="00AB4A1E" w:rsidP="008B7D4A">
            <w:r w:rsidRPr="00AB4A1E">
              <w:t>18</w:t>
            </w:r>
          </w:p>
        </w:tc>
        <w:tc>
          <w:tcPr>
            <w:tcW w:w="0" w:type="auto"/>
          </w:tcPr>
          <w:p w:rsidR="00AB4A1E" w:rsidRPr="00AB4A1E" w:rsidRDefault="00AB4A1E" w:rsidP="008B7D4A">
            <w:r w:rsidRPr="00AB4A1E">
              <w:t>2</w:t>
            </w:r>
          </w:p>
        </w:tc>
        <w:tc>
          <w:tcPr>
            <w:tcW w:w="0" w:type="auto"/>
          </w:tcPr>
          <w:p w:rsidR="00AB4A1E" w:rsidRPr="00AB4A1E" w:rsidRDefault="00AB4A1E" w:rsidP="008B7D4A">
            <w:r w:rsidRPr="00AB4A1E">
              <w:t xml:space="preserve">Referat </w:t>
            </w:r>
          </w:p>
        </w:tc>
      </w:tr>
      <w:tr w:rsidR="00AB4A1E" w:rsidRPr="00AB4A1E" w:rsidTr="00AB4A1E">
        <w:tc>
          <w:tcPr>
            <w:tcW w:w="0" w:type="auto"/>
          </w:tcPr>
          <w:p w:rsidR="00AB4A1E" w:rsidRPr="00AB4A1E" w:rsidRDefault="00AB4A1E" w:rsidP="008B7D4A">
            <w:r w:rsidRPr="00AB4A1E">
              <w:t>20091126</w:t>
            </w:r>
          </w:p>
        </w:tc>
        <w:tc>
          <w:tcPr>
            <w:tcW w:w="0" w:type="auto"/>
          </w:tcPr>
          <w:p w:rsidR="00AB4A1E" w:rsidRPr="00AB4A1E" w:rsidRDefault="00AB4A1E" w:rsidP="008B7D4A">
            <w:r w:rsidRPr="00AB4A1E">
              <w:t>19</w:t>
            </w:r>
          </w:p>
        </w:tc>
        <w:tc>
          <w:tcPr>
            <w:tcW w:w="0" w:type="auto"/>
          </w:tcPr>
          <w:p w:rsidR="00AB4A1E" w:rsidRPr="00AB4A1E" w:rsidRDefault="00AB4A1E" w:rsidP="008B7D4A">
            <w:r w:rsidRPr="00AB4A1E">
              <w:t>1</w:t>
            </w:r>
          </w:p>
        </w:tc>
        <w:tc>
          <w:tcPr>
            <w:tcW w:w="0" w:type="auto"/>
          </w:tcPr>
          <w:p w:rsidR="00AB4A1E" w:rsidRPr="00AB4A1E" w:rsidRDefault="00AB4A1E" w:rsidP="008B7D4A">
            <w:r w:rsidRPr="00AB4A1E">
              <w:t xml:space="preserve">Finansministerens redegjørelse om stats- og nasjonalbudsjettet for 2010 i Stortingets møte 13. oktober 2009 </w:t>
            </w:r>
          </w:p>
        </w:tc>
      </w:tr>
      <w:tr w:rsidR="00AB4A1E" w:rsidRPr="00AB4A1E" w:rsidTr="00AB4A1E">
        <w:tc>
          <w:tcPr>
            <w:tcW w:w="0" w:type="auto"/>
          </w:tcPr>
          <w:p w:rsidR="00AB4A1E" w:rsidRPr="00AB4A1E" w:rsidRDefault="00AB4A1E" w:rsidP="008B7D4A">
            <w:r w:rsidRPr="00AB4A1E">
              <w:t>20091126</w:t>
            </w:r>
          </w:p>
        </w:tc>
        <w:tc>
          <w:tcPr>
            <w:tcW w:w="0" w:type="auto"/>
          </w:tcPr>
          <w:p w:rsidR="00AB4A1E" w:rsidRPr="00AB4A1E" w:rsidRDefault="00AB4A1E" w:rsidP="008B7D4A">
            <w:r w:rsidRPr="00AB4A1E">
              <w:t>19</w:t>
            </w:r>
          </w:p>
        </w:tc>
        <w:tc>
          <w:tcPr>
            <w:tcW w:w="0" w:type="auto"/>
          </w:tcPr>
          <w:p w:rsidR="00AB4A1E" w:rsidRPr="00AB4A1E" w:rsidRDefault="00AB4A1E" w:rsidP="008B7D4A">
            <w:r w:rsidRPr="00AB4A1E">
              <w:t>2</w:t>
            </w:r>
          </w:p>
        </w:tc>
        <w:tc>
          <w:tcPr>
            <w:tcW w:w="0" w:type="auto"/>
          </w:tcPr>
          <w:p w:rsidR="00AB4A1E" w:rsidRPr="00AB4A1E" w:rsidRDefault="00AB4A1E" w:rsidP="008B7D4A">
            <w:r w:rsidRPr="00AB4A1E">
              <w:t>Innstilling fra finanskomiteen om Nasjonalbudsjettet 2010 og forslaget til statsbudsjett for 2010</w:t>
            </w:r>
            <w:proofErr w:type="gramStart"/>
            <w:r w:rsidRPr="00AB4A1E">
              <w:t xml:space="preserve"> (Innst.</w:t>
            </w:r>
            <w:proofErr w:type="gramEnd"/>
            <w:r w:rsidRPr="00AB4A1E">
              <w:t xml:space="preserve"> 2 S (2009-2010), jf. Meld. St. 1 (2009-2010), Prop. 1 S (2009-2010) og Prop. 1 S Tillegg 1-3 (2009-2010))</w:t>
            </w:r>
          </w:p>
        </w:tc>
      </w:tr>
      <w:tr w:rsidR="00AB4A1E" w:rsidRPr="00AB4A1E" w:rsidTr="00AB4A1E">
        <w:tc>
          <w:tcPr>
            <w:tcW w:w="0" w:type="auto"/>
          </w:tcPr>
          <w:p w:rsidR="00AB4A1E" w:rsidRPr="00AB4A1E" w:rsidRDefault="00AB4A1E" w:rsidP="008B7D4A">
            <w:r w:rsidRPr="00AB4A1E">
              <w:t>20091126</w:t>
            </w:r>
          </w:p>
        </w:tc>
        <w:tc>
          <w:tcPr>
            <w:tcW w:w="0" w:type="auto"/>
          </w:tcPr>
          <w:p w:rsidR="00AB4A1E" w:rsidRPr="00AB4A1E" w:rsidRDefault="00AB4A1E" w:rsidP="008B7D4A">
            <w:r w:rsidRPr="00AB4A1E">
              <w:t>19</w:t>
            </w:r>
          </w:p>
        </w:tc>
        <w:tc>
          <w:tcPr>
            <w:tcW w:w="0" w:type="auto"/>
          </w:tcPr>
          <w:p w:rsidR="00AB4A1E" w:rsidRPr="00AB4A1E" w:rsidRDefault="00AB4A1E" w:rsidP="008B7D4A">
            <w:r w:rsidRPr="00AB4A1E">
              <w:t>3</w:t>
            </w:r>
          </w:p>
        </w:tc>
        <w:tc>
          <w:tcPr>
            <w:tcW w:w="0" w:type="auto"/>
          </w:tcPr>
          <w:p w:rsidR="00AB4A1E" w:rsidRPr="00AB4A1E" w:rsidRDefault="00AB4A1E" w:rsidP="008B7D4A">
            <w:r w:rsidRPr="00AB4A1E">
              <w:t>Innstilling fra finanskomiteen om skatte-, avgifts- og tollvedtak, rammetilskudd mv. til kommunesektoren, tilfeldige utgifter og inntekter og statsbudsjettets kapitler om utbytte mv. for 2010</w:t>
            </w:r>
            <w:proofErr w:type="gramStart"/>
            <w:r w:rsidRPr="00AB4A1E">
              <w:t xml:space="preserve"> (Innst.</w:t>
            </w:r>
            <w:proofErr w:type="gramEnd"/>
            <w:r w:rsidRPr="00AB4A1E">
              <w:t xml:space="preserve"> 3 S (2009-2010), jf. Meld. St. 1 (2009-2010), Prop. 1 S (2009-2010) og Prop. 1 S Tillegg 3 (2009-2010))</w:t>
            </w:r>
          </w:p>
        </w:tc>
      </w:tr>
      <w:tr w:rsidR="00AB4A1E" w:rsidRPr="00AB4A1E" w:rsidTr="00AB4A1E">
        <w:tc>
          <w:tcPr>
            <w:tcW w:w="0" w:type="auto"/>
          </w:tcPr>
          <w:p w:rsidR="00AB4A1E" w:rsidRPr="00AB4A1E" w:rsidRDefault="00AB4A1E" w:rsidP="008B7D4A">
            <w:r w:rsidRPr="00AB4A1E">
              <w:lastRenderedPageBreak/>
              <w:t>20091126</w:t>
            </w:r>
          </w:p>
        </w:tc>
        <w:tc>
          <w:tcPr>
            <w:tcW w:w="0" w:type="auto"/>
          </w:tcPr>
          <w:p w:rsidR="00AB4A1E" w:rsidRPr="00AB4A1E" w:rsidRDefault="00AB4A1E" w:rsidP="008B7D4A">
            <w:r w:rsidRPr="00AB4A1E">
              <w:t>19</w:t>
            </w:r>
          </w:p>
        </w:tc>
        <w:tc>
          <w:tcPr>
            <w:tcW w:w="0" w:type="auto"/>
          </w:tcPr>
          <w:p w:rsidR="00AB4A1E" w:rsidRPr="00AB4A1E" w:rsidRDefault="00AB4A1E" w:rsidP="008B7D4A">
            <w:r w:rsidRPr="00AB4A1E">
              <w:t>4</w:t>
            </w:r>
          </w:p>
        </w:tc>
        <w:tc>
          <w:tcPr>
            <w:tcW w:w="0" w:type="auto"/>
          </w:tcPr>
          <w:p w:rsidR="00AB4A1E" w:rsidRPr="00AB4A1E" w:rsidRDefault="00AB4A1E" w:rsidP="008B7D4A">
            <w:r w:rsidRPr="00AB4A1E">
              <w:t>Innstilling fra finanskomiteen om skatte- og avgiftsopplegget 2010 - lovendringer</w:t>
            </w:r>
            <w:proofErr w:type="gramStart"/>
            <w:r w:rsidRPr="00AB4A1E">
              <w:t xml:space="preserve"> (Innst.</w:t>
            </w:r>
            <w:proofErr w:type="gramEnd"/>
            <w:r w:rsidRPr="00AB4A1E">
              <w:t xml:space="preserve"> 4 L (2009-2010), jf. Prop. 1 L (2009-2010))</w:t>
            </w:r>
          </w:p>
        </w:tc>
      </w:tr>
      <w:tr w:rsidR="00AB4A1E" w:rsidRPr="00AB4A1E" w:rsidTr="00AB4A1E">
        <w:tc>
          <w:tcPr>
            <w:tcW w:w="0" w:type="auto"/>
          </w:tcPr>
          <w:p w:rsidR="00AB4A1E" w:rsidRPr="00AB4A1E" w:rsidRDefault="00AB4A1E" w:rsidP="008B7D4A">
            <w:r w:rsidRPr="00AB4A1E">
              <w:t>20091126</w:t>
            </w:r>
          </w:p>
        </w:tc>
        <w:tc>
          <w:tcPr>
            <w:tcW w:w="0" w:type="auto"/>
          </w:tcPr>
          <w:p w:rsidR="00AB4A1E" w:rsidRPr="00AB4A1E" w:rsidRDefault="00AB4A1E" w:rsidP="008B7D4A">
            <w:r w:rsidRPr="00AB4A1E">
              <w:t>19</w:t>
            </w:r>
          </w:p>
        </w:tc>
        <w:tc>
          <w:tcPr>
            <w:tcW w:w="0" w:type="auto"/>
          </w:tcPr>
          <w:p w:rsidR="00AB4A1E" w:rsidRPr="00AB4A1E" w:rsidRDefault="00AB4A1E" w:rsidP="008B7D4A">
            <w:r w:rsidRPr="00AB4A1E">
              <w:t>5</w:t>
            </w:r>
          </w:p>
        </w:tc>
        <w:tc>
          <w:tcPr>
            <w:tcW w:w="0" w:type="auto"/>
          </w:tcPr>
          <w:p w:rsidR="00AB4A1E" w:rsidRPr="00AB4A1E" w:rsidRDefault="00AB4A1E" w:rsidP="008B7D4A">
            <w:r w:rsidRPr="00AB4A1E">
              <w:t xml:space="preserve">Referat </w:t>
            </w:r>
          </w:p>
        </w:tc>
      </w:tr>
      <w:tr w:rsidR="00AB4A1E" w:rsidRPr="00AB4A1E" w:rsidTr="00AB4A1E">
        <w:tc>
          <w:tcPr>
            <w:tcW w:w="0" w:type="auto"/>
          </w:tcPr>
          <w:p w:rsidR="00AB4A1E" w:rsidRPr="00AB4A1E" w:rsidRDefault="00AB4A1E" w:rsidP="008B7D4A">
            <w:r w:rsidRPr="00AB4A1E">
              <w:t>20091127</w:t>
            </w:r>
          </w:p>
        </w:tc>
        <w:tc>
          <w:tcPr>
            <w:tcW w:w="0" w:type="auto"/>
          </w:tcPr>
          <w:p w:rsidR="00AB4A1E" w:rsidRPr="00AB4A1E" w:rsidRDefault="00AB4A1E" w:rsidP="008B7D4A">
            <w:r w:rsidRPr="00AB4A1E">
              <w:t>20</w:t>
            </w:r>
          </w:p>
        </w:tc>
        <w:tc>
          <w:tcPr>
            <w:tcW w:w="0" w:type="auto"/>
          </w:tcPr>
          <w:p w:rsidR="00AB4A1E" w:rsidRPr="00AB4A1E" w:rsidRDefault="00AB4A1E" w:rsidP="008B7D4A">
            <w:r w:rsidRPr="00AB4A1E">
              <w:t>1</w:t>
            </w:r>
          </w:p>
        </w:tc>
        <w:tc>
          <w:tcPr>
            <w:tcW w:w="0" w:type="auto"/>
          </w:tcPr>
          <w:p w:rsidR="00AB4A1E" w:rsidRPr="00AB4A1E" w:rsidRDefault="00AB4A1E" w:rsidP="008B7D4A">
            <w:r w:rsidRPr="00AB4A1E">
              <w:t>Innstilling fra kommunal- og forvaltningskomiteen om auka låneramme i Husbanken</w:t>
            </w:r>
            <w:proofErr w:type="gramStart"/>
            <w:r w:rsidRPr="00AB4A1E">
              <w:t xml:space="preserve"> (Innst.</w:t>
            </w:r>
            <w:proofErr w:type="gramEnd"/>
            <w:r w:rsidRPr="00AB4A1E">
              <w:t xml:space="preserve"> 34 S (2009-2010), jf. Prop. 21 S (2009-2010))</w:t>
            </w:r>
          </w:p>
        </w:tc>
      </w:tr>
      <w:tr w:rsidR="00AB4A1E" w:rsidRPr="00AB4A1E" w:rsidTr="00AB4A1E">
        <w:tc>
          <w:tcPr>
            <w:tcW w:w="0" w:type="auto"/>
          </w:tcPr>
          <w:p w:rsidR="00AB4A1E" w:rsidRPr="00AB4A1E" w:rsidRDefault="00AB4A1E" w:rsidP="008B7D4A">
            <w:r w:rsidRPr="00AB4A1E">
              <w:t>20091127</w:t>
            </w:r>
          </w:p>
        </w:tc>
        <w:tc>
          <w:tcPr>
            <w:tcW w:w="0" w:type="auto"/>
          </w:tcPr>
          <w:p w:rsidR="00AB4A1E" w:rsidRPr="00AB4A1E" w:rsidRDefault="00AB4A1E" w:rsidP="008B7D4A">
            <w:r w:rsidRPr="00AB4A1E">
              <w:t>20</w:t>
            </w:r>
          </w:p>
        </w:tc>
        <w:tc>
          <w:tcPr>
            <w:tcW w:w="0" w:type="auto"/>
          </w:tcPr>
          <w:p w:rsidR="00AB4A1E" w:rsidRPr="00AB4A1E" w:rsidRDefault="00AB4A1E" w:rsidP="008B7D4A">
            <w:r w:rsidRPr="00AB4A1E">
              <w:t>2</w:t>
            </w:r>
          </w:p>
        </w:tc>
        <w:tc>
          <w:tcPr>
            <w:tcW w:w="0" w:type="auto"/>
          </w:tcPr>
          <w:p w:rsidR="00AB4A1E" w:rsidRPr="00AB4A1E" w:rsidRDefault="00AB4A1E" w:rsidP="008B7D4A">
            <w:r w:rsidRPr="00AB4A1E">
              <w:t>Innstilling fra helse- og omsorgskomiteen om endringer i lov 19. november 1982 nr. 66 om helsetjenesten i kommunene (retting av inkurie)</w:t>
            </w:r>
            <w:proofErr w:type="gramStart"/>
            <w:r w:rsidRPr="00AB4A1E">
              <w:t xml:space="preserve"> (Innst.</w:t>
            </w:r>
            <w:proofErr w:type="gramEnd"/>
            <w:r w:rsidRPr="00AB4A1E">
              <w:t xml:space="preserve"> 38 L (2009-2010), jf. Prop. 32 L (2009-2010))</w:t>
            </w:r>
          </w:p>
        </w:tc>
      </w:tr>
      <w:tr w:rsidR="00AB4A1E" w:rsidRPr="00AB4A1E" w:rsidTr="00AB4A1E">
        <w:tc>
          <w:tcPr>
            <w:tcW w:w="0" w:type="auto"/>
          </w:tcPr>
          <w:p w:rsidR="00AB4A1E" w:rsidRPr="00AB4A1E" w:rsidRDefault="00AB4A1E" w:rsidP="008B7D4A">
            <w:r w:rsidRPr="00AB4A1E">
              <w:t>20091127</w:t>
            </w:r>
          </w:p>
        </w:tc>
        <w:tc>
          <w:tcPr>
            <w:tcW w:w="0" w:type="auto"/>
          </w:tcPr>
          <w:p w:rsidR="00AB4A1E" w:rsidRPr="00AB4A1E" w:rsidRDefault="00AB4A1E" w:rsidP="008B7D4A">
            <w:r w:rsidRPr="00AB4A1E">
              <w:t>20</w:t>
            </w:r>
          </w:p>
        </w:tc>
        <w:tc>
          <w:tcPr>
            <w:tcW w:w="0" w:type="auto"/>
          </w:tcPr>
          <w:p w:rsidR="00AB4A1E" w:rsidRPr="00AB4A1E" w:rsidRDefault="00AB4A1E" w:rsidP="008B7D4A">
            <w:r w:rsidRPr="00AB4A1E">
              <w:t>3</w:t>
            </w:r>
          </w:p>
        </w:tc>
        <w:tc>
          <w:tcPr>
            <w:tcW w:w="0" w:type="auto"/>
          </w:tcPr>
          <w:p w:rsidR="00AB4A1E" w:rsidRPr="00AB4A1E" w:rsidRDefault="00AB4A1E" w:rsidP="008B7D4A">
            <w:r w:rsidRPr="00AB4A1E">
              <w:t>Innstilling fra helse- og omsorgskomiteen om endringer i statsbudsjettet for 2009 under Helse- og omsorgsdepartementet for å dekke ekstraordinære utgifter som følge av ny influensa A (H1N1)</w:t>
            </w:r>
            <w:proofErr w:type="gramStart"/>
            <w:r w:rsidRPr="00AB4A1E">
              <w:t xml:space="preserve"> (Innst.</w:t>
            </w:r>
            <w:proofErr w:type="gramEnd"/>
            <w:r w:rsidRPr="00AB4A1E">
              <w:t xml:space="preserve"> 44 S (2009-2010), jf. Prop. 2 S (2009-2010))</w:t>
            </w:r>
          </w:p>
        </w:tc>
      </w:tr>
      <w:tr w:rsidR="00AB4A1E" w:rsidRPr="00AB4A1E" w:rsidTr="00AB4A1E">
        <w:tc>
          <w:tcPr>
            <w:tcW w:w="0" w:type="auto"/>
          </w:tcPr>
          <w:p w:rsidR="00AB4A1E" w:rsidRPr="00AB4A1E" w:rsidRDefault="00AB4A1E" w:rsidP="008B7D4A">
            <w:r w:rsidRPr="00AB4A1E">
              <w:t>20091127</w:t>
            </w:r>
          </w:p>
        </w:tc>
        <w:tc>
          <w:tcPr>
            <w:tcW w:w="0" w:type="auto"/>
          </w:tcPr>
          <w:p w:rsidR="00AB4A1E" w:rsidRPr="00AB4A1E" w:rsidRDefault="00AB4A1E" w:rsidP="008B7D4A">
            <w:r w:rsidRPr="00AB4A1E">
              <w:t>20</w:t>
            </w:r>
          </w:p>
        </w:tc>
        <w:tc>
          <w:tcPr>
            <w:tcW w:w="0" w:type="auto"/>
          </w:tcPr>
          <w:p w:rsidR="00AB4A1E" w:rsidRPr="00AB4A1E" w:rsidRDefault="00AB4A1E" w:rsidP="008B7D4A">
            <w:r w:rsidRPr="00AB4A1E">
              <w:t>4</w:t>
            </w:r>
          </w:p>
        </w:tc>
        <w:tc>
          <w:tcPr>
            <w:tcW w:w="0" w:type="auto"/>
          </w:tcPr>
          <w:p w:rsidR="00AB4A1E" w:rsidRPr="00AB4A1E" w:rsidRDefault="00AB4A1E" w:rsidP="008B7D4A">
            <w:r w:rsidRPr="00AB4A1E">
              <w:t xml:space="preserve">Interpellasjon fra representanten Elisabeth Røbekk Nørve til helse- og omsorgsministeren: </w:t>
            </w:r>
          </w:p>
        </w:tc>
      </w:tr>
      <w:tr w:rsidR="00AB4A1E" w:rsidRPr="00AB4A1E" w:rsidTr="00AB4A1E">
        <w:tc>
          <w:tcPr>
            <w:tcW w:w="0" w:type="auto"/>
          </w:tcPr>
          <w:p w:rsidR="00AB4A1E" w:rsidRPr="00AB4A1E" w:rsidRDefault="00AB4A1E" w:rsidP="008B7D4A">
            <w:r w:rsidRPr="00AB4A1E">
              <w:t>20091127</w:t>
            </w:r>
          </w:p>
        </w:tc>
        <w:tc>
          <w:tcPr>
            <w:tcW w:w="0" w:type="auto"/>
          </w:tcPr>
          <w:p w:rsidR="00AB4A1E" w:rsidRPr="00AB4A1E" w:rsidRDefault="00AB4A1E" w:rsidP="008B7D4A">
            <w:r w:rsidRPr="00AB4A1E">
              <w:t>20</w:t>
            </w:r>
          </w:p>
        </w:tc>
        <w:tc>
          <w:tcPr>
            <w:tcW w:w="0" w:type="auto"/>
          </w:tcPr>
          <w:p w:rsidR="00AB4A1E" w:rsidRPr="00AB4A1E" w:rsidRDefault="00AB4A1E" w:rsidP="008B7D4A">
            <w:r w:rsidRPr="00AB4A1E">
              <w:t>5</w:t>
            </w:r>
          </w:p>
        </w:tc>
        <w:tc>
          <w:tcPr>
            <w:tcW w:w="0" w:type="auto"/>
          </w:tcPr>
          <w:p w:rsidR="00AB4A1E" w:rsidRPr="00AB4A1E" w:rsidRDefault="00AB4A1E" w:rsidP="008B7D4A">
            <w:r w:rsidRPr="00AB4A1E">
              <w:t xml:space="preserve">Interpellasjon fra representanten Kjell Ingolf Ropstad til arbeidsministeren: </w:t>
            </w:r>
          </w:p>
        </w:tc>
      </w:tr>
      <w:tr w:rsidR="00AB4A1E" w:rsidRPr="00AB4A1E" w:rsidTr="00AB4A1E">
        <w:tc>
          <w:tcPr>
            <w:tcW w:w="0" w:type="auto"/>
          </w:tcPr>
          <w:p w:rsidR="00AB4A1E" w:rsidRPr="00AB4A1E" w:rsidRDefault="00AB4A1E" w:rsidP="008B7D4A">
            <w:r w:rsidRPr="00AB4A1E">
              <w:t>20091127</w:t>
            </w:r>
          </w:p>
        </w:tc>
        <w:tc>
          <w:tcPr>
            <w:tcW w:w="0" w:type="auto"/>
          </w:tcPr>
          <w:p w:rsidR="00AB4A1E" w:rsidRPr="00AB4A1E" w:rsidRDefault="00AB4A1E" w:rsidP="008B7D4A">
            <w:r w:rsidRPr="00AB4A1E">
              <w:t>20</w:t>
            </w:r>
          </w:p>
        </w:tc>
        <w:tc>
          <w:tcPr>
            <w:tcW w:w="0" w:type="auto"/>
          </w:tcPr>
          <w:p w:rsidR="00AB4A1E" w:rsidRPr="00AB4A1E" w:rsidRDefault="00AB4A1E" w:rsidP="008B7D4A">
            <w:r w:rsidRPr="00AB4A1E">
              <w:t>6</w:t>
            </w:r>
          </w:p>
        </w:tc>
        <w:tc>
          <w:tcPr>
            <w:tcW w:w="0" w:type="auto"/>
          </w:tcPr>
          <w:p w:rsidR="00AB4A1E" w:rsidRPr="00AB4A1E" w:rsidRDefault="00AB4A1E" w:rsidP="008B7D4A">
            <w:r w:rsidRPr="00AB4A1E">
              <w:t xml:space="preserve">Referat </w:t>
            </w:r>
          </w:p>
        </w:tc>
      </w:tr>
      <w:tr w:rsidR="00AB4A1E" w:rsidRPr="00AB4A1E" w:rsidTr="00AB4A1E">
        <w:tc>
          <w:tcPr>
            <w:tcW w:w="0" w:type="auto"/>
          </w:tcPr>
          <w:p w:rsidR="00AB4A1E" w:rsidRPr="00AB4A1E" w:rsidRDefault="00AB4A1E" w:rsidP="008B7D4A">
            <w:r w:rsidRPr="00AB4A1E">
              <w:t>20091201</w:t>
            </w:r>
          </w:p>
        </w:tc>
        <w:tc>
          <w:tcPr>
            <w:tcW w:w="0" w:type="auto"/>
          </w:tcPr>
          <w:p w:rsidR="00AB4A1E" w:rsidRPr="00AB4A1E" w:rsidRDefault="00AB4A1E" w:rsidP="008B7D4A">
            <w:r w:rsidRPr="00AB4A1E">
              <w:t>21</w:t>
            </w:r>
          </w:p>
        </w:tc>
        <w:tc>
          <w:tcPr>
            <w:tcW w:w="0" w:type="auto"/>
          </w:tcPr>
          <w:p w:rsidR="00AB4A1E" w:rsidRPr="00AB4A1E" w:rsidRDefault="00AB4A1E" w:rsidP="008B7D4A">
            <w:r w:rsidRPr="00AB4A1E">
              <w:t>1</w:t>
            </w:r>
          </w:p>
        </w:tc>
        <w:tc>
          <w:tcPr>
            <w:tcW w:w="0" w:type="auto"/>
          </w:tcPr>
          <w:p w:rsidR="00AB4A1E" w:rsidRPr="00AB4A1E" w:rsidRDefault="00AB4A1E" w:rsidP="008B7D4A">
            <w:r w:rsidRPr="00AB4A1E">
              <w:t xml:space="preserve">Interpellasjon fra representanten Siri A. Meling til olje- og energiministeren: </w:t>
            </w:r>
          </w:p>
        </w:tc>
      </w:tr>
      <w:tr w:rsidR="00AB4A1E" w:rsidRPr="00AB4A1E" w:rsidTr="00AB4A1E">
        <w:tc>
          <w:tcPr>
            <w:tcW w:w="0" w:type="auto"/>
          </w:tcPr>
          <w:p w:rsidR="00AB4A1E" w:rsidRPr="00AB4A1E" w:rsidRDefault="00AB4A1E" w:rsidP="008B7D4A">
            <w:r w:rsidRPr="00AB4A1E">
              <w:t>20091201</w:t>
            </w:r>
          </w:p>
        </w:tc>
        <w:tc>
          <w:tcPr>
            <w:tcW w:w="0" w:type="auto"/>
          </w:tcPr>
          <w:p w:rsidR="00AB4A1E" w:rsidRPr="00AB4A1E" w:rsidRDefault="00AB4A1E" w:rsidP="008B7D4A">
            <w:r w:rsidRPr="00AB4A1E">
              <w:t>21</w:t>
            </w:r>
          </w:p>
        </w:tc>
        <w:tc>
          <w:tcPr>
            <w:tcW w:w="0" w:type="auto"/>
          </w:tcPr>
          <w:p w:rsidR="00AB4A1E" w:rsidRPr="00AB4A1E" w:rsidRDefault="00AB4A1E" w:rsidP="008B7D4A">
            <w:r w:rsidRPr="00AB4A1E">
              <w:t>2</w:t>
            </w:r>
          </w:p>
        </w:tc>
        <w:tc>
          <w:tcPr>
            <w:tcW w:w="0" w:type="auto"/>
          </w:tcPr>
          <w:p w:rsidR="00AB4A1E" w:rsidRPr="00AB4A1E" w:rsidRDefault="00AB4A1E" w:rsidP="008B7D4A">
            <w:r w:rsidRPr="00AB4A1E">
              <w:t xml:space="preserve">Interpellasjon fra representanten Per-Kristian Foss til arbeidsministeren: </w:t>
            </w:r>
          </w:p>
        </w:tc>
      </w:tr>
      <w:tr w:rsidR="00AB4A1E" w:rsidRPr="00AB4A1E" w:rsidTr="00AB4A1E">
        <w:tc>
          <w:tcPr>
            <w:tcW w:w="0" w:type="auto"/>
          </w:tcPr>
          <w:p w:rsidR="00AB4A1E" w:rsidRPr="00AB4A1E" w:rsidRDefault="00AB4A1E" w:rsidP="008B7D4A">
            <w:r w:rsidRPr="00AB4A1E">
              <w:t>20091201</w:t>
            </w:r>
          </w:p>
        </w:tc>
        <w:tc>
          <w:tcPr>
            <w:tcW w:w="0" w:type="auto"/>
          </w:tcPr>
          <w:p w:rsidR="00AB4A1E" w:rsidRPr="00AB4A1E" w:rsidRDefault="00AB4A1E" w:rsidP="008B7D4A">
            <w:r w:rsidRPr="00AB4A1E">
              <w:t>21</w:t>
            </w:r>
          </w:p>
        </w:tc>
        <w:tc>
          <w:tcPr>
            <w:tcW w:w="0" w:type="auto"/>
          </w:tcPr>
          <w:p w:rsidR="00AB4A1E" w:rsidRPr="00AB4A1E" w:rsidRDefault="00AB4A1E" w:rsidP="008B7D4A">
            <w:r w:rsidRPr="00AB4A1E">
              <w:t>3</w:t>
            </w:r>
          </w:p>
        </w:tc>
        <w:tc>
          <w:tcPr>
            <w:tcW w:w="0" w:type="auto"/>
          </w:tcPr>
          <w:p w:rsidR="00AB4A1E" w:rsidRPr="00AB4A1E" w:rsidRDefault="00AB4A1E" w:rsidP="008B7D4A">
            <w:r w:rsidRPr="00AB4A1E">
              <w:t xml:space="preserve">Interpellasjon fra representanten Gunnar Gundersen til finansministeren: </w:t>
            </w:r>
          </w:p>
        </w:tc>
      </w:tr>
      <w:tr w:rsidR="00AB4A1E" w:rsidRPr="00AB4A1E" w:rsidTr="00AB4A1E">
        <w:tc>
          <w:tcPr>
            <w:tcW w:w="0" w:type="auto"/>
          </w:tcPr>
          <w:p w:rsidR="00AB4A1E" w:rsidRPr="00AB4A1E" w:rsidRDefault="00AB4A1E" w:rsidP="008B7D4A">
            <w:r w:rsidRPr="00AB4A1E">
              <w:t>20091201</w:t>
            </w:r>
          </w:p>
        </w:tc>
        <w:tc>
          <w:tcPr>
            <w:tcW w:w="0" w:type="auto"/>
          </w:tcPr>
          <w:p w:rsidR="00AB4A1E" w:rsidRPr="00AB4A1E" w:rsidRDefault="00AB4A1E" w:rsidP="008B7D4A">
            <w:r w:rsidRPr="00AB4A1E">
              <w:t>21</w:t>
            </w:r>
          </w:p>
        </w:tc>
        <w:tc>
          <w:tcPr>
            <w:tcW w:w="0" w:type="auto"/>
          </w:tcPr>
          <w:p w:rsidR="00AB4A1E" w:rsidRPr="00AB4A1E" w:rsidRDefault="00AB4A1E" w:rsidP="008B7D4A">
            <w:r w:rsidRPr="00AB4A1E">
              <w:t>4</w:t>
            </w:r>
          </w:p>
        </w:tc>
        <w:tc>
          <w:tcPr>
            <w:tcW w:w="0" w:type="auto"/>
          </w:tcPr>
          <w:p w:rsidR="00AB4A1E" w:rsidRPr="00AB4A1E" w:rsidRDefault="00AB4A1E" w:rsidP="008B7D4A">
            <w:r w:rsidRPr="00AB4A1E">
              <w:t>Stortingets vedtak til lov om lønnsnemndbehandling av arbeidstvisten i Norsk Luftambulanse i forbindelse med tariffoppgjøret 2009 (Lovvedtak 1 (2009-2010), jf. Innst. 29 L (2009-2010) og Prop. 3 L (2009-2010))</w:t>
            </w:r>
          </w:p>
        </w:tc>
      </w:tr>
      <w:tr w:rsidR="00AB4A1E" w:rsidRPr="00AB4A1E" w:rsidTr="00AB4A1E">
        <w:tc>
          <w:tcPr>
            <w:tcW w:w="0" w:type="auto"/>
          </w:tcPr>
          <w:p w:rsidR="00AB4A1E" w:rsidRPr="00AB4A1E" w:rsidRDefault="00AB4A1E" w:rsidP="008B7D4A">
            <w:r w:rsidRPr="00AB4A1E">
              <w:t>20091201</w:t>
            </w:r>
          </w:p>
        </w:tc>
        <w:tc>
          <w:tcPr>
            <w:tcW w:w="0" w:type="auto"/>
          </w:tcPr>
          <w:p w:rsidR="00AB4A1E" w:rsidRPr="00AB4A1E" w:rsidRDefault="00AB4A1E" w:rsidP="008B7D4A">
            <w:r w:rsidRPr="00AB4A1E">
              <w:t>21</w:t>
            </w:r>
          </w:p>
        </w:tc>
        <w:tc>
          <w:tcPr>
            <w:tcW w:w="0" w:type="auto"/>
          </w:tcPr>
          <w:p w:rsidR="00AB4A1E" w:rsidRPr="00AB4A1E" w:rsidRDefault="00AB4A1E" w:rsidP="008B7D4A">
            <w:r w:rsidRPr="00AB4A1E">
              <w:t>5</w:t>
            </w:r>
          </w:p>
        </w:tc>
        <w:tc>
          <w:tcPr>
            <w:tcW w:w="0" w:type="auto"/>
          </w:tcPr>
          <w:p w:rsidR="00AB4A1E" w:rsidRPr="00AB4A1E" w:rsidRDefault="00AB4A1E" w:rsidP="008B7D4A">
            <w:r w:rsidRPr="00AB4A1E">
              <w:t>Stortingets vedtak til lov om endringer i folketrygdloven mv. (tilpasninger i folketrygdens regelverk som følge av pensjonsreformen) (Lovvedtak 2 (2009-2010), jf. Innst. 33 L (2009-2010), Prop. 15 L (2009-2010) og Ot.prp. nr. 106 (2008-2009))</w:t>
            </w:r>
          </w:p>
        </w:tc>
      </w:tr>
      <w:tr w:rsidR="00AB4A1E" w:rsidRPr="00AB4A1E" w:rsidTr="00AB4A1E">
        <w:tc>
          <w:tcPr>
            <w:tcW w:w="0" w:type="auto"/>
          </w:tcPr>
          <w:p w:rsidR="00AB4A1E" w:rsidRPr="00AB4A1E" w:rsidRDefault="00AB4A1E" w:rsidP="008B7D4A">
            <w:r w:rsidRPr="00AB4A1E">
              <w:t>20091201</w:t>
            </w:r>
          </w:p>
        </w:tc>
        <w:tc>
          <w:tcPr>
            <w:tcW w:w="0" w:type="auto"/>
          </w:tcPr>
          <w:p w:rsidR="00AB4A1E" w:rsidRPr="00AB4A1E" w:rsidRDefault="00AB4A1E" w:rsidP="008B7D4A">
            <w:r w:rsidRPr="00AB4A1E">
              <w:t>21</w:t>
            </w:r>
          </w:p>
        </w:tc>
        <w:tc>
          <w:tcPr>
            <w:tcW w:w="0" w:type="auto"/>
          </w:tcPr>
          <w:p w:rsidR="00AB4A1E" w:rsidRPr="00AB4A1E" w:rsidRDefault="00AB4A1E" w:rsidP="008B7D4A">
            <w:r w:rsidRPr="00AB4A1E">
              <w:t>6</w:t>
            </w:r>
          </w:p>
        </w:tc>
        <w:tc>
          <w:tcPr>
            <w:tcW w:w="0" w:type="auto"/>
          </w:tcPr>
          <w:p w:rsidR="00AB4A1E" w:rsidRPr="00AB4A1E" w:rsidRDefault="00AB4A1E" w:rsidP="008B7D4A">
            <w:r w:rsidRPr="00AB4A1E">
              <w:t>Stortingets vedtak til lov om endring i lov 19. mai 1933 nr. 11 om særavgifter (Lovvedtak 3 (2009-2010), jf. Innst. 4 L (2009-2010) og Prop. 1 L (2009-2010))</w:t>
            </w:r>
          </w:p>
        </w:tc>
      </w:tr>
      <w:tr w:rsidR="00AB4A1E" w:rsidRPr="00AB4A1E" w:rsidTr="00AB4A1E">
        <w:tc>
          <w:tcPr>
            <w:tcW w:w="0" w:type="auto"/>
          </w:tcPr>
          <w:p w:rsidR="00AB4A1E" w:rsidRPr="00AB4A1E" w:rsidRDefault="00AB4A1E" w:rsidP="008B7D4A">
            <w:r w:rsidRPr="00AB4A1E">
              <w:t>20091201</w:t>
            </w:r>
          </w:p>
        </w:tc>
        <w:tc>
          <w:tcPr>
            <w:tcW w:w="0" w:type="auto"/>
          </w:tcPr>
          <w:p w:rsidR="00AB4A1E" w:rsidRPr="00AB4A1E" w:rsidRDefault="00AB4A1E" w:rsidP="008B7D4A">
            <w:r w:rsidRPr="00AB4A1E">
              <w:t>21</w:t>
            </w:r>
          </w:p>
        </w:tc>
        <w:tc>
          <w:tcPr>
            <w:tcW w:w="0" w:type="auto"/>
          </w:tcPr>
          <w:p w:rsidR="00AB4A1E" w:rsidRPr="00AB4A1E" w:rsidRDefault="00AB4A1E" w:rsidP="008B7D4A">
            <w:r w:rsidRPr="00AB4A1E">
              <w:t>7</w:t>
            </w:r>
          </w:p>
        </w:tc>
        <w:tc>
          <w:tcPr>
            <w:tcW w:w="0" w:type="auto"/>
          </w:tcPr>
          <w:p w:rsidR="00AB4A1E" w:rsidRPr="00AB4A1E" w:rsidRDefault="00AB4A1E" w:rsidP="008B7D4A">
            <w:r w:rsidRPr="00AB4A1E">
              <w:t>Stortingets vedtak til lov om endring i lov 28. juli 1949 nr. 26 om Statens Pensjonskasse (Lovvedtak 4 (2009-2010), jf. Innst. 4 L (2009-2010) og Prop. 1 L (2009-2010))</w:t>
            </w:r>
          </w:p>
        </w:tc>
      </w:tr>
      <w:tr w:rsidR="00AB4A1E" w:rsidRPr="00AB4A1E" w:rsidTr="00AB4A1E">
        <w:tc>
          <w:tcPr>
            <w:tcW w:w="0" w:type="auto"/>
          </w:tcPr>
          <w:p w:rsidR="00AB4A1E" w:rsidRPr="00AB4A1E" w:rsidRDefault="00AB4A1E" w:rsidP="008B7D4A">
            <w:r w:rsidRPr="00AB4A1E">
              <w:t>20091201</w:t>
            </w:r>
          </w:p>
        </w:tc>
        <w:tc>
          <w:tcPr>
            <w:tcW w:w="0" w:type="auto"/>
          </w:tcPr>
          <w:p w:rsidR="00AB4A1E" w:rsidRPr="00AB4A1E" w:rsidRDefault="00AB4A1E" w:rsidP="008B7D4A">
            <w:r w:rsidRPr="00AB4A1E">
              <w:t>21</w:t>
            </w:r>
          </w:p>
        </w:tc>
        <w:tc>
          <w:tcPr>
            <w:tcW w:w="0" w:type="auto"/>
          </w:tcPr>
          <w:p w:rsidR="00AB4A1E" w:rsidRPr="00AB4A1E" w:rsidRDefault="00AB4A1E" w:rsidP="008B7D4A">
            <w:r w:rsidRPr="00AB4A1E">
              <w:t>8</w:t>
            </w:r>
          </w:p>
        </w:tc>
        <w:tc>
          <w:tcPr>
            <w:tcW w:w="0" w:type="auto"/>
          </w:tcPr>
          <w:p w:rsidR="00AB4A1E" w:rsidRPr="00AB4A1E" w:rsidRDefault="00AB4A1E" w:rsidP="008B7D4A">
            <w:r w:rsidRPr="00AB4A1E">
              <w:t>Stortingets vedtak til lov om endring i lov 19. juni 1959 nr. 2 om avgifter vedrørende motorkjøretøyer og båter (Lovvedtak 5 (2009-2010), jf. Innst. 4 L (2009-2010) og Prop. 1 L (2009-2010))</w:t>
            </w:r>
          </w:p>
        </w:tc>
      </w:tr>
      <w:tr w:rsidR="00AB4A1E" w:rsidRPr="00AB4A1E" w:rsidTr="00AB4A1E">
        <w:tc>
          <w:tcPr>
            <w:tcW w:w="0" w:type="auto"/>
          </w:tcPr>
          <w:p w:rsidR="00AB4A1E" w:rsidRPr="00AB4A1E" w:rsidRDefault="00AB4A1E" w:rsidP="008B7D4A">
            <w:r w:rsidRPr="00AB4A1E">
              <w:t>20091201</w:t>
            </w:r>
          </w:p>
        </w:tc>
        <w:tc>
          <w:tcPr>
            <w:tcW w:w="0" w:type="auto"/>
          </w:tcPr>
          <w:p w:rsidR="00AB4A1E" w:rsidRPr="00AB4A1E" w:rsidRDefault="00AB4A1E" w:rsidP="008B7D4A">
            <w:r w:rsidRPr="00AB4A1E">
              <w:t>21</w:t>
            </w:r>
          </w:p>
        </w:tc>
        <w:tc>
          <w:tcPr>
            <w:tcW w:w="0" w:type="auto"/>
          </w:tcPr>
          <w:p w:rsidR="00AB4A1E" w:rsidRPr="00AB4A1E" w:rsidRDefault="00AB4A1E" w:rsidP="008B7D4A">
            <w:r w:rsidRPr="00AB4A1E">
              <w:t>9</w:t>
            </w:r>
          </w:p>
        </w:tc>
        <w:tc>
          <w:tcPr>
            <w:tcW w:w="0" w:type="auto"/>
          </w:tcPr>
          <w:p w:rsidR="00AB4A1E" w:rsidRPr="00AB4A1E" w:rsidRDefault="00AB4A1E" w:rsidP="008B7D4A">
            <w:r w:rsidRPr="00AB4A1E">
              <w:t>Stortingets vedtak til lov om endringer i lov 19. juni 1964 nr. 14 om avgift på arv og visse gaver (Lovvedtak 6 (2009-2010), jf. Innst. 4 L (2009-2010) og Prop. 1 L (2009-2010))</w:t>
            </w:r>
          </w:p>
        </w:tc>
      </w:tr>
      <w:tr w:rsidR="00AB4A1E" w:rsidRPr="00AB4A1E" w:rsidTr="00AB4A1E">
        <w:tc>
          <w:tcPr>
            <w:tcW w:w="0" w:type="auto"/>
          </w:tcPr>
          <w:p w:rsidR="00AB4A1E" w:rsidRPr="00AB4A1E" w:rsidRDefault="00AB4A1E" w:rsidP="008B7D4A">
            <w:r w:rsidRPr="00AB4A1E">
              <w:t>20091201</w:t>
            </w:r>
          </w:p>
        </w:tc>
        <w:tc>
          <w:tcPr>
            <w:tcW w:w="0" w:type="auto"/>
          </w:tcPr>
          <w:p w:rsidR="00AB4A1E" w:rsidRPr="00AB4A1E" w:rsidRDefault="00AB4A1E" w:rsidP="008B7D4A">
            <w:r w:rsidRPr="00AB4A1E">
              <w:t>21</w:t>
            </w:r>
          </w:p>
        </w:tc>
        <w:tc>
          <w:tcPr>
            <w:tcW w:w="0" w:type="auto"/>
          </w:tcPr>
          <w:p w:rsidR="00AB4A1E" w:rsidRPr="00AB4A1E" w:rsidRDefault="00AB4A1E" w:rsidP="008B7D4A">
            <w:r w:rsidRPr="00AB4A1E">
              <w:t>10</w:t>
            </w:r>
          </w:p>
        </w:tc>
        <w:tc>
          <w:tcPr>
            <w:tcW w:w="0" w:type="auto"/>
          </w:tcPr>
          <w:p w:rsidR="00AB4A1E" w:rsidRPr="00AB4A1E" w:rsidRDefault="00AB4A1E" w:rsidP="008B7D4A">
            <w:r w:rsidRPr="00AB4A1E">
              <w:t>Stortingets vedtak til lov om endringer i lov 6. juni 1975 nr. 29 om eigedomsskatt til kommunane (Lovvedtak 7 (2009-2010), jf. Innst. 4 L (2009-2010) og Prop. 1 L (2009-2010))</w:t>
            </w:r>
          </w:p>
        </w:tc>
      </w:tr>
      <w:tr w:rsidR="00AB4A1E" w:rsidRPr="00AB4A1E" w:rsidTr="00AB4A1E">
        <w:tc>
          <w:tcPr>
            <w:tcW w:w="0" w:type="auto"/>
          </w:tcPr>
          <w:p w:rsidR="00AB4A1E" w:rsidRPr="00AB4A1E" w:rsidRDefault="00AB4A1E" w:rsidP="008B7D4A">
            <w:r w:rsidRPr="00AB4A1E">
              <w:t>20091201</w:t>
            </w:r>
          </w:p>
        </w:tc>
        <w:tc>
          <w:tcPr>
            <w:tcW w:w="0" w:type="auto"/>
          </w:tcPr>
          <w:p w:rsidR="00AB4A1E" w:rsidRPr="00AB4A1E" w:rsidRDefault="00AB4A1E" w:rsidP="008B7D4A">
            <w:r w:rsidRPr="00AB4A1E">
              <w:t>21</w:t>
            </w:r>
          </w:p>
        </w:tc>
        <w:tc>
          <w:tcPr>
            <w:tcW w:w="0" w:type="auto"/>
          </w:tcPr>
          <w:p w:rsidR="00AB4A1E" w:rsidRPr="00AB4A1E" w:rsidRDefault="00AB4A1E" w:rsidP="008B7D4A">
            <w:r w:rsidRPr="00AB4A1E">
              <w:t>11</w:t>
            </w:r>
          </w:p>
        </w:tc>
        <w:tc>
          <w:tcPr>
            <w:tcW w:w="0" w:type="auto"/>
          </w:tcPr>
          <w:p w:rsidR="00AB4A1E" w:rsidRPr="00AB4A1E" w:rsidRDefault="00AB4A1E" w:rsidP="008B7D4A">
            <w:r w:rsidRPr="00AB4A1E">
              <w:t>Stortingets vedtak til lov om endring i lov 13. juni 1975 nr. 35 om skattlegging av undersjøiske petroleumsforekomster m.v. (Lovvedtak 8 (2009-2010), jf. Innst. 4 L (2009-2010) og Prop. 1 L (2009-2010))</w:t>
            </w:r>
          </w:p>
        </w:tc>
      </w:tr>
      <w:tr w:rsidR="00AB4A1E" w:rsidRPr="00AB4A1E" w:rsidTr="00AB4A1E">
        <w:tc>
          <w:tcPr>
            <w:tcW w:w="0" w:type="auto"/>
          </w:tcPr>
          <w:p w:rsidR="00AB4A1E" w:rsidRPr="00AB4A1E" w:rsidRDefault="00AB4A1E" w:rsidP="008B7D4A">
            <w:r w:rsidRPr="00AB4A1E">
              <w:t>20091201</w:t>
            </w:r>
          </w:p>
        </w:tc>
        <w:tc>
          <w:tcPr>
            <w:tcW w:w="0" w:type="auto"/>
          </w:tcPr>
          <w:p w:rsidR="00AB4A1E" w:rsidRPr="00AB4A1E" w:rsidRDefault="00AB4A1E" w:rsidP="008B7D4A">
            <w:r w:rsidRPr="00AB4A1E">
              <w:t>21</w:t>
            </w:r>
          </w:p>
        </w:tc>
        <w:tc>
          <w:tcPr>
            <w:tcW w:w="0" w:type="auto"/>
          </w:tcPr>
          <w:p w:rsidR="00AB4A1E" w:rsidRPr="00AB4A1E" w:rsidRDefault="00AB4A1E" w:rsidP="008B7D4A">
            <w:r w:rsidRPr="00AB4A1E">
              <w:t>12</w:t>
            </w:r>
          </w:p>
        </w:tc>
        <w:tc>
          <w:tcPr>
            <w:tcW w:w="0" w:type="auto"/>
          </w:tcPr>
          <w:p w:rsidR="00AB4A1E" w:rsidRPr="00AB4A1E" w:rsidRDefault="00AB4A1E" w:rsidP="008B7D4A">
            <w:r w:rsidRPr="00AB4A1E">
              <w:t>Stortingets vedtak til lov om endringer i lov 13. juni 1980 nr. 24 om ligningsforvaltning (ligningsloven) (Lovvedtak 9 (2009-2010), jf. Innst. 4 L (2009-2010) og Prop. 1 L (2009-2010))</w:t>
            </w:r>
          </w:p>
        </w:tc>
      </w:tr>
      <w:tr w:rsidR="00AB4A1E" w:rsidRPr="00AB4A1E" w:rsidTr="00AB4A1E">
        <w:tc>
          <w:tcPr>
            <w:tcW w:w="0" w:type="auto"/>
          </w:tcPr>
          <w:p w:rsidR="00AB4A1E" w:rsidRPr="00AB4A1E" w:rsidRDefault="00AB4A1E" w:rsidP="008B7D4A">
            <w:r w:rsidRPr="00AB4A1E">
              <w:t>20091201</w:t>
            </w:r>
          </w:p>
        </w:tc>
        <w:tc>
          <w:tcPr>
            <w:tcW w:w="0" w:type="auto"/>
          </w:tcPr>
          <w:p w:rsidR="00AB4A1E" w:rsidRPr="00AB4A1E" w:rsidRDefault="00AB4A1E" w:rsidP="008B7D4A">
            <w:r w:rsidRPr="00AB4A1E">
              <w:t>21</w:t>
            </w:r>
          </w:p>
        </w:tc>
        <w:tc>
          <w:tcPr>
            <w:tcW w:w="0" w:type="auto"/>
          </w:tcPr>
          <w:p w:rsidR="00AB4A1E" w:rsidRPr="00AB4A1E" w:rsidRDefault="00AB4A1E" w:rsidP="008B7D4A">
            <w:r w:rsidRPr="00AB4A1E">
              <w:t>13</w:t>
            </w:r>
          </w:p>
        </w:tc>
        <w:tc>
          <w:tcPr>
            <w:tcW w:w="0" w:type="auto"/>
          </w:tcPr>
          <w:p w:rsidR="00AB4A1E" w:rsidRPr="00AB4A1E" w:rsidRDefault="00AB4A1E" w:rsidP="008B7D4A">
            <w:r w:rsidRPr="00AB4A1E">
              <w:t>Stortingets vedtak til lov om endringer i lov 12. juni 1981 nr. 52 om verdipapirfond (Lovvedtak 10 (2009-2010), jf. Innst. 4 L (2009-2010) og Prop. 1 L (2009-2010))</w:t>
            </w:r>
          </w:p>
        </w:tc>
      </w:tr>
      <w:tr w:rsidR="00AB4A1E" w:rsidRPr="00AB4A1E" w:rsidTr="00AB4A1E">
        <w:tc>
          <w:tcPr>
            <w:tcW w:w="0" w:type="auto"/>
          </w:tcPr>
          <w:p w:rsidR="00AB4A1E" w:rsidRPr="00AB4A1E" w:rsidRDefault="00AB4A1E" w:rsidP="008B7D4A">
            <w:r w:rsidRPr="00AB4A1E">
              <w:t>20091201</w:t>
            </w:r>
          </w:p>
        </w:tc>
        <w:tc>
          <w:tcPr>
            <w:tcW w:w="0" w:type="auto"/>
          </w:tcPr>
          <w:p w:rsidR="00AB4A1E" w:rsidRPr="00AB4A1E" w:rsidRDefault="00AB4A1E" w:rsidP="008B7D4A">
            <w:r w:rsidRPr="00AB4A1E">
              <w:t>21</w:t>
            </w:r>
          </w:p>
        </w:tc>
        <w:tc>
          <w:tcPr>
            <w:tcW w:w="0" w:type="auto"/>
          </w:tcPr>
          <w:p w:rsidR="00AB4A1E" w:rsidRPr="00AB4A1E" w:rsidRDefault="00AB4A1E" w:rsidP="008B7D4A">
            <w:r w:rsidRPr="00AB4A1E">
              <w:t>14</w:t>
            </w:r>
          </w:p>
        </w:tc>
        <w:tc>
          <w:tcPr>
            <w:tcW w:w="0" w:type="auto"/>
          </w:tcPr>
          <w:p w:rsidR="00AB4A1E" w:rsidRPr="00AB4A1E" w:rsidRDefault="00AB4A1E" w:rsidP="008B7D4A">
            <w:r w:rsidRPr="00AB4A1E">
              <w:t>Stortingets vedtak til lov om endringer i lov 28. februar 1997 nr. 19 om folketrygd (folketrygdloven) (Lovvedtak 11 (2009-2010), jf. Innst. 4 L (2009-2010) og Prop. 1 L (2009-2010))</w:t>
            </w:r>
          </w:p>
        </w:tc>
      </w:tr>
      <w:tr w:rsidR="00AB4A1E" w:rsidRPr="00AB4A1E" w:rsidTr="00AB4A1E">
        <w:tc>
          <w:tcPr>
            <w:tcW w:w="0" w:type="auto"/>
          </w:tcPr>
          <w:p w:rsidR="00AB4A1E" w:rsidRPr="00AB4A1E" w:rsidRDefault="00AB4A1E" w:rsidP="008B7D4A">
            <w:r w:rsidRPr="00AB4A1E">
              <w:t>20091201</w:t>
            </w:r>
          </w:p>
        </w:tc>
        <w:tc>
          <w:tcPr>
            <w:tcW w:w="0" w:type="auto"/>
          </w:tcPr>
          <w:p w:rsidR="00AB4A1E" w:rsidRPr="00AB4A1E" w:rsidRDefault="00AB4A1E" w:rsidP="008B7D4A">
            <w:r w:rsidRPr="00AB4A1E">
              <w:t>21</w:t>
            </w:r>
          </w:p>
        </w:tc>
        <w:tc>
          <w:tcPr>
            <w:tcW w:w="0" w:type="auto"/>
          </w:tcPr>
          <w:p w:rsidR="00AB4A1E" w:rsidRPr="00AB4A1E" w:rsidRDefault="00AB4A1E" w:rsidP="008B7D4A">
            <w:r w:rsidRPr="00AB4A1E">
              <w:t>15</w:t>
            </w:r>
          </w:p>
        </w:tc>
        <w:tc>
          <w:tcPr>
            <w:tcW w:w="0" w:type="auto"/>
          </w:tcPr>
          <w:p w:rsidR="00AB4A1E" w:rsidRPr="00AB4A1E" w:rsidRDefault="00AB4A1E" w:rsidP="008B7D4A">
            <w:r w:rsidRPr="00AB4A1E">
              <w:t>Stortingets vedtak til lov om endring i lov 15. januar 1999 nr. 2 om revisjon og revisorer (revisorloven) (Lovvedtak 12 (2009-2010), jf. Innst. 4 L (2009-2010) og Prop. 1 L (2009-2010))</w:t>
            </w:r>
          </w:p>
        </w:tc>
      </w:tr>
      <w:tr w:rsidR="00AB4A1E" w:rsidRPr="00AB4A1E" w:rsidTr="00AB4A1E">
        <w:tc>
          <w:tcPr>
            <w:tcW w:w="0" w:type="auto"/>
          </w:tcPr>
          <w:p w:rsidR="00AB4A1E" w:rsidRPr="00AB4A1E" w:rsidRDefault="00AB4A1E" w:rsidP="008B7D4A">
            <w:r w:rsidRPr="00AB4A1E">
              <w:t>20091201</w:t>
            </w:r>
          </w:p>
        </w:tc>
        <w:tc>
          <w:tcPr>
            <w:tcW w:w="0" w:type="auto"/>
          </w:tcPr>
          <w:p w:rsidR="00AB4A1E" w:rsidRPr="00AB4A1E" w:rsidRDefault="00AB4A1E" w:rsidP="008B7D4A">
            <w:r w:rsidRPr="00AB4A1E">
              <w:t>21</w:t>
            </w:r>
          </w:p>
        </w:tc>
        <w:tc>
          <w:tcPr>
            <w:tcW w:w="0" w:type="auto"/>
          </w:tcPr>
          <w:p w:rsidR="00AB4A1E" w:rsidRPr="00AB4A1E" w:rsidRDefault="00AB4A1E" w:rsidP="008B7D4A">
            <w:r w:rsidRPr="00AB4A1E">
              <w:t>16</w:t>
            </w:r>
          </w:p>
        </w:tc>
        <w:tc>
          <w:tcPr>
            <w:tcW w:w="0" w:type="auto"/>
          </w:tcPr>
          <w:p w:rsidR="00AB4A1E" w:rsidRPr="00AB4A1E" w:rsidRDefault="00AB4A1E" w:rsidP="008B7D4A">
            <w:r w:rsidRPr="00AB4A1E">
              <w:t>Stortingets vedtak til lov om endringer i lov 26. mars 1999 nr. 14 om skatt av formue og inntekt (skatteloven) (Lovvedtak 13 (2009-2010), jf. Innst. 4 L (2009-2010) og Prop. 1 L (2009-2010))</w:t>
            </w:r>
          </w:p>
        </w:tc>
      </w:tr>
      <w:tr w:rsidR="00AB4A1E" w:rsidRPr="00AB4A1E" w:rsidTr="00AB4A1E">
        <w:tc>
          <w:tcPr>
            <w:tcW w:w="0" w:type="auto"/>
          </w:tcPr>
          <w:p w:rsidR="00AB4A1E" w:rsidRPr="00AB4A1E" w:rsidRDefault="00AB4A1E" w:rsidP="008B7D4A">
            <w:r w:rsidRPr="00AB4A1E">
              <w:t>20091201</w:t>
            </w:r>
          </w:p>
        </w:tc>
        <w:tc>
          <w:tcPr>
            <w:tcW w:w="0" w:type="auto"/>
          </w:tcPr>
          <w:p w:rsidR="00AB4A1E" w:rsidRPr="00AB4A1E" w:rsidRDefault="00AB4A1E" w:rsidP="008B7D4A">
            <w:r w:rsidRPr="00AB4A1E">
              <w:t>21</w:t>
            </w:r>
          </w:p>
        </w:tc>
        <w:tc>
          <w:tcPr>
            <w:tcW w:w="0" w:type="auto"/>
          </w:tcPr>
          <w:p w:rsidR="00AB4A1E" w:rsidRPr="00AB4A1E" w:rsidRDefault="00AB4A1E" w:rsidP="008B7D4A">
            <w:r w:rsidRPr="00AB4A1E">
              <w:t>17</w:t>
            </w:r>
          </w:p>
        </w:tc>
        <w:tc>
          <w:tcPr>
            <w:tcW w:w="0" w:type="auto"/>
          </w:tcPr>
          <w:p w:rsidR="00AB4A1E" w:rsidRPr="00AB4A1E" w:rsidRDefault="00AB4A1E" w:rsidP="008B7D4A">
            <w:r w:rsidRPr="00AB4A1E">
              <w:t xml:space="preserve">Stortingets vedtak til lov om endringer i lov 17. juni 2005 nr. 67 om betaling og </w:t>
            </w:r>
            <w:r w:rsidRPr="00AB4A1E">
              <w:lastRenderedPageBreak/>
              <w:t>innkreving av skatte- og avgiftskrav (skattebetalingsloven) (Lovvedtak 14 (2009-2010), jf. Innst. 4 L (2009-2010) og Prop. 1 L (2009-2010))</w:t>
            </w:r>
          </w:p>
        </w:tc>
      </w:tr>
      <w:tr w:rsidR="00AB4A1E" w:rsidRPr="00AB4A1E" w:rsidTr="00AB4A1E">
        <w:tc>
          <w:tcPr>
            <w:tcW w:w="0" w:type="auto"/>
          </w:tcPr>
          <w:p w:rsidR="00AB4A1E" w:rsidRPr="00AB4A1E" w:rsidRDefault="00AB4A1E" w:rsidP="008B7D4A">
            <w:r w:rsidRPr="00AB4A1E">
              <w:lastRenderedPageBreak/>
              <w:t>20091201</w:t>
            </w:r>
          </w:p>
        </w:tc>
        <w:tc>
          <w:tcPr>
            <w:tcW w:w="0" w:type="auto"/>
          </w:tcPr>
          <w:p w:rsidR="00AB4A1E" w:rsidRPr="00AB4A1E" w:rsidRDefault="00AB4A1E" w:rsidP="008B7D4A">
            <w:r w:rsidRPr="00AB4A1E">
              <w:t>21</w:t>
            </w:r>
          </w:p>
        </w:tc>
        <w:tc>
          <w:tcPr>
            <w:tcW w:w="0" w:type="auto"/>
          </w:tcPr>
          <w:p w:rsidR="00AB4A1E" w:rsidRPr="00AB4A1E" w:rsidRDefault="00AB4A1E" w:rsidP="008B7D4A">
            <w:r w:rsidRPr="00AB4A1E">
              <w:t>18</w:t>
            </w:r>
          </w:p>
        </w:tc>
        <w:tc>
          <w:tcPr>
            <w:tcW w:w="0" w:type="auto"/>
          </w:tcPr>
          <w:p w:rsidR="00AB4A1E" w:rsidRPr="00AB4A1E" w:rsidRDefault="00AB4A1E" w:rsidP="008B7D4A">
            <w:r w:rsidRPr="00AB4A1E">
              <w:t>Stortingets vedtak til lov om endring i lov 14. desember 2007 nr. 107 om endringer i lov 26. mars 1999 nr. 14 om skatt av formue og inntekt (skatteloven) (Lovvedtak 15 (2009-2010), jf. Innst. 4 L (2009-2010) og Prop. 1 L (2009-2010))</w:t>
            </w:r>
          </w:p>
        </w:tc>
      </w:tr>
      <w:tr w:rsidR="00AB4A1E" w:rsidRPr="00AB4A1E" w:rsidTr="00AB4A1E">
        <w:tc>
          <w:tcPr>
            <w:tcW w:w="0" w:type="auto"/>
          </w:tcPr>
          <w:p w:rsidR="00AB4A1E" w:rsidRPr="00AB4A1E" w:rsidRDefault="00AB4A1E" w:rsidP="008B7D4A">
            <w:r w:rsidRPr="00AB4A1E">
              <w:t>20091201</w:t>
            </w:r>
          </w:p>
        </w:tc>
        <w:tc>
          <w:tcPr>
            <w:tcW w:w="0" w:type="auto"/>
          </w:tcPr>
          <w:p w:rsidR="00AB4A1E" w:rsidRPr="00AB4A1E" w:rsidRDefault="00AB4A1E" w:rsidP="008B7D4A">
            <w:r w:rsidRPr="00AB4A1E">
              <w:t>21</w:t>
            </w:r>
          </w:p>
        </w:tc>
        <w:tc>
          <w:tcPr>
            <w:tcW w:w="0" w:type="auto"/>
          </w:tcPr>
          <w:p w:rsidR="00AB4A1E" w:rsidRPr="00AB4A1E" w:rsidRDefault="00AB4A1E" w:rsidP="008B7D4A">
            <w:r w:rsidRPr="00AB4A1E">
              <w:t>19</w:t>
            </w:r>
          </w:p>
        </w:tc>
        <w:tc>
          <w:tcPr>
            <w:tcW w:w="0" w:type="auto"/>
          </w:tcPr>
          <w:p w:rsidR="00AB4A1E" w:rsidRPr="00AB4A1E" w:rsidRDefault="00AB4A1E" w:rsidP="008B7D4A">
            <w:r w:rsidRPr="00AB4A1E">
              <w:t>Stortingets vedtak til lov om endringer i lov 21. desember 2007 nr. 119 om toll og vareførsel (tolloven) (Lovvedtak 16 (2009-2010), jf. Innst. 4 L (2009-2010) og Prop. 1 L (2009-2010))</w:t>
            </w:r>
          </w:p>
        </w:tc>
      </w:tr>
      <w:tr w:rsidR="00AB4A1E" w:rsidRPr="00AB4A1E" w:rsidTr="00AB4A1E">
        <w:tc>
          <w:tcPr>
            <w:tcW w:w="0" w:type="auto"/>
          </w:tcPr>
          <w:p w:rsidR="00AB4A1E" w:rsidRPr="00AB4A1E" w:rsidRDefault="00AB4A1E" w:rsidP="008B7D4A">
            <w:r w:rsidRPr="00AB4A1E">
              <w:t>20091201</w:t>
            </w:r>
          </w:p>
        </w:tc>
        <w:tc>
          <w:tcPr>
            <w:tcW w:w="0" w:type="auto"/>
          </w:tcPr>
          <w:p w:rsidR="00AB4A1E" w:rsidRPr="00AB4A1E" w:rsidRDefault="00AB4A1E" w:rsidP="008B7D4A">
            <w:r w:rsidRPr="00AB4A1E">
              <w:t>21</w:t>
            </w:r>
          </w:p>
        </w:tc>
        <w:tc>
          <w:tcPr>
            <w:tcW w:w="0" w:type="auto"/>
          </w:tcPr>
          <w:p w:rsidR="00AB4A1E" w:rsidRPr="00AB4A1E" w:rsidRDefault="00AB4A1E" w:rsidP="008B7D4A">
            <w:r w:rsidRPr="00AB4A1E">
              <w:t>20</w:t>
            </w:r>
          </w:p>
        </w:tc>
        <w:tc>
          <w:tcPr>
            <w:tcW w:w="0" w:type="auto"/>
          </w:tcPr>
          <w:p w:rsidR="00AB4A1E" w:rsidRPr="00AB4A1E" w:rsidRDefault="00AB4A1E" w:rsidP="008B7D4A">
            <w:r w:rsidRPr="00AB4A1E">
              <w:t>Stortingets vedtak til lov om endring i lov 6. mars 2009 nr. 11 om tiltak mot hvitvasking og terrorfinansiering mv. (hvitvaskingsloven) (Lovvedtak 17 (2009-2010), jf. Innst. 4 L (2009-2010) og Prop. 1 L (2009-2010))</w:t>
            </w:r>
          </w:p>
        </w:tc>
      </w:tr>
      <w:tr w:rsidR="00AB4A1E" w:rsidRPr="00AB4A1E" w:rsidTr="00AB4A1E">
        <w:tc>
          <w:tcPr>
            <w:tcW w:w="0" w:type="auto"/>
          </w:tcPr>
          <w:p w:rsidR="00AB4A1E" w:rsidRPr="00AB4A1E" w:rsidRDefault="00AB4A1E" w:rsidP="008B7D4A">
            <w:r w:rsidRPr="00AB4A1E">
              <w:t>20091201</w:t>
            </w:r>
          </w:p>
        </w:tc>
        <w:tc>
          <w:tcPr>
            <w:tcW w:w="0" w:type="auto"/>
          </w:tcPr>
          <w:p w:rsidR="00AB4A1E" w:rsidRPr="00AB4A1E" w:rsidRDefault="00AB4A1E" w:rsidP="008B7D4A">
            <w:r w:rsidRPr="00AB4A1E">
              <w:t>21</w:t>
            </w:r>
          </w:p>
        </w:tc>
        <w:tc>
          <w:tcPr>
            <w:tcW w:w="0" w:type="auto"/>
          </w:tcPr>
          <w:p w:rsidR="00AB4A1E" w:rsidRPr="00AB4A1E" w:rsidRDefault="00AB4A1E" w:rsidP="008B7D4A">
            <w:r w:rsidRPr="00AB4A1E">
              <w:t>21</w:t>
            </w:r>
          </w:p>
        </w:tc>
        <w:tc>
          <w:tcPr>
            <w:tcW w:w="0" w:type="auto"/>
          </w:tcPr>
          <w:p w:rsidR="00AB4A1E" w:rsidRPr="00AB4A1E" w:rsidRDefault="00AB4A1E" w:rsidP="008B7D4A">
            <w:r w:rsidRPr="00AB4A1E">
              <w:t>Stortingets vedtak til lov om endring i lov 19. juni 2009 nr. 49 om endringer i ligningsloven mv. (tilleggsskatt) (Lovvedtak 18 (2009-2010), jf. Innst. 4 L (2009-2010) og Prop. 1 L (2009-2010))</w:t>
            </w:r>
          </w:p>
        </w:tc>
      </w:tr>
      <w:tr w:rsidR="00AB4A1E" w:rsidRPr="00AB4A1E" w:rsidTr="00AB4A1E">
        <w:tc>
          <w:tcPr>
            <w:tcW w:w="0" w:type="auto"/>
          </w:tcPr>
          <w:p w:rsidR="00AB4A1E" w:rsidRPr="00AB4A1E" w:rsidRDefault="00AB4A1E" w:rsidP="008B7D4A">
            <w:r w:rsidRPr="00AB4A1E">
              <w:t>20091201</w:t>
            </w:r>
          </w:p>
        </w:tc>
        <w:tc>
          <w:tcPr>
            <w:tcW w:w="0" w:type="auto"/>
          </w:tcPr>
          <w:p w:rsidR="00AB4A1E" w:rsidRPr="00AB4A1E" w:rsidRDefault="00AB4A1E" w:rsidP="008B7D4A">
            <w:r w:rsidRPr="00AB4A1E">
              <w:t>21</w:t>
            </w:r>
          </w:p>
        </w:tc>
        <w:tc>
          <w:tcPr>
            <w:tcW w:w="0" w:type="auto"/>
          </w:tcPr>
          <w:p w:rsidR="00AB4A1E" w:rsidRPr="00AB4A1E" w:rsidRDefault="00AB4A1E" w:rsidP="008B7D4A">
            <w:r w:rsidRPr="00AB4A1E">
              <w:t>22</w:t>
            </w:r>
          </w:p>
        </w:tc>
        <w:tc>
          <w:tcPr>
            <w:tcW w:w="0" w:type="auto"/>
          </w:tcPr>
          <w:p w:rsidR="00AB4A1E" w:rsidRPr="00AB4A1E" w:rsidRDefault="00AB4A1E" w:rsidP="008B7D4A">
            <w:r w:rsidRPr="00AB4A1E">
              <w:t>Stortingets vedtak til lov om endringer i lov 19. juni 2009 nr. 58 om merverdiavgift (merverdiavgiftsloven) (Lovvedtak 19 (2009-2010), jf. Innst. 4 L (2009-2010) og Prop. 1 L (2009-2010))</w:t>
            </w:r>
          </w:p>
        </w:tc>
      </w:tr>
      <w:tr w:rsidR="00AB4A1E" w:rsidRPr="00AB4A1E" w:rsidTr="00AB4A1E">
        <w:tc>
          <w:tcPr>
            <w:tcW w:w="0" w:type="auto"/>
          </w:tcPr>
          <w:p w:rsidR="00AB4A1E" w:rsidRPr="00AB4A1E" w:rsidRDefault="00AB4A1E" w:rsidP="008B7D4A">
            <w:r w:rsidRPr="00AB4A1E">
              <w:t>20091201</w:t>
            </w:r>
          </w:p>
        </w:tc>
        <w:tc>
          <w:tcPr>
            <w:tcW w:w="0" w:type="auto"/>
          </w:tcPr>
          <w:p w:rsidR="00AB4A1E" w:rsidRPr="00AB4A1E" w:rsidRDefault="00AB4A1E" w:rsidP="008B7D4A">
            <w:r w:rsidRPr="00AB4A1E">
              <w:t>21</w:t>
            </w:r>
          </w:p>
        </w:tc>
        <w:tc>
          <w:tcPr>
            <w:tcW w:w="0" w:type="auto"/>
          </w:tcPr>
          <w:p w:rsidR="00AB4A1E" w:rsidRPr="00AB4A1E" w:rsidRDefault="00AB4A1E" w:rsidP="008B7D4A">
            <w:r w:rsidRPr="00AB4A1E">
              <w:t>23</w:t>
            </w:r>
          </w:p>
        </w:tc>
        <w:tc>
          <w:tcPr>
            <w:tcW w:w="0" w:type="auto"/>
          </w:tcPr>
          <w:p w:rsidR="00AB4A1E" w:rsidRPr="00AB4A1E" w:rsidRDefault="00AB4A1E" w:rsidP="008B7D4A">
            <w:r w:rsidRPr="00AB4A1E">
              <w:t>Stortingets vedtak til lov om endringer i lov 19. november 1982 nr. 66 om helsetjenesten i kommunene (retting av inkurie) (Lovvedtak 20 (2009-2010), jf. Innst. 38 L (2009-2010) og Prop. 32 L (2009-2010))</w:t>
            </w:r>
          </w:p>
        </w:tc>
      </w:tr>
      <w:tr w:rsidR="00AB4A1E" w:rsidRPr="00AB4A1E" w:rsidTr="00AB4A1E">
        <w:tc>
          <w:tcPr>
            <w:tcW w:w="0" w:type="auto"/>
          </w:tcPr>
          <w:p w:rsidR="00AB4A1E" w:rsidRPr="00AB4A1E" w:rsidRDefault="00AB4A1E" w:rsidP="008B7D4A">
            <w:r w:rsidRPr="00AB4A1E">
              <w:t>20091201</w:t>
            </w:r>
          </w:p>
        </w:tc>
        <w:tc>
          <w:tcPr>
            <w:tcW w:w="0" w:type="auto"/>
          </w:tcPr>
          <w:p w:rsidR="00AB4A1E" w:rsidRPr="00AB4A1E" w:rsidRDefault="00AB4A1E" w:rsidP="008B7D4A">
            <w:r w:rsidRPr="00AB4A1E">
              <w:t>21</w:t>
            </w:r>
          </w:p>
        </w:tc>
        <w:tc>
          <w:tcPr>
            <w:tcW w:w="0" w:type="auto"/>
          </w:tcPr>
          <w:p w:rsidR="00AB4A1E" w:rsidRPr="00AB4A1E" w:rsidRDefault="00AB4A1E" w:rsidP="008B7D4A">
            <w:r w:rsidRPr="00AB4A1E">
              <w:t>24</w:t>
            </w:r>
          </w:p>
        </w:tc>
        <w:tc>
          <w:tcPr>
            <w:tcW w:w="0" w:type="auto"/>
          </w:tcPr>
          <w:p w:rsidR="00AB4A1E" w:rsidRPr="00AB4A1E" w:rsidRDefault="00AB4A1E" w:rsidP="008B7D4A">
            <w:r w:rsidRPr="00AB4A1E">
              <w:t xml:space="preserve">Referat </w:t>
            </w:r>
          </w:p>
        </w:tc>
      </w:tr>
      <w:tr w:rsidR="00AB4A1E" w:rsidRPr="00AB4A1E" w:rsidTr="00AB4A1E">
        <w:tc>
          <w:tcPr>
            <w:tcW w:w="0" w:type="auto"/>
          </w:tcPr>
          <w:p w:rsidR="00AB4A1E" w:rsidRPr="00AB4A1E" w:rsidRDefault="00AB4A1E" w:rsidP="008B7D4A">
            <w:r w:rsidRPr="00AB4A1E">
              <w:t>20091202</w:t>
            </w:r>
          </w:p>
        </w:tc>
        <w:tc>
          <w:tcPr>
            <w:tcW w:w="0" w:type="auto"/>
          </w:tcPr>
          <w:p w:rsidR="00AB4A1E" w:rsidRPr="00AB4A1E" w:rsidRDefault="00AB4A1E" w:rsidP="008B7D4A">
            <w:r w:rsidRPr="00AB4A1E">
              <w:t>22</w:t>
            </w:r>
          </w:p>
        </w:tc>
        <w:tc>
          <w:tcPr>
            <w:tcW w:w="0" w:type="auto"/>
          </w:tcPr>
          <w:p w:rsidR="00AB4A1E" w:rsidRPr="00AB4A1E" w:rsidRDefault="00AB4A1E" w:rsidP="008B7D4A">
            <w:r w:rsidRPr="00AB4A1E">
              <w:t>1</w:t>
            </w:r>
          </w:p>
        </w:tc>
        <w:tc>
          <w:tcPr>
            <w:tcW w:w="0" w:type="auto"/>
          </w:tcPr>
          <w:p w:rsidR="00AB4A1E" w:rsidRPr="00AB4A1E" w:rsidRDefault="00AB4A1E" w:rsidP="008B7D4A">
            <w:proofErr w:type="gramStart"/>
            <w:r w:rsidRPr="00AB4A1E">
              <w:t>Spørretime  -</w:t>
            </w:r>
            <w:proofErr w:type="gramEnd"/>
            <w:r w:rsidRPr="00AB4A1E">
              <w:t xml:space="preserve"> muntlig spørretime  - ordinær spørretime </w:t>
            </w:r>
          </w:p>
        </w:tc>
      </w:tr>
      <w:tr w:rsidR="00AB4A1E" w:rsidRPr="00AB4A1E" w:rsidTr="00AB4A1E">
        <w:tc>
          <w:tcPr>
            <w:tcW w:w="0" w:type="auto"/>
          </w:tcPr>
          <w:p w:rsidR="00AB4A1E" w:rsidRPr="00AB4A1E" w:rsidRDefault="00AB4A1E" w:rsidP="008B7D4A">
            <w:r w:rsidRPr="00AB4A1E">
              <w:t>20091202</w:t>
            </w:r>
          </w:p>
        </w:tc>
        <w:tc>
          <w:tcPr>
            <w:tcW w:w="0" w:type="auto"/>
          </w:tcPr>
          <w:p w:rsidR="00AB4A1E" w:rsidRPr="00AB4A1E" w:rsidRDefault="00AB4A1E" w:rsidP="008B7D4A">
            <w:r w:rsidRPr="00AB4A1E">
              <w:t>22</w:t>
            </w:r>
          </w:p>
        </w:tc>
        <w:tc>
          <w:tcPr>
            <w:tcW w:w="0" w:type="auto"/>
          </w:tcPr>
          <w:p w:rsidR="00AB4A1E" w:rsidRPr="00AB4A1E" w:rsidRDefault="00AB4A1E" w:rsidP="008B7D4A">
            <w:r w:rsidRPr="00AB4A1E">
              <w:t>2</w:t>
            </w:r>
          </w:p>
        </w:tc>
        <w:tc>
          <w:tcPr>
            <w:tcW w:w="0" w:type="auto"/>
          </w:tcPr>
          <w:p w:rsidR="00AB4A1E" w:rsidRPr="00AB4A1E" w:rsidRDefault="00AB4A1E" w:rsidP="008B7D4A">
            <w:r w:rsidRPr="00AB4A1E">
              <w:t xml:space="preserve">Referat </w:t>
            </w:r>
          </w:p>
        </w:tc>
      </w:tr>
      <w:tr w:rsidR="00AB4A1E" w:rsidRPr="00AB4A1E" w:rsidTr="00AB4A1E">
        <w:tc>
          <w:tcPr>
            <w:tcW w:w="0" w:type="auto"/>
          </w:tcPr>
          <w:p w:rsidR="00AB4A1E" w:rsidRPr="00AB4A1E" w:rsidRDefault="00AB4A1E" w:rsidP="008B7D4A">
            <w:r w:rsidRPr="00AB4A1E">
              <w:t>20091203</w:t>
            </w:r>
          </w:p>
        </w:tc>
        <w:tc>
          <w:tcPr>
            <w:tcW w:w="0" w:type="auto"/>
          </w:tcPr>
          <w:p w:rsidR="00AB4A1E" w:rsidRPr="00AB4A1E" w:rsidRDefault="00AB4A1E" w:rsidP="008B7D4A">
            <w:r w:rsidRPr="00AB4A1E">
              <w:t>23</w:t>
            </w:r>
          </w:p>
        </w:tc>
        <w:tc>
          <w:tcPr>
            <w:tcW w:w="0" w:type="auto"/>
          </w:tcPr>
          <w:p w:rsidR="00AB4A1E" w:rsidRPr="00AB4A1E" w:rsidRDefault="00AB4A1E" w:rsidP="008B7D4A">
            <w:r w:rsidRPr="00AB4A1E">
              <w:t>1</w:t>
            </w:r>
          </w:p>
        </w:tc>
        <w:tc>
          <w:tcPr>
            <w:tcW w:w="0" w:type="auto"/>
          </w:tcPr>
          <w:p w:rsidR="00AB4A1E" w:rsidRPr="00AB4A1E" w:rsidRDefault="00AB4A1E" w:rsidP="008B7D4A">
            <w:r w:rsidRPr="00AB4A1E">
              <w:t xml:space="preserve">Redegjørelse av miljø- og utviklingsministeren om status og framdrift i klimaforhandlingene </w:t>
            </w:r>
          </w:p>
        </w:tc>
      </w:tr>
      <w:tr w:rsidR="00AB4A1E" w:rsidRPr="00AB4A1E" w:rsidTr="00AB4A1E">
        <w:tc>
          <w:tcPr>
            <w:tcW w:w="0" w:type="auto"/>
          </w:tcPr>
          <w:p w:rsidR="00AB4A1E" w:rsidRPr="00AB4A1E" w:rsidRDefault="00AB4A1E" w:rsidP="008B7D4A">
            <w:r w:rsidRPr="00AB4A1E">
              <w:t>20091203</w:t>
            </w:r>
          </w:p>
        </w:tc>
        <w:tc>
          <w:tcPr>
            <w:tcW w:w="0" w:type="auto"/>
          </w:tcPr>
          <w:p w:rsidR="00AB4A1E" w:rsidRPr="00AB4A1E" w:rsidRDefault="00AB4A1E" w:rsidP="008B7D4A">
            <w:r w:rsidRPr="00AB4A1E">
              <w:t>23</w:t>
            </w:r>
          </w:p>
        </w:tc>
        <w:tc>
          <w:tcPr>
            <w:tcW w:w="0" w:type="auto"/>
          </w:tcPr>
          <w:p w:rsidR="00AB4A1E" w:rsidRPr="00AB4A1E" w:rsidRDefault="00AB4A1E" w:rsidP="008B7D4A">
            <w:r w:rsidRPr="00AB4A1E">
              <w:t>2</w:t>
            </w:r>
          </w:p>
        </w:tc>
        <w:tc>
          <w:tcPr>
            <w:tcW w:w="0" w:type="auto"/>
          </w:tcPr>
          <w:p w:rsidR="00AB4A1E" w:rsidRPr="00AB4A1E" w:rsidRDefault="00AB4A1E" w:rsidP="008B7D4A">
            <w:r w:rsidRPr="00AB4A1E">
              <w:t>Innstilling fra fullmaktskomiteen om Riksvalgstyrets avgjørelse av klage ved stortingsvalget 2009</w:t>
            </w:r>
            <w:proofErr w:type="gramStart"/>
            <w:r w:rsidRPr="00AB4A1E">
              <w:t xml:space="preserve"> (Innst.</w:t>
            </w:r>
            <w:proofErr w:type="gramEnd"/>
            <w:r w:rsidRPr="00AB4A1E">
              <w:t xml:space="preserve"> 51 S (2009-2010))</w:t>
            </w:r>
          </w:p>
        </w:tc>
      </w:tr>
      <w:tr w:rsidR="00AB4A1E" w:rsidRPr="00AB4A1E" w:rsidTr="00AB4A1E">
        <w:tc>
          <w:tcPr>
            <w:tcW w:w="0" w:type="auto"/>
          </w:tcPr>
          <w:p w:rsidR="00AB4A1E" w:rsidRPr="00AB4A1E" w:rsidRDefault="00AB4A1E" w:rsidP="008B7D4A">
            <w:r w:rsidRPr="00AB4A1E">
              <w:t>20091203</w:t>
            </w:r>
          </w:p>
        </w:tc>
        <w:tc>
          <w:tcPr>
            <w:tcW w:w="0" w:type="auto"/>
          </w:tcPr>
          <w:p w:rsidR="00AB4A1E" w:rsidRPr="00AB4A1E" w:rsidRDefault="00AB4A1E" w:rsidP="008B7D4A">
            <w:r w:rsidRPr="00AB4A1E">
              <w:t>23</w:t>
            </w:r>
          </w:p>
        </w:tc>
        <w:tc>
          <w:tcPr>
            <w:tcW w:w="0" w:type="auto"/>
          </w:tcPr>
          <w:p w:rsidR="00AB4A1E" w:rsidRPr="00AB4A1E" w:rsidRDefault="00AB4A1E" w:rsidP="008B7D4A">
            <w:r w:rsidRPr="00AB4A1E">
              <w:t>3</w:t>
            </w:r>
          </w:p>
        </w:tc>
        <w:tc>
          <w:tcPr>
            <w:tcW w:w="0" w:type="auto"/>
          </w:tcPr>
          <w:p w:rsidR="00AB4A1E" w:rsidRPr="00AB4A1E" w:rsidRDefault="00AB4A1E" w:rsidP="008B7D4A">
            <w:r w:rsidRPr="00AB4A1E">
              <w:t>Innstilling fra kontroll- og konstitusjonskomiteen om bevilgninger på statsbudsjettet for 2010, kapitler under Finansdepartementet og Fornyings- og administrasjonsdepartementet</w:t>
            </w:r>
            <w:proofErr w:type="gramStart"/>
            <w:r w:rsidRPr="00AB4A1E">
              <w:t xml:space="preserve"> (Innst.</w:t>
            </w:r>
            <w:proofErr w:type="gramEnd"/>
            <w:r w:rsidRPr="00AB4A1E">
              <w:t xml:space="preserve"> 10 S (2009-2010), jf. Prop. 1 S (2009-2010))</w:t>
            </w:r>
          </w:p>
        </w:tc>
      </w:tr>
      <w:tr w:rsidR="00AB4A1E" w:rsidRPr="00AB4A1E" w:rsidTr="00AB4A1E">
        <w:tc>
          <w:tcPr>
            <w:tcW w:w="0" w:type="auto"/>
          </w:tcPr>
          <w:p w:rsidR="00AB4A1E" w:rsidRPr="00AB4A1E" w:rsidRDefault="00AB4A1E" w:rsidP="008B7D4A">
            <w:r w:rsidRPr="00AB4A1E">
              <w:t>20091203</w:t>
            </w:r>
          </w:p>
        </w:tc>
        <w:tc>
          <w:tcPr>
            <w:tcW w:w="0" w:type="auto"/>
          </w:tcPr>
          <w:p w:rsidR="00AB4A1E" w:rsidRPr="00AB4A1E" w:rsidRDefault="00AB4A1E" w:rsidP="008B7D4A">
            <w:r w:rsidRPr="00AB4A1E">
              <w:t>23</w:t>
            </w:r>
          </w:p>
        </w:tc>
        <w:tc>
          <w:tcPr>
            <w:tcW w:w="0" w:type="auto"/>
          </w:tcPr>
          <w:p w:rsidR="00AB4A1E" w:rsidRPr="00AB4A1E" w:rsidRDefault="00AB4A1E" w:rsidP="008B7D4A">
            <w:r w:rsidRPr="00AB4A1E">
              <w:t>4</w:t>
            </w:r>
          </w:p>
        </w:tc>
        <w:tc>
          <w:tcPr>
            <w:tcW w:w="0" w:type="auto"/>
          </w:tcPr>
          <w:p w:rsidR="00AB4A1E" w:rsidRPr="00AB4A1E" w:rsidRDefault="00AB4A1E" w:rsidP="008B7D4A">
            <w:r w:rsidRPr="00AB4A1E">
              <w:t>Innstilling fra justiskomiteen om bevilgninger på statsbudsjettet for 2010, kapitler under Justis- og politidepartementet mv. (rammeområde 5)</w:t>
            </w:r>
            <w:proofErr w:type="gramStart"/>
            <w:r w:rsidRPr="00AB4A1E">
              <w:t xml:space="preserve"> (Innst.</w:t>
            </w:r>
            <w:proofErr w:type="gramEnd"/>
            <w:r w:rsidRPr="00AB4A1E">
              <w:t xml:space="preserve"> 6 S (2009-2010), jf. Prop. 1 S (2009-2010) og Prop. 1 S Tillegg 3 (2009-2010))</w:t>
            </w:r>
          </w:p>
        </w:tc>
      </w:tr>
      <w:tr w:rsidR="00AB4A1E" w:rsidRPr="00AB4A1E" w:rsidTr="00AB4A1E">
        <w:tc>
          <w:tcPr>
            <w:tcW w:w="0" w:type="auto"/>
          </w:tcPr>
          <w:p w:rsidR="00AB4A1E" w:rsidRPr="00AB4A1E" w:rsidRDefault="00AB4A1E" w:rsidP="008B7D4A">
            <w:r w:rsidRPr="00AB4A1E">
              <w:t>20091203</w:t>
            </w:r>
          </w:p>
        </w:tc>
        <w:tc>
          <w:tcPr>
            <w:tcW w:w="0" w:type="auto"/>
          </w:tcPr>
          <w:p w:rsidR="00AB4A1E" w:rsidRPr="00AB4A1E" w:rsidRDefault="00AB4A1E" w:rsidP="008B7D4A">
            <w:r w:rsidRPr="00AB4A1E">
              <w:t>23</w:t>
            </w:r>
          </w:p>
        </w:tc>
        <w:tc>
          <w:tcPr>
            <w:tcW w:w="0" w:type="auto"/>
          </w:tcPr>
          <w:p w:rsidR="00AB4A1E" w:rsidRPr="00AB4A1E" w:rsidRDefault="00AB4A1E" w:rsidP="008B7D4A">
            <w:r w:rsidRPr="00AB4A1E">
              <w:t>5</w:t>
            </w:r>
          </w:p>
        </w:tc>
        <w:tc>
          <w:tcPr>
            <w:tcW w:w="0" w:type="auto"/>
          </w:tcPr>
          <w:p w:rsidR="00AB4A1E" w:rsidRPr="00AB4A1E" w:rsidRDefault="00AB4A1E" w:rsidP="008B7D4A">
            <w:r w:rsidRPr="00AB4A1E">
              <w:t>Innstilling fra justiskomiteen om endringer i statsbudsjettet for 2009 under Justis- og politidepartementet (Ny avtale om arbeidstidsbestemmelser for politi- og lensmannsetaten m.m.)</w:t>
            </w:r>
            <w:proofErr w:type="gramStart"/>
            <w:r w:rsidRPr="00AB4A1E">
              <w:t xml:space="preserve"> (Innst.</w:t>
            </w:r>
            <w:proofErr w:type="gramEnd"/>
            <w:r w:rsidRPr="00AB4A1E">
              <w:t xml:space="preserve"> 58 S (2009-2010), jf. Prop. 31 S (2009-2010))</w:t>
            </w:r>
          </w:p>
        </w:tc>
      </w:tr>
      <w:tr w:rsidR="00AB4A1E" w:rsidRPr="00AB4A1E" w:rsidTr="00AB4A1E">
        <w:tc>
          <w:tcPr>
            <w:tcW w:w="0" w:type="auto"/>
          </w:tcPr>
          <w:p w:rsidR="00AB4A1E" w:rsidRPr="00AB4A1E" w:rsidRDefault="00AB4A1E" w:rsidP="008B7D4A">
            <w:r w:rsidRPr="00AB4A1E">
              <w:t>20091203</w:t>
            </w:r>
          </w:p>
        </w:tc>
        <w:tc>
          <w:tcPr>
            <w:tcW w:w="0" w:type="auto"/>
          </w:tcPr>
          <w:p w:rsidR="00AB4A1E" w:rsidRPr="00AB4A1E" w:rsidRDefault="00AB4A1E" w:rsidP="008B7D4A">
            <w:r w:rsidRPr="00AB4A1E">
              <w:t>23</w:t>
            </w:r>
          </w:p>
        </w:tc>
        <w:tc>
          <w:tcPr>
            <w:tcW w:w="0" w:type="auto"/>
          </w:tcPr>
          <w:p w:rsidR="00AB4A1E" w:rsidRPr="00AB4A1E" w:rsidRDefault="00AB4A1E" w:rsidP="008B7D4A">
            <w:r w:rsidRPr="00AB4A1E">
              <w:t>6</w:t>
            </w:r>
          </w:p>
        </w:tc>
        <w:tc>
          <w:tcPr>
            <w:tcW w:w="0" w:type="auto"/>
          </w:tcPr>
          <w:p w:rsidR="00AB4A1E" w:rsidRPr="00AB4A1E" w:rsidRDefault="00AB4A1E" w:rsidP="008B7D4A">
            <w:r w:rsidRPr="00AB4A1E">
              <w:t>Innstilling frå justiskomiteen om endringar i statsbudsjettet for 2009 under Justis- og politidepartementet</w:t>
            </w:r>
            <w:proofErr w:type="gramStart"/>
            <w:r w:rsidRPr="00AB4A1E">
              <w:t xml:space="preserve"> (Innst.</w:t>
            </w:r>
            <w:proofErr w:type="gramEnd"/>
            <w:r w:rsidRPr="00AB4A1E">
              <w:t xml:space="preserve"> 59 S (2009-2010), jf. Prop. 45 S (2009-2010), unntatt kap. 456 og 3456)</w:t>
            </w:r>
          </w:p>
        </w:tc>
      </w:tr>
      <w:tr w:rsidR="00AB4A1E" w:rsidRPr="00AB4A1E" w:rsidTr="00AB4A1E">
        <w:tc>
          <w:tcPr>
            <w:tcW w:w="0" w:type="auto"/>
          </w:tcPr>
          <w:p w:rsidR="00AB4A1E" w:rsidRPr="00AB4A1E" w:rsidRDefault="00AB4A1E" w:rsidP="008B7D4A">
            <w:r w:rsidRPr="00AB4A1E">
              <w:t>20091203</w:t>
            </w:r>
          </w:p>
        </w:tc>
        <w:tc>
          <w:tcPr>
            <w:tcW w:w="0" w:type="auto"/>
          </w:tcPr>
          <w:p w:rsidR="00AB4A1E" w:rsidRPr="00AB4A1E" w:rsidRDefault="00AB4A1E" w:rsidP="008B7D4A">
            <w:r w:rsidRPr="00AB4A1E">
              <w:t>23</w:t>
            </w:r>
          </w:p>
        </w:tc>
        <w:tc>
          <w:tcPr>
            <w:tcW w:w="0" w:type="auto"/>
          </w:tcPr>
          <w:p w:rsidR="00AB4A1E" w:rsidRPr="00AB4A1E" w:rsidRDefault="00AB4A1E" w:rsidP="008B7D4A">
            <w:r w:rsidRPr="00AB4A1E">
              <w:t>7</w:t>
            </w:r>
          </w:p>
        </w:tc>
        <w:tc>
          <w:tcPr>
            <w:tcW w:w="0" w:type="auto"/>
          </w:tcPr>
          <w:p w:rsidR="00AB4A1E" w:rsidRPr="00AB4A1E" w:rsidRDefault="00AB4A1E" w:rsidP="008B7D4A">
            <w:r w:rsidRPr="00AB4A1E">
              <w:t>Innstilling fra justiskomiteen om samtykke til godtakelse av rammebeslutning 2008/977/JIS om personvern i forbindelse med politi- og strafferettssamarbeid (videreutvikling av Schengen-regelverket)</w:t>
            </w:r>
            <w:proofErr w:type="gramStart"/>
            <w:r w:rsidRPr="00AB4A1E">
              <w:t xml:space="preserve"> (Innst.</w:t>
            </w:r>
            <w:proofErr w:type="gramEnd"/>
            <w:r w:rsidRPr="00AB4A1E">
              <w:t xml:space="preserve"> 60 S (2009-2010), jf. St.prp. nr. 95 (2008-2009))</w:t>
            </w:r>
          </w:p>
        </w:tc>
      </w:tr>
      <w:tr w:rsidR="00AB4A1E" w:rsidRPr="00AB4A1E" w:rsidTr="00AB4A1E">
        <w:tc>
          <w:tcPr>
            <w:tcW w:w="0" w:type="auto"/>
          </w:tcPr>
          <w:p w:rsidR="00AB4A1E" w:rsidRPr="00AB4A1E" w:rsidRDefault="00AB4A1E" w:rsidP="008B7D4A">
            <w:r w:rsidRPr="00AB4A1E">
              <w:t>20091203</w:t>
            </w:r>
          </w:p>
        </w:tc>
        <w:tc>
          <w:tcPr>
            <w:tcW w:w="0" w:type="auto"/>
          </w:tcPr>
          <w:p w:rsidR="00AB4A1E" w:rsidRPr="00AB4A1E" w:rsidRDefault="00AB4A1E" w:rsidP="008B7D4A">
            <w:r w:rsidRPr="00AB4A1E">
              <w:t>23</w:t>
            </w:r>
          </w:p>
        </w:tc>
        <w:tc>
          <w:tcPr>
            <w:tcW w:w="0" w:type="auto"/>
          </w:tcPr>
          <w:p w:rsidR="00AB4A1E" w:rsidRPr="00AB4A1E" w:rsidRDefault="00AB4A1E" w:rsidP="008B7D4A">
            <w:r w:rsidRPr="00AB4A1E">
              <w:t>8</w:t>
            </w:r>
          </w:p>
        </w:tc>
        <w:tc>
          <w:tcPr>
            <w:tcW w:w="0" w:type="auto"/>
          </w:tcPr>
          <w:p w:rsidR="00AB4A1E" w:rsidRPr="00AB4A1E" w:rsidRDefault="00AB4A1E" w:rsidP="008B7D4A">
            <w:r w:rsidRPr="00AB4A1E">
              <w:t>Innstilling fra justiskomiteen om lov om endringar i domstolloven mv. (godkjenning av sidegjeremål for dommarar mv.)</w:t>
            </w:r>
            <w:proofErr w:type="gramStart"/>
            <w:r w:rsidRPr="00AB4A1E">
              <w:t xml:space="preserve"> (Innst.</w:t>
            </w:r>
            <w:proofErr w:type="gramEnd"/>
            <w:r w:rsidRPr="00AB4A1E">
              <w:t xml:space="preserve"> 48 L (2009-2010), jf. Prop. 5 L (2009-2010))</w:t>
            </w:r>
          </w:p>
        </w:tc>
      </w:tr>
      <w:tr w:rsidR="00AB4A1E" w:rsidRPr="00AB4A1E" w:rsidTr="00AB4A1E">
        <w:tc>
          <w:tcPr>
            <w:tcW w:w="0" w:type="auto"/>
          </w:tcPr>
          <w:p w:rsidR="00AB4A1E" w:rsidRPr="00AB4A1E" w:rsidRDefault="00AB4A1E" w:rsidP="008B7D4A">
            <w:r w:rsidRPr="00AB4A1E">
              <w:t>20091203</w:t>
            </w:r>
          </w:p>
        </w:tc>
        <w:tc>
          <w:tcPr>
            <w:tcW w:w="0" w:type="auto"/>
          </w:tcPr>
          <w:p w:rsidR="00AB4A1E" w:rsidRPr="00AB4A1E" w:rsidRDefault="00AB4A1E" w:rsidP="008B7D4A">
            <w:r w:rsidRPr="00AB4A1E">
              <w:t>23</w:t>
            </w:r>
          </w:p>
        </w:tc>
        <w:tc>
          <w:tcPr>
            <w:tcW w:w="0" w:type="auto"/>
          </w:tcPr>
          <w:p w:rsidR="00AB4A1E" w:rsidRPr="00AB4A1E" w:rsidRDefault="00AB4A1E" w:rsidP="008B7D4A">
            <w:r w:rsidRPr="00AB4A1E">
              <w:t>9</w:t>
            </w:r>
          </w:p>
        </w:tc>
        <w:tc>
          <w:tcPr>
            <w:tcW w:w="0" w:type="auto"/>
          </w:tcPr>
          <w:p w:rsidR="00AB4A1E" w:rsidRPr="00AB4A1E" w:rsidRDefault="00AB4A1E" w:rsidP="008B7D4A">
            <w:r w:rsidRPr="00AB4A1E">
              <w:t>Innstilling fra justiskomiteen om årsrapport for 2008 fra Stortingets billighetserstatningsutvalg</w:t>
            </w:r>
            <w:proofErr w:type="gramStart"/>
            <w:r w:rsidRPr="00AB4A1E">
              <w:t xml:space="preserve"> (Innst.</w:t>
            </w:r>
            <w:proofErr w:type="gramEnd"/>
            <w:r w:rsidRPr="00AB4A1E">
              <w:t xml:space="preserve"> 63 S (2009-2010), jf. Dokument nr. 20 (2008-2009))</w:t>
            </w:r>
          </w:p>
        </w:tc>
      </w:tr>
      <w:tr w:rsidR="00AB4A1E" w:rsidRPr="00AB4A1E" w:rsidTr="00AB4A1E">
        <w:tc>
          <w:tcPr>
            <w:tcW w:w="0" w:type="auto"/>
          </w:tcPr>
          <w:p w:rsidR="00AB4A1E" w:rsidRPr="00AB4A1E" w:rsidRDefault="00AB4A1E" w:rsidP="008B7D4A">
            <w:r w:rsidRPr="00AB4A1E">
              <w:t>20091203</w:t>
            </w:r>
          </w:p>
        </w:tc>
        <w:tc>
          <w:tcPr>
            <w:tcW w:w="0" w:type="auto"/>
          </w:tcPr>
          <w:p w:rsidR="00AB4A1E" w:rsidRPr="00AB4A1E" w:rsidRDefault="00AB4A1E" w:rsidP="008B7D4A">
            <w:r w:rsidRPr="00AB4A1E">
              <w:t>23</w:t>
            </w:r>
          </w:p>
        </w:tc>
        <w:tc>
          <w:tcPr>
            <w:tcW w:w="0" w:type="auto"/>
          </w:tcPr>
          <w:p w:rsidR="00AB4A1E" w:rsidRPr="00AB4A1E" w:rsidRDefault="00AB4A1E" w:rsidP="008B7D4A">
            <w:r w:rsidRPr="00AB4A1E">
              <w:t>10</w:t>
            </w:r>
          </w:p>
        </w:tc>
        <w:tc>
          <w:tcPr>
            <w:tcW w:w="0" w:type="auto"/>
          </w:tcPr>
          <w:p w:rsidR="00AB4A1E" w:rsidRPr="00AB4A1E" w:rsidRDefault="00AB4A1E" w:rsidP="008B7D4A">
            <w:r w:rsidRPr="00AB4A1E">
              <w:t>Innstilling fra kommunal- og forvaltningskomiteen om tilleggsbevilgning som følge av flere asylsøkere</w:t>
            </w:r>
            <w:proofErr w:type="gramStart"/>
            <w:r w:rsidRPr="00AB4A1E">
              <w:t xml:space="preserve"> (Innst.</w:t>
            </w:r>
            <w:proofErr w:type="gramEnd"/>
            <w:r w:rsidRPr="00AB4A1E">
              <w:t xml:space="preserve"> 45 S (2009-2010), jf. St.prp. nr. 100 (2008-2009))</w:t>
            </w:r>
          </w:p>
        </w:tc>
      </w:tr>
      <w:tr w:rsidR="00AB4A1E" w:rsidRPr="00AB4A1E" w:rsidTr="00AB4A1E">
        <w:tc>
          <w:tcPr>
            <w:tcW w:w="0" w:type="auto"/>
          </w:tcPr>
          <w:p w:rsidR="00AB4A1E" w:rsidRPr="00AB4A1E" w:rsidRDefault="00AB4A1E" w:rsidP="008B7D4A">
            <w:r w:rsidRPr="00AB4A1E">
              <w:t>20091203</w:t>
            </w:r>
          </w:p>
        </w:tc>
        <w:tc>
          <w:tcPr>
            <w:tcW w:w="0" w:type="auto"/>
          </w:tcPr>
          <w:p w:rsidR="00AB4A1E" w:rsidRPr="00AB4A1E" w:rsidRDefault="00AB4A1E" w:rsidP="008B7D4A">
            <w:r w:rsidRPr="00AB4A1E">
              <w:t>23</w:t>
            </w:r>
          </w:p>
        </w:tc>
        <w:tc>
          <w:tcPr>
            <w:tcW w:w="0" w:type="auto"/>
          </w:tcPr>
          <w:p w:rsidR="00AB4A1E" w:rsidRPr="00AB4A1E" w:rsidRDefault="00AB4A1E" w:rsidP="008B7D4A">
            <w:r w:rsidRPr="00AB4A1E">
              <w:t>11</w:t>
            </w:r>
          </w:p>
        </w:tc>
        <w:tc>
          <w:tcPr>
            <w:tcW w:w="0" w:type="auto"/>
          </w:tcPr>
          <w:p w:rsidR="00AB4A1E" w:rsidRPr="00AB4A1E" w:rsidRDefault="00AB4A1E" w:rsidP="008B7D4A">
            <w:r w:rsidRPr="00AB4A1E">
              <w:t>Innstilling fra kommunal- og forvaltningskomiteen om endringer i utlendingslovgivningen (beslag, meldeplikt og bestemt oppholdssted)</w:t>
            </w:r>
            <w:proofErr w:type="gramStart"/>
            <w:r w:rsidRPr="00AB4A1E">
              <w:t xml:space="preserve"> (Innst.</w:t>
            </w:r>
            <w:proofErr w:type="gramEnd"/>
            <w:r w:rsidRPr="00AB4A1E">
              <w:t xml:space="preserve"> 46 L (2009-2010), jf. Prop. 11 L (2009-2010) og Ot. prp. nr. 105 (2008-2009))</w:t>
            </w:r>
          </w:p>
        </w:tc>
      </w:tr>
      <w:tr w:rsidR="00AB4A1E" w:rsidRPr="00AB4A1E" w:rsidTr="00AB4A1E">
        <w:tc>
          <w:tcPr>
            <w:tcW w:w="0" w:type="auto"/>
          </w:tcPr>
          <w:p w:rsidR="00AB4A1E" w:rsidRPr="00AB4A1E" w:rsidRDefault="00AB4A1E" w:rsidP="008B7D4A">
            <w:r w:rsidRPr="00AB4A1E">
              <w:t>20091203</w:t>
            </w:r>
          </w:p>
        </w:tc>
        <w:tc>
          <w:tcPr>
            <w:tcW w:w="0" w:type="auto"/>
          </w:tcPr>
          <w:p w:rsidR="00AB4A1E" w:rsidRPr="00AB4A1E" w:rsidRDefault="00AB4A1E" w:rsidP="008B7D4A">
            <w:r w:rsidRPr="00AB4A1E">
              <w:t>23</w:t>
            </w:r>
          </w:p>
        </w:tc>
        <w:tc>
          <w:tcPr>
            <w:tcW w:w="0" w:type="auto"/>
          </w:tcPr>
          <w:p w:rsidR="00AB4A1E" w:rsidRPr="00AB4A1E" w:rsidRDefault="00AB4A1E" w:rsidP="008B7D4A">
            <w:r w:rsidRPr="00AB4A1E">
              <w:t>12</w:t>
            </w:r>
          </w:p>
        </w:tc>
        <w:tc>
          <w:tcPr>
            <w:tcW w:w="0" w:type="auto"/>
          </w:tcPr>
          <w:p w:rsidR="00AB4A1E" w:rsidRPr="00AB4A1E" w:rsidRDefault="00AB4A1E" w:rsidP="008B7D4A">
            <w:r w:rsidRPr="00AB4A1E">
              <w:t xml:space="preserve">Referat </w:t>
            </w:r>
          </w:p>
        </w:tc>
      </w:tr>
      <w:tr w:rsidR="00AB4A1E" w:rsidRPr="00AB4A1E" w:rsidTr="00AB4A1E">
        <w:tc>
          <w:tcPr>
            <w:tcW w:w="0" w:type="auto"/>
          </w:tcPr>
          <w:p w:rsidR="00AB4A1E" w:rsidRPr="00AB4A1E" w:rsidRDefault="00AB4A1E" w:rsidP="008B7D4A">
            <w:r w:rsidRPr="00AB4A1E">
              <w:t>20091204</w:t>
            </w:r>
          </w:p>
        </w:tc>
        <w:tc>
          <w:tcPr>
            <w:tcW w:w="0" w:type="auto"/>
          </w:tcPr>
          <w:p w:rsidR="00AB4A1E" w:rsidRPr="00AB4A1E" w:rsidRDefault="00AB4A1E" w:rsidP="008B7D4A">
            <w:r w:rsidRPr="00AB4A1E">
              <w:t>24</w:t>
            </w:r>
          </w:p>
        </w:tc>
        <w:tc>
          <w:tcPr>
            <w:tcW w:w="0" w:type="auto"/>
          </w:tcPr>
          <w:p w:rsidR="00AB4A1E" w:rsidRPr="00AB4A1E" w:rsidRDefault="00AB4A1E" w:rsidP="008B7D4A">
            <w:r w:rsidRPr="00AB4A1E">
              <w:t>1</w:t>
            </w:r>
          </w:p>
        </w:tc>
        <w:tc>
          <w:tcPr>
            <w:tcW w:w="0" w:type="auto"/>
          </w:tcPr>
          <w:p w:rsidR="00AB4A1E" w:rsidRPr="00AB4A1E" w:rsidRDefault="00AB4A1E" w:rsidP="008B7D4A">
            <w:r w:rsidRPr="00AB4A1E">
              <w:t>Innstilling fra Stortingets presidentskap om endringer i Stortingets forretningsorden mv.</w:t>
            </w:r>
            <w:proofErr w:type="gramStart"/>
            <w:r w:rsidRPr="00AB4A1E">
              <w:t xml:space="preserve"> (Innst.</w:t>
            </w:r>
            <w:proofErr w:type="gramEnd"/>
            <w:r w:rsidRPr="00AB4A1E">
              <w:t xml:space="preserve"> 61 S (2009-2010))</w:t>
            </w:r>
          </w:p>
        </w:tc>
      </w:tr>
      <w:tr w:rsidR="00AB4A1E" w:rsidRPr="00AB4A1E" w:rsidTr="00AB4A1E">
        <w:tc>
          <w:tcPr>
            <w:tcW w:w="0" w:type="auto"/>
          </w:tcPr>
          <w:p w:rsidR="00AB4A1E" w:rsidRPr="00AB4A1E" w:rsidRDefault="00AB4A1E" w:rsidP="008B7D4A">
            <w:r w:rsidRPr="00AB4A1E">
              <w:lastRenderedPageBreak/>
              <w:t>20091204</w:t>
            </w:r>
          </w:p>
        </w:tc>
        <w:tc>
          <w:tcPr>
            <w:tcW w:w="0" w:type="auto"/>
          </w:tcPr>
          <w:p w:rsidR="00AB4A1E" w:rsidRPr="00AB4A1E" w:rsidRDefault="00AB4A1E" w:rsidP="008B7D4A">
            <w:r w:rsidRPr="00AB4A1E">
              <w:t>24</w:t>
            </w:r>
          </w:p>
        </w:tc>
        <w:tc>
          <w:tcPr>
            <w:tcW w:w="0" w:type="auto"/>
          </w:tcPr>
          <w:p w:rsidR="00AB4A1E" w:rsidRPr="00AB4A1E" w:rsidRDefault="00AB4A1E" w:rsidP="008B7D4A">
            <w:r w:rsidRPr="00AB4A1E">
              <w:t>2</w:t>
            </w:r>
          </w:p>
        </w:tc>
        <w:tc>
          <w:tcPr>
            <w:tcW w:w="0" w:type="auto"/>
          </w:tcPr>
          <w:p w:rsidR="00AB4A1E" w:rsidRPr="00AB4A1E" w:rsidRDefault="00AB4A1E" w:rsidP="008B7D4A">
            <w:r w:rsidRPr="00AB4A1E">
              <w:t xml:space="preserve">Debatt om miljø- og utviklingsministerens redegjørelse om status og framdrift i </w:t>
            </w:r>
            <w:proofErr w:type="gramStart"/>
            <w:r w:rsidRPr="00AB4A1E">
              <w:t>klimaforhandlingene  (Redegjørelsen</w:t>
            </w:r>
            <w:proofErr w:type="gramEnd"/>
            <w:r w:rsidRPr="00AB4A1E">
              <w:t xml:space="preserve"> holdt i Stortingets møte 3. desember 2009) </w:t>
            </w:r>
          </w:p>
        </w:tc>
      </w:tr>
      <w:tr w:rsidR="00AB4A1E" w:rsidRPr="00AB4A1E" w:rsidTr="00AB4A1E">
        <w:tc>
          <w:tcPr>
            <w:tcW w:w="0" w:type="auto"/>
          </w:tcPr>
          <w:p w:rsidR="00AB4A1E" w:rsidRPr="00AB4A1E" w:rsidRDefault="00AB4A1E" w:rsidP="008B7D4A">
            <w:r w:rsidRPr="00AB4A1E">
              <w:t>20091204</w:t>
            </w:r>
          </w:p>
        </w:tc>
        <w:tc>
          <w:tcPr>
            <w:tcW w:w="0" w:type="auto"/>
          </w:tcPr>
          <w:p w:rsidR="00AB4A1E" w:rsidRPr="00AB4A1E" w:rsidRDefault="00AB4A1E" w:rsidP="008B7D4A">
            <w:r w:rsidRPr="00AB4A1E">
              <w:t>24</w:t>
            </w:r>
          </w:p>
        </w:tc>
        <w:tc>
          <w:tcPr>
            <w:tcW w:w="0" w:type="auto"/>
          </w:tcPr>
          <w:p w:rsidR="00AB4A1E" w:rsidRPr="00AB4A1E" w:rsidRDefault="00AB4A1E" w:rsidP="008B7D4A">
            <w:r w:rsidRPr="00AB4A1E">
              <w:t>3</w:t>
            </w:r>
          </w:p>
        </w:tc>
        <w:tc>
          <w:tcPr>
            <w:tcW w:w="0" w:type="auto"/>
          </w:tcPr>
          <w:p w:rsidR="00AB4A1E" w:rsidRPr="00AB4A1E" w:rsidRDefault="00AB4A1E" w:rsidP="008B7D4A">
            <w:r w:rsidRPr="00AB4A1E">
              <w:t>Innstilling fra energi- og miljøkomiteen om representantforslag fra stortingsrepresentantene Trine Skei Grande og Abid Q. Raja om en opptrapping av norsk klimapolitikk før klimatoppmøtet i København</w:t>
            </w:r>
            <w:proofErr w:type="gramStart"/>
            <w:r w:rsidRPr="00AB4A1E">
              <w:t xml:space="preserve"> (Innst.</w:t>
            </w:r>
            <w:proofErr w:type="gramEnd"/>
            <w:r w:rsidRPr="00AB4A1E">
              <w:t xml:space="preserve"> 69 S (2009-2010), jf. Dokument 8:1 S (2009-2010))</w:t>
            </w:r>
          </w:p>
        </w:tc>
      </w:tr>
      <w:tr w:rsidR="00AB4A1E" w:rsidRPr="00AB4A1E" w:rsidTr="00AB4A1E">
        <w:tc>
          <w:tcPr>
            <w:tcW w:w="0" w:type="auto"/>
          </w:tcPr>
          <w:p w:rsidR="00AB4A1E" w:rsidRPr="00AB4A1E" w:rsidRDefault="00AB4A1E" w:rsidP="008B7D4A">
            <w:r w:rsidRPr="00AB4A1E">
              <w:t>20091204</w:t>
            </w:r>
          </w:p>
        </w:tc>
        <w:tc>
          <w:tcPr>
            <w:tcW w:w="0" w:type="auto"/>
          </w:tcPr>
          <w:p w:rsidR="00AB4A1E" w:rsidRPr="00AB4A1E" w:rsidRDefault="00AB4A1E" w:rsidP="008B7D4A">
            <w:r w:rsidRPr="00AB4A1E">
              <w:t>24</w:t>
            </w:r>
          </w:p>
        </w:tc>
        <w:tc>
          <w:tcPr>
            <w:tcW w:w="0" w:type="auto"/>
          </w:tcPr>
          <w:p w:rsidR="00AB4A1E" w:rsidRPr="00AB4A1E" w:rsidRDefault="00AB4A1E" w:rsidP="008B7D4A">
            <w:r w:rsidRPr="00AB4A1E">
              <w:t>4</w:t>
            </w:r>
          </w:p>
        </w:tc>
        <w:tc>
          <w:tcPr>
            <w:tcW w:w="0" w:type="auto"/>
          </w:tcPr>
          <w:p w:rsidR="00AB4A1E" w:rsidRPr="00AB4A1E" w:rsidRDefault="00AB4A1E" w:rsidP="008B7D4A">
            <w:r w:rsidRPr="00AB4A1E">
              <w:t xml:space="preserve">Interpellasjon fra representanten Trond Helleland til justisministeren: </w:t>
            </w:r>
          </w:p>
        </w:tc>
      </w:tr>
      <w:tr w:rsidR="00AB4A1E" w:rsidRPr="00AB4A1E" w:rsidTr="00AB4A1E">
        <w:tc>
          <w:tcPr>
            <w:tcW w:w="0" w:type="auto"/>
          </w:tcPr>
          <w:p w:rsidR="00AB4A1E" w:rsidRPr="00AB4A1E" w:rsidRDefault="00AB4A1E" w:rsidP="008B7D4A">
            <w:r w:rsidRPr="00AB4A1E">
              <w:t>20091204</w:t>
            </w:r>
          </w:p>
        </w:tc>
        <w:tc>
          <w:tcPr>
            <w:tcW w:w="0" w:type="auto"/>
          </w:tcPr>
          <w:p w:rsidR="00AB4A1E" w:rsidRPr="00AB4A1E" w:rsidRDefault="00AB4A1E" w:rsidP="008B7D4A">
            <w:r w:rsidRPr="00AB4A1E">
              <w:t>24</w:t>
            </w:r>
          </w:p>
        </w:tc>
        <w:tc>
          <w:tcPr>
            <w:tcW w:w="0" w:type="auto"/>
          </w:tcPr>
          <w:p w:rsidR="00AB4A1E" w:rsidRPr="00AB4A1E" w:rsidRDefault="00AB4A1E" w:rsidP="008B7D4A">
            <w:r w:rsidRPr="00AB4A1E">
              <w:t>5</w:t>
            </w:r>
          </w:p>
        </w:tc>
        <w:tc>
          <w:tcPr>
            <w:tcW w:w="0" w:type="auto"/>
          </w:tcPr>
          <w:p w:rsidR="00AB4A1E" w:rsidRPr="00AB4A1E" w:rsidRDefault="00AB4A1E" w:rsidP="008B7D4A">
            <w:r w:rsidRPr="00AB4A1E">
              <w:t xml:space="preserve">Interpellasjon fra representanten Svein Flåtten til nærings- og handelsministeren: </w:t>
            </w:r>
          </w:p>
        </w:tc>
      </w:tr>
      <w:tr w:rsidR="00AB4A1E" w:rsidRPr="00AB4A1E" w:rsidTr="00AB4A1E">
        <w:tc>
          <w:tcPr>
            <w:tcW w:w="0" w:type="auto"/>
          </w:tcPr>
          <w:p w:rsidR="00AB4A1E" w:rsidRPr="00AB4A1E" w:rsidRDefault="00AB4A1E" w:rsidP="008B7D4A">
            <w:r w:rsidRPr="00AB4A1E">
              <w:t>20091204</w:t>
            </w:r>
          </w:p>
        </w:tc>
        <w:tc>
          <w:tcPr>
            <w:tcW w:w="0" w:type="auto"/>
          </w:tcPr>
          <w:p w:rsidR="00AB4A1E" w:rsidRPr="00AB4A1E" w:rsidRDefault="00AB4A1E" w:rsidP="008B7D4A">
            <w:r w:rsidRPr="00AB4A1E">
              <w:t>24</w:t>
            </w:r>
          </w:p>
        </w:tc>
        <w:tc>
          <w:tcPr>
            <w:tcW w:w="0" w:type="auto"/>
          </w:tcPr>
          <w:p w:rsidR="00AB4A1E" w:rsidRPr="00AB4A1E" w:rsidRDefault="00AB4A1E" w:rsidP="008B7D4A">
            <w:r w:rsidRPr="00AB4A1E">
              <w:t>6</w:t>
            </w:r>
          </w:p>
        </w:tc>
        <w:tc>
          <w:tcPr>
            <w:tcW w:w="0" w:type="auto"/>
          </w:tcPr>
          <w:p w:rsidR="00AB4A1E" w:rsidRPr="00AB4A1E" w:rsidRDefault="00AB4A1E" w:rsidP="008B7D4A">
            <w:r w:rsidRPr="00AB4A1E">
              <w:t xml:space="preserve">Referat </w:t>
            </w:r>
          </w:p>
        </w:tc>
      </w:tr>
      <w:tr w:rsidR="00AB4A1E" w:rsidRPr="00AB4A1E" w:rsidTr="00AB4A1E">
        <w:tc>
          <w:tcPr>
            <w:tcW w:w="0" w:type="auto"/>
          </w:tcPr>
          <w:p w:rsidR="00AB4A1E" w:rsidRPr="00AB4A1E" w:rsidRDefault="00AB4A1E" w:rsidP="008B7D4A">
            <w:r w:rsidRPr="00AB4A1E">
              <w:t>20091207</w:t>
            </w:r>
          </w:p>
        </w:tc>
        <w:tc>
          <w:tcPr>
            <w:tcW w:w="0" w:type="auto"/>
          </w:tcPr>
          <w:p w:rsidR="00AB4A1E" w:rsidRPr="00AB4A1E" w:rsidRDefault="00AB4A1E" w:rsidP="008B7D4A">
            <w:r w:rsidRPr="00AB4A1E">
              <w:t>25</w:t>
            </w:r>
          </w:p>
        </w:tc>
        <w:tc>
          <w:tcPr>
            <w:tcW w:w="0" w:type="auto"/>
          </w:tcPr>
          <w:p w:rsidR="00AB4A1E" w:rsidRPr="00AB4A1E" w:rsidRDefault="00AB4A1E" w:rsidP="008B7D4A">
            <w:r w:rsidRPr="00AB4A1E">
              <w:t>1</w:t>
            </w:r>
          </w:p>
        </w:tc>
        <w:tc>
          <w:tcPr>
            <w:tcW w:w="0" w:type="auto"/>
          </w:tcPr>
          <w:p w:rsidR="00AB4A1E" w:rsidRPr="00AB4A1E" w:rsidRDefault="00AB4A1E" w:rsidP="008B7D4A">
            <w:r w:rsidRPr="00AB4A1E">
              <w:t>Innstilling fra energi- og miljøkomiteen om bevilgninger på statsbudsjettet for 2010 vedkommende Olje- og energidepartementet og Miljøverndepartementet</w:t>
            </w:r>
            <w:proofErr w:type="gramStart"/>
            <w:r w:rsidRPr="00AB4A1E">
              <w:t xml:space="preserve"> (Innst.</w:t>
            </w:r>
            <w:proofErr w:type="gramEnd"/>
            <w:r w:rsidRPr="00AB4A1E">
              <w:t xml:space="preserve"> 9 S (2009-2010), jf. Prop. 1 S (2009-2010))</w:t>
            </w:r>
          </w:p>
        </w:tc>
      </w:tr>
      <w:tr w:rsidR="00AB4A1E" w:rsidRPr="00AB4A1E" w:rsidTr="00AB4A1E">
        <w:tc>
          <w:tcPr>
            <w:tcW w:w="0" w:type="auto"/>
          </w:tcPr>
          <w:p w:rsidR="00AB4A1E" w:rsidRPr="00AB4A1E" w:rsidRDefault="00AB4A1E" w:rsidP="008B7D4A">
            <w:r w:rsidRPr="00AB4A1E">
              <w:t>20091207</w:t>
            </w:r>
          </w:p>
        </w:tc>
        <w:tc>
          <w:tcPr>
            <w:tcW w:w="0" w:type="auto"/>
          </w:tcPr>
          <w:p w:rsidR="00AB4A1E" w:rsidRPr="00AB4A1E" w:rsidRDefault="00AB4A1E" w:rsidP="008B7D4A">
            <w:r w:rsidRPr="00AB4A1E">
              <w:t>25</w:t>
            </w:r>
          </w:p>
        </w:tc>
        <w:tc>
          <w:tcPr>
            <w:tcW w:w="0" w:type="auto"/>
          </w:tcPr>
          <w:p w:rsidR="00AB4A1E" w:rsidRPr="00AB4A1E" w:rsidRDefault="00AB4A1E" w:rsidP="008B7D4A">
            <w:r w:rsidRPr="00AB4A1E">
              <w:t>2</w:t>
            </w:r>
          </w:p>
        </w:tc>
        <w:tc>
          <w:tcPr>
            <w:tcW w:w="0" w:type="auto"/>
          </w:tcPr>
          <w:p w:rsidR="00AB4A1E" w:rsidRPr="00AB4A1E" w:rsidRDefault="00AB4A1E" w:rsidP="008B7D4A">
            <w:r w:rsidRPr="00AB4A1E">
              <w:t>Innstilling frå energi- og miljøkomiteen om endringar i statsbudsjettet for 2009 under Olje- og energidepartementet</w:t>
            </w:r>
            <w:proofErr w:type="gramStart"/>
            <w:r w:rsidRPr="00AB4A1E">
              <w:t xml:space="preserve"> (Innst.</w:t>
            </w:r>
            <w:proofErr w:type="gramEnd"/>
            <w:r w:rsidRPr="00AB4A1E">
              <w:t xml:space="preserve"> 66 S (2009-2010), jf. Prop. 44 S (2009-2010))</w:t>
            </w:r>
          </w:p>
        </w:tc>
      </w:tr>
      <w:tr w:rsidR="00AB4A1E" w:rsidRPr="00AB4A1E" w:rsidTr="00AB4A1E">
        <w:tc>
          <w:tcPr>
            <w:tcW w:w="0" w:type="auto"/>
          </w:tcPr>
          <w:p w:rsidR="00AB4A1E" w:rsidRPr="00AB4A1E" w:rsidRDefault="00AB4A1E" w:rsidP="008B7D4A">
            <w:r w:rsidRPr="00AB4A1E">
              <w:t>20091207</w:t>
            </w:r>
          </w:p>
        </w:tc>
        <w:tc>
          <w:tcPr>
            <w:tcW w:w="0" w:type="auto"/>
          </w:tcPr>
          <w:p w:rsidR="00AB4A1E" w:rsidRPr="00AB4A1E" w:rsidRDefault="00AB4A1E" w:rsidP="008B7D4A">
            <w:r w:rsidRPr="00AB4A1E">
              <w:t>25</w:t>
            </w:r>
          </w:p>
        </w:tc>
        <w:tc>
          <w:tcPr>
            <w:tcW w:w="0" w:type="auto"/>
          </w:tcPr>
          <w:p w:rsidR="00AB4A1E" w:rsidRPr="00AB4A1E" w:rsidRDefault="00AB4A1E" w:rsidP="008B7D4A">
            <w:r w:rsidRPr="00AB4A1E">
              <w:t>3</w:t>
            </w:r>
          </w:p>
        </w:tc>
        <w:tc>
          <w:tcPr>
            <w:tcW w:w="0" w:type="auto"/>
          </w:tcPr>
          <w:p w:rsidR="00AB4A1E" w:rsidRPr="00AB4A1E" w:rsidRDefault="00AB4A1E" w:rsidP="008B7D4A">
            <w:r w:rsidRPr="00AB4A1E">
              <w:t>Innstilling fra energi- og miljøkomiteen om endringer i statsbudsjettet for 2009 under Miljøverndepartementet</w:t>
            </w:r>
            <w:proofErr w:type="gramStart"/>
            <w:r w:rsidRPr="00AB4A1E">
              <w:t xml:space="preserve"> (Innst.</w:t>
            </w:r>
            <w:proofErr w:type="gramEnd"/>
            <w:r w:rsidRPr="00AB4A1E">
              <w:t xml:space="preserve"> 65 S (2009-2010), jf. Prop. 39 S (2009-2010))</w:t>
            </w:r>
          </w:p>
        </w:tc>
      </w:tr>
      <w:tr w:rsidR="00AB4A1E" w:rsidRPr="00AB4A1E" w:rsidTr="00AB4A1E">
        <w:tc>
          <w:tcPr>
            <w:tcW w:w="0" w:type="auto"/>
          </w:tcPr>
          <w:p w:rsidR="00AB4A1E" w:rsidRPr="00AB4A1E" w:rsidRDefault="00AB4A1E" w:rsidP="008B7D4A">
            <w:r w:rsidRPr="00AB4A1E">
              <w:t>20091207</w:t>
            </w:r>
          </w:p>
        </w:tc>
        <w:tc>
          <w:tcPr>
            <w:tcW w:w="0" w:type="auto"/>
          </w:tcPr>
          <w:p w:rsidR="00AB4A1E" w:rsidRPr="00AB4A1E" w:rsidRDefault="00AB4A1E" w:rsidP="008B7D4A">
            <w:r w:rsidRPr="00AB4A1E">
              <w:t>25</w:t>
            </w:r>
          </w:p>
        </w:tc>
        <w:tc>
          <w:tcPr>
            <w:tcW w:w="0" w:type="auto"/>
          </w:tcPr>
          <w:p w:rsidR="00AB4A1E" w:rsidRPr="00AB4A1E" w:rsidRDefault="00AB4A1E" w:rsidP="008B7D4A">
            <w:r w:rsidRPr="00AB4A1E">
              <w:t>4</w:t>
            </w:r>
          </w:p>
        </w:tc>
        <w:tc>
          <w:tcPr>
            <w:tcW w:w="0" w:type="auto"/>
          </w:tcPr>
          <w:p w:rsidR="00AB4A1E" w:rsidRPr="00AB4A1E" w:rsidRDefault="00AB4A1E" w:rsidP="008B7D4A">
            <w:r w:rsidRPr="00AB4A1E">
              <w:t>Innstilling fra kontroll- og konstitusjonskomiteen om Riksrevisjonens undersøking av korleis Miljøverndepartementet varetek det nasjonale ansvaret sitt for freda og verneverdige bygningar</w:t>
            </w:r>
            <w:proofErr w:type="gramStart"/>
            <w:r w:rsidRPr="00AB4A1E">
              <w:t xml:space="preserve"> (Innst.</w:t>
            </w:r>
            <w:proofErr w:type="gramEnd"/>
            <w:r w:rsidRPr="00AB4A1E">
              <w:t xml:space="preserve"> 71 S (2009-2010), jf. Dokument nr. 3:9 (2008-2009))</w:t>
            </w:r>
          </w:p>
        </w:tc>
      </w:tr>
      <w:tr w:rsidR="00AB4A1E" w:rsidRPr="00AB4A1E" w:rsidTr="00AB4A1E">
        <w:tc>
          <w:tcPr>
            <w:tcW w:w="0" w:type="auto"/>
          </w:tcPr>
          <w:p w:rsidR="00AB4A1E" w:rsidRPr="00AB4A1E" w:rsidRDefault="00AB4A1E" w:rsidP="008B7D4A">
            <w:r w:rsidRPr="00AB4A1E">
              <w:t>20091207</w:t>
            </w:r>
          </w:p>
        </w:tc>
        <w:tc>
          <w:tcPr>
            <w:tcW w:w="0" w:type="auto"/>
          </w:tcPr>
          <w:p w:rsidR="00AB4A1E" w:rsidRPr="00AB4A1E" w:rsidRDefault="00AB4A1E" w:rsidP="008B7D4A">
            <w:r w:rsidRPr="00AB4A1E">
              <w:t>25</w:t>
            </w:r>
          </w:p>
        </w:tc>
        <w:tc>
          <w:tcPr>
            <w:tcW w:w="0" w:type="auto"/>
          </w:tcPr>
          <w:p w:rsidR="00AB4A1E" w:rsidRPr="00AB4A1E" w:rsidRDefault="00AB4A1E" w:rsidP="008B7D4A">
            <w:r w:rsidRPr="00AB4A1E">
              <w:t>5</w:t>
            </w:r>
          </w:p>
        </w:tc>
        <w:tc>
          <w:tcPr>
            <w:tcW w:w="0" w:type="auto"/>
          </w:tcPr>
          <w:p w:rsidR="00AB4A1E" w:rsidRPr="00AB4A1E" w:rsidRDefault="00AB4A1E" w:rsidP="008B7D4A">
            <w:r w:rsidRPr="00AB4A1E">
              <w:t>Innstilling fra kontroll- og konstitusjonskomiteen om Riksrevisjonens undersøkelse av adgang til samfunnslivet for personer med funksjonsnedsettelser</w:t>
            </w:r>
            <w:proofErr w:type="gramStart"/>
            <w:r w:rsidRPr="00AB4A1E">
              <w:t xml:space="preserve"> (Innst.</w:t>
            </w:r>
            <w:proofErr w:type="gramEnd"/>
            <w:r w:rsidRPr="00AB4A1E">
              <w:t xml:space="preserve"> 68 S (2009-2010), jf. Dokument nr. 3:10 (2008-2009))</w:t>
            </w:r>
          </w:p>
        </w:tc>
      </w:tr>
      <w:tr w:rsidR="00AB4A1E" w:rsidRPr="00AB4A1E" w:rsidTr="00AB4A1E">
        <w:tc>
          <w:tcPr>
            <w:tcW w:w="0" w:type="auto"/>
          </w:tcPr>
          <w:p w:rsidR="00AB4A1E" w:rsidRPr="00AB4A1E" w:rsidRDefault="00AB4A1E" w:rsidP="008B7D4A">
            <w:r w:rsidRPr="00AB4A1E">
              <w:t>20091207</w:t>
            </w:r>
          </w:p>
        </w:tc>
        <w:tc>
          <w:tcPr>
            <w:tcW w:w="0" w:type="auto"/>
          </w:tcPr>
          <w:p w:rsidR="00AB4A1E" w:rsidRPr="00AB4A1E" w:rsidRDefault="00AB4A1E" w:rsidP="008B7D4A">
            <w:r w:rsidRPr="00AB4A1E">
              <w:t>25</w:t>
            </w:r>
          </w:p>
        </w:tc>
        <w:tc>
          <w:tcPr>
            <w:tcW w:w="0" w:type="auto"/>
          </w:tcPr>
          <w:p w:rsidR="00AB4A1E" w:rsidRPr="00AB4A1E" w:rsidRDefault="00AB4A1E" w:rsidP="008B7D4A">
            <w:r w:rsidRPr="00AB4A1E">
              <w:t>6</w:t>
            </w:r>
          </w:p>
        </w:tc>
        <w:tc>
          <w:tcPr>
            <w:tcW w:w="0" w:type="auto"/>
          </w:tcPr>
          <w:p w:rsidR="00AB4A1E" w:rsidRPr="00AB4A1E" w:rsidRDefault="00AB4A1E" w:rsidP="008B7D4A">
            <w:r w:rsidRPr="00AB4A1E">
              <w:t>Innstilling fra kontroll- og konstitusjonskomiteen om Riksrevisjonens undersøkelse av Helse Midt-Norge RHFs gjennomføring av anskaffelsesprosessen og oppfølging av kontraktene om levering av ambulansetjenester</w:t>
            </w:r>
            <w:proofErr w:type="gramStart"/>
            <w:r w:rsidRPr="00AB4A1E">
              <w:t xml:space="preserve"> (Innst.</w:t>
            </w:r>
            <w:proofErr w:type="gramEnd"/>
            <w:r w:rsidRPr="00AB4A1E">
              <w:t xml:space="preserve"> 73 S (2009-2010), jf. Dokument nr. 3:12 (2008-2009))</w:t>
            </w:r>
          </w:p>
        </w:tc>
      </w:tr>
      <w:tr w:rsidR="00AB4A1E" w:rsidRPr="00AB4A1E" w:rsidTr="00AB4A1E">
        <w:tc>
          <w:tcPr>
            <w:tcW w:w="0" w:type="auto"/>
          </w:tcPr>
          <w:p w:rsidR="00AB4A1E" w:rsidRPr="00AB4A1E" w:rsidRDefault="00AB4A1E" w:rsidP="008B7D4A">
            <w:r w:rsidRPr="00AB4A1E">
              <w:t>20091207</w:t>
            </w:r>
          </w:p>
        </w:tc>
        <w:tc>
          <w:tcPr>
            <w:tcW w:w="0" w:type="auto"/>
          </w:tcPr>
          <w:p w:rsidR="00AB4A1E" w:rsidRPr="00AB4A1E" w:rsidRDefault="00AB4A1E" w:rsidP="008B7D4A">
            <w:r w:rsidRPr="00AB4A1E">
              <w:t>25</w:t>
            </w:r>
          </w:p>
        </w:tc>
        <w:tc>
          <w:tcPr>
            <w:tcW w:w="0" w:type="auto"/>
          </w:tcPr>
          <w:p w:rsidR="00AB4A1E" w:rsidRPr="00AB4A1E" w:rsidRDefault="00AB4A1E" w:rsidP="008B7D4A">
            <w:r w:rsidRPr="00AB4A1E">
              <w:t>7</w:t>
            </w:r>
          </w:p>
        </w:tc>
        <w:tc>
          <w:tcPr>
            <w:tcW w:w="0" w:type="auto"/>
          </w:tcPr>
          <w:p w:rsidR="00AB4A1E" w:rsidRPr="00AB4A1E" w:rsidRDefault="00AB4A1E" w:rsidP="008B7D4A">
            <w:r w:rsidRPr="00AB4A1E">
              <w:t>Innstilling fra kontroll- og konstitusjonskomiteen om Riksrevisjonens undersøkelse av styring og forvaltning av barnehagetjenestene</w:t>
            </w:r>
            <w:proofErr w:type="gramStart"/>
            <w:r w:rsidRPr="00AB4A1E">
              <w:t xml:space="preserve"> (Innst.</w:t>
            </w:r>
            <w:proofErr w:type="gramEnd"/>
            <w:r w:rsidRPr="00AB4A1E">
              <w:t xml:space="preserve"> 72 S (2009-2010), jf. Dokument nr. 3:13 (2008-2009))</w:t>
            </w:r>
          </w:p>
        </w:tc>
      </w:tr>
      <w:tr w:rsidR="00AB4A1E" w:rsidRPr="00AB4A1E" w:rsidTr="00AB4A1E">
        <w:tc>
          <w:tcPr>
            <w:tcW w:w="0" w:type="auto"/>
          </w:tcPr>
          <w:p w:rsidR="00AB4A1E" w:rsidRPr="00AB4A1E" w:rsidRDefault="00AB4A1E" w:rsidP="008B7D4A">
            <w:r w:rsidRPr="00AB4A1E">
              <w:t>20091207</w:t>
            </w:r>
          </w:p>
        </w:tc>
        <w:tc>
          <w:tcPr>
            <w:tcW w:w="0" w:type="auto"/>
          </w:tcPr>
          <w:p w:rsidR="00AB4A1E" w:rsidRPr="00AB4A1E" w:rsidRDefault="00AB4A1E" w:rsidP="008B7D4A">
            <w:r w:rsidRPr="00AB4A1E">
              <w:t>25</w:t>
            </w:r>
          </w:p>
        </w:tc>
        <w:tc>
          <w:tcPr>
            <w:tcW w:w="0" w:type="auto"/>
          </w:tcPr>
          <w:p w:rsidR="00AB4A1E" w:rsidRPr="00AB4A1E" w:rsidRDefault="00AB4A1E" w:rsidP="008B7D4A">
            <w:r w:rsidRPr="00AB4A1E">
              <w:t>8</w:t>
            </w:r>
          </w:p>
        </w:tc>
        <w:tc>
          <w:tcPr>
            <w:tcW w:w="0" w:type="auto"/>
          </w:tcPr>
          <w:p w:rsidR="00AB4A1E" w:rsidRPr="00AB4A1E" w:rsidRDefault="00AB4A1E" w:rsidP="008B7D4A">
            <w:r w:rsidRPr="00AB4A1E">
              <w:t xml:space="preserve">Interpellasjon fra representanten Trine Skei Grande til kunnskapsministeren: </w:t>
            </w:r>
          </w:p>
        </w:tc>
      </w:tr>
      <w:tr w:rsidR="00AB4A1E" w:rsidRPr="00AB4A1E" w:rsidTr="00AB4A1E">
        <w:tc>
          <w:tcPr>
            <w:tcW w:w="0" w:type="auto"/>
          </w:tcPr>
          <w:p w:rsidR="00AB4A1E" w:rsidRPr="00AB4A1E" w:rsidRDefault="00AB4A1E" w:rsidP="008B7D4A">
            <w:r w:rsidRPr="00AB4A1E">
              <w:t>20091207</w:t>
            </w:r>
          </w:p>
        </w:tc>
        <w:tc>
          <w:tcPr>
            <w:tcW w:w="0" w:type="auto"/>
          </w:tcPr>
          <w:p w:rsidR="00AB4A1E" w:rsidRPr="00AB4A1E" w:rsidRDefault="00AB4A1E" w:rsidP="008B7D4A">
            <w:r w:rsidRPr="00AB4A1E">
              <w:t>25</w:t>
            </w:r>
          </w:p>
        </w:tc>
        <w:tc>
          <w:tcPr>
            <w:tcW w:w="0" w:type="auto"/>
          </w:tcPr>
          <w:p w:rsidR="00AB4A1E" w:rsidRPr="00AB4A1E" w:rsidRDefault="00AB4A1E" w:rsidP="008B7D4A">
            <w:r w:rsidRPr="00AB4A1E">
              <w:t>9</w:t>
            </w:r>
          </w:p>
        </w:tc>
        <w:tc>
          <w:tcPr>
            <w:tcW w:w="0" w:type="auto"/>
          </w:tcPr>
          <w:p w:rsidR="00AB4A1E" w:rsidRPr="00AB4A1E" w:rsidRDefault="00AB4A1E" w:rsidP="008B7D4A">
            <w:r w:rsidRPr="00AB4A1E">
              <w:t xml:space="preserve">Referat </w:t>
            </w:r>
          </w:p>
        </w:tc>
      </w:tr>
      <w:tr w:rsidR="00AB4A1E" w:rsidRPr="00AB4A1E" w:rsidTr="00AB4A1E">
        <w:tc>
          <w:tcPr>
            <w:tcW w:w="0" w:type="auto"/>
          </w:tcPr>
          <w:p w:rsidR="00AB4A1E" w:rsidRPr="00AB4A1E" w:rsidRDefault="00AB4A1E" w:rsidP="008B7D4A">
            <w:r w:rsidRPr="00AB4A1E">
              <w:t>20091208</w:t>
            </w:r>
          </w:p>
        </w:tc>
        <w:tc>
          <w:tcPr>
            <w:tcW w:w="0" w:type="auto"/>
          </w:tcPr>
          <w:p w:rsidR="00AB4A1E" w:rsidRPr="00AB4A1E" w:rsidRDefault="00AB4A1E" w:rsidP="008B7D4A">
            <w:r w:rsidRPr="00AB4A1E">
              <w:t>26</w:t>
            </w:r>
          </w:p>
        </w:tc>
        <w:tc>
          <w:tcPr>
            <w:tcW w:w="0" w:type="auto"/>
          </w:tcPr>
          <w:p w:rsidR="00AB4A1E" w:rsidRPr="00AB4A1E" w:rsidRDefault="00AB4A1E" w:rsidP="008B7D4A">
            <w:r w:rsidRPr="00AB4A1E">
              <w:t>1</w:t>
            </w:r>
          </w:p>
        </w:tc>
        <w:tc>
          <w:tcPr>
            <w:tcW w:w="0" w:type="auto"/>
          </w:tcPr>
          <w:p w:rsidR="00AB4A1E" w:rsidRPr="00AB4A1E" w:rsidRDefault="00AB4A1E" w:rsidP="008B7D4A">
            <w:r w:rsidRPr="00AB4A1E">
              <w:t>Innstilling fra helse- og omsorgskomiteen om bevilgninger på statsbudsjettet for 2010</w:t>
            </w:r>
            <w:proofErr w:type="gramStart"/>
            <w:r w:rsidRPr="00AB4A1E">
              <w:t xml:space="preserve"> (Innst.</w:t>
            </w:r>
            <w:proofErr w:type="gramEnd"/>
            <w:r w:rsidRPr="00AB4A1E">
              <w:t xml:space="preserve"> 11 S (2009-2010), jf. Prop. 1 S (2009-2010))</w:t>
            </w:r>
          </w:p>
        </w:tc>
      </w:tr>
      <w:tr w:rsidR="00AB4A1E" w:rsidRPr="00AB4A1E" w:rsidTr="00AB4A1E">
        <w:tc>
          <w:tcPr>
            <w:tcW w:w="0" w:type="auto"/>
          </w:tcPr>
          <w:p w:rsidR="00AB4A1E" w:rsidRPr="00AB4A1E" w:rsidRDefault="00AB4A1E" w:rsidP="008B7D4A">
            <w:r w:rsidRPr="00AB4A1E">
              <w:t>20091208</w:t>
            </w:r>
          </w:p>
        </w:tc>
        <w:tc>
          <w:tcPr>
            <w:tcW w:w="0" w:type="auto"/>
          </w:tcPr>
          <w:p w:rsidR="00AB4A1E" w:rsidRPr="00AB4A1E" w:rsidRDefault="00AB4A1E" w:rsidP="008B7D4A">
            <w:r w:rsidRPr="00AB4A1E">
              <w:t>26</w:t>
            </w:r>
          </w:p>
        </w:tc>
        <w:tc>
          <w:tcPr>
            <w:tcW w:w="0" w:type="auto"/>
          </w:tcPr>
          <w:p w:rsidR="00AB4A1E" w:rsidRPr="00AB4A1E" w:rsidRDefault="00AB4A1E" w:rsidP="008B7D4A">
            <w:r w:rsidRPr="00AB4A1E">
              <w:t>2</w:t>
            </w:r>
          </w:p>
        </w:tc>
        <w:tc>
          <w:tcPr>
            <w:tcW w:w="0" w:type="auto"/>
          </w:tcPr>
          <w:p w:rsidR="00AB4A1E" w:rsidRPr="00AB4A1E" w:rsidRDefault="00AB4A1E" w:rsidP="008B7D4A">
            <w:r w:rsidRPr="00AB4A1E">
              <w:t>Innstilling fra helse- og omsorgskomiteen om endringer i statsbudsjettet for 2009 under Helse- og omsorgsdepartementet</w:t>
            </w:r>
            <w:proofErr w:type="gramStart"/>
            <w:r w:rsidRPr="00AB4A1E">
              <w:t xml:space="preserve"> (Innst.</w:t>
            </w:r>
            <w:proofErr w:type="gramEnd"/>
            <w:r w:rsidRPr="00AB4A1E">
              <w:t xml:space="preserve"> 89 S (2009-2010), jf. Prop. 37 S (2009-2010))</w:t>
            </w:r>
          </w:p>
        </w:tc>
      </w:tr>
      <w:tr w:rsidR="00AB4A1E" w:rsidRPr="00AB4A1E" w:rsidTr="00AB4A1E">
        <w:tc>
          <w:tcPr>
            <w:tcW w:w="0" w:type="auto"/>
          </w:tcPr>
          <w:p w:rsidR="00AB4A1E" w:rsidRPr="00AB4A1E" w:rsidRDefault="00AB4A1E" w:rsidP="008B7D4A">
            <w:r w:rsidRPr="00AB4A1E">
              <w:t>20091208</w:t>
            </w:r>
          </w:p>
        </w:tc>
        <w:tc>
          <w:tcPr>
            <w:tcW w:w="0" w:type="auto"/>
          </w:tcPr>
          <w:p w:rsidR="00AB4A1E" w:rsidRPr="00AB4A1E" w:rsidRDefault="00AB4A1E" w:rsidP="008B7D4A">
            <w:r w:rsidRPr="00AB4A1E">
              <w:t>26</w:t>
            </w:r>
          </w:p>
        </w:tc>
        <w:tc>
          <w:tcPr>
            <w:tcW w:w="0" w:type="auto"/>
          </w:tcPr>
          <w:p w:rsidR="00AB4A1E" w:rsidRPr="00AB4A1E" w:rsidRDefault="00AB4A1E" w:rsidP="008B7D4A">
            <w:r w:rsidRPr="00AB4A1E">
              <w:t>3</w:t>
            </w:r>
          </w:p>
        </w:tc>
        <w:tc>
          <w:tcPr>
            <w:tcW w:w="0" w:type="auto"/>
          </w:tcPr>
          <w:p w:rsidR="00AB4A1E" w:rsidRPr="00AB4A1E" w:rsidRDefault="00AB4A1E" w:rsidP="008B7D4A">
            <w:r w:rsidRPr="00AB4A1E">
              <w:t>Innstilling fra helse- og omsorgskomiteen om samtykke til godkjennelse av EØS-komiteens beslutning nr. 61/2009 av 29. mai 2009 om innlemmelse i EØS-avtalen av direktiv 2004/24/EF, direktiv 2004/27/EF, direktiv 2004/28/EF og forordning (EF) nr. 726/2004, om legemidler til mennesker og dyr (legemiddelpakken), samt tilhørende rettsakter</w:t>
            </w:r>
            <w:proofErr w:type="gramStart"/>
            <w:r w:rsidRPr="00AB4A1E">
              <w:t xml:space="preserve"> (Innst.</w:t>
            </w:r>
            <w:proofErr w:type="gramEnd"/>
            <w:r w:rsidRPr="00AB4A1E">
              <w:t xml:space="preserve"> 57 S (2009-2010), jf. St.prp. nr. 93 (2008-2009))</w:t>
            </w:r>
          </w:p>
        </w:tc>
      </w:tr>
      <w:tr w:rsidR="00AB4A1E" w:rsidRPr="00AB4A1E" w:rsidTr="00AB4A1E">
        <w:tc>
          <w:tcPr>
            <w:tcW w:w="0" w:type="auto"/>
          </w:tcPr>
          <w:p w:rsidR="00AB4A1E" w:rsidRPr="00AB4A1E" w:rsidRDefault="00AB4A1E" w:rsidP="008B7D4A">
            <w:r w:rsidRPr="00AB4A1E">
              <w:t>20091208</w:t>
            </w:r>
          </w:p>
        </w:tc>
        <w:tc>
          <w:tcPr>
            <w:tcW w:w="0" w:type="auto"/>
          </w:tcPr>
          <w:p w:rsidR="00AB4A1E" w:rsidRPr="00AB4A1E" w:rsidRDefault="00AB4A1E" w:rsidP="008B7D4A">
            <w:r w:rsidRPr="00AB4A1E">
              <w:t>26</w:t>
            </w:r>
          </w:p>
        </w:tc>
        <w:tc>
          <w:tcPr>
            <w:tcW w:w="0" w:type="auto"/>
          </w:tcPr>
          <w:p w:rsidR="00AB4A1E" w:rsidRPr="00AB4A1E" w:rsidRDefault="00AB4A1E" w:rsidP="008B7D4A">
            <w:r w:rsidRPr="00AB4A1E">
              <w:t>4</w:t>
            </w:r>
          </w:p>
        </w:tc>
        <w:tc>
          <w:tcPr>
            <w:tcW w:w="0" w:type="auto"/>
          </w:tcPr>
          <w:p w:rsidR="00AB4A1E" w:rsidRPr="00AB4A1E" w:rsidRDefault="00AB4A1E" w:rsidP="008B7D4A">
            <w:r w:rsidRPr="00AB4A1E">
              <w:t>Innstilling fra helse- og omsorgskomiteen om samtykke til godkjennelse av EØS-komiteens beslutning nr. 62/2009 av 29. mai 2009 om innlemmelse i EØS-avtalen av kommisjonsforordning (EF) nr. 1277/2005 av 27. juli 2005 om utgangsstoffer for narkotika m.m.</w:t>
            </w:r>
            <w:proofErr w:type="gramStart"/>
            <w:r w:rsidRPr="00AB4A1E">
              <w:t xml:space="preserve"> (Innst.</w:t>
            </w:r>
            <w:proofErr w:type="gramEnd"/>
            <w:r w:rsidRPr="00AB4A1E">
              <w:t xml:space="preserve"> 56 S (2009-2010), jf. St.prp. nr. 94 (2008-2009))</w:t>
            </w:r>
          </w:p>
        </w:tc>
      </w:tr>
      <w:tr w:rsidR="00AB4A1E" w:rsidRPr="00AB4A1E" w:rsidTr="00AB4A1E">
        <w:tc>
          <w:tcPr>
            <w:tcW w:w="0" w:type="auto"/>
          </w:tcPr>
          <w:p w:rsidR="00AB4A1E" w:rsidRPr="00AB4A1E" w:rsidRDefault="00AB4A1E" w:rsidP="008B7D4A">
            <w:r w:rsidRPr="00AB4A1E">
              <w:t>20091208</w:t>
            </w:r>
          </w:p>
        </w:tc>
        <w:tc>
          <w:tcPr>
            <w:tcW w:w="0" w:type="auto"/>
          </w:tcPr>
          <w:p w:rsidR="00AB4A1E" w:rsidRPr="00AB4A1E" w:rsidRDefault="00AB4A1E" w:rsidP="008B7D4A">
            <w:r w:rsidRPr="00AB4A1E">
              <w:t>26</w:t>
            </w:r>
          </w:p>
        </w:tc>
        <w:tc>
          <w:tcPr>
            <w:tcW w:w="0" w:type="auto"/>
          </w:tcPr>
          <w:p w:rsidR="00AB4A1E" w:rsidRPr="00AB4A1E" w:rsidRDefault="00AB4A1E" w:rsidP="008B7D4A">
            <w:r w:rsidRPr="00AB4A1E">
              <w:t>5</w:t>
            </w:r>
          </w:p>
        </w:tc>
        <w:tc>
          <w:tcPr>
            <w:tcW w:w="0" w:type="auto"/>
          </w:tcPr>
          <w:p w:rsidR="00AB4A1E" w:rsidRPr="00AB4A1E" w:rsidRDefault="00AB4A1E" w:rsidP="008B7D4A">
            <w:r w:rsidRPr="00AB4A1E">
              <w:t>Innstilling fra helse- og omsorgskomiteen om endringer i legemiddelloven</w:t>
            </w:r>
            <w:proofErr w:type="gramStart"/>
            <w:r w:rsidRPr="00AB4A1E">
              <w:t xml:space="preserve"> (Innst.</w:t>
            </w:r>
            <w:proofErr w:type="gramEnd"/>
            <w:r w:rsidRPr="00AB4A1E">
              <w:t xml:space="preserve"> 49 L (2009-2010), jf. Prop. 26 L (2009-2010))</w:t>
            </w:r>
          </w:p>
        </w:tc>
      </w:tr>
      <w:tr w:rsidR="00AB4A1E" w:rsidRPr="00AB4A1E" w:rsidTr="00AB4A1E">
        <w:tc>
          <w:tcPr>
            <w:tcW w:w="0" w:type="auto"/>
          </w:tcPr>
          <w:p w:rsidR="00AB4A1E" w:rsidRPr="00AB4A1E" w:rsidRDefault="00AB4A1E" w:rsidP="008B7D4A">
            <w:r w:rsidRPr="00AB4A1E">
              <w:t>20091208</w:t>
            </w:r>
          </w:p>
        </w:tc>
        <w:tc>
          <w:tcPr>
            <w:tcW w:w="0" w:type="auto"/>
          </w:tcPr>
          <w:p w:rsidR="00AB4A1E" w:rsidRPr="00AB4A1E" w:rsidRDefault="00AB4A1E" w:rsidP="008B7D4A">
            <w:r w:rsidRPr="00AB4A1E">
              <w:t>26</w:t>
            </w:r>
          </w:p>
        </w:tc>
        <w:tc>
          <w:tcPr>
            <w:tcW w:w="0" w:type="auto"/>
          </w:tcPr>
          <w:p w:rsidR="00AB4A1E" w:rsidRPr="00AB4A1E" w:rsidRDefault="00AB4A1E" w:rsidP="008B7D4A">
            <w:r w:rsidRPr="00AB4A1E">
              <w:t>6</w:t>
            </w:r>
          </w:p>
        </w:tc>
        <w:tc>
          <w:tcPr>
            <w:tcW w:w="0" w:type="auto"/>
          </w:tcPr>
          <w:p w:rsidR="00AB4A1E" w:rsidRPr="00AB4A1E" w:rsidRDefault="00AB4A1E" w:rsidP="008B7D4A">
            <w:r w:rsidRPr="00AB4A1E">
              <w:t>Innstilling fra helse- og omsorgskomiteen om endringer i folketrygdloven og helseregisterloven m.m. (innføring av automatisk frikortordning og etablering av nødvendige registre m.m.)</w:t>
            </w:r>
            <w:proofErr w:type="gramStart"/>
            <w:r w:rsidRPr="00AB4A1E">
              <w:t xml:space="preserve"> (Innst.</w:t>
            </w:r>
            <w:proofErr w:type="gramEnd"/>
            <w:r w:rsidRPr="00AB4A1E">
              <w:t xml:space="preserve"> 90 L (2009-2010), jf. Prop. 20 L (2009-2010))</w:t>
            </w:r>
          </w:p>
        </w:tc>
      </w:tr>
      <w:tr w:rsidR="00AB4A1E" w:rsidRPr="00AB4A1E" w:rsidTr="00AB4A1E">
        <w:tc>
          <w:tcPr>
            <w:tcW w:w="0" w:type="auto"/>
          </w:tcPr>
          <w:p w:rsidR="00AB4A1E" w:rsidRPr="00AB4A1E" w:rsidRDefault="00AB4A1E" w:rsidP="008B7D4A">
            <w:r w:rsidRPr="00AB4A1E">
              <w:t>20091208</w:t>
            </w:r>
          </w:p>
        </w:tc>
        <w:tc>
          <w:tcPr>
            <w:tcW w:w="0" w:type="auto"/>
          </w:tcPr>
          <w:p w:rsidR="00AB4A1E" w:rsidRPr="00AB4A1E" w:rsidRDefault="00AB4A1E" w:rsidP="008B7D4A">
            <w:r w:rsidRPr="00AB4A1E">
              <w:t>26</w:t>
            </w:r>
          </w:p>
        </w:tc>
        <w:tc>
          <w:tcPr>
            <w:tcW w:w="0" w:type="auto"/>
          </w:tcPr>
          <w:p w:rsidR="00AB4A1E" w:rsidRPr="00AB4A1E" w:rsidRDefault="00AB4A1E" w:rsidP="008B7D4A">
            <w:r w:rsidRPr="00AB4A1E">
              <w:t>7</w:t>
            </w:r>
          </w:p>
        </w:tc>
        <w:tc>
          <w:tcPr>
            <w:tcW w:w="0" w:type="auto"/>
          </w:tcPr>
          <w:p w:rsidR="00AB4A1E" w:rsidRPr="00AB4A1E" w:rsidRDefault="00AB4A1E" w:rsidP="008B7D4A">
            <w:r w:rsidRPr="00AB4A1E">
              <w:t>Innstilling frå helse- og omsorgskomiteen om endringar i patentlova (unntak frå patentvernet for utprøvingar av legemiddel)</w:t>
            </w:r>
            <w:proofErr w:type="gramStart"/>
            <w:r w:rsidRPr="00AB4A1E">
              <w:t xml:space="preserve"> (Innst.</w:t>
            </w:r>
            <w:proofErr w:type="gramEnd"/>
            <w:r w:rsidRPr="00AB4A1E">
              <w:t xml:space="preserve"> 50 L (2009-2010), jf. Prop. 27 L (2009-2010))</w:t>
            </w:r>
          </w:p>
        </w:tc>
      </w:tr>
      <w:tr w:rsidR="00AB4A1E" w:rsidRPr="00AB4A1E" w:rsidTr="00AB4A1E">
        <w:tc>
          <w:tcPr>
            <w:tcW w:w="0" w:type="auto"/>
          </w:tcPr>
          <w:p w:rsidR="00AB4A1E" w:rsidRPr="00AB4A1E" w:rsidRDefault="00AB4A1E" w:rsidP="008B7D4A">
            <w:r w:rsidRPr="00AB4A1E">
              <w:t>20091208</w:t>
            </w:r>
          </w:p>
        </w:tc>
        <w:tc>
          <w:tcPr>
            <w:tcW w:w="0" w:type="auto"/>
          </w:tcPr>
          <w:p w:rsidR="00AB4A1E" w:rsidRPr="00AB4A1E" w:rsidRDefault="00AB4A1E" w:rsidP="008B7D4A">
            <w:r w:rsidRPr="00AB4A1E">
              <w:t>26</w:t>
            </w:r>
          </w:p>
        </w:tc>
        <w:tc>
          <w:tcPr>
            <w:tcW w:w="0" w:type="auto"/>
          </w:tcPr>
          <w:p w:rsidR="00AB4A1E" w:rsidRPr="00AB4A1E" w:rsidRDefault="00AB4A1E" w:rsidP="008B7D4A">
            <w:r w:rsidRPr="00AB4A1E">
              <w:t>8</w:t>
            </w:r>
          </w:p>
        </w:tc>
        <w:tc>
          <w:tcPr>
            <w:tcW w:w="0" w:type="auto"/>
          </w:tcPr>
          <w:p w:rsidR="00AB4A1E" w:rsidRPr="00AB4A1E" w:rsidRDefault="00AB4A1E" w:rsidP="008B7D4A">
            <w:r w:rsidRPr="00AB4A1E">
              <w:t xml:space="preserve">Innstilling fra arbeids- og sosialkomiteen om bevilgninger på statsbudsjettet for 2010, kapitler under Arbeidsdepartementet, Barne-, inkluderings- og </w:t>
            </w:r>
            <w:r w:rsidRPr="00AB4A1E">
              <w:lastRenderedPageBreak/>
              <w:t>likestillingsdepartementet og Fiskeri- og kystdepartementet (rammeområde 7)</w:t>
            </w:r>
            <w:proofErr w:type="gramStart"/>
            <w:r w:rsidRPr="00AB4A1E">
              <w:t xml:space="preserve"> (Innst.</w:t>
            </w:r>
            <w:proofErr w:type="gramEnd"/>
            <w:r w:rsidRPr="00AB4A1E">
              <w:t xml:space="preserve"> 15 S (2009-2010), jf. Prop. 1 S (2009-2010) med Tillegg 3 (2009-2010))</w:t>
            </w:r>
          </w:p>
        </w:tc>
      </w:tr>
      <w:tr w:rsidR="00AB4A1E" w:rsidRPr="00AB4A1E" w:rsidTr="00AB4A1E">
        <w:tc>
          <w:tcPr>
            <w:tcW w:w="0" w:type="auto"/>
          </w:tcPr>
          <w:p w:rsidR="00AB4A1E" w:rsidRPr="00AB4A1E" w:rsidRDefault="00AB4A1E" w:rsidP="008B7D4A">
            <w:r w:rsidRPr="00AB4A1E">
              <w:lastRenderedPageBreak/>
              <w:t>20091208</w:t>
            </w:r>
          </w:p>
        </w:tc>
        <w:tc>
          <w:tcPr>
            <w:tcW w:w="0" w:type="auto"/>
          </w:tcPr>
          <w:p w:rsidR="00AB4A1E" w:rsidRPr="00AB4A1E" w:rsidRDefault="00AB4A1E" w:rsidP="008B7D4A">
            <w:r w:rsidRPr="00AB4A1E">
              <w:t>26</w:t>
            </w:r>
          </w:p>
        </w:tc>
        <w:tc>
          <w:tcPr>
            <w:tcW w:w="0" w:type="auto"/>
          </w:tcPr>
          <w:p w:rsidR="00AB4A1E" w:rsidRPr="00AB4A1E" w:rsidRDefault="00AB4A1E" w:rsidP="008B7D4A">
            <w:r w:rsidRPr="00AB4A1E">
              <w:t>9</w:t>
            </w:r>
          </w:p>
        </w:tc>
        <w:tc>
          <w:tcPr>
            <w:tcW w:w="0" w:type="auto"/>
          </w:tcPr>
          <w:p w:rsidR="00AB4A1E" w:rsidRPr="00AB4A1E" w:rsidRDefault="00AB4A1E" w:rsidP="008B7D4A">
            <w:r w:rsidRPr="00AB4A1E">
              <w:t>Innstilling fra arbeids- og sosialkomiteen om endringar i statsbudsjettet for 2009 under Arbeids- og inkluderingsdepartementet</w:t>
            </w:r>
            <w:proofErr w:type="gramStart"/>
            <w:r w:rsidRPr="00AB4A1E">
              <w:t xml:space="preserve"> (Innst.</w:t>
            </w:r>
            <w:proofErr w:type="gramEnd"/>
            <w:r w:rsidRPr="00AB4A1E">
              <w:t xml:space="preserve"> 81 S (2009-2010), jf. Prop. 42 S (2009-2010), unntatt kap. 651, 653, 690, 3651, 3653 og 3690)</w:t>
            </w:r>
          </w:p>
        </w:tc>
      </w:tr>
      <w:tr w:rsidR="00AB4A1E" w:rsidRPr="00AB4A1E" w:rsidTr="00AB4A1E">
        <w:tc>
          <w:tcPr>
            <w:tcW w:w="0" w:type="auto"/>
          </w:tcPr>
          <w:p w:rsidR="00AB4A1E" w:rsidRPr="00AB4A1E" w:rsidRDefault="00AB4A1E" w:rsidP="008B7D4A">
            <w:r w:rsidRPr="00AB4A1E">
              <w:t>20091208</w:t>
            </w:r>
          </w:p>
        </w:tc>
        <w:tc>
          <w:tcPr>
            <w:tcW w:w="0" w:type="auto"/>
          </w:tcPr>
          <w:p w:rsidR="00AB4A1E" w:rsidRPr="00AB4A1E" w:rsidRDefault="00AB4A1E" w:rsidP="008B7D4A">
            <w:r w:rsidRPr="00AB4A1E">
              <w:t>26</w:t>
            </w:r>
          </w:p>
        </w:tc>
        <w:tc>
          <w:tcPr>
            <w:tcW w:w="0" w:type="auto"/>
          </w:tcPr>
          <w:p w:rsidR="00AB4A1E" w:rsidRPr="00AB4A1E" w:rsidRDefault="00AB4A1E" w:rsidP="008B7D4A">
            <w:r w:rsidRPr="00AB4A1E">
              <w:t>10</w:t>
            </w:r>
          </w:p>
        </w:tc>
        <w:tc>
          <w:tcPr>
            <w:tcW w:w="0" w:type="auto"/>
          </w:tcPr>
          <w:p w:rsidR="00AB4A1E" w:rsidRPr="00AB4A1E" w:rsidRDefault="00AB4A1E" w:rsidP="008B7D4A">
            <w:r w:rsidRPr="00AB4A1E">
              <w:t>Innstilling fra arbeids- og sosialkomiteen om lov om sosiale tjenester i arbeids- og velferdsforvaltningen</w:t>
            </w:r>
            <w:proofErr w:type="gramStart"/>
            <w:r w:rsidRPr="00AB4A1E">
              <w:t xml:space="preserve"> (Innst.</w:t>
            </w:r>
            <w:proofErr w:type="gramEnd"/>
            <w:r w:rsidRPr="00AB4A1E">
              <w:t xml:space="preserve"> 87 L (2009-2010), jf. Prop. 13 L (2009-2010) og Ot.prp. nr. 103 (2008-2009))</w:t>
            </w:r>
          </w:p>
        </w:tc>
      </w:tr>
      <w:tr w:rsidR="00AB4A1E" w:rsidRPr="00AB4A1E" w:rsidTr="00AB4A1E">
        <w:tc>
          <w:tcPr>
            <w:tcW w:w="0" w:type="auto"/>
          </w:tcPr>
          <w:p w:rsidR="00AB4A1E" w:rsidRPr="00AB4A1E" w:rsidRDefault="00AB4A1E" w:rsidP="008B7D4A">
            <w:r w:rsidRPr="00AB4A1E">
              <w:t>20091208</w:t>
            </w:r>
          </w:p>
        </w:tc>
        <w:tc>
          <w:tcPr>
            <w:tcW w:w="0" w:type="auto"/>
          </w:tcPr>
          <w:p w:rsidR="00AB4A1E" w:rsidRPr="00AB4A1E" w:rsidRDefault="00AB4A1E" w:rsidP="008B7D4A">
            <w:r w:rsidRPr="00AB4A1E">
              <w:t>26</w:t>
            </w:r>
          </w:p>
        </w:tc>
        <w:tc>
          <w:tcPr>
            <w:tcW w:w="0" w:type="auto"/>
          </w:tcPr>
          <w:p w:rsidR="00AB4A1E" w:rsidRPr="00AB4A1E" w:rsidRDefault="00AB4A1E" w:rsidP="008B7D4A">
            <w:r w:rsidRPr="00AB4A1E">
              <w:t>11</w:t>
            </w:r>
          </w:p>
        </w:tc>
        <w:tc>
          <w:tcPr>
            <w:tcW w:w="0" w:type="auto"/>
          </w:tcPr>
          <w:p w:rsidR="00AB4A1E" w:rsidRPr="00AB4A1E" w:rsidRDefault="00AB4A1E" w:rsidP="008B7D4A">
            <w:r w:rsidRPr="00AB4A1E">
              <w:t>Innstilling fra arbeids- og sosialkomiteen om endringer i folketrygdloven mv. (oppheving av reglene om inntektsprøving for 69-åringer mv.)</w:t>
            </w:r>
            <w:proofErr w:type="gramStart"/>
            <w:r w:rsidRPr="00AB4A1E">
              <w:t xml:space="preserve"> (Innst.</w:t>
            </w:r>
            <w:proofErr w:type="gramEnd"/>
            <w:r w:rsidRPr="00AB4A1E">
              <w:t xml:space="preserve"> 88 L (2009-2010), jf. Prop. 54 L (2009-2010))</w:t>
            </w:r>
          </w:p>
        </w:tc>
      </w:tr>
      <w:tr w:rsidR="00AB4A1E" w:rsidRPr="00AB4A1E" w:rsidTr="00AB4A1E">
        <w:tc>
          <w:tcPr>
            <w:tcW w:w="0" w:type="auto"/>
          </w:tcPr>
          <w:p w:rsidR="00AB4A1E" w:rsidRPr="00AB4A1E" w:rsidRDefault="00AB4A1E" w:rsidP="008B7D4A">
            <w:r w:rsidRPr="00AB4A1E">
              <w:t>20091208</w:t>
            </w:r>
          </w:p>
        </w:tc>
        <w:tc>
          <w:tcPr>
            <w:tcW w:w="0" w:type="auto"/>
          </w:tcPr>
          <w:p w:rsidR="00AB4A1E" w:rsidRPr="00AB4A1E" w:rsidRDefault="00AB4A1E" w:rsidP="008B7D4A">
            <w:r w:rsidRPr="00AB4A1E">
              <w:t>26</w:t>
            </w:r>
          </w:p>
        </w:tc>
        <w:tc>
          <w:tcPr>
            <w:tcW w:w="0" w:type="auto"/>
          </w:tcPr>
          <w:p w:rsidR="00AB4A1E" w:rsidRPr="00AB4A1E" w:rsidRDefault="00AB4A1E" w:rsidP="008B7D4A">
            <w:r w:rsidRPr="00AB4A1E">
              <w:t>12</w:t>
            </w:r>
          </w:p>
        </w:tc>
        <w:tc>
          <w:tcPr>
            <w:tcW w:w="0" w:type="auto"/>
          </w:tcPr>
          <w:p w:rsidR="00AB4A1E" w:rsidRPr="00AB4A1E" w:rsidRDefault="00AB4A1E" w:rsidP="008B7D4A">
            <w:r w:rsidRPr="00AB4A1E">
              <w:t>Innstilling fra finanskomiteen om endringer i lov om Statens pensjonsfond</w:t>
            </w:r>
            <w:proofErr w:type="gramStart"/>
            <w:r w:rsidRPr="00AB4A1E">
              <w:t xml:space="preserve"> (Innst.</w:t>
            </w:r>
            <w:proofErr w:type="gramEnd"/>
            <w:r w:rsidRPr="00AB4A1E">
              <w:t xml:space="preserve"> 70 L (2009-2010), jf. Prop. 25 L (2009-2010))</w:t>
            </w:r>
          </w:p>
        </w:tc>
      </w:tr>
      <w:tr w:rsidR="00AB4A1E" w:rsidRPr="00AB4A1E" w:rsidTr="00AB4A1E">
        <w:tc>
          <w:tcPr>
            <w:tcW w:w="0" w:type="auto"/>
          </w:tcPr>
          <w:p w:rsidR="00AB4A1E" w:rsidRPr="00AB4A1E" w:rsidRDefault="00AB4A1E" w:rsidP="008B7D4A">
            <w:r w:rsidRPr="00AB4A1E">
              <w:t>20091208</w:t>
            </w:r>
          </w:p>
        </w:tc>
        <w:tc>
          <w:tcPr>
            <w:tcW w:w="0" w:type="auto"/>
          </w:tcPr>
          <w:p w:rsidR="00AB4A1E" w:rsidRPr="00AB4A1E" w:rsidRDefault="00AB4A1E" w:rsidP="008B7D4A">
            <w:r w:rsidRPr="00AB4A1E">
              <w:t>26</w:t>
            </w:r>
          </w:p>
        </w:tc>
        <w:tc>
          <w:tcPr>
            <w:tcW w:w="0" w:type="auto"/>
          </w:tcPr>
          <w:p w:rsidR="00AB4A1E" w:rsidRPr="00AB4A1E" w:rsidRDefault="00AB4A1E" w:rsidP="008B7D4A">
            <w:r w:rsidRPr="00AB4A1E">
              <w:t>13</w:t>
            </w:r>
          </w:p>
        </w:tc>
        <w:tc>
          <w:tcPr>
            <w:tcW w:w="0" w:type="auto"/>
          </w:tcPr>
          <w:p w:rsidR="00AB4A1E" w:rsidRPr="00AB4A1E" w:rsidRDefault="00AB4A1E" w:rsidP="008B7D4A">
            <w:r w:rsidRPr="00AB4A1E">
              <w:t>Innstilling fra finanskomiteen om samtykke til å sette i kraft en overenskomst om utveksling av opplysninger i skattesaker med tilhørende protokoll mellom Norge og Bermuda, undertegnet i Washington 16. april 2009, med tilleggsoverenskomster</w:t>
            </w:r>
            <w:proofErr w:type="gramStart"/>
            <w:r w:rsidRPr="00AB4A1E">
              <w:t xml:space="preserve"> (Innst.</w:t>
            </w:r>
            <w:proofErr w:type="gramEnd"/>
            <w:r w:rsidRPr="00AB4A1E">
              <w:t xml:space="preserve"> 84 S (2009-2010), jf. Prop. 19 S (2009-2010))</w:t>
            </w:r>
          </w:p>
        </w:tc>
      </w:tr>
      <w:tr w:rsidR="00AB4A1E" w:rsidRPr="00AB4A1E" w:rsidTr="00AB4A1E">
        <w:tc>
          <w:tcPr>
            <w:tcW w:w="0" w:type="auto"/>
          </w:tcPr>
          <w:p w:rsidR="00AB4A1E" w:rsidRPr="00AB4A1E" w:rsidRDefault="00AB4A1E" w:rsidP="008B7D4A">
            <w:r w:rsidRPr="00AB4A1E">
              <w:t>20091208</w:t>
            </w:r>
          </w:p>
        </w:tc>
        <w:tc>
          <w:tcPr>
            <w:tcW w:w="0" w:type="auto"/>
          </w:tcPr>
          <w:p w:rsidR="00AB4A1E" w:rsidRPr="00AB4A1E" w:rsidRDefault="00AB4A1E" w:rsidP="008B7D4A">
            <w:r w:rsidRPr="00AB4A1E">
              <w:t>26</w:t>
            </w:r>
          </w:p>
        </w:tc>
        <w:tc>
          <w:tcPr>
            <w:tcW w:w="0" w:type="auto"/>
          </w:tcPr>
          <w:p w:rsidR="00AB4A1E" w:rsidRPr="00AB4A1E" w:rsidRDefault="00AB4A1E" w:rsidP="008B7D4A">
            <w:r w:rsidRPr="00AB4A1E">
              <w:t>14</w:t>
            </w:r>
          </w:p>
        </w:tc>
        <w:tc>
          <w:tcPr>
            <w:tcW w:w="0" w:type="auto"/>
          </w:tcPr>
          <w:p w:rsidR="00AB4A1E" w:rsidRPr="00AB4A1E" w:rsidRDefault="00AB4A1E" w:rsidP="008B7D4A">
            <w:r w:rsidRPr="00AB4A1E">
              <w:t>Forslag fra stortingsrepresentant Jan Tore Sanner på vegne av Høyre og Kristelig Folkeparti fremsatt i Stortingets møte 26. november 2009</w:t>
            </w:r>
            <w:proofErr w:type="gramStart"/>
            <w:r w:rsidRPr="00AB4A1E">
              <w:t xml:space="preserve"> (jf. Innst.</w:t>
            </w:r>
            <w:proofErr w:type="gramEnd"/>
            <w:r w:rsidRPr="00AB4A1E">
              <w:t xml:space="preserve"> 4 L): </w:t>
            </w:r>
          </w:p>
        </w:tc>
      </w:tr>
      <w:tr w:rsidR="00AB4A1E" w:rsidRPr="00AB4A1E" w:rsidTr="00AB4A1E">
        <w:tc>
          <w:tcPr>
            <w:tcW w:w="0" w:type="auto"/>
          </w:tcPr>
          <w:p w:rsidR="00AB4A1E" w:rsidRPr="00AB4A1E" w:rsidRDefault="00AB4A1E" w:rsidP="008B7D4A">
            <w:r w:rsidRPr="00AB4A1E">
              <w:t>20091208</w:t>
            </w:r>
          </w:p>
        </w:tc>
        <w:tc>
          <w:tcPr>
            <w:tcW w:w="0" w:type="auto"/>
          </w:tcPr>
          <w:p w:rsidR="00AB4A1E" w:rsidRPr="00AB4A1E" w:rsidRDefault="00AB4A1E" w:rsidP="008B7D4A">
            <w:r w:rsidRPr="00AB4A1E">
              <w:t>26</w:t>
            </w:r>
          </w:p>
        </w:tc>
        <w:tc>
          <w:tcPr>
            <w:tcW w:w="0" w:type="auto"/>
          </w:tcPr>
          <w:p w:rsidR="00AB4A1E" w:rsidRPr="00AB4A1E" w:rsidRDefault="00AB4A1E" w:rsidP="008B7D4A">
            <w:r w:rsidRPr="00AB4A1E">
              <w:t>15</w:t>
            </w:r>
          </w:p>
        </w:tc>
        <w:tc>
          <w:tcPr>
            <w:tcW w:w="0" w:type="auto"/>
          </w:tcPr>
          <w:p w:rsidR="00AB4A1E" w:rsidRPr="00AB4A1E" w:rsidRDefault="00AB4A1E" w:rsidP="008B7D4A">
            <w:r w:rsidRPr="00AB4A1E">
              <w:t>Forslag fra stortingsrepresentant Jan Tore Sanner på vegne av Høyre og Venstre fremsatt i Stortingets møte 26. november 2009</w:t>
            </w:r>
            <w:proofErr w:type="gramStart"/>
            <w:r w:rsidRPr="00AB4A1E">
              <w:t xml:space="preserve"> (jf. Innst.</w:t>
            </w:r>
            <w:proofErr w:type="gramEnd"/>
            <w:r w:rsidRPr="00AB4A1E">
              <w:t xml:space="preserve"> 4 L): </w:t>
            </w:r>
          </w:p>
        </w:tc>
      </w:tr>
      <w:tr w:rsidR="00AB4A1E" w:rsidRPr="00AB4A1E" w:rsidTr="00AB4A1E">
        <w:tc>
          <w:tcPr>
            <w:tcW w:w="0" w:type="auto"/>
          </w:tcPr>
          <w:p w:rsidR="00AB4A1E" w:rsidRPr="00AB4A1E" w:rsidRDefault="00AB4A1E" w:rsidP="008B7D4A">
            <w:r w:rsidRPr="00AB4A1E">
              <w:t>20091208</w:t>
            </w:r>
          </w:p>
        </w:tc>
        <w:tc>
          <w:tcPr>
            <w:tcW w:w="0" w:type="auto"/>
          </w:tcPr>
          <w:p w:rsidR="00AB4A1E" w:rsidRPr="00AB4A1E" w:rsidRDefault="00AB4A1E" w:rsidP="008B7D4A">
            <w:r w:rsidRPr="00AB4A1E">
              <w:t>26</w:t>
            </w:r>
          </w:p>
        </w:tc>
        <w:tc>
          <w:tcPr>
            <w:tcW w:w="0" w:type="auto"/>
          </w:tcPr>
          <w:p w:rsidR="00AB4A1E" w:rsidRPr="00AB4A1E" w:rsidRDefault="00AB4A1E" w:rsidP="008B7D4A">
            <w:r w:rsidRPr="00AB4A1E">
              <w:t>16</w:t>
            </w:r>
          </w:p>
        </w:tc>
        <w:tc>
          <w:tcPr>
            <w:tcW w:w="0" w:type="auto"/>
          </w:tcPr>
          <w:p w:rsidR="00AB4A1E" w:rsidRPr="00AB4A1E" w:rsidRDefault="00AB4A1E" w:rsidP="008B7D4A">
            <w:r w:rsidRPr="00AB4A1E">
              <w:t>Forslag fra stortingsrepresentant Jan Tore Sanner på vegne av Høyre og Venstre fremsatt i Stortingets møte 26. november 2009</w:t>
            </w:r>
            <w:proofErr w:type="gramStart"/>
            <w:r w:rsidRPr="00AB4A1E">
              <w:t xml:space="preserve"> (jf. Innst.</w:t>
            </w:r>
            <w:proofErr w:type="gramEnd"/>
            <w:r w:rsidRPr="00AB4A1E">
              <w:t xml:space="preserve"> 4 L): </w:t>
            </w:r>
          </w:p>
        </w:tc>
      </w:tr>
      <w:tr w:rsidR="00AB4A1E" w:rsidRPr="00AB4A1E" w:rsidTr="00AB4A1E">
        <w:tc>
          <w:tcPr>
            <w:tcW w:w="0" w:type="auto"/>
          </w:tcPr>
          <w:p w:rsidR="00AB4A1E" w:rsidRPr="00AB4A1E" w:rsidRDefault="00AB4A1E" w:rsidP="008B7D4A">
            <w:r w:rsidRPr="00AB4A1E">
              <w:t>20091208</w:t>
            </w:r>
          </w:p>
        </w:tc>
        <w:tc>
          <w:tcPr>
            <w:tcW w:w="0" w:type="auto"/>
          </w:tcPr>
          <w:p w:rsidR="00AB4A1E" w:rsidRPr="00AB4A1E" w:rsidRDefault="00AB4A1E" w:rsidP="008B7D4A">
            <w:r w:rsidRPr="00AB4A1E">
              <w:t>26</w:t>
            </w:r>
          </w:p>
        </w:tc>
        <w:tc>
          <w:tcPr>
            <w:tcW w:w="0" w:type="auto"/>
          </w:tcPr>
          <w:p w:rsidR="00AB4A1E" w:rsidRPr="00AB4A1E" w:rsidRDefault="00AB4A1E" w:rsidP="008B7D4A">
            <w:r w:rsidRPr="00AB4A1E">
              <w:t>17</w:t>
            </w:r>
          </w:p>
        </w:tc>
        <w:tc>
          <w:tcPr>
            <w:tcW w:w="0" w:type="auto"/>
          </w:tcPr>
          <w:p w:rsidR="00AB4A1E" w:rsidRPr="00AB4A1E" w:rsidRDefault="00AB4A1E" w:rsidP="008B7D4A">
            <w:r w:rsidRPr="00AB4A1E">
              <w:t>Forslag fra stortingsrepresentant Jan Tore Sanner på vegne av Høyre fremsatt i Stortingets møte 26. november 2009</w:t>
            </w:r>
            <w:proofErr w:type="gramStart"/>
            <w:r w:rsidRPr="00AB4A1E">
              <w:t xml:space="preserve"> (jf. Innst.</w:t>
            </w:r>
            <w:proofErr w:type="gramEnd"/>
            <w:r w:rsidRPr="00AB4A1E">
              <w:t xml:space="preserve"> 4 L): </w:t>
            </w:r>
          </w:p>
        </w:tc>
      </w:tr>
      <w:tr w:rsidR="00AB4A1E" w:rsidRPr="00AB4A1E" w:rsidTr="00AB4A1E">
        <w:tc>
          <w:tcPr>
            <w:tcW w:w="0" w:type="auto"/>
          </w:tcPr>
          <w:p w:rsidR="00AB4A1E" w:rsidRPr="00AB4A1E" w:rsidRDefault="00AB4A1E" w:rsidP="008B7D4A">
            <w:r w:rsidRPr="00AB4A1E">
              <w:t>20091208</w:t>
            </w:r>
          </w:p>
        </w:tc>
        <w:tc>
          <w:tcPr>
            <w:tcW w:w="0" w:type="auto"/>
          </w:tcPr>
          <w:p w:rsidR="00AB4A1E" w:rsidRPr="00AB4A1E" w:rsidRDefault="00AB4A1E" w:rsidP="008B7D4A">
            <w:r w:rsidRPr="00AB4A1E">
              <w:t>26</w:t>
            </w:r>
          </w:p>
        </w:tc>
        <w:tc>
          <w:tcPr>
            <w:tcW w:w="0" w:type="auto"/>
          </w:tcPr>
          <w:p w:rsidR="00AB4A1E" w:rsidRPr="00AB4A1E" w:rsidRDefault="00AB4A1E" w:rsidP="008B7D4A">
            <w:r w:rsidRPr="00AB4A1E">
              <w:t>18</w:t>
            </w:r>
          </w:p>
        </w:tc>
        <w:tc>
          <w:tcPr>
            <w:tcW w:w="0" w:type="auto"/>
          </w:tcPr>
          <w:p w:rsidR="00AB4A1E" w:rsidRPr="00AB4A1E" w:rsidRDefault="00AB4A1E" w:rsidP="008B7D4A">
            <w:r w:rsidRPr="00AB4A1E">
              <w:t>Forslag fra stortingsrepresentant Hans Olav Syversen på vegne av Kristelig Folkeparti fremsatt i Stortingets møte 26. november 2009</w:t>
            </w:r>
            <w:proofErr w:type="gramStart"/>
            <w:r w:rsidRPr="00AB4A1E">
              <w:t xml:space="preserve"> (jf. Innst.</w:t>
            </w:r>
            <w:proofErr w:type="gramEnd"/>
            <w:r w:rsidRPr="00AB4A1E">
              <w:t xml:space="preserve"> 4 L): </w:t>
            </w:r>
          </w:p>
        </w:tc>
      </w:tr>
      <w:tr w:rsidR="00AB4A1E" w:rsidRPr="00AB4A1E" w:rsidTr="00AB4A1E">
        <w:tc>
          <w:tcPr>
            <w:tcW w:w="0" w:type="auto"/>
          </w:tcPr>
          <w:p w:rsidR="00AB4A1E" w:rsidRPr="00AB4A1E" w:rsidRDefault="00AB4A1E" w:rsidP="008B7D4A">
            <w:r w:rsidRPr="00AB4A1E">
              <w:t>20091208</w:t>
            </w:r>
          </w:p>
        </w:tc>
        <w:tc>
          <w:tcPr>
            <w:tcW w:w="0" w:type="auto"/>
          </w:tcPr>
          <w:p w:rsidR="00AB4A1E" w:rsidRPr="00AB4A1E" w:rsidRDefault="00AB4A1E" w:rsidP="008B7D4A">
            <w:r w:rsidRPr="00AB4A1E">
              <w:t>26</w:t>
            </w:r>
          </w:p>
        </w:tc>
        <w:tc>
          <w:tcPr>
            <w:tcW w:w="0" w:type="auto"/>
          </w:tcPr>
          <w:p w:rsidR="00AB4A1E" w:rsidRPr="00AB4A1E" w:rsidRDefault="00AB4A1E" w:rsidP="008B7D4A">
            <w:r w:rsidRPr="00AB4A1E">
              <w:t>19</w:t>
            </w:r>
          </w:p>
        </w:tc>
        <w:tc>
          <w:tcPr>
            <w:tcW w:w="0" w:type="auto"/>
          </w:tcPr>
          <w:p w:rsidR="00AB4A1E" w:rsidRPr="00AB4A1E" w:rsidRDefault="00AB4A1E" w:rsidP="008B7D4A">
            <w:r w:rsidRPr="00AB4A1E">
              <w:t>Forslag fra stortingsrepresentant Hans Olav Syversen på vegne av Kristelig Folkeparti fremsatt i Stortingets møte 26. november 2009</w:t>
            </w:r>
            <w:proofErr w:type="gramStart"/>
            <w:r w:rsidRPr="00AB4A1E">
              <w:t xml:space="preserve"> (jf. Innst.</w:t>
            </w:r>
            <w:proofErr w:type="gramEnd"/>
            <w:r w:rsidRPr="00AB4A1E">
              <w:t xml:space="preserve"> 4 L): </w:t>
            </w:r>
          </w:p>
        </w:tc>
      </w:tr>
      <w:tr w:rsidR="00AB4A1E" w:rsidRPr="00AB4A1E" w:rsidTr="00AB4A1E">
        <w:tc>
          <w:tcPr>
            <w:tcW w:w="0" w:type="auto"/>
          </w:tcPr>
          <w:p w:rsidR="00AB4A1E" w:rsidRPr="00AB4A1E" w:rsidRDefault="00AB4A1E" w:rsidP="008B7D4A">
            <w:r w:rsidRPr="00AB4A1E">
              <w:t>20091208</w:t>
            </w:r>
          </w:p>
        </w:tc>
        <w:tc>
          <w:tcPr>
            <w:tcW w:w="0" w:type="auto"/>
          </w:tcPr>
          <w:p w:rsidR="00AB4A1E" w:rsidRPr="00AB4A1E" w:rsidRDefault="00AB4A1E" w:rsidP="008B7D4A">
            <w:r w:rsidRPr="00AB4A1E">
              <w:t>26</w:t>
            </w:r>
          </w:p>
        </w:tc>
        <w:tc>
          <w:tcPr>
            <w:tcW w:w="0" w:type="auto"/>
          </w:tcPr>
          <w:p w:rsidR="00AB4A1E" w:rsidRPr="00AB4A1E" w:rsidRDefault="00AB4A1E" w:rsidP="008B7D4A">
            <w:r w:rsidRPr="00AB4A1E">
              <w:t>20</w:t>
            </w:r>
          </w:p>
        </w:tc>
        <w:tc>
          <w:tcPr>
            <w:tcW w:w="0" w:type="auto"/>
          </w:tcPr>
          <w:p w:rsidR="00AB4A1E" w:rsidRPr="00AB4A1E" w:rsidRDefault="00AB4A1E" w:rsidP="008B7D4A">
            <w:r w:rsidRPr="00AB4A1E">
              <w:t xml:space="preserve">Referat </w:t>
            </w:r>
          </w:p>
        </w:tc>
      </w:tr>
      <w:tr w:rsidR="00AB4A1E" w:rsidRPr="00AB4A1E" w:rsidTr="00AB4A1E">
        <w:tc>
          <w:tcPr>
            <w:tcW w:w="0" w:type="auto"/>
          </w:tcPr>
          <w:p w:rsidR="00AB4A1E" w:rsidRPr="00AB4A1E" w:rsidRDefault="00AB4A1E" w:rsidP="008B7D4A">
            <w:r w:rsidRPr="00AB4A1E">
              <w:t>20091209</w:t>
            </w:r>
          </w:p>
        </w:tc>
        <w:tc>
          <w:tcPr>
            <w:tcW w:w="0" w:type="auto"/>
          </w:tcPr>
          <w:p w:rsidR="00AB4A1E" w:rsidRPr="00AB4A1E" w:rsidRDefault="00AB4A1E" w:rsidP="008B7D4A">
            <w:r w:rsidRPr="00AB4A1E">
              <w:t>27</w:t>
            </w:r>
          </w:p>
        </w:tc>
        <w:tc>
          <w:tcPr>
            <w:tcW w:w="0" w:type="auto"/>
          </w:tcPr>
          <w:p w:rsidR="00AB4A1E" w:rsidRPr="00AB4A1E" w:rsidRDefault="00AB4A1E" w:rsidP="008B7D4A">
            <w:r w:rsidRPr="00AB4A1E">
              <w:t>1</w:t>
            </w:r>
          </w:p>
        </w:tc>
        <w:tc>
          <w:tcPr>
            <w:tcW w:w="0" w:type="auto"/>
          </w:tcPr>
          <w:p w:rsidR="00AB4A1E" w:rsidRPr="00AB4A1E" w:rsidRDefault="00AB4A1E" w:rsidP="008B7D4A">
            <w:r w:rsidRPr="00AB4A1E">
              <w:t>Innstilling fra kirke-, utdannings- og forskningskomiteen om bevilgninger på statsbudsjettet for 2010, kapitler under Kunnskapsdepartementet, Kulturdepartementet og Fornyings-, administrasjons- og kirkedepartementet samt forskningskapitler under Nærings- og handelsdepartementet, Fiskeri- og kystdepartementet og Landbruks- og matdepartementet (rammeområde 16)</w:t>
            </w:r>
            <w:proofErr w:type="gramStart"/>
            <w:r w:rsidRPr="00AB4A1E">
              <w:t xml:space="preserve"> (Innst.</w:t>
            </w:r>
            <w:proofErr w:type="gramEnd"/>
            <w:r w:rsidRPr="00AB4A1E">
              <w:t xml:space="preserve"> 12 S (2009-2010), jf. Prop. 1 S (2009-2010), Prop. 1 S Tillegg 2 og Prop. 1 S Tillegg 3 (2009-2010))</w:t>
            </w:r>
          </w:p>
        </w:tc>
      </w:tr>
      <w:tr w:rsidR="00AB4A1E" w:rsidRPr="00AB4A1E" w:rsidTr="00AB4A1E">
        <w:tc>
          <w:tcPr>
            <w:tcW w:w="0" w:type="auto"/>
          </w:tcPr>
          <w:p w:rsidR="00AB4A1E" w:rsidRPr="00AB4A1E" w:rsidRDefault="00AB4A1E" w:rsidP="008B7D4A">
            <w:r w:rsidRPr="00AB4A1E">
              <w:t>20091209</w:t>
            </w:r>
          </w:p>
        </w:tc>
        <w:tc>
          <w:tcPr>
            <w:tcW w:w="0" w:type="auto"/>
          </w:tcPr>
          <w:p w:rsidR="00AB4A1E" w:rsidRPr="00AB4A1E" w:rsidRDefault="00AB4A1E" w:rsidP="008B7D4A">
            <w:r w:rsidRPr="00AB4A1E">
              <w:t>27</w:t>
            </w:r>
          </w:p>
        </w:tc>
        <w:tc>
          <w:tcPr>
            <w:tcW w:w="0" w:type="auto"/>
          </w:tcPr>
          <w:p w:rsidR="00AB4A1E" w:rsidRPr="00AB4A1E" w:rsidRDefault="00AB4A1E" w:rsidP="008B7D4A">
            <w:r w:rsidRPr="00AB4A1E">
              <w:t>2</w:t>
            </w:r>
          </w:p>
        </w:tc>
        <w:tc>
          <w:tcPr>
            <w:tcW w:w="0" w:type="auto"/>
          </w:tcPr>
          <w:p w:rsidR="00AB4A1E" w:rsidRPr="00AB4A1E" w:rsidRDefault="00AB4A1E" w:rsidP="008B7D4A">
            <w:r w:rsidRPr="00AB4A1E">
              <w:t>Innstilling fra kirke-, utdannings- og forskningskomiteen om endringer i statsbudsjettet for 2009 under Kunnskapsdepartementet</w:t>
            </w:r>
            <w:proofErr w:type="gramStart"/>
            <w:r w:rsidRPr="00AB4A1E">
              <w:t xml:space="preserve"> (Innst.</w:t>
            </w:r>
            <w:proofErr w:type="gramEnd"/>
            <w:r w:rsidRPr="00AB4A1E">
              <w:t xml:space="preserve"> 62 S (2009-2010), jf. Prop. 36 S (2009-2010) unntatt kap. 231)</w:t>
            </w:r>
          </w:p>
        </w:tc>
      </w:tr>
      <w:tr w:rsidR="00AB4A1E" w:rsidRPr="00AB4A1E" w:rsidTr="00AB4A1E">
        <w:tc>
          <w:tcPr>
            <w:tcW w:w="0" w:type="auto"/>
          </w:tcPr>
          <w:p w:rsidR="00AB4A1E" w:rsidRPr="00AB4A1E" w:rsidRDefault="00AB4A1E" w:rsidP="008B7D4A">
            <w:r w:rsidRPr="00AB4A1E">
              <w:t>20091209</w:t>
            </w:r>
          </w:p>
        </w:tc>
        <w:tc>
          <w:tcPr>
            <w:tcW w:w="0" w:type="auto"/>
          </w:tcPr>
          <w:p w:rsidR="00AB4A1E" w:rsidRPr="00AB4A1E" w:rsidRDefault="00AB4A1E" w:rsidP="008B7D4A">
            <w:r w:rsidRPr="00AB4A1E">
              <w:t>27</w:t>
            </w:r>
          </w:p>
        </w:tc>
        <w:tc>
          <w:tcPr>
            <w:tcW w:w="0" w:type="auto"/>
          </w:tcPr>
          <w:p w:rsidR="00AB4A1E" w:rsidRPr="00AB4A1E" w:rsidRDefault="00AB4A1E" w:rsidP="008B7D4A">
            <w:r w:rsidRPr="00AB4A1E">
              <w:t>3</w:t>
            </w:r>
          </w:p>
        </w:tc>
        <w:tc>
          <w:tcPr>
            <w:tcW w:w="0" w:type="auto"/>
          </w:tcPr>
          <w:p w:rsidR="00AB4A1E" w:rsidRPr="00AB4A1E" w:rsidRDefault="00AB4A1E" w:rsidP="008B7D4A">
            <w:r w:rsidRPr="00AB4A1E">
              <w:t>Innstilling fra kirke-, utdannings- og forskningskomiteen om endringer i statsbudsjettet for 2009 under Kultur- og kirkedepartementet</w:t>
            </w:r>
            <w:proofErr w:type="gramStart"/>
            <w:r w:rsidRPr="00AB4A1E">
              <w:t xml:space="preserve"> (Innst.</w:t>
            </w:r>
            <w:proofErr w:type="gramEnd"/>
            <w:r w:rsidRPr="00AB4A1E">
              <w:t xml:space="preserve"> 53 S (2009-2010), jf. Prop. 47 S (2009-2010))</w:t>
            </w:r>
          </w:p>
        </w:tc>
      </w:tr>
      <w:tr w:rsidR="00AB4A1E" w:rsidRPr="00AB4A1E" w:rsidTr="00AB4A1E">
        <w:tc>
          <w:tcPr>
            <w:tcW w:w="0" w:type="auto"/>
          </w:tcPr>
          <w:p w:rsidR="00AB4A1E" w:rsidRPr="00AB4A1E" w:rsidRDefault="00AB4A1E" w:rsidP="008B7D4A">
            <w:r w:rsidRPr="00AB4A1E">
              <w:t>20091209</w:t>
            </w:r>
          </w:p>
        </w:tc>
        <w:tc>
          <w:tcPr>
            <w:tcW w:w="0" w:type="auto"/>
          </w:tcPr>
          <w:p w:rsidR="00AB4A1E" w:rsidRPr="00AB4A1E" w:rsidRDefault="00AB4A1E" w:rsidP="008B7D4A">
            <w:r w:rsidRPr="00AB4A1E">
              <w:t>27</w:t>
            </w:r>
          </w:p>
        </w:tc>
        <w:tc>
          <w:tcPr>
            <w:tcW w:w="0" w:type="auto"/>
          </w:tcPr>
          <w:p w:rsidR="00AB4A1E" w:rsidRPr="00AB4A1E" w:rsidRDefault="00AB4A1E" w:rsidP="008B7D4A">
            <w:r w:rsidRPr="00AB4A1E">
              <w:t>4</w:t>
            </w:r>
          </w:p>
        </w:tc>
        <w:tc>
          <w:tcPr>
            <w:tcW w:w="0" w:type="auto"/>
          </w:tcPr>
          <w:p w:rsidR="00AB4A1E" w:rsidRPr="00AB4A1E" w:rsidRDefault="00AB4A1E" w:rsidP="008B7D4A">
            <w:r w:rsidRPr="00AB4A1E">
              <w:t>Innstilling fra kirke-, utdannings- og forskningskomiteen om endringer i statsbudsjettet for 2009 under Fiskeri- og kystdepartementet</w:t>
            </w:r>
            <w:proofErr w:type="gramStart"/>
            <w:r w:rsidRPr="00AB4A1E">
              <w:t xml:space="preserve"> (Innst.</w:t>
            </w:r>
            <w:proofErr w:type="gramEnd"/>
            <w:r w:rsidRPr="00AB4A1E">
              <w:t xml:space="preserve"> 47 S (2009-2010), jf. Prop. 52 S (2009-2010) kap. 1020 og 4020)</w:t>
            </w:r>
          </w:p>
        </w:tc>
      </w:tr>
      <w:tr w:rsidR="00AB4A1E" w:rsidRPr="00AB4A1E" w:rsidTr="00AB4A1E">
        <w:tc>
          <w:tcPr>
            <w:tcW w:w="0" w:type="auto"/>
          </w:tcPr>
          <w:p w:rsidR="00AB4A1E" w:rsidRPr="00AB4A1E" w:rsidRDefault="00AB4A1E" w:rsidP="008B7D4A">
            <w:r w:rsidRPr="00AB4A1E">
              <w:t>20091209</w:t>
            </w:r>
          </w:p>
        </w:tc>
        <w:tc>
          <w:tcPr>
            <w:tcW w:w="0" w:type="auto"/>
          </w:tcPr>
          <w:p w:rsidR="00AB4A1E" w:rsidRPr="00AB4A1E" w:rsidRDefault="00AB4A1E" w:rsidP="008B7D4A">
            <w:r w:rsidRPr="00AB4A1E">
              <w:t>27</w:t>
            </w:r>
          </w:p>
        </w:tc>
        <w:tc>
          <w:tcPr>
            <w:tcW w:w="0" w:type="auto"/>
          </w:tcPr>
          <w:p w:rsidR="00AB4A1E" w:rsidRPr="00AB4A1E" w:rsidRDefault="00AB4A1E" w:rsidP="008B7D4A">
            <w:r w:rsidRPr="00AB4A1E">
              <w:t>5</w:t>
            </w:r>
          </w:p>
        </w:tc>
        <w:tc>
          <w:tcPr>
            <w:tcW w:w="0" w:type="auto"/>
          </w:tcPr>
          <w:p w:rsidR="00AB4A1E" w:rsidRPr="00AB4A1E" w:rsidRDefault="00AB4A1E" w:rsidP="008B7D4A">
            <w:r w:rsidRPr="00AB4A1E">
              <w:t>Innstilling fra utenriks- og forsvarskomiteen om bevilgninger på statsbudsjettet for 2010 vedkommende Utenriksdepartementet mv. (rammeområde 4) og Forsvarsdepartementet mv. (rammeområde 8)</w:t>
            </w:r>
            <w:proofErr w:type="gramStart"/>
            <w:r w:rsidRPr="00AB4A1E">
              <w:t xml:space="preserve"> (Innst.</w:t>
            </w:r>
            <w:proofErr w:type="gramEnd"/>
            <w:r w:rsidRPr="00AB4A1E">
              <w:t xml:space="preserve"> 7 S (2009-2010), jf. Prop. 1 S (2009-2010))</w:t>
            </w:r>
          </w:p>
        </w:tc>
      </w:tr>
      <w:tr w:rsidR="00AB4A1E" w:rsidRPr="00AB4A1E" w:rsidTr="00AB4A1E">
        <w:tc>
          <w:tcPr>
            <w:tcW w:w="0" w:type="auto"/>
          </w:tcPr>
          <w:p w:rsidR="00AB4A1E" w:rsidRPr="00AB4A1E" w:rsidRDefault="00AB4A1E" w:rsidP="008B7D4A">
            <w:r w:rsidRPr="00AB4A1E">
              <w:t>20091209</w:t>
            </w:r>
          </w:p>
        </w:tc>
        <w:tc>
          <w:tcPr>
            <w:tcW w:w="0" w:type="auto"/>
          </w:tcPr>
          <w:p w:rsidR="00AB4A1E" w:rsidRPr="00AB4A1E" w:rsidRDefault="00AB4A1E" w:rsidP="008B7D4A">
            <w:r w:rsidRPr="00AB4A1E">
              <w:t>27</w:t>
            </w:r>
          </w:p>
        </w:tc>
        <w:tc>
          <w:tcPr>
            <w:tcW w:w="0" w:type="auto"/>
          </w:tcPr>
          <w:p w:rsidR="00AB4A1E" w:rsidRPr="00AB4A1E" w:rsidRDefault="00AB4A1E" w:rsidP="008B7D4A">
            <w:r w:rsidRPr="00AB4A1E">
              <w:t>6</w:t>
            </w:r>
          </w:p>
        </w:tc>
        <w:tc>
          <w:tcPr>
            <w:tcW w:w="0" w:type="auto"/>
          </w:tcPr>
          <w:p w:rsidR="00AB4A1E" w:rsidRPr="00AB4A1E" w:rsidRDefault="00AB4A1E" w:rsidP="008B7D4A">
            <w:r w:rsidRPr="00AB4A1E">
              <w:t>Innstilling fra utenriks- og forsvarskomiteen om svalbardbudsjettet 2010</w:t>
            </w:r>
            <w:proofErr w:type="gramStart"/>
            <w:r w:rsidRPr="00AB4A1E">
              <w:t xml:space="preserve"> (Innst.</w:t>
            </w:r>
            <w:proofErr w:type="gramEnd"/>
            <w:r w:rsidRPr="00AB4A1E">
              <w:t xml:space="preserve"> 17 S (2009-2010), jf. Prop. 1 S (2009-2010))</w:t>
            </w:r>
          </w:p>
        </w:tc>
      </w:tr>
      <w:tr w:rsidR="00AB4A1E" w:rsidRPr="00AB4A1E" w:rsidTr="00AB4A1E">
        <w:tc>
          <w:tcPr>
            <w:tcW w:w="0" w:type="auto"/>
          </w:tcPr>
          <w:p w:rsidR="00AB4A1E" w:rsidRPr="00AB4A1E" w:rsidRDefault="00AB4A1E" w:rsidP="008B7D4A">
            <w:r w:rsidRPr="00AB4A1E">
              <w:t>20091209</w:t>
            </w:r>
          </w:p>
        </w:tc>
        <w:tc>
          <w:tcPr>
            <w:tcW w:w="0" w:type="auto"/>
          </w:tcPr>
          <w:p w:rsidR="00AB4A1E" w:rsidRPr="00AB4A1E" w:rsidRDefault="00AB4A1E" w:rsidP="008B7D4A">
            <w:r w:rsidRPr="00AB4A1E">
              <w:t>27</w:t>
            </w:r>
          </w:p>
        </w:tc>
        <w:tc>
          <w:tcPr>
            <w:tcW w:w="0" w:type="auto"/>
          </w:tcPr>
          <w:p w:rsidR="00AB4A1E" w:rsidRPr="00AB4A1E" w:rsidRDefault="00AB4A1E" w:rsidP="008B7D4A">
            <w:r w:rsidRPr="00AB4A1E">
              <w:t>7</w:t>
            </w:r>
          </w:p>
        </w:tc>
        <w:tc>
          <w:tcPr>
            <w:tcW w:w="0" w:type="auto"/>
          </w:tcPr>
          <w:p w:rsidR="00AB4A1E" w:rsidRPr="00AB4A1E" w:rsidRDefault="00AB4A1E" w:rsidP="008B7D4A">
            <w:r w:rsidRPr="00AB4A1E">
              <w:t>Innstilling fra utenriks- og forsvarskomiteen om endringar i statsbudsjettet for 2009 under Utanriksdepartementet</w:t>
            </w:r>
            <w:proofErr w:type="gramStart"/>
            <w:r w:rsidRPr="00AB4A1E">
              <w:t xml:space="preserve"> (Innst.</w:t>
            </w:r>
            <w:proofErr w:type="gramEnd"/>
            <w:r w:rsidRPr="00AB4A1E">
              <w:t xml:space="preserve"> 85 S (2009-2010), jf. Prop. 46 S (2009-2010))</w:t>
            </w:r>
          </w:p>
        </w:tc>
      </w:tr>
      <w:tr w:rsidR="00AB4A1E" w:rsidRPr="00AB4A1E" w:rsidTr="00AB4A1E">
        <w:tc>
          <w:tcPr>
            <w:tcW w:w="0" w:type="auto"/>
          </w:tcPr>
          <w:p w:rsidR="00AB4A1E" w:rsidRPr="00AB4A1E" w:rsidRDefault="00AB4A1E" w:rsidP="008B7D4A">
            <w:r w:rsidRPr="00AB4A1E">
              <w:t>20091209</w:t>
            </w:r>
          </w:p>
        </w:tc>
        <w:tc>
          <w:tcPr>
            <w:tcW w:w="0" w:type="auto"/>
          </w:tcPr>
          <w:p w:rsidR="00AB4A1E" w:rsidRPr="00AB4A1E" w:rsidRDefault="00AB4A1E" w:rsidP="008B7D4A">
            <w:r w:rsidRPr="00AB4A1E">
              <w:t>27</w:t>
            </w:r>
          </w:p>
        </w:tc>
        <w:tc>
          <w:tcPr>
            <w:tcW w:w="0" w:type="auto"/>
          </w:tcPr>
          <w:p w:rsidR="00AB4A1E" w:rsidRPr="00AB4A1E" w:rsidRDefault="00AB4A1E" w:rsidP="008B7D4A">
            <w:r w:rsidRPr="00AB4A1E">
              <w:t>8</w:t>
            </w:r>
          </w:p>
        </w:tc>
        <w:tc>
          <w:tcPr>
            <w:tcW w:w="0" w:type="auto"/>
          </w:tcPr>
          <w:p w:rsidR="00AB4A1E" w:rsidRPr="00AB4A1E" w:rsidRDefault="00AB4A1E" w:rsidP="008B7D4A">
            <w:r w:rsidRPr="00AB4A1E">
              <w:t xml:space="preserve">Innstilling fra utenriks- og forsvarskomiteen om endringar i statsbudsjettet for 2009 </w:t>
            </w:r>
            <w:r w:rsidRPr="00AB4A1E">
              <w:lastRenderedPageBreak/>
              <w:t>under Forsvarsdepartementet</w:t>
            </w:r>
            <w:proofErr w:type="gramStart"/>
            <w:r w:rsidRPr="00AB4A1E">
              <w:t xml:space="preserve"> (Innst.</w:t>
            </w:r>
            <w:proofErr w:type="gramEnd"/>
            <w:r w:rsidRPr="00AB4A1E">
              <w:t xml:space="preserve"> 86 S (2009-2010), jf. Prop. 41 S (2009-2010))</w:t>
            </w:r>
          </w:p>
        </w:tc>
      </w:tr>
      <w:tr w:rsidR="00AB4A1E" w:rsidRPr="00AB4A1E" w:rsidTr="00AB4A1E">
        <w:tc>
          <w:tcPr>
            <w:tcW w:w="0" w:type="auto"/>
          </w:tcPr>
          <w:p w:rsidR="00AB4A1E" w:rsidRPr="00AB4A1E" w:rsidRDefault="00AB4A1E" w:rsidP="008B7D4A">
            <w:r w:rsidRPr="00AB4A1E">
              <w:lastRenderedPageBreak/>
              <w:t>20091209</w:t>
            </w:r>
          </w:p>
        </w:tc>
        <w:tc>
          <w:tcPr>
            <w:tcW w:w="0" w:type="auto"/>
          </w:tcPr>
          <w:p w:rsidR="00AB4A1E" w:rsidRPr="00AB4A1E" w:rsidRDefault="00AB4A1E" w:rsidP="008B7D4A">
            <w:r w:rsidRPr="00AB4A1E">
              <w:t>27</w:t>
            </w:r>
          </w:p>
        </w:tc>
        <w:tc>
          <w:tcPr>
            <w:tcW w:w="0" w:type="auto"/>
          </w:tcPr>
          <w:p w:rsidR="00AB4A1E" w:rsidRPr="00AB4A1E" w:rsidRDefault="00AB4A1E" w:rsidP="008B7D4A">
            <w:r w:rsidRPr="00AB4A1E">
              <w:t>9</w:t>
            </w:r>
          </w:p>
        </w:tc>
        <w:tc>
          <w:tcPr>
            <w:tcW w:w="0" w:type="auto"/>
          </w:tcPr>
          <w:p w:rsidR="00AB4A1E" w:rsidRPr="00AB4A1E" w:rsidRDefault="00AB4A1E" w:rsidP="008B7D4A">
            <w:r w:rsidRPr="00AB4A1E">
              <w:t xml:space="preserve">Referat </w:t>
            </w:r>
          </w:p>
        </w:tc>
      </w:tr>
      <w:tr w:rsidR="00AB4A1E" w:rsidRPr="00AB4A1E" w:rsidTr="00AB4A1E">
        <w:tc>
          <w:tcPr>
            <w:tcW w:w="0" w:type="auto"/>
          </w:tcPr>
          <w:p w:rsidR="00AB4A1E" w:rsidRPr="00AB4A1E" w:rsidRDefault="00AB4A1E" w:rsidP="008B7D4A">
            <w:r w:rsidRPr="00AB4A1E">
              <w:t>20091210</w:t>
            </w:r>
          </w:p>
        </w:tc>
        <w:tc>
          <w:tcPr>
            <w:tcW w:w="0" w:type="auto"/>
          </w:tcPr>
          <w:p w:rsidR="00AB4A1E" w:rsidRPr="00AB4A1E" w:rsidRDefault="00AB4A1E" w:rsidP="008B7D4A">
            <w:r w:rsidRPr="00AB4A1E">
              <w:t>28</w:t>
            </w:r>
          </w:p>
        </w:tc>
        <w:tc>
          <w:tcPr>
            <w:tcW w:w="0" w:type="auto"/>
          </w:tcPr>
          <w:p w:rsidR="00AB4A1E" w:rsidRPr="00AB4A1E" w:rsidRDefault="00AB4A1E" w:rsidP="008B7D4A">
            <w:r w:rsidRPr="00AB4A1E">
              <w:t>1</w:t>
            </w:r>
          </w:p>
        </w:tc>
        <w:tc>
          <w:tcPr>
            <w:tcW w:w="0" w:type="auto"/>
          </w:tcPr>
          <w:p w:rsidR="00AB4A1E" w:rsidRPr="00AB4A1E" w:rsidRDefault="00AB4A1E" w:rsidP="008B7D4A">
            <w:r w:rsidRPr="00AB4A1E">
              <w:t>Innstilling fra Stortingets presidentskap om ny pensjonsordning for stortingsrepresentantene, regjeringens medlemmer, høyesterettsdommere, Stortingets ombudsmann for forvaltningen og riksrevisor</w:t>
            </w:r>
            <w:proofErr w:type="gramStart"/>
            <w:r w:rsidRPr="00AB4A1E">
              <w:t xml:space="preserve"> (Innst.</w:t>
            </w:r>
            <w:proofErr w:type="gramEnd"/>
            <w:r w:rsidRPr="00AB4A1E">
              <w:t xml:space="preserve"> 83 S (2009-2010), jf. Dokument nr. 19 (2008-2009))</w:t>
            </w:r>
          </w:p>
        </w:tc>
      </w:tr>
      <w:tr w:rsidR="00AB4A1E" w:rsidRPr="00AB4A1E" w:rsidTr="00AB4A1E">
        <w:tc>
          <w:tcPr>
            <w:tcW w:w="0" w:type="auto"/>
          </w:tcPr>
          <w:p w:rsidR="00AB4A1E" w:rsidRPr="00AB4A1E" w:rsidRDefault="00AB4A1E" w:rsidP="008B7D4A">
            <w:r w:rsidRPr="00AB4A1E">
              <w:t>20091210</w:t>
            </w:r>
          </w:p>
        </w:tc>
        <w:tc>
          <w:tcPr>
            <w:tcW w:w="0" w:type="auto"/>
          </w:tcPr>
          <w:p w:rsidR="00AB4A1E" w:rsidRPr="00AB4A1E" w:rsidRDefault="00AB4A1E" w:rsidP="008B7D4A">
            <w:r w:rsidRPr="00AB4A1E">
              <w:t>28</w:t>
            </w:r>
          </w:p>
        </w:tc>
        <w:tc>
          <w:tcPr>
            <w:tcW w:w="0" w:type="auto"/>
          </w:tcPr>
          <w:p w:rsidR="00AB4A1E" w:rsidRPr="00AB4A1E" w:rsidRDefault="00AB4A1E" w:rsidP="008B7D4A">
            <w:r w:rsidRPr="00AB4A1E">
              <w:t>2</w:t>
            </w:r>
          </w:p>
        </w:tc>
        <w:tc>
          <w:tcPr>
            <w:tcW w:w="0" w:type="auto"/>
          </w:tcPr>
          <w:p w:rsidR="00AB4A1E" w:rsidRPr="00AB4A1E" w:rsidRDefault="00AB4A1E" w:rsidP="008B7D4A">
            <w:r w:rsidRPr="00AB4A1E">
              <w:t>Innstilling fra transport- og kommunikasjonskomiteen om bevilgninger på statsbudsjettet for 2010, kapitler under Samferdselsdepartementet, Fiskeri- og kystdepartementet, Fornyings- og administrasjonsdepartementet og Justis- og politidepartementet (rammeområde 17)</w:t>
            </w:r>
            <w:proofErr w:type="gramStart"/>
            <w:r w:rsidRPr="00AB4A1E">
              <w:t xml:space="preserve"> (Innst.</w:t>
            </w:r>
            <w:proofErr w:type="gramEnd"/>
            <w:r w:rsidRPr="00AB4A1E">
              <w:t xml:space="preserve"> 13 S (2009-2010), jf. Prop. 1 S (2009-2010) og Prop. 1 S Tillegg 1 (2009-2010))</w:t>
            </w:r>
          </w:p>
        </w:tc>
      </w:tr>
      <w:tr w:rsidR="00AB4A1E" w:rsidRPr="00AB4A1E" w:rsidTr="00AB4A1E">
        <w:tc>
          <w:tcPr>
            <w:tcW w:w="0" w:type="auto"/>
          </w:tcPr>
          <w:p w:rsidR="00AB4A1E" w:rsidRPr="00AB4A1E" w:rsidRDefault="00AB4A1E" w:rsidP="008B7D4A">
            <w:r w:rsidRPr="00AB4A1E">
              <w:t>20091210</w:t>
            </w:r>
          </w:p>
        </w:tc>
        <w:tc>
          <w:tcPr>
            <w:tcW w:w="0" w:type="auto"/>
          </w:tcPr>
          <w:p w:rsidR="00AB4A1E" w:rsidRPr="00AB4A1E" w:rsidRDefault="00AB4A1E" w:rsidP="008B7D4A">
            <w:r w:rsidRPr="00AB4A1E">
              <w:t>28</w:t>
            </w:r>
          </w:p>
        </w:tc>
        <w:tc>
          <w:tcPr>
            <w:tcW w:w="0" w:type="auto"/>
          </w:tcPr>
          <w:p w:rsidR="00AB4A1E" w:rsidRPr="00AB4A1E" w:rsidRDefault="00AB4A1E" w:rsidP="008B7D4A">
            <w:r w:rsidRPr="00AB4A1E">
              <w:t>3</w:t>
            </w:r>
          </w:p>
        </w:tc>
        <w:tc>
          <w:tcPr>
            <w:tcW w:w="0" w:type="auto"/>
          </w:tcPr>
          <w:p w:rsidR="00AB4A1E" w:rsidRPr="00AB4A1E" w:rsidRDefault="00AB4A1E" w:rsidP="008B7D4A">
            <w:r w:rsidRPr="00AB4A1E">
              <w:t>Innstilling fra transport- og kommunikasjonskomiteen om endringar i statsbudsjettet for 2009 under Samferdselsdepartementet</w:t>
            </w:r>
            <w:proofErr w:type="gramStart"/>
            <w:r w:rsidRPr="00AB4A1E">
              <w:t xml:space="preserve"> (Innst.</w:t>
            </w:r>
            <w:proofErr w:type="gramEnd"/>
            <w:r w:rsidRPr="00AB4A1E">
              <w:t xml:space="preserve"> 74 S (2009-2010), jf. Prop. 50 S (2009-2010))</w:t>
            </w:r>
          </w:p>
        </w:tc>
      </w:tr>
      <w:tr w:rsidR="00AB4A1E" w:rsidRPr="00AB4A1E" w:rsidTr="00AB4A1E">
        <w:tc>
          <w:tcPr>
            <w:tcW w:w="0" w:type="auto"/>
          </w:tcPr>
          <w:p w:rsidR="00AB4A1E" w:rsidRPr="00AB4A1E" w:rsidRDefault="00AB4A1E" w:rsidP="008B7D4A">
            <w:r w:rsidRPr="00AB4A1E">
              <w:t>20091210</w:t>
            </w:r>
          </w:p>
        </w:tc>
        <w:tc>
          <w:tcPr>
            <w:tcW w:w="0" w:type="auto"/>
          </w:tcPr>
          <w:p w:rsidR="00AB4A1E" w:rsidRPr="00AB4A1E" w:rsidRDefault="00AB4A1E" w:rsidP="008B7D4A">
            <w:r w:rsidRPr="00AB4A1E">
              <w:t>28</w:t>
            </w:r>
          </w:p>
        </w:tc>
        <w:tc>
          <w:tcPr>
            <w:tcW w:w="0" w:type="auto"/>
          </w:tcPr>
          <w:p w:rsidR="00AB4A1E" w:rsidRPr="00AB4A1E" w:rsidRDefault="00AB4A1E" w:rsidP="008B7D4A">
            <w:r w:rsidRPr="00AB4A1E">
              <w:t>4</w:t>
            </w:r>
          </w:p>
        </w:tc>
        <w:tc>
          <w:tcPr>
            <w:tcW w:w="0" w:type="auto"/>
          </w:tcPr>
          <w:p w:rsidR="00AB4A1E" w:rsidRPr="00AB4A1E" w:rsidRDefault="00AB4A1E" w:rsidP="008B7D4A">
            <w:r w:rsidRPr="00AB4A1E">
              <w:t>Innstilling fra transport- og kommunikasjonskomiteen om endringar i statsbudsjettet for 2009 under Justis- og politidepartementet</w:t>
            </w:r>
            <w:proofErr w:type="gramStart"/>
            <w:r w:rsidRPr="00AB4A1E">
              <w:t xml:space="preserve"> (Innst.</w:t>
            </w:r>
            <w:proofErr w:type="gramEnd"/>
            <w:r w:rsidRPr="00AB4A1E">
              <w:t xml:space="preserve"> 67 S (2009-2010), jf. Prop. 45 S (2009-2010), kap. 456 og 3456)</w:t>
            </w:r>
          </w:p>
        </w:tc>
      </w:tr>
      <w:tr w:rsidR="00AB4A1E" w:rsidRPr="00AB4A1E" w:rsidTr="00AB4A1E">
        <w:tc>
          <w:tcPr>
            <w:tcW w:w="0" w:type="auto"/>
          </w:tcPr>
          <w:p w:rsidR="00AB4A1E" w:rsidRPr="00AB4A1E" w:rsidRDefault="00AB4A1E" w:rsidP="008B7D4A">
            <w:r w:rsidRPr="00AB4A1E">
              <w:t>20091210</w:t>
            </w:r>
          </w:p>
        </w:tc>
        <w:tc>
          <w:tcPr>
            <w:tcW w:w="0" w:type="auto"/>
          </w:tcPr>
          <w:p w:rsidR="00AB4A1E" w:rsidRPr="00AB4A1E" w:rsidRDefault="00AB4A1E" w:rsidP="008B7D4A">
            <w:r w:rsidRPr="00AB4A1E">
              <w:t>28</w:t>
            </w:r>
          </w:p>
        </w:tc>
        <w:tc>
          <w:tcPr>
            <w:tcW w:w="0" w:type="auto"/>
          </w:tcPr>
          <w:p w:rsidR="00AB4A1E" w:rsidRPr="00AB4A1E" w:rsidRDefault="00AB4A1E" w:rsidP="008B7D4A">
            <w:r w:rsidRPr="00AB4A1E">
              <w:t>5</w:t>
            </w:r>
          </w:p>
        </w:tc>
        <w:tc>
          <w:tcPr>
            <w:tcW w:w="0" w:type="auto"/>
          </w:tcPr>
          <w:p w:rsidR="00AB4A1E" w:rsidRPr="00AB4A1E" w:rsidRDefault="00AB4A1E" w:rsidP="008B7D4A">
            <w:r w:rsidRPr="00AB4A1E">
              <w:t>Innstilling fra transport- og kommunikasjonskomiteen om endringer i statsbudsjettet for 2009 under Fiskeri- og kystdepartementet</w:t>
            </w:r>
            <w:proofErr w:type="gramStart"/>
            <w:r w:rsidRPr="00AB4A1E">
              <w:t xml:space="preserve"> (Innst.</w:t>
            </w:r>
            <w:proofErr w:type="gramEnd"/>
            <w:r w:rsidRPr="00AB4A1E">
              <w:t xml:space="preserve"> 75 S (2009-2010), jf. Prop. 52 S (2009-2010), unntatt kap. 1020 og kap. 4020)</w:t>
            </w:r>
          </w:p>
        </w:tc>
      </w:tr>
      <w:tr w:rsidR="00AB4A1E" w:rsidRPr="00AB4A1E" w:rsidTr="00AB4A1E">
        <w:tc>
          <w:tcPr>
            <w:tcW w:w="0" w:type="auto"/>
          </w:tcPr>
          <w:p w:rsidR="00AB4A1E" w:rsidRPr="00AB4A1E" w:rsidRDefault="00AB4A1E" w:rsidP="008B7D4A">
            <w:r w:rsidRPr="00AB4A1E">
              <w:t>20091210</w:t>
            </w:r>
          </w:p>
        </w:tc>
        <w:tc>
          <w:tcPr>
            <w:tcW w:w="0" w:type="auto"/>
          </w:tcPr>
          <w:p w:rsidR="00AB4A1E" w:rsidRPr="00AB4A1E" w:rsidRDefault="00AB4A1E" w:rsidP="008B7D4A">
            <w:r w:rsidRPr="00AB4A1E">
              <w:t>28</w:t>
            </w:r>
          </w:p>
        </w:tc>
        <w:tc>
          <w:tcPr>
            <w:tcW w:w="0" w:type="auto"/>
          </w:tcPr>
          <w:p w:rsidR="00AB4A1E" w:rsidRPr="00AB4A1E" w:rsidRDefault="00AB4A1E" w:rsidP="008B7D4A">
            <w:r w:rsidRPr="00AB4A1E">
              <w:t>6</w:t>
            </w:r>
          </w:p>
        </w:tc>
        <w:tc>
          <w:tcPr>
            <w:tcW w:w="0" w:type="auto"/>
          </w:tcPr>
          <w:p w:rsidR="00AB4A1E" w:rsidRPr="00AB4A1E" w:rsidRDefault="00AB4A1E" w:rsidP="008B7D4A">
            <w:r w:rsidRPr="00AB4A1E">
              <w:t>Innstilling fra transport- og kommunikasjonskomiteen om utbygging og finansiering av rv 78 Holand-Leirosen med forbindelse Drevja-Ømmervatn og rv 78 Halsøya-Hjartåstunnelen (Vegpakke Helgeland fase 1)</w:t>
            </w:r>
            <w:proofErr w:type="gramStart"/>
            <w:r w:rsidRPr="00AB4A1E">
              <w:t xml:space="preserve"> (Innst.</w:t>
            </w:r>
            <w:proofErr w:type="gramEnd"/>
            <w:r w:rsidRPr="00AB4A1E">
              <w:t xml:space="preserve"> 52 S (2009-2010), jf. St.prp. nr. 90 (2008-2009))</w:t>
            </w:r>
          </w:p>
        </w:tc>
      </w:tr>
      <w:tr w:rsidR="00AB4A1E" w:rsidRPr="00AB4A1E" w:rsidTr="00AB4A1E">
        <w:tc>
          <w:tcPr>
            <w:tcW w:w="0" w:type="auto"/>
          </w:tcPr>
          <w:p w:rsidR="00AB4A1E" w:rsidRPr="00AB4A1E" w:rsidRDefault="00AB4A1E" w:rsidP="008B7D4A">
            <w:r w:rsidRPr="00AB4A1E">
              <w:t>20091210</w:t>
            </w:r>
          </w:p>
        </w:tc>
        <w:tc>
          <w:tcPr>
            <w:tcW w:w="0" w:type="auto"/>
          </w:tcPr>
          <w:p w:rsidR="00AB4A1E" w:rsidRPr="00AB4A1E" w:rsidRDefault="00AB4A1E" w:rsidP="008B7D4A">
            <w:r w:rsidRPr="00AB4A1E">
              <w:t>28</w:t>
            </w:r>
          </w:p>
        </w:tc>
        <w:tc>
          <w:tcPr>
            <w:tcW w:w="0" w:type="auto"/>
          </w:tcPr>
          <w:p w:rsidR="00AB4A1E" w:rsidRPr="00AB4A1E" w:rsidRDefault="00AB4A1E" w:rsidP="008B7D4A">
            <w:r w:rsidRPr="00AB4A1E">
              <w:t>7</w:t>
            </w:r>
          </w:p>
        </w:tc>
        <w:tc>
          <w:tcPr>
            <w:tcW w:w="0" w:type="auto"/>
          </w:tcPr>
          <w:p w:rsidR="00AB4A1E" w:rsidRPr="00AB4A1E" w:rsidRDefault="00AB4A1E" w:rsidP="008B7D4A">
            <w:r w:rsidRPr="00AB4A1E">
              <w:t>Innstilling fra transport- og kommunikasjonskomiteen om utbygging og finansiering av Samferdselspakke for Kristiansandsregionen fase 1</w:t>
            </w:r>
            <w:proofErr w:type="gramStart"/>
            <w:r w:rsidRPr="00AB4A1E">
              <w:t xml:space="preserve"> (Innst.</w:t>
            </w:r>
            <w:proofErr w:type="gramEnd"/>
            <w:r w:rsidRPr="00AB4A1E">
              <w:t xml:space="preserve"> 82 S (2009-2010), jf. St.prp. nr. 98 (2008-2009))</w:t>
            </w:r>
          </w:p>
        </w:tc>
      </w:tr>
      <w:tr w:rsidR="00AB4A1E" w:rsidRPr="00AB4A1E" w:rsidTr="00AB4A1E">
        <w:tc>
          <w:tcPr>
            <w:tcW w:w="0" w:type="auto"/>
          </w:tcPr>
          <w:p w:rsidR="00AB4A1E" w:rsidRPr="00AB4A1E" w:rsidRDefault="00AB4A1E" w:rsidP="008B7D4A">
            <w:r w:rsidRPr="00AB4A1E">
              <w:t>20091210</w:t>
            </w:r>
          </w:p>
        </w:tc>
        <w:tc>
          <w:tcPr>
            <w:tcW w:w="0" w:type="auto"/>
          </w:tcPr>
          <w:p w:rsidR="00AB4A1E" w:rsidRPr="00AB4A1E" w:rsidRDefault="00AB4A1E" w:rsidP="008B7D4A">
            <w:r w:rsidRPr="00AB4A1E">
              <w:t>28</w:t>
            </w:r>
          </w:p>
        </w:tc>
        <w:tc>
          <w:tcPr>
            <w:tcW w:w="0" w:type="auto"/>
          </w:tcPr>
          <w:p w:rsidR="00AB4A1E" w:rsidRPr="00AB4A1E" w:rsidRDefault="00AB4A1E" w:rsidP="008B7D4A">
            <w:r w:rsidRPr="00AB4A1E">
              <w:t>8</w:t>
            </w:r>
          </w:p>
        </w:tc>
        <w:tc>
          <w:tcPr>
            <w:tcW w:w="0" w:type="auto"/>
          </w:tcPr>
          <w:p w:rsidR="00AB4A1E" w:rsidRPr="00AB4A1E" w:rsidRDefault="00AB4A1E" w:rsidP="008B7D4A">
            <w:r w:rsidRPr="00AB4A1E">
              <w:t>Innstilling fra transport- og kommunikasjonskomiteen om representantforslag fra stortingsrepresentantene Bård Hoksrud, Per Sandberg, Jan-Henrik Fredriksen, Ingebjørg Godskesen og Arne Sortevik om eventuell implementering av direktiv 2006/24/EF ("datalagringsdirektivet") i norsk lov</w:t>
            </w:r>
            <w:proofErr w:type="gramStart"/>
            <w:r w:rsidRPr="00AB4A1E">
              <w:t xml:space="preserve"> (Innst.</w:t>
            </w:r>
            <w:proofErr w:type="gramEnd"/>
            <w:r w:rsidRPr="00AB4A1E">
              <w:t xml:space="preserve"> 64 S (2009-2010), jf. Dokument 8:5 S (2009-2010))</w:t>
            </w:r>
          </w:p>
        </w:tc>
      </w:tr>
      <w:tr w:rsidR="00AB4A1E" w:rsidRPr="00AB4A1E" w:rsidTr="00AB4A1E">
        <w:tc>
          <w:tcPr>
            <w:tcW w:w="0" w:type="auto"/>
          </w:tcPr>
          <w:p w:rsidR="00AB4A1E" w:rsidRPr="00AB4A1E" w:rsidRDefault="00AB4A1E" w:rsidP="008B7D4A">
            <w:r w:rsidRPr="00AB4A1E">
              <w:t>20091210</w:t>
            </w:r>
          </w:p>
        </w:tc>
        <w:tc>
          <w:tcPr>
            <w:tcW w:w="0" w:type="auto"/>
          </w:tcPr>
          <w:p w:rsidR="00AB4A1E" w:rsidRPr="00AB4A1E" w:rsidRDefault="00AB4A1E" w:rsidP="008B7D4A">
            <w:r w:rsidRPr="00AB4A1E">
              <w:t>28</w:t>
            </w:r>
          </w:p>
        </w:tc>
        <w:tc>
          <w:tcPr>
            <w:tcW w:w="0" w:type="auto"/>
          </w:tcPr>
          <w:p w:rsidR="00AB4A1E" w:rsidRPr="00AB4A1E" w:rsidRDefault="00AB4A1E" w:rsidP="008B7D4A">
            <w:r w:rsidRPr="00AB4A1E">
              <w:t>9</w:t>
            </w:r>
          </w:p>
        </w:tc>
        <w:tc>
          <w:tcPr>
            <w:tcW w:w="0" w:type="auto"/>
          </w:tcPr>
          <w:p w:rsidR="00AB4A1E" w:rsidRPr="00AB4A1E" w:rsidRDefault="00AB4A1E" w:rsidP="008B7D4A">
            <w:r w:rsidRPr="00AB4A1E">
              <w:t>Innstilling fra næringskomiteen om endring i akvakulturloven</w:t>
            </w:r>
            <w:proofErr w:type="gramStart"/>
            <w:r w:rsidRPr="00AB4A1E">
              <w:t xml:space="preserve"> (Innst.</w:t>
            </w:r>
            <w:proofErr w:type="gramEnd"/>
            <w:r w:rsidRPr="00AB4A1E">
              <w:t xml:space="preserve"> 91 L (2009-2010), jf. Prop. 18 L (2009-2010))</w:t>
            </w:r>
          </w:p>
        </w:tc>
      </w:tr>
      <w:tr w:rsidR="00AB4A1E" w:rsidRPr="00AB4A1E" w:rsidTr="00AB4A1E">
        <w:tc>
          <w:tcPr>
            <w:tcW w:w="0" w:type="auto"/>
          </w:tcPr>
          <w:p w:rsidR="00AB4A1E" w:rsidRPr="00AB4A1E" w:rsidRDefault="00AB4A1E" w:rsidP="008B7D4A">
            <w:r w:rsidRPr="00AB4A1E">
              <w:t>20091210</w:t>
            </w:r>
          </w:p>
        </w:tc>
        <w:tc>
          <w:tcPr>
            <w:tcW w:w="0" w:type="auto"/>
          </w:tcPr>
          <w:p w:rsidR="00AB4A1E" w:rsidRPr="00AB4A1E" w:rsidRDefault="00AB4A1E" w:rsidP="008B7D4A">
            <w:r w:rsidRPr="00AB4A1E">
              <w:t>28</w:t>
            </w:r>
          </w:p>
        </w:tc>
        <w:tc>
          <w:tcPr>
            <w:tcW w:w="0" w:type="auto"/>
          </w:tcPr>
          <w:p w:rsidR="00AB4A1E" w:rsidRPr="00AB4A1E" w:rsidRDefault="00AB4A1E" w:rsidP="008B7D4A">
            <w:r w:rsidRPr="00AB4A1E">
              <w:t>10</w:t>
            </w:r>
          </w:p>
        </w:tc>
        <w:tc>
          <w:tcPr>
            <w:tcW w:w="0" w:type="auto"/>
          </w:tcPr>
          <w:p w:rsidR="00AB4A1E" w:rsidRPr="00AB4A1E" w:rsidRDefault="00AB4A1E" w:rsidP="008B7D4A">
            <w:r w:rsidRPr="00AB4A1E">
              <w:t>Innstilling fra næringskomiteen om dei fiskeriavtalane Noreg har inngått med andre land for 2009 og fisket etter avtalane i 2007 og 2008</w:t>
            </w:r>
            <w:proofErr w:type="gramStart"/>
            <w:r w:rsidRPr="00AB4A1E">
              <w:t xml:space="preserve"> (Innst.</w:t>
            </w:r>
            <w:proofErr w:type="gramEnd"/>
            <w:r w:rsidRPr="00AB4A1E">
              <w:t xml:space="preserve"> 92 S (2009-2010), jf. St.meld. nr. 45 (2008-2009))</w:t>
            </w:r>
          </w:p>
        </w:tc>
      </w:tr>
      <w:tr w:rsidR="00AB4A1E" w:rsidRPr="00AB4A1E" w:rsidTr="00AB4A1E">
        <w:tc>
          <w:tcPr>
            <w:tcW w:w="0" w:type="auto"/>
          </w:tcPr>
          <w:p w:rsidR="00AB4A1E" w:rsidRPr="00AB4A1E" w:rsidRDefault="00AB4A1E" w:rsidP="008B7D4A">
            <w:r w:rsidRPr="00AB4A1E">
              <w:t>20091210</w:t>
            </w:r>
          </w:p>
        </w:tc>
        <w:tc>
          <w:tcPr>
            <w:tcW w:w="0" w:type="auto"/>
          </w:tcPr>
          <w:p w:rsidR="00AB4A1E" w:rsidRPr="00AB4A1E" w:rsidRDefault="00AB4A1E" w:rsidP="008B7D4A">
            <w:r w:rsidRPr="00AB4A1E">
              <w:t>28</w:t>
            </w:r>
          </w:p>
        </w:tc>
        <w:tc>
          <w:tcPr>
            <w:tcW w:w="0" w:type="auto"/>
          </w:tcPr>
          <w:p w:rsidR="00AB4A1E" w:rsidRPr="00AB4A1E" w:rsidRDefault="00AB4A1E" w:rsidP="008B7D4A">
            <w:r w:rsidRPr="00AB4A1E">
              <w:t>11</w:t>
            </w:r>
          </w:p>
        </w:tc>
        <w:tc>
          <w:tcPr>
            <w:tcW w:w="0" w:type="auto"/>
          </w:tcPr>
          <w:p w:rsidR="00AB4A1E" w:rsidRPr="00AB4A1E" w:rsidRDefault="00AB4A1E" w:rsidP="008B7D4A">
            <w:r w:rsidRPr="00AB4A1E">
              <w:t xml:space="preserve">Referat </w:t>
            </w:r>
          </w:p>
        </w:tc>
      </w:tr>
      <w:tr w:rsidR="00AB4A1E" w:rsidRPr="00AB4A1E" w:rsidTr="00AB4A1E">
        <w:tc>
          <w:tcPr>
            <w:tcW w:w="0" w:type="auto"/>
          </w:tcPr>
          <w:p w:rsidR="00AB4A1E" w:rsidRPr="00AB4A1E" w:rsidRDefault="00AB4A1E" w:rsidP="008B7D4A">
            <w:r w:rsidRPr="00AB4A1E">
              <w:t>20091211</w:t>
            </w:r>
          </w:p>
        </w:tc>
        <w:tc>
          <w:tcPr>
            <w:tcW w:w="0" w:type="auto"/>
          </w:tcPr>
          <w:p w:rsidR="00AB4A1E" w:rsidRPr="00AB4A1E" w:rsidRDefault="00AB4A1E" w:rsidP="008B7D4A">
            <w:r w:rsidRPr="00AB4A1E">
              <w:t>29</w:t>
            </w:r>
          </w:p>
        </w:tc>
        <w:tc>
          <w:tcPr>
            <w:tcW w:w="0" w:type="auto"/>
          </w:tcPr>
          <w:p w:rsidR="00AB4A1E" w:rsidRPr="00AB4A1E" w:rsidRDefault="00AB4A1E" w:rsidP="008B7D4A">
            <w:r w:rsidRPr="00AB4A1E">
              <w:t>1</w:t>
            </w:r>
          </w:p>
        </w:tc>
        <w:tc>
          <w:tcPr>
            <w:tcW w:w="0" w:type="auto"/>
          </w:tcPr>
          <w:p w:rsidR="00AB4A1E" w:rsidRPr="00AB4A1E" w:rsidRDefault="00AB4A1E" w:rsidP="008B7D4A">
            <w:r w:rsidRPr="00AB4A1E">
              <w:t>Innstilling fra kommunal- og forvaltningskomiteen om bevilgninger på statsbudsjettet for 2010 vedrørende kapitler under Arbeidsdepartementet, Barne-, likestillings- og inkluderingsdepartementet, Finansdepartementet, Fornyings-, administrasjons- og kirkedepartementet, Justisdepartementet, Kommunal- og regionaldepartementet og Nærings- og handelsdepartementet (rammeområdene 1 og 6)</w:t>
            </w:r>
            <w:proofErr w:type="gramStart"/>
            <w:r w:rsidRPr="00AB4A1E">
              <w:t xml:space="preserve"> (Innst.</w:t>
            </w:r>
            <w:proofErr w:type="gramEnd"/>
            <w:r w:rsidRPr="00AB4A1E">
              <w:t xml:space="preserve"> 16 S (2009-2010), jf. Prop. 1 S (2009-2010) og Prop. 1 S Tillegg 3 (2009-2010))</w:t>
            </w:r>
          </w:p>
        </w:tc>
      </w:tr>
      <w:tr w:rsidR="00AB4A1E" w:rsidRPr="00AB4A1E" w:rsidTr="00AB4A1E">
        <w:tc>
          <w:tcPr>
            <w:tcW w:w="0" w:type="auto"/>
          </w:tcPr>
          <w:p w:rsidR="00AB4A1E" w:rsidRPr="00AB4A1E" w:rsidRDefault="00AB4A1E" w:rsidP="008B7D4A">
            <w:r w:rsidRPr="00AB4A1E">
              <w:t>20091211</w:t>
            </w:r>
          </w:p>
        </w:tc>
        <w:tc>
          <w:tcPr>
            <w:tcW w:w="0" w:type="auto"/>
          </w:tcPr>
          <w:p w:rsidR="00AB4A1E" w:rsidRPr="00AB4A1E" w:rsidRDefault="00AB4A1E" w:rsidP="008B7D4A">
            <w:r w:rsidRPr="00AB4A1E">
              <w:t>29</w:t>
            </w:r>
          </w:p>
        </w:tc>
        <w:tc>
          <w:tcPr>
            <w:tcW w:w="0" w:type="auto"/>
          </w:tcPr>
          <w:p w:rsidR="00AB4A1E" w:rsidRPr="00AB4A1E" w:rsidRDefault="00AB4A1E" w:rsidP="008B7D4A">
            <w:r w:rsidRPr="00AB4A1E">
              <w:t>2</w:t>
            </w:r>
          </w:p>
        </w:tc>
        <w:tc>
          <w:tcPr>
            <w:tcW w:w="0" w:type="auto"/>
          </w:tcPr>
          <w:p w:rsidR="00AB4A1E" w:rsidRPr="00AB4A1E" w:rsidRDefault="00AB4A1E" w:rsidP="008B7D4A">
            <w:r w:rsidRPr="00AB4A1E">
              <w:t>Innstilling fra kommunal- og forvaltningskomiteen om endringer i statsbudsjettet for 2009 under Kommunal- og regionaldepartementet</w:t>
            </w:r>
            <w:proofErr w:type="gramStart"/>
            <w:r w:rsidRPr="00AB4A1E">
              <w:t xml:space="preserve"> (Innst.</w:t>
            </w:r>
            <w:proofErr w:type="gramEnd"/>
            <w:r w:rsidRPr="00AB4A1E">
              <w:t xml:space="preserve"> 78 S (2009-2010), jf. Prop. 43 S (2009-2010))</w:t>
            </w:r>
          </w:p>
        </w:tc>
      </w:tr>
      <w:tr w:rsidR="00AB4A1E" w:rsidRPr="00AB4A1E" w:rsidTr="00AB4A1E">
        <w:tc>
          <w:tcPr>
            <w:tcW w:w="0" w:type="auto"/>
          </w:tcPr>
          <w:p w:rsidR="00AB4A1E" w:rsidRPr="00AB4A1E" w:rsidRDefault="00AB4A1E" w:rsidP="008B7D4A">
            <w:r w:rsidRPr="00AB4A1E">
              <w:t>20091211</w:t>
            </w:r>
          </w:p>
        </w:tc>
        <w:tc>
          <w:tcPr>
            <w:tcW w:w="0" w:type="auto"/>
          </w:tcPr>
          <w:p w:rsidR="00AB4A1E" w:rsidRPr="00AB4A1E" w:rsidRDefault="00AB4A1E" w:rsidP="008B7D4A">
            <w:r w:rsidRPr="00AB4A1E">
              <w:t>29</w:t>
            </w:r>
          </w:p>
        </w:tc>
        <w:tc>
          <w:tcPr>
            <w:tcW w:w="0" w:type="auto"/>
          </w:tcPr>
          <w:p w:rsidR="00AB4A1E" w:rsidRPr="00AB4A1E" w:rsidRDefault="00AB4A1E" w:rsidP="008B7D4A">
            <w:r w:rsidRPr="00AB4A1E">
              <w:t>3</w:t>
            </w:r>
          </w:p>
        </w:tc>
        <w:tc>
          <w:tcPr>
            <w:tcW w:w="0" w:type="auto"/>
          </w:tcPr>
          <w:p w:rsidR="00AB4A1E" w:rsidRPr="00AB4A1E" w:rsidRDefault="00AB4A1E" w:rsidP="008B7D4A">
            <w:r w:rsidRPr="00AB4A1E">
              <w:t>Innstilling frå kommunal- og forvaltningskomiteen om endringar i statsbudsjettet for 2009 under Arbeids- og inkluderingsdepartementet</w:t>
            </w:r>
            <w:proofErr w:type="gramStart"/>
            <w:r w:rsidRPr="00AB4A1E">
              <w:t xml:space="preserve"> (Innst.</w:t>
            </w:r>
            <w:proofErr w:type="gramEnd"/>
            <w:r w:rsidRPr="00AB4A1E">
              <w:t xml:space="preserve"> 80 S (2009-2010), jf. Prop. 42 S (2009-2010), kap. 651, 652, 690, 3651, 3653 og 3690)</w:t>
            </w:r>
          </w:p>
        </w:tc>
      </w:tr>
      <w:tr w:rsidR="00AB4A1E" w:rsidRPr="00AB4A1E" w:rsidTr="00AB4A1E">
        <w:tc>
          <w:tcPr>
            <w:tcW w:w="0" w:type="auto"/>
          </w:tcPr>
          <w:p w:rsidR="00AB4A1E" w:rsidRPr="00AB4A1E" w:rsidRDefault="00AB4A1E" w:rsidP="008B7D4A">
            <w:r w:rsidRPr="00AB4A1E">
              <w:t>20091211</w:t>
            </w:r>
          </w:p>
        </w:tc>
        <w:tc>
          <w:tcPr>
            <w:tcW w:w="0" w:type="auto"/>
          </w:tcPr>
          <w:p w:rsidR="00AB4A1E" w:rsidRPr="00AB4A1E" w:rsidRDefault="00AB4A1E" w:rsidP="008B7D4A">
            <w:r w:rsidRPr="00AB4A1E">
              <w:t>29</w:t>
            </w:r>
          </w:p>
        </w:tc>
        <w:tc>
          <w:tcPr>
            <w:tcW w:w="0" w:type="auto"/>
          </w:tcPr>
          <w:p w:rsidR="00AB4A1E" w:rsidRPr="00AB4A1E" w:rsidRDefault="00AB4A1E" w:rsidP="008B7D4A">
            <w:r w:rsidRPr="00AB4A1E">
              <w:t>4</w:t>
            </w:r>
          </w:p>
        </w:tc>
        <w:tc>
          <w:tcPr>
            <w:tcW w:w="0" w:type="auto"/>
          </w:tcPr>
          <w:p w:rsidR="00AB4A1E" w:rsidRPr="00AB4A1E" w:rsidRDefault="00AB4A1E" w:rsidP="008B7D4A">
            <w:r w:rsidRPr="00AB4A1E">
              <w:t>Innstilling fra kommunal- og forvaltningskomiteen om endringer i lov om Statens Pensjonskasse, lov om pensjonsordning for apotekvirksomhet mv. og lov om pensjonsordning for sykepleiere (tidsbegrenset unntak fra avkortingsregler)</w:t>
            </w:r>
            <w:proofErr w:type="gramStart"/>
            <w:r w:rsidRPr="00AB4A1E">
              <w:t xml:space="preserve"> (Innst.</w:t>
            </w:r>
            <w:proofErr w:type="gramEnd"/>
            <w:r w:rsidRPr="00AB4A1E">
              <w:t xml:space="preserve"> 79 L (2009-2010), jf. Prop. 34 L (2009-2010))</w:t>
            </w:r>
          </w:p>
        </w:tc>
      </w:tr>
      <w:tr w:rsidR="00AB4A1E" w:rsidRPr="00AB4A1E" w:rsidTr="00AB4A1E">
        <w:tc>
          <w:tcPr>
            <w:tcW w:w="0" w:type="auto"/>
          </w:tcPr>
          <w:p w:rsidR="00AB4A1E" w:rsidRPr="00AB4A1E" w:rsidRDefault="00AB4A1E" w:rsidP="008B7D4A">
            <w:r w:rsidRPr="00AB4A1E">
              <w:t>20091211</w:t>
            </w:r>
          </w:p>
        </w:tc>
        <w:tc>
          <w:tcPr>
            <w:tcW w:w="0" w:type="auto"/>
          </w:tcPr>
          <w:p w:rsidR="00AB4A1E" w:rsidRPr="00AB4A1E" w:rsidRDefault="00AB4A1E" w:rsidP="008B7D4A">
            <w:r w:rsidRPr="00AB4A1E">
              <w:t>29</w:t>
            </w:r>
          </w:p>
        </w:tc>
        <w:tc>
          <w:tcPr>
            <w:tcW w:w="0" w:type="auto"/>
          </w:tcPr>
          <w:p w:rsidR="00AB4A1E" w:rsidRPr="00AB4A1E" w:rsidRDefault="00AB4A1E" w:rsidP="008B7D4A">
            <w:r w:rsidRPr="00AB4A1E">
              <w:t>5</w:t>
            </w:r>
          </w:p>
        </w:tc>
        <w:tc>
          <w:tcPr>
            <w:tcW w:w="0" w:type="auto"/>
          </w:tcPr>
          <w:p w:rsidR="00AB4A1E" w:rsidRPr="00AB4A1E" w:rsidRDefault="00AB4A1E" w:rsidP="008B7D4A">
            <w:r w:rsidRPr="00AB4A1E">
              <w:t xml:space="preserve">Innstilling fra kommunal- og forvaltningskomiteen om endringer i statsbudsjettet for </w:t>
            </w:r>
            <w:r w:rsidRPr="00AB4A1E">
              <w:lastRenderedPageBreak/>
              <w:t>2009 under Fornyings- og administrasjonsdepartementet</w:t>
            </w:r>
            <w:proofErr w:type="gramStart"/>
            <w:r w:rsidRPr="00AB4A1E">
              <w:t xml:space="preserve"> (Innst.</w:t>
            </w:r>
            <w:proofErr w:type="gramEnd"/>
            <w:r w:rsidRPr="00AB4A1E">
              <w:t xml:space="preserve"> 77 S (2009-2010), jf. Prop. 49 S (2009-2010))</w:t>
            </w:r>
          </w:p>
        </w:tc>
      </w:tr>
      <w:tr w:rsidR="00AB4A1E" w:rsidRPr="00AB4A1E" w:rsidTr="00AB4A1E">
        <w:tc>
          <w:tcPr>
            <w:tcW w:w="0" w:type="auto"/>
          </w:tcPr>
          <w:p w:rsidR="00AB4A1E" w:rsidRPr="00AB4A1E" w:rsidRDefault="00AB4A1E" w:rsidP="008B7D4A">
            <w:r w:rsidRPr="00AB4A1E">
              <w:lastRenderedPageBreak/>
              <w:t>20091211</w:t>
            </w:r>
          </w:p>
        </w:tc>
        <w:tc>
          <w:tcPr>
            <w:tcW w:w="0" w:type="auto"/>
          </w:tcPr>
          <w:p w:rsidR="00AB4A1E" w:rsidRPr="00AB4A1E" w:rsidRDefault="00AB4A1E" w:rsidP="008B7D4A">
            <w:r w:rsidRPr="00AB4A1E">
              <w:t>29</w:t>
            </w:r>
          </w:p>
        </w:tc>
        <w:tc>
          <w:tcPr>
            <w:tcW w:w="0" w:type="auto"/>
          </w:tcPr>
          <w:p w:rsidR="00AB4A1E" w:rsidRPr="00AB4A1E" w:rsidRDefault="00AB4A1E" w:rsidP="008B7D4A">
            <w:r w:rsidRPr="00AB4A1E">
              <w:t>6</w:t>
            </w:r>
          </w:p>
        </w:tc>
        <w:tc>
          <w:tcPr>
            <w:tcW w:w="0" w:type="auto"/>
          </w:tcPr>
          <w:p w:rsidR="00AB4A1E" w:rsidRPr="00AB4A1E" w:rsidRDefault="00AB4A1E" w:rsidP="008B7D4A">
            <w:r w:rsidRPr="00AB4A1E">
              <w:t>Innstilling fra kommunal- og forvaltningskomiteen om lov om pensjonsordning for oppdragstaker i statlig beredskaps- eller familiehjem</w:t>
            </w:r>
            <w:proofErr w:type="gramStart"/>
            <w:r w:rsidRPr="00AB4A1E">
              <w:t xml:space="preserve"> (Innst.</w:t>
            </w:r>
            <w:proofErr w:type="gramEnd"/>
            <w:r w:rsidRPr="00AB4A1E">
              <w:t xml:space="preserve"> 54 L (2009-2010), jf. Prop. 9 L (2009-2010) og Ot.prp. nr. 109 (2008-2009))</w:t>
            </w:r>
          </w:p>
        </w:tc>
      </w:tr>
      <w:tr w:rsidR="00AB4A1E" w:rsidRPr="00AB4A1E" w:rsidTr="00AB4A1E">
        <w:tc>
          <w:tcPr>
            <w:tcW w:w="0" w:type="auto"/>
          </w:tcPr>
          <w:p w:rsidR="00AB4A1E" w:rsidRPr="00AB4A1E" w:rsidRDefault="00AB4A1E" w:rsidP="008B7D4A">
            <w:r w:rsidRPr="00AB4A1E">
              <w:t>20091211</w:t>
            </w:r>
          </w:p>
        </w:tc>
        <w:tc>
          <w:tcPr>
            <w:tcW w:w="0" w:type="auto"/>
          </w:tcPr>
          <w:p w:rsidR="00AB4A1E" w:rsidRPr="00AB4A1E" w:rsidRDefault="00AB4A1E" w:rsidP="008B7D4A">
            <w:r w:rsidRPr="00AB4A1E">
              <w:t>29</w:t>
            </w:r>
          </w:p>
        </w:tc>
        <w:tc>
          <w:tcPr>
            <w:tcW w:w="0" w:type="auto"/>
          </w:tcPr>
          <w:p w:rsidR="00AB4A1E" w:rsidRPr="00AB4A1E" w:rsidRDefault="00AB4A1E" w:rsidP="008B7D4A">
            <w:r w:rsidRPr="00AB4A1E">
              <w:t>7</w:t>
            </w:r>
          </w:p>
        </w:tc>
        <w:tc>
          <w:tcPr>
            <w:tcW w:w="0" w:type="auto"/>
          </w:tcPr>
          <w:p w:rsidR="00AB4A1E" w:rsidRPr="00AB4A1E" w:rsidRDefault="00AB4A1E" w:rsidP="008B7D4A">
            <w:r w:rsidRPr="00AB4A1E">
              <w:t>Innstilling fra kommunal- og forvaltningskomiteen om endringer i lov 28. juli 1949 nr. 26 om Statens Pensjonskasse og i enkelte andre lover</w:t>
            </w:r>
            <w:proofErr w:type="gramStart"/>
            <w:r w:rsidRPr="00AB4A1E">
              <w:t xml:space="preserve"> (Innst.</w:t>
            </w:r>
            <w:proofErr w:type="gramEnd"/>
            <w:r w:rsidRPr="00AB4A1E">
              <w:t xml:space="preserve"> 55 L (2009-2010), jf. Prop. 10 L (2009-2010) og Ot.prp. nr. 101 (2008-2009))</w:t>
            </w:r>
          </w:p>
        </w:tc>
      </w:tr>
      <w:tr w:rsidR="00AB4A1E" w:rsidRPr="00AB4A1E" w:rsidTr="00AB4A1E">
        <w:tc>
          <w:tcPr>
            <w:tcW w:w="0" w:type="auto"/>
          </w:tcPr>
          <w:p w:rsidR="00AB4A1E" w:rsidRPr="00AB4A1E" w:rsidRDefault="00AB4A1E" w:rsidP="008B7D4A">
            <w:r w:rsidRPr="00AB4A1E">
              <w:t>20091211</w:t>
            </w:r>
          </w:p>
        </w:tc>
        <w:tc>
          <w:tcPr>
            <w:tcW w:w="0" w:type="auto"/>
          </w:tcPr>
          <w:p w:rsidR="00AB4A1E" w:rsidRPr="00AB4A1E" w:rsidRDefault="00AB4A1E" w:rsidP="008B7D4A">
            <w:r w:rsidRPr="00AB4A1E">
              <w:t>29</w:t>
            </w:r>
          </w:p>
        </w:tc>
        <w:tc>
          <w:tcPr>
            <w:tcW w:w="0" w:type="auto"/>
          </w:tcPr>
          <w:p w:rsidR="00AB4A1E" w:rsidRPr="00AB4A1E" w:rsidRDefault="00AB4A1E" w:rsidP="008B7D4A">
            <w:r w:rsidRPr="00AB4A1E">
              <w:t>8</w:t>
            </w:r>
          </w:p>
        </w:tc>
        <w:tc>
          <w:tcPr>
            <w:tcW w:w="0" w:type="auto"/>
          </w:tcPr>
          <w:p w:rsidR="00AB4A1E" w:rsidRPr="00AB4A1E" w:rsidRDefault="00AB4A1E" w:rsidP="008B7D4A">
            <w:r w:rsidRPr="00AB4A1E">
              <w:t>Innstilling fra kommunal- og forvaltningskomiteen om endringer i utlendingsloven</w:t>
            </w:r>
            <w:proofErr w:type="gramStart"/>
            <w:r w:rsidRPr="00AB4A1E">
              <w:t xml:space="preserve"> (Innst.</w:t>
            </w:r>
            <w:proofErr w:type="gramEnd"/>
            <w:r w:rsidRPr="00AB4A1E">
              <w:t xml:space="preserve"> 76 L (2009-2010), jf. Prop. 30 L (2009-2010))</w:t>
            </w:r>
          </w:p>
        </w:tc>
      </w:tr>
      <w:tr w:rsidR="00AB4A1E" w:rsidRPr="00AB4A1E" w:rsidTr="00AB4A1E">
        <w:tc>
          <w:tcPr>
            <w:tcW w:w="0" w:type="auto"/>
          </w:tcPr>
          <w:p w:rsidR="00AB4A1E" w:rsidRPr="00AB4A1E" w:rsidRDefault="00AB4A1E" w:rsidP="008B7D4A">
            <w:r w:rsidRPr="00AB4A1E">
              <w:t>20091211</w:t>
            </w:r>
          </w:p>
        </w:tc>
        <w:tc>
          <w:tcPr>
            <w:tcW w:w="0" w:type="auto"/>
          </w:tcPr>
          <w:p w:rsidR="00AB4A1E" w:rsidRPr="00AB4A1E" w:rsidRDefault="00AB4A1E" w:rsidP="008B7D4A">
            <w:r w:rsidRPr="00AB4A1E">
              <w:t>29</w:t>
            </w:r>
          </w:p>
        </w:tc>
        <w:tc>
          <w:tcPr>
            <w:tcW w:w="0" w:type="auto"/>
          </w:tcPr>
          <w:p w:rsidR="00AB4A1E" w:rsidRPr="00AB4A1E" w:rsidRDefault="00AB4A1E" w:rsidP="008B7D4A">
            <w:r w:rsidRPr="00AB4A1E">
              <w:t>9</w:t>
            </w:r>
          </w:p>
        </w:tc>
        <w:tc>
          <w:tcPr>
            <w:tcW w:w="0" w:type="auto"/>
          </w:tcPr>
          <w:p w:rsidR="00AB4A1E" w:rsidRPr="00AB4A1E" w:rsidRDefault="00AB4A1E" w:rsidP="008B7D4A">
            <w:r w:rsidRPr="00AB4A1E">
              <w:t xml:space="preserve">Referat </w:t>
            </w:r>
          </w:p>
        </w:tc>
      </w:tr>
      <w:tr w:rsidR="00AB4A1E" w:rsidRPr="00AB4A1E" w:rsidTr="00AB4A1E">
        <w:tc>
          <w:tcPr>
            <w:tcW w:w="0" w:type="auto"/>
          </w:tcPr>
          <w:p w:rsidR="00AB4A1E" w:rsidRPr="00AB4A1E" w:rsidRDefault="00AB4A1E" w:rsidP="008B7D4A">
            <w:r w:rsidRPr="00AB4A1E">
              <w:t>20091214</w:t>
            </w:r>
          </w:p>
        </w:tc>
        <w:tc>
          <w:tcPr>
            <w:tcW w:w="0" w:type="auto"/>
          </w:tcPr>
          <w:p w:rsidR="00AB4A1E" w:rsidRPr="00AB4A1E" w:rsidRDefault="00AB4A1E" w:rsidP="008B7D4A">
            <w:r w:rsidRPr="00AB4A1E">
              <w:t>30</w:t>
            </w:r>
          </w:p>
        </w:tc>
        <w:tc>
          <w:tcPr>
            <w:tcW w:w="0" w:type="auto"/>
          </w:tcPr>
          <w:p w:rsidR="00AB4A1E" w:rsidRPr="00AB4A1E" w:rsidRDefault="00AB4A1E" w:rsidP="008B7D4A">
            <w:r w:rsidRPr="00AB4A1E">
              <w:t>1</w:t>
            </w:r>
          </w:p>
        </w:tc>
        <w:tc>
          <w:tcPr>
            <w:tcW w:w="0" w:type="auto"/>
          </w:tcPr>
          <w:p w:rsidR="00AB4A1E" w:rsidRPr="00AB4A1E" w:rsidRDefault="00AB4A1E" w:rsidP="008B7D4A">
            <w:r w:rsidRPr="00AB4A1E">
              <w:t>Innstilling fra valgkomiteen om valg av Stortingets ombudsmann for forvaltningen</w:t>
            </w:r>
            <w:proofErr w:type="gramStart"/>
            <w:r w:rsidRPr="00AB4A1E">
              <w:t xml:space="preserve"> (Innst.</w:t>
            </w:r>
            <w:proofErr w:type="gramEnd"/>
            <w:r w:rsidRPr="00AB4A1E">
              <w:t xml:space="preserve"> 108 S (2009-2010))</w:t>
            </w:r>
          </w:p>
        </w:tc>
      </w:tr>
      <w:tr w:rsidR="00AB4A1E" w:rsidRPr="00AB4A1E" w:rsidTr="00AB4A1E">
        <w:tc>
          <w:tcPr>
            <w:tcW w:w="0" w:type="auto"/>
          </w:tcPr>
          <w:p w:rsidR="00AB4A1E" w:rsidRPr="00AB4A1E" w:rsidRDefault="00AB4A1E" w:rsidP="008B7D4A">
            <w:r w:rsidRPr="00AB4A1E">
              <w:t>20091214</w:t>
            </w:r>
          </w:p>
        </w:tc>
        <w:tc>
          <w:tcPr>
            <w:tcW w:w="0" w:type="auto"/>
          </w:tcPr>
          <w:p w:rsidR="00AB4A1E" w:rsidRPr="00AB4A1E" w:rsidRDefault="00AB4A1E" w:rsidP="008B7D4A">
            <w:r w:rsidRPr="00AB4A1E">
              <w:t>30</w:t>
            </w:r>
          </w:p>
        </w:tc>
        <w:tc>
          <w:tcPr>
            <w:tcW w:w="0" w:type="auto"/>
          </w:tcPr>
          <w:p w:rsidR="00AB4A1E" w:rsidRPr="00AB4A1E" w:rsidRDefault="00AB4A1E" w:rsidP="008B7D4A">
            <w:r w:rsidRPr="00AB4A1E">
              <w:t>2</w:t>
            </w:r>
          </w:p>
        </w:tc>
        <w:tc>
          <w:tcPr>
            <w:tcW w:w="0" w:type="auto"/>
          </w:tcPr>
          <w:p w:rsidR="00AB4A1E" w:rsidRPr="00AB4A1E" w:rsidRDefault="00AB4A1E" w:rsidP="008B7D4A">
            <w:r w:rsidRPr="00AB4A1E">
              <w:t>Innstilling fra valgkomiteen om valg av medlemmer og varamedlemmer til Kringkastingsrådet</w:t>
            </w:r>
            <w:proofErr w:type="gramStart"/>
            <w:r w:rsidRPr="00AB4A1E">
              <w:t xml:space="preserve"> (Innst.</w:t>
            </w:r>
            <w:proofErr w:type="gramEnd"/>
            <w:r w:rsidRPr="00AB4A1E">
              <w:t xml:space="preserve"> 109 S (2009-2010))</w:t>
            </w:r>
          </w:p>
        </w:tc>
      </w:tr>
      <w:tr w:rsidR="00AB4A1E" w:rsidRPr="00AB4A1E" w:rsidTr="00AB4A1E">
        <w:tc>
          <w:tcPr>
            <w:tcW w:w="0" w:type="auto"/>
          </w:tcPr>
          <w:p w:rsidR="00AB4A1E" w:rsidRPr="00AB4A1E" w:rsidRDefault="00AB4A1E" w:rsidP="008B7D4A">
            <w:r w:rsidRPr="00AB4A1E">
              <w:t>20091214</w:t>
            </w:r>
          </w:p>
        </w:tc>
        <w:tc>
          <w:tcPr>
            <w:tcW w:w="0" w:type="auto"/>
          </w:tcPr>
          <w:p w:rsidR="00AB4A1E" w:rsidRPr="00AB4A1E" w:rsidRDefault="00AB4A1E" w:rsidP="008B7D4A">
            <w:r w:rsidRPr="00AB4A1E">
              <w:t>30</w:t>
            </w:r>
          </w:p>
        </w:tc>
        <w:tc>
          <w:tcPr>
            <w:tcW w:w="0" w:type="auto"/>
          </w:tcPr>
          <w:p w:rsidR="00AB4A1E" w:rsidRPr="00AB4A1E" w:rsidRDefault="00AB4A1E" w:rsidP="008B7D4A">
            <w:r w:rsidRPr="00AB4A1E">
              <w:t>3</w:t>
            </w:r>
          </w:p>
        </w:tc>
        <w:tc>
          <w:tcPr>
            <w:tcW w:w="0" w:type="auto"/>
          </w:tcPr>
          <w:p w:rsidR="00AB4A1E" w:rsidRPr="00AB4A1E" w:rsidRDefault="00AB4A1E" w:rsidP="008B7D4A">
            <w:r w:rsidRPr="00AB4A1E">
              <w:t>Innstilling fra valgkomiteen om valg av medlemmer og varamedlemmer til Ombudsmannsnemnda for Forsvaret og Ombudsmannsnemnda for sivile vernepliktige</w:t>
            </w:r>
            <w:proofErr w:type="gramStart"/>
            <w:r w:rsidRPr="00AB4A1E">
              <w:t xml:space="preserve"> (Innst.</w:t>
            </w:r>
            <w:proofErr w:type="gramEnd"/>
            <w:r w:rsidRPr="00AB4A1E">
              <w:t xml:space="preserve"> 110 S (2009-2010))</w:t>
            </w:r>
          </w:p>
        </w:tc>
      </w:tr>
      <w:tr w:rsidR="00AB4A1E" w:rsidRPr="00AB4A1E" w:rsidTr="00AB4A1E">
        <w:tc>
          <w:tcPr>
            <w:tcW w:w="0" w:type="auto"/>
          </w:tcPr>
          <w:p w:rsidR="00AB4A1E" w:rsidRPr="00AB4A1E" w:rsidRDefault="00AB4A1E" w:rsidP="008B7D4A">
            <w:r w:rsidRPr="00AB4A1E">
              <w:t>20091214</w:t>
            </w:r>
          </w:p>
        </w:tc>
        <w:tc>
          <w:tcPr>
            <w:tcW w:w="0" w:type="auto"/>
          </w:tcPr>
          <w:p w:rsidR="00AB4A1E" w:rsidRPr="00AB4A1E" w:rsidRDefault="00AB4A1E" w:rsidP="008B7D4A">
            <w:r w:rsidRPr="00AB4A1E">
              <w:t>30</w:t>
            </w:r>
          </w:p>
        </w:tc>
        <w:tc>
          <w:tcPr>
            <w:tcW w:w="0" w:type="auto"/>
          </w:tcPr>
          <w:p w:rsidR="00AB4A1E" w:rsidRPr="00AB4A1E" w:rsidRDefault="00AB4A1E" w:rsidP="008B7D4A">
            <w:r w:rsidRPr="00AB4A1E">
              <w:t>4</w:t>
            </w:r>
          </w:p>
        </w:tc>
        <w:tc>
          <w:tcPr>
            <w:tcW w:w="0" w:type="auto"/>
          </w:tcPr>
          <w:p w:rsidR="00AB4A1E" w:rsidRPr="00AB4A1E" w:rsidRDefault="00AB4A1E" w:rsidP="008B7D4A">
            <w:r w:rsidRPr="00AB4A1E">
              <w:t>Innstilling fra valgkomiteen om valg av riksrevisorer med varamedlemmer</w:t>
            </w:r>
            <w:proofErr w:type="gramStart"/>
            <w:r w:rsidRPr="00AB4A1E">
              <w:t xml:space="preserve"> (Innst.</w:t>
            </w:r>
            <w:proofErr w:type="gramEnd"/>
            <w:r w:rsidRPr="00AB4A1E">
              <w:t xml:space="preserve"> 111 S (2009-2010))</w:t>
            </w:r>
          </w:p>
        </w:tc>
      </w:tr>
      <w:tr w:rsidR="00AB4A1E" w:rsidRPr="00AB4A1E" w:rsidTr="00AB4A1E">
        <w:tc>
          <w:tcPr>
            <w:tcW w:w="0" w:type="auto"/>
          </w:tcPr>
          <w:p w:rsidR="00AB4A1E" w:rsidRPr="00AB4A1E" w:rsidRDefault="00AB4A1E" w:rsidP="008B7D4A">
            <w:r w:rsidRPr="00AB4A1E">
              <w:t>20091214</w:t>
            </w:r>
          </w:p>
        </w:tc>
        <w:tc>
          <w:tcPr>
            <w:tcW w:w="0" w:type="auto"/>
          </w:tcPr>
          <w:p w:rsidR="00AB4A1E" w:rsidRPr="00AB4A1E" w:rsidRDefault="00AB4A1E" w:rsidP="008B7D4A">
            <w:r w:rsidRPr="00AB4A1E">
              <w:t>30</w:t>
            </w:r>
          </w:p>
        </w:tc>
        <w:tc>
          <w:tcPr>
            <w:tcW w:w="0" w:type="auto"/>
          </w:tcPr>
          <w:p w:rsidR="00AB4A1E" w:rsidRPr="00AB4A1E" w:rsidRDefault="00AB4A1E" w:rsidP="008B7D4A">
            <w:r w:rsidRPr="00AB4A1E">
              <w:t>5</w:t>
            </w:r>
          </w:p>
        </w:tc>
        <w:tc>
          <w:tcPr>
            <w:tcW w:w="0" w:type="auto"/>
          </w:tcPr>
          <w:p w:rsidR="00AB4A1E" w:rsidRPr="00AB4A1E" w:rsidRDefault="00AB4A1E" w:rsidP="008B7D4A">
            <w:r w:rsidRPr="00AB4A1E">
              <w:t>Innstilling fra valgkomiteen om valg av medlemmer og varamedlemmer til Norges Banks representantskap</w:t>
            </w:r>
            <w:proofErr w:type="gramStart"/>
            <w:r w:rsidRPr="00AB4A1E">
              <w:t xml:space="preserve"> (Innst.</w:t>
            </w:r>
            <w:proofErr w:type="gramEnd"/>
            <w:r w:rsidRPr="00AB4A1E">
              <w:t xml:space="preserve"> 112 S (2009-2010))</w:t>
            </w:r>
          </w:p>
        </w:tc>
      </w:tr>
      <w:tr w:rsidR="00AB4A1E" w:rsidRPr="00AB4A1E" w:rsidTr="00AB4A1E">
        <w:tc>
          <w:tcPr>
            <w:tcW w:w="0" w:type="auto"/>
          </w:tcPr>
          <w:p w:rsidR="00AB4A1E" w:rsidRPr="00AB4A1E" w:rsidRDefault="00AB4A1E" w:rsidP="008B7D4A">
            <w:r w:rsidRPr="00AB4A1E">
              <w:t>20091214</w:t>
            </w:r>
          </w:p>
        </w:tc>
        <w:tc>
          <w:tcPr>
            <w:tcW w:w="0" w:type="auto"/>
          </w:tcPr>
          <w:p w:rsidR="00AB4A1E" w:rsidRPr="00AB4A1E" w:rsidRDefault="00AB4A1E" w:rsidP="008B7D4A">
            <w:r w:rsidRPr="00AB4A1E">
              <w:t>30</w:t>
            </w:r>
          </w:p>
        </w:tc>
        <w:tc>
          <w:tcPr>
            <w:tcW w:w="0" w:type="auto"/>
          </w:tcPr>
          <w:p w:rsidR="00AB4A1E" w:rsidRPr="00AB4A1E" w:rsidRDefault="00AB4A1E" w:rsidP="008B7D4A">
            <w:r w:rsidRPr="00AB4A1E">
              <w:t>6</w:t>
            </w:r>
          </w:p>
        </w:tc>
        <w:tc>
          <w:tcPr>
            <w:tcW w:w="0" w:type="auto"/>
          </w:tcPr>
          <w:p w:rsidR="00AB4A1E" w:rsidRPr="00AB4A1E" w:rsidRDefault="00AB4A1E" w:rsidP="008B7D4A">
            <w:r w:rsidRPr="00AB4A1E">
              <w:t>Innstilling fra næringskomiteen om bevilgninger på statsbudsjettet for 2010, kapitler under Nærings- og handelsdepartementet, Fiskeri- og kystdepartementet, Landbruks- og matdepartementet og enkelte kapitler under Fornyings-, administrasjons- og kirkedepartementet (rammeområdene 9, 10 og 11)</w:t>
            </w:r>
            <w:proofErr w:type="gramStart"/>
            <w:r w:rsidRPr="00AB4A1E">
              <w:t xml:space="preserve"> (Innst.</w:t>
            </w:r>
            <w:proofErr w:type="gramEnd"/>
            <w:r w:rsidRPr="00AB4A1E">
              <w:t xml:space="preserve"> 8 S (2009-2010), jf. Prop. 1 S (2009-2010))</w:t>
            </w:r>
          </w:p>
        </w:tc>
      </w:tr>
      <w:tr w:rsidR="00AB4A1E" w:rsidRPr="00AB4A1E" w:rsidTr="00AB4A1E">
        <w:tc>
          <w:tcPr>
            <w:tcW w:w="0" w:type="auto"/>
          </w:tcPr>
          <w:p w:rsidR="00AB4A1E" w:rsidRPr="00AB4A1E" w:rsidRDefault="00AB4A1E" w:rsidP="008B7D4A">
            <w:r w:rsidRPr="00AB4A1E">
              <w:t>20091214</w:t>
            </w:r>
          </w:p>
        </w:tc>
        <w:tc>
          <w:tcPr>
            <w:tcW w:w="0" w:type="auto"/>
          </w:tcPr>
          <w:p w:rsidR="00AB4A1E" w:rsidRPr="00AB4A1E" w:rsidRDefault="00AB4A1E" w:rsidP="008B7D4A">
            <w:r w:rsidRPr="00AB4A1E">
              <w:t>30</w:t>
            </w:r>
          </w:p>
        </w:tc>
        <w:tc>
          <w:tcPr>
            <w:tcW w:w="0" w:type="auto"/>
          </w:tcPr>
          <w:p w:rsidR="00AB4A1E" w:rsidRPr="00AB4A1E" w:rsidRDefault="00AB4A1E" w:rsidP="008B7D4A">
            <w:r w:rsidRPr="00AB4A1E">
              <w:t>7</w:t>
            </w:r>
          </w:p>
        </w:tc>
        <w:tc>
          <w:tcPr>
            <w:tcW w:w="0" w:type="auto"/>
          </w:tcPr>
          <w:p w:rsidR="00AB4A1E" w:rsidRPr="00AB4A1E" w:rsidRDefault="00AB4A1E" w:rsidP="008B7D4A">
            <w:r w:rsidRPr="00AB4A1E">
              <w:t>Innstilling fra næringskomiteen om endringar i statsbudsjettet for 2009 under Nærings- og handelsdepartementet</w:t>
            </w:r>
            <w:proofErr w:type="gramStart"/>
            <w:r w:rsidRPr="00AB4A1E">
              <w:t xml:space="preserve"> (Innst.</w:t>
            </w:r>
            <w:proofErr w:type="gramEnd"/>
            <w:r w:rsidRPr="00AB4A1E">
              <w:t xml:space="preserve"> 98 S (2009-2010), jf. Prop. 48 S (2009-2010))</w:t>
            </w:r>
          </w:p>
        </w:tc>
      </w:tr>
      <w:tr w:rsidR="00AB4A1E" w:rsidRPr="00AB4A1E" w:rsidTr="00AB4A1E">
        <w:tc>
          <w:tcPr>
            <w:tcW w:w="0" w:type="auto"/>
          </w:tcPr>
          <w:p w:rsidR="00AB4A1E" w:rsidRPr="00AB4A1E" w:rsidRDefault="00AB4A1E" w:rsidP="008B7D4A">
            <w:r w:rsidRPr="00AB4A1E">
              <w:t>20091214</w:t>
            </w:r>
          </w:p>
        </w:tc>
        <w:tc>
          <w:tcPr>
            <w:tcW w:w="0" w:type="auto"/>
          </w:tcPr>
          <w:p w:rsidR="00AB4A1E" w:rsidRPr="00AB4A1E" w:rsidRDefault="00AB4A1E" w:rsidP="008B7D4A">
            <w:r w:rsidRPr="00AB4A1E">
              <w:t>30</w:t>
            </w:r>
          </w:p>
        </w:tc>
        <w:tc>
          <w:tcPr>
            <w:tcW w:w="0" w:type="auto"/>
          </w:tcPr>
          <w:p w:rsidR="00AB4A1E" w:rsidRPr="00AB4A1E" w:rsidRDefault="00AB4A1E" w:rsidP="008B7D4A">
            <w:r w:rsidRPr="00AB4A1E">
              <w:t>8</w:t>
            </w:r>
          </w:p>
        </w:tc>
        <w:tc>
          <w:tcPr>
            <w:tcW w:w="0" w:type="auto"/>
          </w:tcPr>
          <w:p w:rsidR="00AB4A1E" w:rsidRPr="00AB4A1E" w:rsidRDefault="00AB4A1E" w:rsidP="008B7D4A">
            <w:r w:rsidRPr="00AB4A1E">
              <w:t>Innstilling fra næringskomiteen om endringer i statsbudsjettet for 2009 under Landbruks- og matdepartementet</w:t>
            </w:r>
            <w:proofErr w:type="gramStart"/>
            <w:r w:rsidRPr="00AB4A1E">
              <w:t xml:space="preserve"> (Innst.</w:t>
            </w:r>
            <w:proofErr w:type="gramEnd"/>
            <w:r w:rsidRPr="00AB4A1E">
              <w:t xml:space="preserve"> 99 S (2009-2010), jf. Prop. 51 S (2009-2010))</w:t>
            </w:r>
          </w:p>
        </w:tc>
      </w:tr>
      <w:tr w:rsidR="00AB4A1E" w:rsidRPr="00AB4A1E" w:rsidTr="00AB4A1E">
        <w:tc>
          <w:tcPr>
            <w:tcW w:w="0" w:type="auto"/>
          </w:tcPr>
          <w:p w:rsidR="00AB4A1E" w:rsidRPr="00AB4A1E" w:rsidRDefault="00AB4A1E" w:rsidP="008B7D4A">
            <w:r w:rsidRPr="00AB4A1E">
              <w:t>20091214</w:t>
            </w:r>
          </w:p>
        </w:tc>
        <w:tc>
          <w:tcPr>
            <w:tcW w:w="0" w:type="auto"/>
          </w:tcPr>
          <w:p w:rsidR="00AB4A1E" w:rsidRPr="00AB4A1E" w:rsidRDefault="00AB4A1E" w:rsidP="008B7D4A">
            <w:r w:rsidRPr="00AB4A1E">
              <w:t>30</w:t>
            </w:r>
          </w:p>
        </w:tc>
        <w:tc>
          <w:tcPr>
            <w:tcW w:w="0" w:type="auto"/>
          </w:tcPr>
          <w:p w:rsidR="00AB4A1E" w:rsidRPr="00AB4A1E" w:rsidRDefault="00AB4A1E" w:rsidP="008B7D4A">
            <w:r w:rsidRPr="00AB4A1E">
              <w:t>9</w:t>
            </w:r>
          </w:p>
        </w:tc>
        <w:tc>
          <w:tcPr>
            <w:tcW w:w="0" w:type="auto"/>
          </w:tcPr>
          <w:p w:rsidR="00AB4A1E" w:rsidRPr="00AB4A1E" w:rsidRDefault="00AB4A1E" w:rsidP="008B7D4A">
            <w:r w:rsidRPr="00AB4A1E">
              <w:t>Innstilling fra næringskomiteen om representantforslag fra stortingsrepresentantene Trine Skei Grande og Abid Q. Raja om omorganisering og fristilling av Innovasjon Norge</w:t>
            </w:r>
            <w:proofErr w:type="gramStart"/>
            <w:r w:rsidRPr="00AB4A1E">
              <w:t xml:space="preserve"> (Innst.</w:t>
            </w:r>
            <w:proofErr w:type="gramEnd"/>
            <w:r w:rsidRPr="00AB4A1E">
              <w:t xml:space="preserve"> 97 S (2009-2010), jf. Dokument 8:3 S (2009-2010))</w:t>
            </w:r>
          </w:p>
        </w:tc>
      </w:tr>
      <w:tr w:rsidR="00AB4A1E" w:rsidRPr="00AB4A1E" w:rsidTr="00AB4A1E">
        <w:tc>
          <w:tcPr>
            <w:tcW w:w="0" w:type="auto"/>
          </w:tcPr>
          <w:p w:rsidR="00AB4A1E" w:rsidRPr="00AB4A1E" w:rsidRDefault="00AB4A1E" w:rsidP="008B7D4A">
            <w:r w:rsidRPr="00AB4A1E">
              <w:t>20091214</w:t>
            </w:r>
          </w:p>
        </w:tc>
        <w:tc>
          <w:tcPr>
            <w:tcW w:w="0" w:type="auto"/>
          </w:tcPr>
          <w:p w:rsidR="00AB4A1E" w:rsidRPr="00AB4A1E" w:rsidRDefault="00AB4A1E" w:rsidP="008B7D4A">
            <w:r w:rsidRPr="00AB4A1E">
              <w:t>30</w:t>
            </w:r>
          </w:p>
        </w:tc>
        <w:tc>
          <w:tcPr>
            <w:tcW w:w="0" w:type="auto"/>
          </w:tcPr>
          <w:p w:rsidR="00AB4A1E" w:rsidRPr="00AB4A1E" w:rsidRDefault="00AB4A1E" w:rsidP="008B7D4A">
            <w:r w:rsidRPr="00AB4A1E">
              <w:t>10</w:t>
            </w:r>
          </w:p>
        </w:tc>
        <w:tc>
          <w:tcPr>
            <w:tcW w:w="0" w:type="auto"/>
          </w:tcPr>
          <w:p w:rsidR="00AB4A1E" w:rsidRPr="00AB4A1E" w:rsidRDefault="00AB4A1E" w:rsidP="008B7D4A">
            <w:r w:rsidRPr="00AB4A1E">
              <w:t>Innstilling fra kontroll- og konstitusjonskomiteen om Riksrevisjonens rapport om den årlige revisjon og kontroll for budsjettåret 2008</w:t>
            </w:r>
            <w:proofErr w:type="gramStart"/>
            <w:r w:rsidRPr="00AB4A1E">
              <w:t xml:space="preserve"> (Innst.</w:t>
            </w:r>
            <w:proofErr w:type="gramEnd"/>
            <w:r w:rsidRPr="00AB4A1E">
              <w:t xml:space="preserve"> 104 S (2009-2010), jf. Dokument 1 (2009-2010))</w:t>
            </w:r>
          </w:p>
        </w:tc>
      </w:tr>
      <w:tr w:rsidR="00AB4A1E" w:rsidRPr="00AB4A1E" w:rsidTr="00AB4A1E">
        <w:tc>
          <w:tcPr>
            <w:tcW w:w="0" w:type="auto"/>
          </w:tcPr>
          <w:p w:rsidR="00AB4A1E" w:rsidRPr="00AB4A1E" w:rsidRDefault="00AB4A1E" w:rsidP="008B7D4A">
            <w:r w:rsidRPr="00AB4A1E">
              <w:t>20091214</w:t>
            </w:r>
          </w:p>
        </w:tc>
        <w:tc>
          <w:tcPr>
            <w:tcW w:w="0" w:type="auto"/>
          </w:tcPr>
          <w:p w:rsidR="00AB4A1E" w:rsidRPr="00AB4A1E" w:rsidRDefault="00AB4A1E" w:rsidP="008B7D4A">
            <w:r w:rsidRPr="00AB4A1E">
              <w:t>30</w:t>
            </w:r>
          </w:p>
        </w:tc>
        <w:tc>
          <w:tcPr>
            <w:tcW w:w="0" w:type="auto"/>
          </w:tcPr>
          <w:p w:rsidR="00AB4A1E" w:rsidRPr="00AB4A1E" w:rsidRDefault="00AB4A1E" w:rsidP="008B7D4A">
            <w:r w:rsidRPr="00AB4A1E">
              <w:t>11</w:t>
            </w:r>
          </w:p>
        </w:tc>
        <w:tc>
          <w:tcPr>
            <w:tcW w:w="0" w:type="auto"/>
          </w:tcPr>
          <w:p w:rsidR="00AB4A1E" w:rsidRPr="00AB4A1E" w:rsidRDefault="00AB4A1E" w:rsidP="008B7D4A">
            <w:r w:rsidRPr="00AB4A1E">
              <w:t xml:space="preserve">Referat </w:t>
            </w:r>
          </w:p>
        </w:tc>
      </w:tr>
      <w:tr w:rsidR="00AB4A1E" w:rsidRPr="00AB4A1E" w:rsidTr="00AB4A1E">
        <w:tc>
          <w:tcPr>
            <w:tcW w:w="0" w:type="auto"/>
          </w:tcPr>
          <w:p w:rsidR="00AB4A1E" w:rsidRPr="00AB4A1E" w:rsidRDefault="00AB4A1E" w:rsidP="008B7D4A">
            <w:r w:rsidRPr="00AB4A1E">
              <w:t>20091215</w:t>
            </w:r>
          </w:p>
        </w:tc>
        <w:tc>
          <w:tcPr>
            <w:tcW w:w="0" w:type="auto"/>
          </w:tcPr>
          <w:p w:rsidR="00AB4A1E" w:rsidRPr="00AB4A1E" w:rsidRDefault="00AB4A1E" w:rsidP="008B7D4A">
            <w:r w:rsidRPr="00AB4A1E">
              <w:t>31</w:t>
            </w:r>
          </w:p>
        </w:tc>
        <w:tc>
          <w:tcPr>
            <w:tcW w:w="0" w:type="auto"/>
          </w:tcPr>
          <w:p w:rsidR="00AB4A1E" w:rsidRPr="00AB4A1E" w:rsidRDefault="00AB4A1E" w:rsidP="008B7D4A">
            <w:r w:rsidRPr="00AB4A1E">
              <w:t>1</w:t>
            </w:r>
          </w:p>
        </w:tc>
        <w:tc>
          <w:tcPr>
            <w:tcW w:w="0" w:type="auto"/>
          </w:tcPr>
          <w:p w:rsidR="00AB4A1E" w:rsidRPr="00AB4A1E" w:rsidRDefault="00AB4A1E" w:rsidP="008B7D4A">
            <w:r w:rsidRPr="00AB4A1E">
              <w:t>Innstilling fra familie- og kulturkomiteen om bevilgninger på statsbudsjettet for 2010, kapitler under Barne-, likestillings- og inkluderingsdepartementet, Kulturdepartementet og Kunnskapsdepartementet (rammeområdene 2 og 3)</w:t>
            </w:r>
            <w:proofErr w:type="gramStart"/>
            <w:r w:rsidRPr="00AB4A1E">
              <w:t xml:space="preserve"> (Innst.</w:t>
            </w:r>
            <w:proofErr w:type="gramEnd"/>
            <w:r w:rsidRPr="00AB4A1E">
              <w:t xml:space="preserve"> 14 S (2009-2010), jf. Prop. 1 S (2009-2010) og Prop. 1 S Tillegg 3 (2009-2010))</w:t>
            </w:r>
          </w:p>
        </w:tc>
      </w:tr>
      <w:tr w:rsidR="00AB4A1E" w:rsidRPr="00AB4A1E" w:rsidTr="00AB4A1E">
        <w:tc>
          <w:tcPr>
            <w:tcW w:w="0" w:type="auto"/>
          </w:tcPr>
          <w:p w:rsidR="00AB4A1E" w:rsidRPr="00AB4A1E" w:rsidRDefault="00AB4A1E" w:rsidP="008B7D4A">
            <w:r w:rsidRPr="00AB4A1E">
              <w:t>20091215</w:t>
            </w:r>
          </w:p>
        </w:tc>
        <w:tc>
          <w:tcPr>
            <w:tcW w:w="0" w:type="auto"/>
          </w:tcPr>
          <w:p w:rsidR="00AB4A1E" w:rsidRPr="00AB4A1E" w:rsidRDefault="00AB4A1E" w:rsidP="008B7D4A">
            <w:r w:rsidRPr="00AB4A1E">
              <w:t>31</w:t>
            </w:r>
          </w:p>
        </w:tc>
        <w:tc>
          <w:tcPr>
            <w:tcW w:w="0" w:type="auto"/>
          </w:tcPr>
          <w:p w:rsidR="00AB4A1E" w:rsidRPr="00AB4A1E" w:rsidRDefault="00AB4A1E" w:rsidP="008B7D4A">
            <w:r w:rsidRPr="00AB4A1E">
              <w:t>2</w:t>
            </w:r>
          </w:p>
        </w:tc>
        <w:tc>
          <w:tcPr>
            <w:tcW w:w="0" w:type="auto"/>
          </w:tcPr>
          <w:p w:rsidR="00AB4A1E" w:rsidRPr="00AB4A1E" w:rsidRDefault="00AB4A1E" w:rsidP="008B7D4A">
            <w:r w:rsidRPr="00AB4A1E">
              <w:t>Innstilling fra familie- og kulturkomiteen om endringer i statsbudsjettet for 2009 under Kunnskapsdepartementet</w:t>
            </w:r>
            <w:proofErr w:type="gramStart"/>
            <w:r w:rsidRPr="00AB4A1E">
              <w:t xml:space="preserve"> (Innst.</w:t>
            </w:r>
            <w:proofErr w:type="gramEnd"/>
            <w:r w:rsidRPr="00AB4A1E">
              <w:t xml:space="preserve"> 105 S (2009-2010), jf. Prop. 36 S (2009-2010) kap. 231)</w:t>
            </w:r>
          </w:p>
        </w:tc>
      </w:tr>
      <w:tr w:rsidR="00AB4A1E" w:rsidRPr="00AB4A1E" w:rsidTr="00AB4A1E">
        <w:tc>
          <w:tcPr>
            <w:tcW w:w="0" w:type="auto"/>
          </w:tcPr>
          <w:p w:rsidR="00AB4A1E" w:rsidRPr="00AB4A1E" w:rsidRDefault="00AB4A1E" w:rsidP="008B7D4A">
            <w:r w:rsidRPr="00AB4A1E">
              <w:t>20091215</w:t>
            </w:r>
          </w:p>
        </w:tc>
        <w:tc>
          <w:tcPr>
            <w:tcW w:w="0" w:type="auto"/>
          </w:tcPr>
          <w:p w:rsidR="00AB4A1E" w:rsidRPr="00AB4A1E" w:rsidRDefault="00AB4A1E" w:rsidP="008B7D4A">
            <w:r w:rsidRPr="00AB4A1E">
              <w:t>31</w:t>
            </w:r>
          </w:p>
        </w:tc>
        <w:tc>
          <w:tcPr>
            <w:tcW w:w="0" w:type="auto"/>
          </w:tcPr>
          <w:p w:rsidR="00AB4A1E" w:rsidRPr="00AB4A1E" w:rsidRDefault="00AB4A1E" w:rsidP="008B7D4A">
            <w:r w:rsidRPr="00AB4A1E">
              <w:t>3</w:t>
            </w:r>
          </w:p>
        </w:tc>
        <w:tc>
          <w:tcPr>
            <w:tcW w:w="0" w:type="auto"/>
          </w:tcPr>
          <w:p w:rsidR="00AB4A1E" w:rsidRPr="00AB4A1E" w:rsidRDefault="00AB4A1E" w:rsidP="008B7D4A">
            <w:r w:rsidRPr="00AB4A1E">
              <w:t>Innstilling fra familie- og kulturkomiteen om endringer i statsbudsjettet for 2009 under Barne- og likestillingsdepartementet</w:t>
            </w:r>
            <w:proofErr w:type="gramStart"/>
            <w:r w:rsidRPr="00AB4A1E">
              <w:t xml:space="preserve"> (Innst.</w:t>
            </w:r>
            <w:proofErr w:type="gramEnd"/>
            <w:r w:rsidRPr="00AB4A1E">
              <w:t xml:space="preserve"> 107 S (2009-2010), jf. Prop. 40 S (2009-2010))</w:t>
            </w:r>
          </w:p>
        </w:tc>
      </w:tr>
      <w:tr w:rsidR="00AB4A1E" w:rsidRPr="00AB4A1E" w:rsidTr="00AB4A1E">
        <w:tc>
          <w:tcPr>
            <w:tcW w:w="0" w:type="auto"/>
          </w:tcPr>
          <w:p w:rsidR="00AB4A1E" w:rsidRPr="00AB4A1E" w:rsidRDefault="00AB4A1E" w:rsidP="008B7D4A">
            <w:r w:rsidRPr="00AB4A1E">
              <w:t>20091215</w:t>
            </w:r>
          </w:p>
        </w:tc>
        <w:tc>
          <w:tcPr>
            <w:tcW w:w="0" w:type="auto"/>
          </w:tcPr>
          <w:p w:rsidR="00AB4A1E" w:rsidRPr="00AB4A1E" w:rsidRDefault="00AB4A1E" w:rsidP="008B7D4A">
            <w:r w:rsidRPr="00AB4A1E">
              <w:t>31</w:t>
            </w:r>
          </w:p>
        </w:tc>
        <w:tc>
          <w:tcPr>
            <w:tcW w:w="0" w:type="auto"/>
          </w:tcPr>
          <w:p w:rsidR="00AB4A1E" w:rsidRPr="00AB4A1E" w:rsidRDefault="00AB4A1E" w:rsidP="008B7D4A">
            <w:r w:rsidRPr="00AB4A1E">
              <w:t>4</w:t>
            </w:r>
          </w:p>
        </w:tc>
        <w:tc>
          <w:tcPr>
            <w:tcW w:w="0" w:type="auto"/>
          </w:tcPr>
          <w:p w:rsidR="00AB4A1E" w:rsidRPr="00AB4A1E" w:rsidRDefault="00AB4A1E" w:rsidP="008B7D4A">
            <w:r w:rsidRPr="00AB4A1E">
              <w:t>Innstilling fra familie- og kulturkomiteen om endringer i statsbudsjettet for 2009 under Kultur- og kirkedepartementet</w:t>
            </w:r>
            <w:proofErr w:type="gramStart"/>
            <w:r w:rsidRPr="00AB4A1E">
              <w:t xml:space="preserve"> (Innst.</w:t>
            </w:r>
            <w:proofErr w:type="gramEnd"/>
            <w:r w:rsidRPr="00AB4A1E">
              <w:t xml:space="preserve"> 106 S (2009-2010), jf. Prop. 47 S (2009-2010) unntatt kap. 310, 340 og 341)</w:t>
            </w:r>
          </w:p>
        </w:tc>
      </w:tr>
      <w:tr w:rsidR="00AB4A1E" w:rsidRPr="00AB4A1E" w:rsidTr="00AB4A1E">
        <w:tc>
          <w:tcPr>
            <w:tcW w:w="0" w:type="auto"/>
          </w:tcPr>
          <w:p w:rsidR="00AB4A1E" w:rsidRPr="00AB4A1E" w:rsidRDefault="00AB4A1E" w:rsidP="008B7D4A">
            <w:r w:rsidRPr="00AB4A1E">
              <w:t>20091215</w:t>
            </w:r>
          </w:p>
        </w:tc>
        <w:tc>
          <w:tcPr>
            <w:tcW w:w="0" w:type="auto"/>
          </w:tcPr>
          <w:p w:rsidR="00AB4A1E" w:rsidRPr="00AB4A1E" w:rsidRDefault="00AB4A1E" w:rsidP="008B7D4A">
            <w:r w:rsidRPr="00AB4A1E">
              <w:t>31</w:t>
            </w:r>
          </w:p>
        </w:tc>
        <w:tc>
          <w:tcPr>
            <w:tcW w:w="0" w:type="auto"/>
          </w:tcPr>
          <w:p w:rsidR="00AB4A1E" w:rsidRPr="00AB4A1E" w:rsidRDefault="00AB4A1E" w:rsidP="008B7D4A">
            <w:r w:rsidRPr="00AB4A1E">
              <w:t>5</w:t>
            </w:r>
          </w:p>
        </w:tc>
        <w:tc>
          <w:tcPr>
            <w:tcW w:w="0" w:type="auto"/>
          </w:tcPr>
          <w:p w:rsidR="00AB4A1E" w:rsidRPr="00AB4A1E" w:rsidRDefault="00AB4A1E" w:rsidP="008B7D4A">
            <w:r w:rsidRPr="00AB4A1E">
              <w:t>Innstilling fra familie- og kulturkomiteen om samtykke til godkjenning av EØS-komiteens beslutning nr. 86/2009 av 3. juli 2009 om innlemmelse i EØS-avtalen av direktiv 2008/122/EF om forbrukervern (avtaler om deltidsbruksrett, langtidsferieprodukter, videresalg og bytte)</w:t>
            </w:r>
            <w:proofErr w:type="gramStart"/>
            <w:r w:rsidRPr="00AB4A1E">
              <w:t xml:space="preserve"> (Innst.</w:t>
            </w:r>
            <w:proofErr w:type="gramEnd"/>
            <w:r w:rsidRPr="00AB4A1E">
              <w:t xml:space="preserve"> 113 S (2009-2010), jf. Prop. 38 S </w:t>
            </w:r>
            <w:r w:rsidRPr="00AB4A1E">
              <w:lastRenderedPageBreak/>
              <w:t>(2009-2010))</w:t>
            </w:r>
          </w:p>
        </w:tc>
      </w:tr>
      <w:tr w:rsidR="00AB4A1E" w:rsidRPr="00AB4A1E" w:rsidTr="00AB4A1E">
        <w:tc>
          <w:tcPr>
            <w:tcW w:w="0" w:type="auto"/>
          </w:tcPr>
          <w:p w:rsidR="00AB4A1E" w:rsidRPr="00AB4A1E" w:rsidRDefault="00AB4A1E" w:rsidP="008B7D4A">
            <w:r w:rsidRPr="00AB4A1E">
              <w:lastRenderedPageBreak/>
              <w:t>20091215</w:t>
            </w:r>
          </w:p>
        </w:tc>
        <w:tc>
          <w:tcPr>
            <w:tcW w:w="0" w:type="auto"/>
          </w:tcPr>
          <w:p w:rsidR="00AB4A1E" w:rsidRPr="00AB4A1E" w:rsidRDefault="00AB4A1E" w:rsidP="008B7D4A">
            <w:r w:rsidRPr="00AB4A1E">
              <w:t>31</w:t>
            </w:r>
          </w:p>
        </w:tc>
        <w:tc>
          <w:tcPr>
            <w:tcW w:w="0" w:type="auto"/>
          </w:tcPr>
          <w:p w:rsidR="00AB4A1E" w:rsidRPr="00AB4A1E" w:rsidRDefault="00AB4A1E" w:rsidP="008B7D4A">
            <w:r w:rsidRPr="00AB4A1E">
              <w:t>6</w:t>
            </w:r>
          </w:p>
        </w:tc>
        <w:tc>
          <w:tcPr>
            <w:tcW w:w="0" w:type="auto"/>
          </w:tcPr>
          <w:p w:rsidR="00AB4A1E" w:rsidRPr="00AB4A1E" w:rsidRDefault="00AB4A1E" w:rsidP="008B7D4A">
            <w:pPr>
              <w:rPr>
                <w:lang w:val="en-US"/>
              </w:rPr>
            </w:pPr>
            <w:r w:rsidRPr="00AB4A1E">
              <w:t>Innstilling fra finanskomiteen om bevilgninger på statsbudsjettet for 2010 vedrørende rammeområde 20 Garanti-instituttet for eksportkreditt, rammeområde 21 Finansadministrasjon mv., enkelte tema under Finansdepartementet, enkelte garantier under Finansdepartementet og Nærings- og handelsdepartementet, statsbudsjettets 90-poster, kapitlene som gjelder overføring til og fra Statens pensjonsfond - Utland mv., og fullmakt til å ta opp statslån i 2010</w:t>
            </w:r>
            <w:proofErr w:type="gramStart"/>
            <w:r w:rsidRPr="00AB4A1E">
              <w:t xml:space="preserve"> (Innst.</w:t>
            </w:r>
            <w:proofErr w:type="gramEnd"/>
            <w:r w:rsidRPr="00AB4A1E">
              <w:t xml:space="preserve"> </w:t>
            </w:r>
            <w:r w:rsidRPr="00AB4A1E">
              <w:rPr>
                <w:lang w:val="en-US"/>
              </w:rPr>
              <w:t>5 S (2009-2010), jf. Prop. 1 S (2009-2010), Prop. 1 S Tillegg 3 (2009-2010) og Prop. 33 S (2009-2010))</w:t>
            </w:r>
          </w:p>
        </w:tc>
      </w:tr>
      <w:tr w:rsidR="00AB4A1E" w:rsidRPr="00AB4A1E" w:rsidTr="00AB4A1E">
        <w:tc>
          <w:tcPr>
            <w:tcW w:w="0" w:type="auto"/>
          </w:tcPr>
          <w:p w:rsidR="00AB4A1E" w:rsidRPr="00AB4A1E" w:rsidRDefault="00AB4A1E" w:rsidP="008B7D4A">
            <w:r w:rsidRPr="00AB4A1E">
              <w:t>20091215</w:t>
            </w:r>
          </w:p>
        </w:tc>
        <w:tc>
          <w:tcPr>
            <w:tcW w:w="0" w:type="auto"/>
          </w:tcPr>
          <w:p w:rsidR="00AB4A1E" w:rsidRPr="00AB4A1E" w:rsidRDefault="00AB4A1E" w:rsidP="008B7D4A">
            <w:r w:rsidRPr="00AB4A1E">
              <w:t>31</w:t>
            </w:r>
          </w:p>
        </w:tc>
        <w:tc>
          <w:tcPr>
            <w:tcW w:w="0" w:type="auto"/>
          </w:tcPr>
          <w:p w:rsidR="00AB4A1E" w:rsidRPr="00AB4A1E" w:rsidRDefault="00AB4A1E" w:rsidP="008B7D4A">
            <w:r w:rsidRPr="00AB4A1E">
              <w:t>7</w:t>
            </w:r>
          </w:p>
        </w:tc>
        <w:tc>
          <w:tcPr>
            <w:tcW w:w="0" w:type="auto"/>
          </w:tcPr>
          <w:p w:rsidR="00AB4A1E" w:rsidRPr="00AB4A1E" w:rsidRDefault="00AB4A1E" w:rsidP="008B7D4A">
            <w:r w:rsidRPr="00AB4A1E">
              <w:t>Innstilling fra finanskomiteen om samtykke til å sette i kraft en overenskomst om opplysninger i skattesaker mellom Norge og Caymanøyene, undertegnet i Stockholm 1. april 2009, med tilleggsoverenskomster, undertegnet i Paris 17. juni 2009</w:t>
            </w:r>
            <w:proofErr w:type="gramStart"/>
            <w:r w:rsidRPr="00AB4A1E">
              <w:t xml:space="preserve"> (Innst.</w:t>
            </w:r>
            <w:proofErr w:type="gramEnd"/>
            <w:r w:rsidRPr="00AB4A1E">
              <w:t xml:space="preserve"> 103 S (2009-2010), jf. Prop. 24 S (2009-2010))</w:t>
            </w:r>
          </w:p>
        </w:tc>
      </w:tr>
      <w:tr w:rsidR="00AB4A1E" w:rsidRPr="00AB4A1E" w:rsidTr="00AB4A1E">
        <w:tc>
          <w:tcPr>
            <w:tcW w:w="0" w:type="auto"/>
          </w:tcPr>
          <w:p w:rsidR="00AB4A1E" w:rsidRPr="00AB4A1E" w:rsidRDefault="00AB4A1E" w:rsidP="008B7D4A">
            <w:r w:rsidRPr="00AB4A1E">
              <w:t>20091215</w:t>
            </w:r>
          </w:p>
        </w:tc>
        <w:tc>
          <w:tcPr>
            <w:tcW w:w="0" w:type="auto"/>
          </w:tcPr>
          <w:p w:rsidR="00AB4A1E" w:rsidRPr="00AB4A1E" w:rsidRDefault="00AB4A1E" w:rsidP="008B7D4A">
            <w:r w:rsidRPr="00AB4A1E">
              <w:t>31</w:t>
            </w:r>
          </w:p>
        </w:tc>
        <w:tc>
          <w:tcPr>
            <w:tcW w:w="0" w:type="auto"/>
          </w:tcPr>
          <w:p w:rsidR="00AB4A1E" w:rsidRPr="00AB4A1E" w:rsidRDefault="00AB4A1E" w:rsidP="008B7D4A">
            <w:r w:rsidRPr="00AB4A1E">
              <w:t>8</w:t>
            </w:r>
          </w:p>
        </w:tc>
        <w:tc>
          <w:tcPr>
            <w:tcW w:w="0" w:type="auto"/>
          </w:tcPr>
          <w:p w:rsidR="00AB4A1E" w:rsidRPr="00AB4A1E" w:rsidRDefault="00AB4A1E" w:rsidP="008B7D4A">
            <w:r w:rsidRPr="00AB4A1E">
              <w:t>Innstilling fra finanskomiteen om samtykke til å sette i kraft en overenskomst om utveksling av opplysninger i skattesaker mellom Norge og De britiske jomfruøyene, undertegnet i København 18. mai 2009, med tilleggsoverenskomster</w:t>
            </w:r>
            <w:proofErr w:type="gramStart"/>
            <w:r w:rsidRPr="00AB4A1E">
              <w:t xml:space="preserve"> (Innst.</w:t>
            </w:r>
            <w:proofErr w:type="gramEnd"/>
            <w:r w:rsidRPr="00AB4A1E">
              <w:t xml:space="preserve"> 102 S (2009-2010), jf. Prop. 29 S (2009-2010))</w:t>
            </w:r>
          </w:p>
        </w:tc>
      </w:tr>
      <w:tr w:rsidR="00AB4A1E" w:rsidRPr="00AB4A1E" w:rsidTr="00AB4A1E">
        <w:tc>
          <w:tcPr>
            <w:tcW w:w="0" w:type="auto"/>
          </w:tcPr>
          <w:p w:rsidR="00AB4A1E" w:rsidRPr="00AB4A1E" w:rsidRDefault="00AB4A1E" w:rsidP="008B7D4A">
            <w:r w:rsidRPr="00AB4A1E">
              <w:t>20091215</w:t>
            </w:r>
          </w:p>
        </w:tc>
        <w:tc>
          <w:tcPr>
            <w:tcW w:w="0" w:type="auto"/>
          </w:tcPr>
          <w:p w:rsidR="00AB4A1E" w:rsidRPr="00AB4A1E" w:rsidRDefault="00AB4A1E" w:rsidP="008B7D4A">
            <w:r w:rsidRPr="00AB4A1E">
              <w:t>31</w:t>
            </w:r>
          </w:p>
        </w:tc>
        <w:tc>
          <w:tcPr>
            <w:tcW w:w="0" w:type="auto"/>
          </w:tcPr>
          <w:p w:rsidR="00AB4A1E" w:rsidRPr="00AB4A1E" w:rsidRDefault="00AB4A1E" w:rsidP="008B7D4A">
            <w:r w:rsidRPr="00AB4A1E">
              <w:t>9</w:t>
            </w:r>
          </w:p>
        </w:tc>
        <w:tc>
          <w:tcPr>
            <w:tcW w:w="0" w:type="auto"/>
          </w:tcPr>
          <w:p w:rsidR="00AB4A1E" w:rsidRPr="00AB4A1E" w:rsidRDefault="00AB4A1E" w:rsidP="008B7D4A">
            <w:r w:rsidRPr="00AB4A1E">
              <w:t>Innstilling fra næringskomiteen om klimautfordringene - landbruket en del av løsningen</w:t>
            </w:r>
            <w:proofErr w:type="gramStart"/>
            <w:r w:rsidRPr="00AB4A1E">
              <w:t xml:space="preserve"> (Innst.</w:t>
            </w:r>
            <w:proofErr w:type="gramEnd"/>
            <w:r w:rsidRPr="00AB4A1E">
              <w:t xml:space="preserve"> 100 S (2009-2010), jf. St.meld. nr. 39 (2008-2009))</w:t>
            </w:r>
          </w:p>
        </w:tc>
      </w:tr>
      <w:tr w:rsidR="00AB4A1E" w:rsidRPr="00AB4A1E" w:rsidTr="00AB4A1E">
        <w:tc>
          <w:tcPr>
            <w:tcW w:w="0" w:type="auto"/>
          </w:tcPr>
          <w:p w:rsidR="00AB4A1E" w:rsidRPr="00AB4A1E" w:rsidRDefault="00AB4A1E" w:rsidP="008B7D4A">
            <w:r w:rsidRPr="00AB4A1E">
              <w:t>20091215</w:t>
            </w:r>
          </w:p>
        </w:tc>
        <w:tc>
          <w:tcPr>
            <w:tcW w:w="0" w:type="auto"/>
          </w:tcPr>
          <w:p w:rsidR="00AB4A1E" w:rsidRPr="00AB4A1E" w:rsidRDefault="00AB4A1E" w:rsidP="008B7D4A">
            <w:r w:rsidRPr="00AB4A1E">
              <w:t>31</w:t>
            </w:r>
          </w:p>
        </w:tc>
        <w:tc>
          <w:tcPr>
            <w:tcW w:w="0" w:type="auto"/>
          </w:tcPr>
          <w:p w:rsidR="00AB4A1E" w:rsidRPr="00AB4A1E" w:rsidRDefault="00AB4A1E" w:rsidP="008B7D4A">
            <w:r w:rsidRPr="00AB4A1E">
              <w:t>10</w:t>
            </w:r>
          </w:p>
        </w:tc>
        <w:tc>
          <w:tcPr>
            <w:tcW w:w="0" w:type="auto"/>
          </w:tcPr>
          <w:p w:rsidR="00AB4A1E" w:rsidRPr="00AB4A1E" w:rsidRDefault="00AB4A1E" w:rsidP="008B7D4A">
            <w:r w:rsidRPr="00AB4A1E">
              <w:t>Innstilling fra transport- og kommunikasjonskomiteen om verksemda i Avinor AS</w:t>
            </w:r>
            <w:proofErr w:type="gramStart"/>
            <w:r w:rsidRPr="00AB4A1E">
              <w:t xml:space="preserve"> (Innst.</w:t>
            </w:r>
            <w:proofErr w:type="gramEnd"/>
            <w:r w:rsidRPr="00AB4A1E">
              <w:t xml:space="preserve"> 95 S (2009-2010), jf. St.meld. nr. 48 (2008-2009))</w:t>
            </w:r>
          </w:p>
        </w:tc>
      </w:tr>
      <w:tr w:rsidR="00AB4A1E" w:rsidRPr="00AB4A1E" w:rsidTr="00AB4A1E">
        <w:tc>
          <w:tcPr>
            <w:tcW w:w="0" w:type="auto"/>
          </w:tcPr>
          <w:p w:rsidR="00AB4A1E" w:rsidRPr="00AB4A1E" w:rsidRDefault="00AB4A1E" w:rsidP="008B7D4A">
            <w:r w:rsidRPr="00AB4A1E">
              <w:t>20091215</w:t>
            </w:r>
          </w:p>
        </w:tc>
        <w:tc>
          <w:tcPr>
            <w:tcW w:w="0" w:type="auto"/>
          </w:tcPr>
          <w:p w:rsidR="00AB4A1E" w:rsidRPr="00AB4A1E" w:rsidRDefault="00AB4A1E" w:rsidP="008B7D4A">
            <w:r w:rsidRPr="00AB4A1E">
              <w:t>31</w:t>
            </w:r>
          </w:p>
        </w:tc>
        <w:tc>
          <w:tcPr>
            <w:tcW w:w="0" w:type="auto"/>
          </w:tcPr>
          <w:p w:rsidR="00AB4A1E" w:rsidRPr="00AB4A1E" w:rsidRDefault="00AB4A1E" w:rsidP="008B7D4A">
            <w:r w:rsidRPr="00AB4A1E">
              <w:t>11</w:t>
            </w:r>
          </w:p>
        </w:tc>
        <w:tc>
          <w:tcPr>
            <w:tcW w:w="0" w:type="auto"/>
          </w:tcPr>
          <w:p w:rsidR="00AB4A1E" w:rsidRPr="00AB4A1E" w:rsidRDefault="00AB4A1E" w:rsidP="008B7D4A">
            <w:r w:rsidRPr="00AB4A1E">
              <w:t>Innstilling fra transport- og kommunikasjonskomiteen om låneopptak for Oslopakke 3 i 2010</w:t>
            </w:r>
            <w:proofErr w:type="gramStart"/>
            <w:r w:rsidRPr="00AB4A1E">
              <w:t xml:space="preserve"> (Innst.</w:t>
            </w:r>
            <w:proofErr w:type="gramEnd"/>
            <w:r w:rsidRPr="00AB4A1E">
              <w:t xml:space="preserve"> 96 S (2009-2010), jf. Prop. 53 S (2009-2010))</w:t>
            </w:r>
          </w:p>
        </w:tc>
      </w:tr>
      <w:tr w:rsidR="00AB4A1E" w:rsidRPr="00AB4A1E" w:rsidTr="00AB4A1E">
        <w:tc>
          <w:tcPr>
            <w:tcW w:w="0" w:type="auto"/>
          </w:tcPr>
          <w:p w:rsidR="00AB4A1E" w:rsidRPr="00AB4A1E" w:rsidRDefault="00AB4A1E" w:rsidP="008B7D4A">
            <w:r w:rsidRPr="00AB4A1E">
              <w:t>20091215</w:t>
            </w:r>
          </w:p>
        </w:tc>
        <w:tc>
          <w:tcPr>
            <w:tcW w:w="0" w:type="auto"/>
          </w:tcPr>
          <w:p w:rsidR="00AB4A1E" w:rsidRPr="00AB4A1E" w:rsidRDefault="00AB4A1E" w:rsidP="008B7D4A">
            <w:r w:rsidRPr="00AB4A1E">
              <w:t>31</w:t>
            </w:r>
          </w:p>
        </w:tc>
        <w:tc>
          <w:tcPr>
            <w:tcW w:w="0" w:type="auto"/>
          </w:tcPr>
          <w:p w:rsidR="00AB4A1E" w:rsidRPr="00AB4A1E" w:rsidRDefault="00AB4A1E" w:rsidP="008B7D4A">
            <w:r w:rsidRPr="00AB4A1E">
              <w:t>12</w:t>
            </w:r>
          </w:p>
        </w:tc>
        <w:tc>
          <w:tcPr>
            <w:tcW w:w="0" w:type="auto"/>
          </w:tcPr>
          <w:p w:rsidR="00AB4A1E" w:rsidRPr="00AB4A1E" w:rsidRDefault="00AB4A1E" w:rsidP="008B7D4A">
            <w:r w:rsidRPr="00AB4A1E">
              <w:t>Stortingets vedtak til lov om endringar i domstolloven mv. (sidegjeremål for dommarar m.m.) (Lovvedtak 21 (2009-2010), jf. Innst. 48 L (2009-2010) og Prop. 5 L (2009-2010))</w:t>
            </w:r>
          </w:p>
        </w:tc>
      </w:tr>
      <w:tr w:rsidR="00AB4A1E" w:rsidRPr="00AB4A1E" w:rsidTr="00AB4A1E">
        <w:tc>
          <w:tcPr>
            <w:tcW w:w="0" w:type="auto"/>
          </w:tcPr>
          <w:p w:rsidR="00AB4A1E" w:rsidRPr="00AB4A1E" w:rsidRDefault="00AB4A1E" w:rsidP="008B7D4A">
            <w:r w:rsidRPr="00AB4A1E">
              <w:t>20091215</w:t>
            </w:r>
          </w:p>
        </w:tc>
        <w:tc>
          <w:tcPr>
            <w:tcW w:w="0" w:type="auto"/>
          </w:tcPr>
          <w:p w:rsidR="00AB4A1E" w:rsidRPr="00AB4A1E" w:rsidRDefault="00AB4A1E" w:rsidP="008B7D4A">
            <w:r w:rsidRPr="00AB4A1E">
              <w:t>31</w:t>
            </w:r>
          </w:p>
        </w:tc>
        <w:tc>
          <w:tcPr>
            <w:tcW w:w="0" w:type="auto"/>
          </w:tcPr>
          <w:p w:rsidR="00AB4A1E" w:rsidRPr="00AB4A1E" w:rsidRDefault="00AB4A1E" w:rsidP="008B7D4A">
            <w:r w:rsidRPr="00AB4A1E">
              <w:t>13</w:t>
            </w:r>
          </w:p>
        </w:tc>
        <w:tc>
          <w:tcPr>
            <w:tcW w:w="0" w:type="auto"/>
          </w:tcPr>
          <w:p w:rsidR="00AB4A1E" w:rsidRPr="00AB4A1E" w:rsidRDefault="00AB4A1E" w:rsidP="008B7D4A">
            <w:r w:rsidRPr="00AB4A1E">
              <w:t>Stortingets vedtak til lov om endringer i utlendingslovgivningen (beslag, meldeplikt og bestemt oppholdssted) (Lovvedtak 22 (2009-2010), jf. Innst. 46 L (2009-2010), Prop. 11 L (2009-2010) og Ot.prp. nr. 105 (2008-2009))</w:t>
            </w:r>
          </w:p>
        </w:tc>
      </w:tr>
      <w:tr w:rsidR="00AB4A1E" w:rsidRPr="00AB4A1E" w:rsidTr="00AB4A1E">
        <w:tc>
          <w:tcPr>
            <w:tcW w:w="0" w:type="auto"/>
          </w:tcPr>
          <w:p w:rsidR="00AB4A1E" w:rsidRPr="00AB4A1E" w:rsidRDefault="00AB4A1E" w:rsidP="008B7D4A">
            <w:r w:rsidRPr="00AB4A1E">
              <w:t>20091215</w:t>
            </w:r>
          </w:p>
        </w:tc>
        <w:tc>
          <w:tcPr>
            <w:tcW w:w="0" w:type="auto"/>
          </w:tcPr>
          <w:p w:rsidR="00AB4A1E" w:rsidRPr="00AB4A1E" w:rsidRDefault="00AB4A1E" w:rsidP="008B7D4A">
            <w:r w:rsidRPr="00AB4A1E">
              <w:t>31</w:t>
            </w:r>
          </w:p>
        </w:tc>
        <w:tc>
          <w:tcPr>
            <w:tcW w:w="0" w:type="auto"/>
          </w:tcPr>
          <w:p w:rsidR="00AB4A1E" w:rsidRPr="00AB4A1E" w:rsidRDefault="00AB4A1E" w:rsidP="008B7D4A">
            <w:r w:rsidRPr="00AB4A1E">
              <w:t>14</w:t>
            </w:r>
          </w:p>
        </w:tc>
        <w:tc>
          <w:tcPr>
            <w:tcW w:w="0" w:type="auto"/>
          </w:tcPr>
          <w:p w:rsidR="00AB4A1E" w:rsidRPr="00AB4A1E" w:rsidRDefault="00AB4A1E" w:rsidP="008B7D4A">
            <w:r w:rsidRPr="00AB4A1E">
              <w:t>Stortingets vedtak til lov om endringer i legemiddelloven (Lovvedtak 23 (2009-2010), jf. Innst. 49 L (2009-2010) og Prop. 26 L (2009-2010))</w:t>
            </w:r>
          </w:p>
        </w:tc>
      </w:tr>
      <w:tr w:rsidR="00AB4A1E" w:rsidRPr="00AB4A1E" w:rsidTr="00AB4A1E">
        <w:tc>
          <w:tcPr>
            <w:tcW w:w="0" w:type="auto"/>
          </w:tcPr>
          <w:p w:rsidR="00AB4A1E" w:rsidRPr="00AB4A1E" w:rsidRDefault="00AB4A1E" w:rsidP="008B7D4A">
            <w:r w:rsidRPr="00AB4A1E">
              <w:t>20091215</w:t>
            </w:r>
          </w:p>
        </w:tc>
        <w:tc>
          <w:tcPr>
            <w:tcW w:w="0" w:type="auto"/>
          </w:tcPr>
          <w:p w:rsidR="00AB4A1E" w:rsidRPr="00AB4A1E" w:rsidRDefault="00AB4A1E" w:rsidP="008B7D4A">
            <w:r w:rsidRPr="00AB4A1E">
              <w:t>31</w:t>
            </w:r>
          </w:p>
        </w:tc>
        <w:tc>
          <w:tcPr>
            <w:tcW w:w="0" w:type="auto"/>
          </w:tcPr>
          <w:p w:rsidR="00AB4A1E" w:rsidRPr="00AB4A1E" w:rsidRDefault="00AB4A1E" w:rsidP="008B7D4A">
            <w:r w:rsidRPr="00AB4A1E">
              <w:t>15</w:t>
            </w:r>
          </w:p>
        </w:tc>
        <w:tc>
          <w:tcPr>
            <w:tcW w:w="0" w:type="auto"/>
          </w:tcPr>
          <w:p w:rsidR="00AB4A1E" w:rsidRPr="00AB4A1E" w:rsidRDefault="00AB4A1E" w:rsidP="008B7D4A">
            <w:r w:rsidRPr="00AB4A1E">
              <w:t>Stortingets vedtak til lov om endringer i folketrygdloven og helseregisterloven m.m. (innføring av automatisk frikortordning og etablering av nødvendige registre m.m.) (Lovvedtak 24 (2009-2010), jf. Innst. 90 L (2009-2010) og Prop. 20 L (2009-2010))</w:t>
            </w:r>
          </w:p>
        </w:tc>
      </w:tr>
      <w:tr w:rsidR="00AB4A1E" w:rsidRPr="00AB4A1E" w:rsidTr="00AB4A1E">
        <w:tc>
          <w:tcPr>
            <w:tcW w:w="0" w:type="auto"/>
          </w:tcPr>
          <w:p w:rsidR="00AB4A1E" w:rsidRPr="00AB4A1E" w:rsidRDefault="00AB4A1E" w:rsidP="008B7D4A">
            <w:r w:rsidRPr="00AB4A1E">
              <w:t>20091215</w:t>
            </w:r>
          </w:p>
        </w:tc>
        <w:tc>
          <w:tcPr>
            <w:tcW w:w="0" w:type="auto"/>
          </w:tcPr>
          <w:p w:rsidR="00AB4A1E" w:rsidRPr="00AB4A1E" w:rsidRDefault="00AB4A1E" w:rsidP="008B7D4A">
            <w:r w:rsidRPr="00AB4A1E">
              <w:t>31</w:t>
            </w:r>
          </w:p>
        </w:tc>
        <w:tc>
          <w:tcPr>
            <w:tcW w:w="0" w:type="auto"/>
          </w:tcPr>
          <w:p w:rsidR="00AB4A1E" w:rsidRPr="00AB4A1E" w:rsidRDefault="00AB4A1E" w:rsidP="008B7D4A">
            <w:r w:rsidRPr="00AB4A1E">
              <w:t>16</w:t>
            </w:r>
          </w:p>
        </w:tc>
        <w:tc>
          <w:tcPr>
            <w:tcW w:w="0" w:type="auto"/>
          </w:tcPr>
          <w:p w:rsidR="00AB4A1E" w:rsidRPr="00AB4A1E" w:rsidRDefault="00AB4A1E" w:rsidP="008B7D4A">
            <w:r w:rsidRPr="00AB4A1E">
              <w:t>Stortingets vedtak til lov om endringar i lov 15. desember 1967 nr. 9 om patenter (unntak frå patentvernet for utprøvingar av legemiddel) (Lovvedtak 25 (2009-2010), jf. Innst. 50 L (2009-2010) og Prop. 27 L (2009-2010))</w:t>
            </w:r>
          </w:p>
        </w:tc>
      </w:tr>
      <w:tr w:rsidR="00AB4A1E" w:rsidRPr="00AB4A1E" w:rsidTr="00AB4A1E">
        <w:tc>
          <w:tcPr>
            <w:tcW w:w="0" w:type="auto"/>
          </w:tcPr>
          <w:p w:rsidR="00AB4A1E" w:rsidRPr="00AB4A1E" w:rsidRDefault="00AB4A1E" w:rsidP="008B7D4A">
            <w:r w:rsidRPr="00AB4A1E">
              <w:t>20091215</w:t>
            </w:r>
          </w:p>
        </w:tc>
        <w:tc>
          <w:tcPr>
            <w:tcW w:w="0" w:type="auto"/>
          </w:tcPr>
          <w:p w:rsidR="00AB4A1E" w:rsidRPr="00AB4A1E" w:rsidRDefault="00AB4A1E" w:rsidP="008B7D4A">
            <w:r w:rsidRPr="00AB4A1E">
              <w:t>31</w:t>
            </w:r>
          </w:p>
        </w:tc>
        <w:tc>
          <w:tcPr>
            <w:tcW w:w="0" w:type="auto"/>
          </w:tcPr>
          <w:p w:rsidR="00AB4A1E" w:rsidRPr="00AB4A1E" w:rsidRDefault="00AB4A1E" w:rsidP="008B7D4A">
            <w:r w:rsidRPr="00AB4A1E">
              <w:t>17</w:t>
            </w:r>
          </w:p>
        </w:tc>
        <w:tc>
          <w:tcPr>
            <w:tcW w:w="0" w:type="auto"/>
          </w:tcPr>
          <w:p w:rsidR="00AB4A1E" w:rsidRPr="00AB4A1E" w:rsidRDefault="00AB4A1E" w:rsidP="008B7D4A">
            <w:r w:rsidRPr="00AB4A1E">
              <w:t>Stortingets vedtak til lov om sosiale tjenester i arbeids- og velferdsforvaltningen (Lovvedtak 26 (2009-2010), jf. Innst. 87 L (2009-2010), Prop. 13 L (2009-2010) og Ot.prp. nr. 103 (2008-2009))</w:t>
            </w:r>
          </w:p>
        </w:tc>
      </w:tr>
      <w:tr w:rsidR="00AB4A1E" w:rsidRPr="00AB4A1E" w:rsidTr="00AB4A1E">
        <w:tc>
          <w:tcPr>
            <w:tcW w:w="0" w:type="auto"/>
          </w:tcPr>
          <w:p w:rsidR="00AB4A1E" w:rsidRPr="00AB4A1E" w:rsidRDefault="00AB4A1E" w:rsidP="008B7D4A">
            <w:r w:rsidRPr="00AB4A1E">
              <w:t>20091215</w:t>
            </w:r>
          </w:p>
        </w:tc>
        <w:tc>
          <w:tcPr>
            <w:tcW w:w="0" w:type="auto"/>
          </w:tcPr>
          <w:p w:rsidR="00AB4A1E" w:rsidRPr="00AB4A1E" w:rsidRDefault="00AB4A1E" w:rsidP="008B7D4A">
            <w:r w:rsidRPr="00AB4A1E">
              <w:t>31</w:t>
            </w:r>
          </w:p>
        </w:tc>
        <w:tc>
          <w:tcPr>
            <w:tcW w:w="0" w:type="auto"/>
          </w:tcPr>
          <w:p w:rsidR="00AB4A1E" w:rsidRPr="00AB4A1E" w:rsidRDefault="00AB4A1E" w:rsidP="008B7D4A">
            <w:r w:rsidRPr="00AB4A1E">
              <w:t>18</w:t>
            </w:r>
          </w:p>
        </w:tc>
        <w:tc>
          <w:tcPr>
            <w:tcW w:w="0" w:type="auto"/>
          </w:tcPr>
          <w:p w:rsidR="00AB4A1E" w:rsidRPr="00AB4A1E" w:rsidRDefault="00AB4A1E" w:rsidP="008B7D4A">
            <w:r w:rsidRPr="00AB4A1E">
              <w:t>Stortingets vedtak til lov om endringer i folketrygdloven mv. (oppheving av reglene om inntektsprøving for 69-åringer mv.) (Lovvedtak 27 (2009-2010), jf. Innst. 88 L (2009-2010) og Prop. 54 L (2009-2010))</w:t>
            </w:r>
          </w:p>
        </w:tc>
      </w:tr>
      <w:tr w:rsidR="00AB4A1E" w:rsidRPr="00AB4A1E" w:rsidTr="00AB4A1E">
        <w:tc>
          <w:tcPr>
            <w:tcW w:w="0" w:type="auto"/>
          </w:tcPr>
          <w:p w:rsidR="00AB4A1E" w:rsidRPr="00AB4A1E" w:rsidRDefault="00AB4A1E" w:rsidP="008B7D4A">
            <w:r w:rsidRPr="00AB4A1E">
              <w:t>20091215</w:t>
            </w:r>
          </w:p>
        </w:tc>
        <w:tc>
          <w:tcPr>
            <w:tcW w:w="0" w:type="auto"/>
          </w:tcPr>
          <w:p w:rsidR="00AB4A1E" w:rsidRPr="00AB4A1E" w:rsidRDefault="00AB4A1E" w:rsidP="008B7D4A">
            <w:r w:rsidRPr="00AB4A1E">
              <w:t>31</w:t>
            </w:r>
          </w:p>
        </w:tc>
        <w:tc>
          <w:tcPr>
            <w:tcW w:w="0" w:type="auto"/>
          </w:tcPr>
          <w:p w:rsidR="00AB4A1E" w:rsidRPr="00AB4A1E" w:rsidRDefault="00AB4A1E" w:rsidP="008B7D4A">
            <w:r w:rsidRPr="00AB4A1E">
              <w:t>19</w:t>
            </w:r>
          </w:p>
        </w:tc>
        <w:tc>
          <w:tcPr>
            <w:tcW w:w="0" w:type="auto"/>
          </w:tcPr>
          <w:p w:rsidR="00AB4A1E" w:rsidRPr="00AB4A1E" w:rsidRDefault="00AB4A1E" w:rsidP="008B7D4A">
            <w:r w:rsidRPr="00AB4A1E">
              <w:t>Stortingets vedtak til lov om endringar i lov om Statens pensjonsfond (Lovvedtak 28 (2009-2010), jf. Innst. 70 L (2009-2010) og Prop. 25 L (2009-2010))</w:t>
            </w:r>
          </w:p>
        </w:tc>
      </w:tr>
      <w:tr w:rsidR="00AB4A1E" w:rsidRPr="00AB4A1E" w:rsidTr="00AB4A1E">
        <w:tc>
          <w:tcPr>
            <w:tcW w:w="0" w:type="auto"/>
          </w:tcPr>
          <w:p w:rsidR="00AB4A1E" w:rsidRPr="00AB4A1E" w:rsidRDefault="00AB4A1E" w:rsidP="008B7D4A">
            <w:r w:rsidRPr="00AB4A1E">
              <w:t>20091215</w:t>
            </w:r>
          </w:p>
        </w:tc>
        <w:tc>
          <w:tcPr>
            <w:tcW w:w="0" w:type="auto"/>
          </w:tcPr>
          <w:p w:rsidR="00AB4A1E" w:rsidRPr="00AB4A1E" w:rsidRDefault="00AB4A1E" w:rsidP="008B7D4A">
            <w:r w:rsidRPr="00AB4A1E">
              <w:t>31</w:t>
            </w:r>
          </w:p>
        </w:tc>
        <w:tc>
          <w:tcPr>
            <w:tcW w:w="0" w:type="auto"/>
          </w:tcPr>
          <w:p w:rsidR="00AB4A1E" w:rsidRPr="00AB4A1E" w:rsidRDefault="00AB4A1E" w:rsidP="008B7D4A">
            <w:r w:rsidRPr="00AB4A1E">
              <w:t>20</w:t>
            </w:r>
          </w:p>
        </w:tc>
        <w:tc>
          <w:tcPr>
            <w:tcW w:w="0" w:type="auto"/>
          </w:tcPr>
          <w:p w:rsidR="00AB4A1E" w:rsidRPr="00AB4A1E" w:rsidRDefault="00AB4A1E" w:rsidP="008B7D4A">
            <w:r w:rsidRPr="00AB4A1E">
              <w:t>Stortingets vedtak til lov om endring i akvakulturloven (Lovvedtak 29 (2009-2010), jf. Innst. 91 L (2009-2010) og Prop. 18 L (2009-2010))</w:t>
            </w:r>
          </w:p>
        </w:tc>
      </w:tr>
      <w:tr w:rsidR="00AB4A1E" w:rsidRPr="00AB4A1E" w:rsidTr="00AB4A1E">
        <w:tc>
          <w:tcPr>
            <w:tcW w:w="0" w:type="auto"/>
          </w:tcPr>
          <w:p w:rsidR="00AB4A1E" w:rsidRPr="00AB4A1E" w:rsidRDefault="00AB4A1E" w:rsidP="008B7D4A">
            <w:r w:rsidRPr="00AB4A1E">
              <w:t>20091215</w:t>
            </w:r>
          </w:p>
        </w:tc>
        <w:tc>
          <w:tcPr>
            <w:tcW w:w="0" w:type="auto"/>
          </w:tcPr>
          <w:p w:rsidR="00AB4A1E" w:rsidRPr="00AB4A1E" w:rsidRDefault="00AB4A1E" w:rsidP="008B7D4A">
            <w:r w:rsidRPr="00AB4A1E">
              <w:t>31</w:t>
            </w:r>
          </w:p>
        </w:tc>
        <w:tc>
          <w:tcPr>
            <w:tcW w:w="0" w:type="auto"/>
          </w:tcPr>
          <w:p w:rsidR="00AB4A1E" w:rsidRPr="00AB4A1E" w:rsidRDefault="00AB4A1E" w:rsidP="008B7D4A">
            <w:r w:rsidRPr="00AB4A1E">
              <w:t>21</w:t>
            </w:r>
          </w:p>
        </w:tc>
        <w:tc>
          <w:tcPr>
            <w:tcW w:w="0" w:type="auto"/>
          </w:tcPr>
          <w:p w:rsidR="00AB4A1E" w:rsidRPr="00AB4A1E" w:rsidRDefault="00AB4A1E" w:rsidP="008B7D4A">
            <w:r w:rsidRPr="00AB4A1E">
              <w:t>Stortingets vedtak til lov om endringer i lov om Statens Pensjonskasse, lov om pensjonsordning for apotekvirksomhet mv. og lov om pensjonsordning for sykepleiere (tidsbegrenset unntak fra avkortingsregler) (Lovvedtak 30 (2009-2010), jf. Innst. 79 L (2009-2010) og Prop. 34 L (2009-2010))</w:t>
            </w:r>
          </w:p>
        </w:tc>
      </w:tr>
      <w:tr w:rsidR="00AB4A1E" w:rsidRPr="00AB4A1E" w:rsidTr="00AB4A1E">
        <w:tc>
          <w:tcPr>
            <w:tcW w:w="0" w:type="auto"/>
          </w:tcPr>
          <w:p w:rsidR="00AB4A1E" w:rsidRPr="00AB4A1E" w:rsidRDefault="00AB4A1E" w:rsidP="008B7D4A">
            <w:r w:rsidRPr="00AB4A1E">
              <w:t>20091215</w:t>
            </w:r>
          </w:p>
        </w:tc>
        <w:tc>
          <w:tcPr>
            <w:tcW w:w="0" w:type="auto"/>
          </w:tcPr>
          <w:p w:rsidR="00AB4A1E" w:rsidRPr="00AB4A1E" w:rsidRDefault="00AB4A1E" w:rsidP="008B7D4A">
            <w:r w:rsidRPr="00AB4A1E">
              <w:t>31</w:t>
            </w:r>
          </w:p>
        </w:tc>
        <w:tc>
          <w:tcPr>
            <w:tcW w:w="0" w:type="auto"/>
          </w:tcPr>
          <w:p w:rsidR="00AB4A1E" w:rsidRPr="00AB4A1E" w:rsidRDefault="00AB4A1E" w:rsidP="008B7D4A">
            <w:r w:rsidRPr="00AB4A1E">
              <w:t>22</w:t>
            </w:r>
          </w:p>
        </w:tc>
        <w:tc>
          <w:tcPr>
            <w:tcW w:w="0" w:type="auto"/>
          </w:tcPr>
          <w:p w:rsidR="00AB4A1E" w:rsidRPr="00AB4A1E" w:rsidRDefault="00AB4A1E" w:rsidP="008B7D4A">
            <w:r w:rsidRPr="00AB4A1E">
              <w:t>Stortingets vedtak til lov om pensjonsordning for oppdragstaker i statlig beredskaps- eller familiehjem (Lovvedtak 31 (2009-2010), jf. Innst. 54 L (2009-2010), Prop. 9 L (2009-2010) og Ot.prp. nr. 109 (2008-2009))</w:t>
            </w:r>
          </w:p>
        </w:tc>
      </w:tr>
      <w:tr w:rsidR="00AB4A1E" w:rsidRPr="00AB4A1E" w:rsidTr="00AB4A1E">
        <w:tc>
          <w:tcPr>
            <w:tcW w:w="0" w:type="auto"/>
          </w:tcPr>
          <w:p w:rsidR="00AB4A1E" w:rsidRPr="00AB4A1E" w:rsidRDefault="00AB4A1E" w:rsidP="008B7D4A">
            <w:r w:rsidRPr="00AB4A1E">
              <w:t>20091215</w:t>
            </w:r>
          </w:p>
        </w:tc>
        <w:tc>
          <w:tcPr>
            <w:tcW w:w="0" w:type="auto"/>
          </w:tcPr>
          <w:p w:rsidR="00AB4A1E" w:rsidRPr="00AB4A1E" w:rsidRDefault="00AB4A1E" w:rsidP="008B7D4A">
            <w:r w:rsidRPr="00AB4A1E">
              <w:t>31</w:t>
            </w:r>
          </w:p>
        </w:tc>
        <w:tc>
          <w:tcPr>
            <w:tcW w:w="0" w:type="auto"/>
          </w:tcPr>
          <w:p w:rsidR="00AB4A1E" w:rsidRPr="00AB4A1E" w:rsidRDefault="00AB4A1E" w:rsidP="008B7D4A">
            <w:r w:rsidRPr="00AB4A1E">
              <w:t>23</w:t>
            </w:r>
          </w:p>
        </w:tc>
        <w:tc>
          <w:tcPr>
            <w:tcW w:w="0" w:type="auto"/>
          </w:tcPr>
          <w:p w:rsidR="00AB4A1E" w:rsidRPr="00AB4A1E" w:rsidRDefault="00AB4A1E" w:rsidP="008B7D4A">
            <w:r w:rsidRPr="00AB4A1E">
              <w:t>Stortingets vedtak til lov om endringer i lov om Statens Pensjonskasse og i enkelte andre lover (Lovvedtak 32 (2009-2010), jf. Innst. 55 L (2009-2010), Prop. 10 L (2009-2010) og Ot.prp. nr. 101 (2008-2009))</w:t>
            </w:r>
          </w:p>
        </w:tc>
      </w:tr>
      <w:tr w:rsidR="00AB4A1E" w:rsidRPr="00AB4A1E" w:rsidTr="00AB4A1E">
        <w:tc>
          <w:tcPr>
            <w:tcW w:w="0" w:type="auto"/>
          </w:tcPr>
          <w:p w:rsidR="00AB4A1E" w:rsidRPr="00AB4A1E" w:rsidRDefault="00AB4A1E" w:rsidP="008B7D4A">
            <w:r w:rsidRPr="00AB4A1E">
              <w:lastRenderedPageBreak/>
              <w:t>20091215</w:t>
            </w:r>
          </w:p>
        </w:tc>
        <w:tc>
          <w:tcPr>
            <w:tcW w:w="0" w:type="auto"/>
          </w:tcPr>
          <w:p w:rsidR="00AB4A1E" w:rsidRPr="00AB4A1E" w:rsidRDefault="00AB4A1E" w:rsidP="008B7D4A">
            <w:r w:rsidRPr="00AB4A1E">
              <w:t>31</w:t>
            </w:r>
          </w:p>
        </w:tc>
        <w:tc>
          <w:tcPr>
            <w:tcW w:w="0" w:type="auto"/>
          </w:tcPr>
          <w:p w:rsidR="00AB4A1E" w:rsidRPr="00AB4A1E" w:rsidRDefault="00AB4A1E" w:rsidP="008B7D4A">
            <w:r w:rsidRPr="00AB4A1E">
              <w:t>24</w:t>
            </w:r>
          </w:p>
        </w:tc>
        <w:tc>
          <w:tcPr>
            <w:tcW w:w="0" w:type="auto"/>
          </w:tcPr>
          <w:p w:rsidR="00AB4A1E" w:rsidRPr="00AB4A1E" w:rsidRDefault="00AB4A1E" w:rsidP="008B7D4A">
            <w:r w:rsidRPr="00AB4A1E">
              <w:t>Stortingets vedtak til lov om endringer i utlendingsloven (Lovvedtak 33 (2009-2010), jf. Innst. 76 L (2009-2010) og Prop. 30 L (2009-2010))</w:t>
            </w:r>
          </w:p>
        </w:tc>
      </w:tr>
      <w:tr w:rsidR="00AB4A1E" w:rsidRPr="00AB4A1E" w:rsidTr="00AB4A1E">
        <w:tc>
          <w:tcPr>
            <w:tcW w:w="0" w:type="auto"/>
          </w:tcPr>
          <w:p w:rsidR="00AB4A1E" w:rsidRPr="00AB4A1E" w:rsidRDefault="00AB4A1E" w:rsidP="008B7D4A">
            <w:r w:rsidRPr="00AB4A1E">
              <w:t>20091215</w:t>
            </w:r>
          </w:p>
        </w:tc>
        <w:tc>
          <w:tcPr>
            <w:tcW w:w="0" w:type="auto"/>
          </w:tcPr>
          <w:p w:rsidR="00AB4A1E" w:rsidRPr="00AB4A1E" w:rsidRDefault="00AB4A1E" w:rsidP="008B7D4A">
            <w:r w:rsidRPr="00AB4A1E">
              <w:t>31</w:t>
            </w:r>
          </w:p>
        </w:tc>
        <w:tc>
          <w:tcPr>
            <w:tcW w:w="0" w:type="auto"/>
          </w:tcPr>
          <w:p w:rsidR="00AB4A1E" w:rsidRPr="00AB4A1E" w:rsidRDefault="00AB4A1E" w:rsidP="008B7D4A">
            <w:r w:rsidRPr="00AB4A1E">
              <w:t>25</w:t>
            </w:r>
          </w:p>
        </w:tc>
        <w:tc>
          <w:tcPr>
            <w:tcW w:w="0" w:type="auto"/>
          </w:tcPr>
          <w:p w:rsidR="00AB4A1E" w:rsidRPr="00AB4A1E" w:rsidRDefault="00AB4A1E" w:rsidP="008B7D4A">
            <w:r w:rsidRPr="00AB4A1E">
              <w:t xml:space="preserve">Referat </w:t>
            </w:r>
          </w:p>
        </w:tc>
      </w:tr>
      <w:tr w:rsidR="00AB4A1E" w:rsidRPr="00AB4A1E" w:rsidTr="00AB4A1E">
        <w:tc>
          <w:tcPr>
            <w:tcW w:w="0" w:type="auto"/>
          </w:tcPr>
          <w:p w:rsidR="00AB4A1E" w:rsidRPr="00AB4A1E" w:rsidRDefault="00AB4A1E" w:rsidP="008B7D4A">
            <w:r w:rsidRPr="00AB4A1E">
              <w:t>20091216</w:t>
            </w:r>
          </w:p>
        </w:tc>
        <w:tc>
          <w:tcPr>
            <w:tcW w:w="0" w:type="auto"/>
          </w:tcPr>
          <w:p w:rsidR="00AB4A1E" w:rsidRPr="00AB4A1E" w:rsidRDefault="00AB4A1E" w:rsidP="008B7D4A">
            <w:r w:rsidRPr="00AB4A1E">
              <w:t>32</w:t>
            </w:r>
          </w:p>
        </w:tc>
        <w:tc>
          <w:tcPr>
            <w:tcW w:w="0" w:type="auto"/>
          </w:tcPr>
          <w:p w:rsidR="00AB4A1E" w:rsidRPr="00AB4A1E" w:rsidRDefault="00AB4A1E" w:rsidP="008B7D4A">
            <w:r w:rsidRPr="00AB4A1E">
              <w:t>1</w:t>
            </w:r>
          </w:p>
        </w:tc>
        <w:tc>
          <w:tcPr>
            <w:tcW w:w="0" w:type="auto"/>
          </w:tcPr>
          <w:p w:rsidR="00AB4A1E" w:rsidRPr="00AB4A1E" w:rsidRDefault="00AB4A1E" w:rsidP="008B7D4A">
            <w:proofErr w:type="gramStart"/>
            <w:r w:rsidRPr="00AB4A1E">
              <w:t>Spørretime  -</w:t>
            </w:r>
            <w:proofErr w:type="gramEnd"/>
            <w:r w:rsidRPr="00AB4A1E">
              <w:t xml:space="preserve"> muntlig spørretime  - ordinær spørretime </w:t>
            </w:r>
          </w:p>
        </w:tc>
      </w:tr>
      <w:tr w:rsidR="00AB4A1E" w:rsidRPr="00AB4A1E" w:rsidTr="00AB4A1E">
        <w:tc>
          <w:tcPr>
            <w:tcW w:w="0" w:type="auto"/>
          </w:tcPr>
          <w:p w:rsidR="00AB4A1E" w:rsidRPr="00AB4A1E" w:rsidRDefault="00AB4A1E" w:rsidP="008B7D4A">
            <w:r w:rsidRPr="00AB4A1E">
              <w:t>20091216</w:t>
            </w:r>
          </w:p>
        </w:tc>
        <w:tc>
          <w:tcPr>
            <w:tcW w:w="0" w:type="auto"/>
          </w:tcPr>
          <w:p w:rsidR="00AB4A1E" w:rsidRPr="00AB4A1E" w:rsidRDefault="00AB4A1E" w:rsidP="008B7D4A">
            <w:r w:rsidRPr="00AB4A1E">
              <w:t>32</w:t>
            </w:r>
          </w:p>
        </w:tc>
        <w:tc>
          <w:tcPr>
            <w:tcW w:w="0" w:type="auto"/>
          </w:tcPr>
          <w:p w:rsidR="00AB4A1E" w:rsidRPr="00AB4A1E" w:rsidRDefault="00AB4A1E" w:rsidP="008B7D4A">
            <w:r w:rsidRPr="00AB4A1E">
              <w:t>2</w:t>
            </w:r>
          </w:p>
        </w:tc>
        <w:tc>
          <w:tcPr>
            <w:tcW w:w="0" w:type="auto"/>
          </w:tcPr>
          <w:p w:rsidR="00AB4A1E" w:rsidRPr="00AB4A1E" w:rsidRDefault="00AB4A1E" w:rsidP="008B7D4A">
            <w:r w:rsidRPr="00AB4A1E">
              <w:t xml:space="preserve">Referat </w:t>
            </w:r>
          </w:p>
        </w:tc>
      </w:tr>
      <w:tr w:rsidR="00AB4A1E" w:rsidRPr="00AB4A1E" w:rsidTr="00AB4A1E">
        <w:tc>
          <w:tcPr>
            <w:tcW w:w="0" w:type="auto"/>
          </w:tcPr>
          <w:p w:rsidR="00AB4A1E" w:rsidRPr="00AB4A1E" w:rsidRDefault="00AB4A1E" w:rsidP="008B7D4A">
            <w:r w:rsidRPr="00AB4A1E">
              <w:t>20091217</w:t>
            </w:r>
          </w:p>
        </w:tc>
        <w:tc>
          <w:tcPr>
            <w:tcW w:w="0" w:type="auto"/>
          </w:tcPr>
          <w:p w:rsidR="00AB4A1E" w:rsidRPr="00AB4A1E" w:rsidRDefault="00AB4A1E" w:rsidP="008B7D4A">
            <w:r w:rsidRPr="00AB4A1E">
              <w:t>33</w:t>
            </w:r>
          </w:p>
        </w:tc>
        <w:tc>
          <w:tcPr>
            <w:tcW w:w="0" w:type="auto"/>
          </w:tcPr>
          <w:p w:rsidR="00AB4A1E" w:rsidRPr="00AB4A1E" w:rsidRDefault="00AB4A1E" w:rsidP="008B7D4A">
            <w:r w:rsidRPr="00AB4A1E">
              <w:t>1</w:t>
            </w:r>
          </w:p>
        </w:tc>
        <w:tc>
          <w:tcPr>
            <w:tcW w:w="0" w:type="auto"/>
          </w:tcPr>
          <w:p w:rsidR="00AB4A1E" w:rsidRPr="00AB4A1E" w:rsidRDefault="00AB4A1E" w:rsidP="008B7D4A">
            <w:r w:rsidRPr="00AB4A1E">
              <w:t>Innstilling fra finanskomiteen om ny saldering av statsbudsjettet for 2009</w:t>
            </w:r>
            <w:proofErr w:type="gramStart"/>
            <w:r w:rsidRPr="00AB4A1E">
              <w:t xml:space="preserve"> (Innst.</w:t>
            </w:r>
            <w:proofErr w:type="gramEnd"/>
            <w:r w:rsidRPr="00AB4A1E">
              <w:t xml:space="preserve"> 120 S (2009-2010), jf. Prop. 61 S (2009-2010))</w:t>
            </w:r>
          </w:p>
        </w:tc>
      </w:tr>
      <w:tr w:rsidR="00AB4A1E" w:rsidRPr="00AB4A1E" w:rsidTr="00AB4A1E">
        <w:tc>
          <w:tcPr>
            <w:tcW w:w="0" w:type="auto"/>
          </w:tcPr>
          <w:p w:rsidR="00AB4A1E" w:rsidRPr="00AB4A1E" w:rsidRDefault="00AB4A1E" w:rsidP="008B7D4A">
            <w:r w:rsidRPr="00AB4A1E">
              <w:t>20091217</w:t>
            </w:r>
          </w:p>
        </w:tc>
        <w:tc>
          <w:tcPr>
            <w:tcW w:w="0" w:type="auto"/>
          </w:tcPr>
          <w:p w:rsidR="00AB4A1E" w:rsidRPr="00AB4A1E" w:rsidRDefault="00AB4A1E" w:rsidP="008B7D4A">
            <w:r w:rsidRPr="00AB4A1E">
              <w:t>33</w:t>
            </w:r>
          </w:p>
        </w:tc>
        <w:tc>
          <w:tcPr>
            <w:tcW w:w="0" w:type="auto"/>
          </w:tcPr>
          <w:p w:rsidR="00AB4A1E" w:rsidRPr="00AB4A1E" w:rsidRDefault="00AB4A1E" w:rsidP="008B7D4A">
            <w:r w:rsidRPr="00AB4A1E">
              <w:t>2</w:t>
            </w:r>
          </w:p>
        </w:tc>
        <w:tc>
          <w:tcPr>
            <w:tcW w:w="0" w:type="auto"/>
          </w:tcPr>
          <w:p w:rsidR="00AB4A1E" w:rsidRPr="00AB4A1E" w:rsidRDefault="00AB4A1E" w:rsidP="008B7D4A">
            <w:r w:rsidRPr="00AB4A1E">
              <w:t>Innstilling fra kommunal- og forvaltningskomiteen om Datatilsynets og Personvernnemndas årsmeldingar for 2008</w:t>
            </w:r>
            <w:proofErr w:type="gramStart"/>
            <w:r w:rsidRPr="00AB4A1E">
              <w:t xml:space="preserve"> (Innst.</w:t>
            </w:r>
            <w:proofErr w:type="gramEnd"/>
            <w:r w:rsidRPr="00AB4A1E">
              <w:t xml:space="preserve"> 93 S (2009-2010), jf. Meld. St. 5 (2009-2010))</w:t>
            </w:r>
          </w:p>
        </w:tc>
      </w:tr>
      <w:tr w:rsidR="00AB4A1E" w:rsidRPr="00AB4A1E" w:rsidTr="00AB4A1E">
        <w:tc>
          <w:tcPr>
            <w:tcW w:w="0" w:type="auto"/>
          </w:tcPr>
          <w:p w:rsidR="00AB4A1E" w:rsidRPr="00AB4A1E" w:rsidRDefault="00AB4A1E" w:rsidP="008B7D4A">
            <w:r w:rsidRPr="00AB4A1E">
              <w:t>20091217</w:t>
            </w:r>
          </w:p>
        </w:tc>
        <w:tc>
          <w:tcPr>
            <w:tcW w:w="0" w:type="auto"/>
          </w:tcPr>
          <w:p w:rsidR="00AB4A1E" w:rsidRPr="00AB4A1E" w:rsidRDefault="00AB4A1E" w:rsidP="008B7D4A">
            <w:r w:rsidRPr="00AB4A1E">
              <w:t>33</w:t>
            </w:r>
          </w:p>
        </w:tc>
        <w:tc>
          <w:tcPr>
            <w:tcW w:w="0" w:type="auto"/>
          </w:tcPr>
          <w:p w:rsidR="00AB4A1E" w:rsidRPr="00AB4A1E" w:rsidRDefault="00AB4A1E" w:rsidP="008B7D4A">
            <w:r w:rsidRPr="00AB4A1E">
              <w:t>3</w:t>
            </w:r>
          </w:p>
        </w:tc>
        <w:tc>
          <w:tcPr>
            <w:tcW w:w="0" w:type="auto"/>
          </w:tcPr>
          <w:p w:rsidR="00AB4A1E" w:rsidRPr="00AB4A1E" w:rsidRDefault="00AB4A1E" w:rsidP="008B7D4A">
            <w:r w:rsidRPr="00AB4A1E">
              <w:t>Forslag fra stortingsrepresentant Per-Willy Amundsen på vegne av Fremskrittspartiet fremsatt i Stortingets møte 3. desember 2009</w:t>
            </w:r>
            <w:proofErr w:type="gramStart"/>
            <w:r w:rsidRPr="00AB4A1E">
              <w:t xml:space="preserve"> (jf. Innst.</w:t>
            </w:r>
            <w:proofErr w:type="gramEnd"/>
            <w:r w:rsidRPr="00AB4A1E">
              <w:t xml:space="preserve"> 46 L): </w:t>
            </w:r>
          </w:p>
        </w:tc>
      </w:tr>
      <w:tr w:rsidR="00AB4A1E" w:rsidRPr="00AB4A1E" w:rsidTr="00AB4A1E">
        <w:tc>
          <w:tcPr>
            <w:tcW w:w="0" w:type="auto"/>
          </w:tcPr>
          <w:p w:rsidR="00AB4A1E" w:rsidRPr="00AB4A1E" w:rsidRDefault="00AB4A1E" w:rsidP="008B7D4A">
            <w:r w:rsidRPr="00AB4A1E">
              <w:t>20091217</w:t>
            </w:r>
          </w:p>
        </w:tc>
        <w:tc>
          <w:tcPr>
            <w:tcW w:w="0" w:type="auto"/>
          </w:tcPr>
          <w:p w:rsidR="00AB4A1E" w:rsidRPr="00AB4A1E" w:rsidRDefault="00AB4A1E" w:rsidP="008B7D4A">
            <w:r w:rsidRPr="00AB4A1E">
              <w:t>33</w:t>
            </w:r>
          </w:p>
        </w:tc>
        <w:tc>
          <w:tcPr>
            <w:tcW w:w="0" w:type="auto"/>
          </w:tcPr>
          <w:p w:rsidR="00AB4A1E" w:rsidRPr="00AB4A1E" w:rsidRDefault="00AB4A1E" w:rsidP="008B7D4A">
            <w:r w:rsidRPr="00AB4A1E">
              <w:t>4</w:t>
            </w:r>
          </w:p>
        </w:tc>
        <w:tc>
          <w:tcPr>
            <w:tcW w:w="0" w:type="auto"/>
          </w:tcPr>
          <w:p w:rsidR="00AB4A1E" w:rsidRPr="00AB4A1E" w:rsidRDefault="00AB4A1E" w:rsidP="008B7D4A">
            <w:r w:rsidRPr="00AB4A1E">
              <w:t>Forslag fra stortingsrepresentant Vigdis Giltun på vegne av Fremskrittspartiet fremsatt i Stortingets møte 8. desember 2009</w:t>
            </w:r>
            <w:proofErr w:type="gramStart"/>
            <w:r w:rsidRPr="00AB4A1E">
              <w:t xml:space="preserve"> (jf: Innst.</w:t>
            </w:r>
            <w:proofErr w:type="gramEnd"/>
            <w:r w:rsidRPr="00AB4A1E">
              <w:t xml:space="preserve"> 87 L): </w:t>
            </w:r>
          </w:p>
        </w:tc>
      </w:tr>
      <w:tr w:rsidR="00AB4A1E" w:rsidRPr="00AB4A1E" w:rsidTr="00AB4A1E">
        <w:tc>
          <w:tcPr>
            <w:tcW w:w="0" w:type="auto"/>
          </w:tcPr>
          <w:p w:rsidR="00AB4A1E" w:rsidRPr="00AB4A1E" w:rsidRDefault="00AB4A1E" w:rsidP="008B7D4A">
            <w:r w:rsidRPr="00AB4A1E">
              <w:t>20091217</w:t>
            </w:r>
          </w:p>
        </w:tc>
        <w:tc>
          <w:tcPr>
            <w:tcW w:w="0" w:type="auto"/>
          </w:tcPr>
          <w:p w:rsidR="00AB4A1E" w:rsidRPr="00AB4A1E" w:rsidRDefault="00AB4A1E" w:rsidP="008B7D4A">
            <w:r w:rsidRPr="00AB4A1E">
              <w:t>33</w:t>
            </w:r>
          </w:p>
        </w:tc>
        <w:tc>
          <w:tcPr>
            <w:tcW w:w="0" w:type="auto"/>
          </w:tcPr>
          <w:p w:rsidR="00AB4A1E" w:rsidRPr="00AB4A1E" w:rsidRDefault="00AB4A1E" w:rsidP="008B7D4A">
            <w:r w:rsidRPr="00AB4A1E">
              <w:t>5</w:t>
            </w:r>
          </w:p>
        </w:tc>
        <w:tc>
          <w:tcPr>
            <w:tcW w:w="0" w:type="auto"/>
          </w:tcPr>
          <w:p w:rsidR="00AB4A1E" w:rsidRPr="00AB4A1E" w:rsidRDefault="00AB4A1E" w:rsidP="008B7D4A">
            <w:r w:rsidRPr="00AB4A1E">
              <w:t>Forslag fra stortingsrepresentant Robert Eriksson på vegne av Fremskrittspartiet fremsatt i Stortingets møte 8. desember 2009</w:t>
            </w:r>
            <w:proofErr w:type="gramStart"/>
            <w:r w:rsidRPr="00AB4A1E">
              <w:t xml:space="preserve"> (jf: Innst.</w:t>
            </w:r>
            <w:proofErr w:type="gramEnd"/>
            <w:r w:rsidRPr="00AB4A1E">
              <w:t xml:space="preserve"> 88 L): </w:t>
            </w:r>
          </w:p>
        </w:tc>
      </w:tr>
      <w:tr w:rsidR="00AB4A1E" w:rsidRPr="00AB4A1E" w:rsidTr="00AB4A1E">
        <w:tc>
          <w:tcPr>
            <w:tcW w:w="0" w:type="auto"/>
          </w:tcPr>
          <w:p w:rsidR="00AB4A1E" w:rsidRPr="00AB4A1E" w:rsidRDefault="00AB4A1E" w:rsidP="008B7D4A">
            <w:r w:rsidRPr="00AB4A1E">
              <w:t>20091217</w:t>
            </w:r>
          </w:p>
        </w:tc>
        <w:tc>
          <w:tcPr>
            <w:tcW w:w="0" w:type="auto"/>
          </w:tcPr>
          <w:p w:rsidR="00AB4A1E" w:rsidRPr="00AB4A1E" w:rsidRDefault="00AB4A1E" w:rsidP="008B7D4A">
            <w:r w:rsidRPr="00AB4A1E">
              <w:t>33</w:t>
            </w:r>
          </w:p>
        </w:tc>
        <w:tc>
          <w:tcPr>
            <w:tcW w:w="0" w:type="auto"/>
          </w:tcPr>
          <w:p w:rsidR="00AB4A1E" w:rsidRPr="00AB4A1E" w:rsidRDefault="00AB4A1E" w:rsidP="008B7D4A">
            <w:r w:rsidRPr="00AB4A1E">
              <w:t>6</w:t>
            </w:r>
          </w:p>
        </w:tc>
        <w:tc>
          <w:tcPr>
            <w:tcW w:w="0" w:type="auto"/>
          </w:tcPr>
          <w:p w:rsidR="00AB4A1E" w:rsidRPr="00AB4A1E" w:rsidRDefault="00AB4A1E" w:rsidP="008B7D4A">
            <w:r w:rsidRPr="00AB4A1E">
              <w:t>Forslag fra stortingsrepresentant Øyvind Håbrekke på vegne av Kristelig Folkeparti fremsatt i Stortingets møte 10. desember 2009</w:t>
            </w:r>
            <w:proofErr w:type="gramStart"/>
            <w:r w:rsidRPr="00AB4A1E">
              <w:t xml:space="preserve"> (jf. Innst.</w:t>
            </w:r>
            <w:proofErr w:type="gramEnd"/>
            <w:r w:rsidRPr="00AB4A1E">
              <w:t xml:space="preserve"> 91 L): </w:t>
            </w:r>
          </w:p>
        </w:tc>
      </w:tr>
      <w:tr w:rsidR="00AB4A1E" w:rsidRPr="00AB4A1E" w:rsidTr="00AB4A1E">
        <w:tc>
          <w:tcPr>
            <w:tcW w:w="0" w:type="auto"/>
          </w:tcPr>
          <w:p w:rsidR="00AB4A1E" w:rsidRPr="00AB4A1E" w:rsidRDefault="00AB4A1E" w:rsidP="008B7D4A">
            <w:r w:rsidRPr="00AB4A1E">
              <w:t>20091217</w:t>
            </w:r>
          </w:p>
        </w:tc>
        <w:tc>
          <w:tcPr>
            <w:tcW w:w="0" w:type="auto"/>
          </w:tcPr>
          <w:p w:rsidR="00AB4A1E" w:rsidRPr="00AB4A1E" w:rsidRDefault="00AB4A1E" w:rsidP="008B7D4A">
            <w:r w:rsidRPr="00AB4A1E">
              <w:t>33</w:t>
            </w:r>
          </w:p>
        </w:tc>
        <w:tc>
          <w:tcPr>
            <w:tcW w:w="0" w:type="auto"/>
          </w:tcPr>
          <w:p w:rsidR="00AB4A1E" w:rsidRPr="00AB4A1E" w:rsidRDefault="00AB4A1E" w:rsidP="008B7D4A">
            <w:r w:rsidRPr="00AB4A1E">
              <w:t>7</w:t>
            </w:r>
          </w:p>
        </w:tc>
        <w:tc>
          <w:tcPr>
            <w:tcW w:w="0" w:type="auto"/>
          </w:tcPr>
          <w:p w:rsidR="00AB4A1E" w:rsidRPr="00AB4A1E" w:rsidRDefault="00AB4A1E" w:rsidP="008B7D4A">
            <w:r w:rsidRPr="00AB4A1E">
              <w:t>Forslag fra stortingsrepresentant Øyvind Håbrekke på vegne av Kristelig Folkeparti fremsatt i Stortingets møte 10. desember 2009</w:t>
            </w:r>
            <w:proofErr w:type="gramStart"/>
            <w:r w:rsidRPr="00AB4A1E">
              <w:t xml:space="preserve"> (jf. Innst.</w:t>
            </w:r>
            <w:proofErr w:type="gramEnd"/>
            <w:r w:rsidRPr="00AB4A1E">
              <w:t xml:space="preserve"> 91 L): </w:t>
            </w:r>
          </w:p>
        </w:tc>
      </w:tr>
      <w:tr w:rsidR="00AB4A1E" w:rsidRPr="00AB4A1E" w:rsidTr="00AB4A1E">
        <w:tc>
          <w:tcPr>
            <w:tcW w:w="0" w:type="auto"/>
          </w:tcPr>
          <w:p w:rsidR="00AB4A1E" w:rsidRPr="00AB4A1E" w:rsidRDefault="00AB4A1E" w:rsidP="008B7D4A">
            <w:r w:rsidRPr="00AB4A1E">
              <w:t>20091217</w:t>
            </w:r>
          </w:p>
        </w:tc>
        <w:tc>
          <w:tcPr>
            <w:tcW w:w="0" w:type="auto"/>
          </w:tcPr>
          <w:p w:rsidR="00AB4A1E" w:rsidRPr="00AB4A1E" w:rsidRDefault="00AB4A1E" w:rsidP="008B7D4A">
            <w:r w:rsidRPr="00AB4A1E">
              <w:t>33</w:t>
            </w:r>
          </w:p>
        </w:tc>
        <w:tc>
          <w:tcPr>
            <w:tcW w:w="0" w:type="auto"/>
          </w:tcPr>
          <w:p w:rsidR="00AB4A1E" w:rsidRPr="00AB4A1E" w:rsidRDefault="00AB4A1E" w:rsidP="008B7D4A">
            <w:r w:rsidRPr="00AB4A1E">
              <w:t>8</w:t>
            </w:r>
          </w:p>
        </w:tc>
        <w:tc>
          <w:tcPr>
            <w:tcW w:w="0" w:type="auto"/>
          </w:tcPr>
          <w:p w:rsidR="00AB4A1E" w:rsidRPr="00AB4A1E" w:rsidRDefault="00AB4A1E" w:rsidP="008B7D4A">
            <w:r w:rsidRPr="00AB4A1E">
              <w:t>Forslag fra stortingsrepresentant Øyvind Håbrekke på vegne av Kristelig Folkeparti fremsatt i Stortingets møte 10. desember 2009</w:t>
            </w:r>
            <w:proofErr w:type="gramStart"/>
            <w:r w:rsidRPr="00AB4A1E">
              <w:t xml:space="preserve"> (jf. Innst.</w:t>
            </w:r>
            <w:proofErr w:type="gramEnd"/>
            <w:r w:rsidRPr="00AB4A1E">
              <w:t xml:space="preserve"> 91 L): </w:t>
            </w:r>
          </w:p>
        </w:tc>
      </w:tr>
      <w:tr w:rsidR="00AB4A1E" w:rsidRPr="00AB4A1E" w:rsidTr="00AB4A1E">
        <w:tc>
          <w:tcPr>
            <w:tcW w:w="0" w:type="auto"/>
          </w:tcPr>
          <w:p w:rsidR="00AB4A1E" w:rsidRPr="00AB4A1E" w:rsidRDefault="00AB4A1E" w:rsidP="008B7D4A">
            <w:r w:rsidRPr="00AB4A1E">
              <w:t>20091217</w:t>
            </w:r>
          </w:p>
        </w:tc>
        <w:tc>
          <w:tcPr>
            <w:tcW w:w="0" w:type="auto"/>
          </w:tcPr>
          <w:p w:rsidR="00AB4A1E" w:rsidRPr="00AB4A1E" w:rsidRDefault="00AB4A1E" w:rsidP="008B7D4A">
            <w:r w:rsidRPr="00AB4A1E">
              <w:t>33</w:t>
            </w:r>
          </w:p>
        </w:tc>
        <w:tc>
          <w:tcPr>
            <w:tcW w:w="0" w:type="auto"/>
          </w:tcPr>
          <w:p w:rsidR="00AB4A1E" w:rsidRPr="00AB4A1E" w:rsidRDefault="00AB4A1E" w:rsidP="008B7D4A">
            <w:r w:rsidRPr="00AB4A1E">
              <w:t>9</w:t>
            </w:r>
          </w:p>
        </w:tc>
        <w:tc>
          <w:tcPr>
            <w:tcW w:w="0" w:type="auto"/>
          </w:tcPr>
          <w:p w:rsidR="00AB4A1E" w:rsidRPr="00AB4A1E" w:rsidRDefault="00AB4A1E" w:rsidP="008B7D4A">
            <w:r w:rsidRPr="00AB4A1E">
              <w:t xml:space="preserve">Referat </w:t>
            </w:r>
          </w:p>
        </w:tc>
      </w:tr>
      <w:tr w:rsidR="00AB4A1E" w:rsidRPr="00AB4A1E" w:rsidTr="00AB4A1E">
        <w:tc>
          <w:tcPr>
            <w:tcW w:w="0" w:type="auto"/>
          </w:tcPr>
          <w:p w:rsidR="00AB4A1E" w:rsidRPr="00AB4A1E" w:rsidRDefault="00AB4A1E" w:rsidP="008B7D4A">
            <w:r w:rsidRPr="00AB4A1E">
              <w:t>20100106</w:t>
            </w:r>
          </w:p>
        </w:tc>
        <w:tc>
          <w:tcPr>
            <w:tcW w:w="0" w:type="auto"/>
          </w:tcPr>
          <w:p w:rsidR="00AB4A1E" w:rsidRPr="00AB4A1E" w:rsidRDefault="00AB4A1E" w:rsidP="008B7D4A">
            <w:r w:rsidRPr="00AB4A1E">
              <w:t>34</w:t>
            </w:r>
          </w:p>
        </w:tc>
        <w:tc>
          <w:tcPr>
            <w:tcW w:w="0" w:type="auto"/>
          </w:tcPr>
          <w:p w:rsidR="00AB4A1E" w:rsidRPr="00AB4A1E" w:rsidRDefault="00AB4A1E" w:rsidP="008B7D4A">
            <w:r w:rsidRPr="00AB4A1E">
              <w:t>1</w:t>
            </w:r>
          </w:p>
        </w:tc>
        <w:tc>
          <w:tcPr>
            <w:tcW w:w="0" w:type="auto"/>
          </w:tcPr>
          <w:p w:rsidR="00AB4A1E" w:rsidRPr="00AB4A1E" w:rsidRDefault="00AB4A1E" w:rsidP="008B7D4A">
            <w:proofErr w:type="gramStart"/>
            <w:r w:rsidRPr="00AB4A1E">
              <w:t>Spørretime  -</w:t>
            </w:r>
            <w:proofErr w:type="gramEnd"/>
            <w:r w:rsidRPr="00AB4A1E">
              <w:t xml:space="preserve"> muntlig spørretime </w:t>
            </w:r>
          </w:p>
        </w:tc>
      </w:tr>
      <w:tr w:rsidR="00AB4A1E" w:rsidRPr="00AB4A1E" w:rsidTr="00AB4A1E">
        <w:tc>
          <w:tcPr>
            <w:tcW w:w="0" w:type="auto"/>
          </w:tcPr>
          <w:p w:rsidR="00AB4A1E" w:rsidRPr="00AB4A1E" w:rsidRDefault="00AB4A1E" w:rsidP="008B7D4A">
            <w:r w:rsidRPr="00AB4A1E">
              <w:t>20100106</w:t>
            </w:r>
          </w:p>
        </w:tc>
        <w:tc>
          <w:tcPr>
            <w:tcW w:w="0" w:type="auto"/>
          </w:tcPr>
          <w:p w:rsidR="00AB4A1E" w:rsidRPr="00AB4A1E" w:rsidRDefault="00AB4A1E" w:rsidP="008B7D4A">
            <w:r w:rsidRPr="00AB4A1E">
              <w:t>34</w:t>
            </w:r>
          </w:p>
        </w:tc>
        <w:tc>
          <w:tcPr>
            <w:tcW w:w="0" w:type="auto"/>
          </w:tcPr>
          <w:p w:rsidR="00AB4A1E" w:rsidRPr="00AB4A1E" w:rsidRDefault="00AB4A1E" w:rsidP="008B7D4A">
            <w:r w:rsidRPr="00AB4A1E">
              <w:t>2</w:t>
            </w:r>
          </w:p>
        </w:tc>
        <w:tc>
          <w:tcPr>
            <w:tcW w:w="0" w:type="auto"/>
          </w:tcPr>
          <w:p w:rsidR="00AB4A1E" w:rsidRPr="00AB4A1E" w:rsidRDefault="00AB4A1E" w:rsidP="008B7D4A">
            <w:r w:rsidRPr="00AB4A1E">
              <w:t xml:space="preserve">Referat </w:t>
            </w:r>
          </w:p>
        </w:tc>
      </w:tr>
      <w:tr w:rsidR="00AB4A1E" w:rsidRPr="00AB4A1E" w:rsidTr="00AB4A1E">
        <w:tc>
          <w:tcPr>
            <w:tcW w:w="0" w:type="auto"/>
          </w:tcPr>
          <w:p w:rsidR="00AB4A1E" w:rsidRPr="00AB4A1E" w:rsidRDefault="00AB4A1E" w:rsidP="008B7D4A">
            <w:r w:rsidRPr="00AB4A1E">
              <w:t>20100107</w:t>
            </w:r>
          </w:p>
        </w:tc>
        <w:tc>
          <w:tcPr>
            <w:tcW w:w="0" w:type="auto"/>
          </w:tcPr>
          <w:p w:rsidR="00AB4A1E" w:rsidRPr="00AB4A1E" w:rsidRDefault="00AB4A1E" w:rsidP="008B7D4A">
            <w:r w:rsidRPr="00AB4A1E">
              <w:t>35</w:t>
            </w:r>
          </w:p>
        </w:tc>
        <w:tc>
          <w:tcPr>
            <w:tcW w:w="0" w:type="auto"/>
          </w:tcPr>
          <w:p w:rsidR="00AB4A1E" w:rsidRPr="00AB4A1E" w:rsidRDefault="00AB4A1E" w:rsidP="008B7D4A">
            <w:r w:rsidRPr="00AB4A1E">
              <w:t>1</w:t>
            </w:r>
          </w:p>
        </w:tc>
        <w:tc>
          <w:tcPr>
            <w:tcW w:w="0" w:type="auto"/>
          </w:tcPr>
          <w:p w:rsidR="00AB4A1E" w:rsidRPr="00AB4A1E" w:rsidRDefault="00AB4A1E" w:rsidP="008B7D4A">
            <w:r w:rsidRPr="00AB4A1E">
              <w:t>Innstilling fra utenriks- og forsvarskomiteen om nordisk samarbeid</w:t>
            </w:r>
            <w:proofErr w:type="gramStart"/>
            <w:r w:rsidRPr="00AB4A1E">
              <w:t xml:space="preserve"> (Innst.</w:t>
            </w:r>
            <w:proofErr w:type="gramEnd"/>
            <w:r w:rsidRPr="00AB4A1E">
              <w:t xml:space="preserve"> 125 S (2009-2010), jf. Meld. St. 6 (2009-2010))</w:t>
            </w:r>
          </w:p>
        </w:tc>
      </w:tr>
      <w:tr w:rsidR="00AB4A1E" w:rsidRPr="00AB4A1E" w:rsidTr="00AB4A1E">
        <w:tc>
          <w:tcPr>
            <w:tcW w:w="0" w:type="auto"/>
          </w:tcPr>
          <w:p w:rsidR="00AB4A1E" w:rsidRPr="00AB4A1E" w:rsidRDefault="00AB4A1E" w:rsidP="008B7D4A">
            <w:r w:rsidRPr="00AB4A1E">
              <w:t>20100107</w:t>
            </w:r>
          </w:p>
        </w:tc>
        <w:tc>
          <w:tcPr>
            <w:tcW w:w="0" w:type="auto"/>
          </w:tcPr>
          <w:p w:rsidR="00AB4A1E" w:rsidRPr="00AB4A1E" w:rsidRDefault="00AB4A1E" w:rsidP="008B7D4A">
            <w:r w:rsidRPr="00AB4A1E">
              <w:t>35</w:t>
            </w:r>
          </w:p>
        </w:tc>
        <w:tc>
          <w:tcPr>
            <w:tcW w:w="0" w:type="auto"/>
          </w:tcPr>
          <w:p w:rsidR="00AB4A1E" w:rsidRPr="00AB4A1E" w:rsidRDefault="00AB4A1E" w:rsidP="008B7D4A">
            <w:r w:rsidRPr="00AB4A1E">
              <w:t>2</w:t>
            </w:r>
          </w:p>
        </w:tc>
        <w:tc>
          <w:tcPr>
            <w:tcW w:w="0" w:type="auto"/>
          </w:tcPr>
          <w:p w:rsidR="00AB4A1E" w:rsidRPr="00AB4A1E" w:rsidRDefault="00AB4A1E" w:rsidP="008B7D4A">
            <w:r w:rsidRPr="00AB4A1E">
              <w:t>Innstilling fra utenriks- og forsvarskomiteen om årsrapport fra Stortingets delegasjon til Nordisk Råd for 2. halvår 2008-1. halvår 2009</w:t>
            </w:r>
            <w:proofErr w:type="gramStart"/>
            <w:r w:rsidRPr="00AB4A1E">
              <w:t xml:space="preserve"> (Innst.</w:t>
            </w:r>
            <w:proofErr w:type="gramEnd"/>
            <w:r w:rsidRPr="00AB4A1E">
              <w:t xml:space="preserve"> 126 S (2009-2010), jf. Dokument nr. 21 (2008-2009))</w:t>
            </w:r>
          </w:p>
        </w:tc>
      </w:tr>
      <w:tr w:rsidR="00AB4A1E" w:rsidRPr="00AB4A1E" w:rsidTr="00AB4A1E">
        <w:tc>
          <w:tcPr>
            <w:tcW w:w="0" w:type="auto"/>
          </w:tcPr>
          <w:p w:rsidR="00AB4A1E" w:rsidRPr="00AB4A1E" w:rsidRDefault="00AB4A1E" w:rsidP="008B7D4A">
            <w:r w:rsidRPr="00AB4A1E">
              <w:t>20100107</w:t>
            </w:r>
          </w:p>
        </w:tc>
        <w:tc>
          <w:tcPr>
            <w:tcW w:w="0" w:type="auto"/>
          </w:tcPr>
          <w:p w:rsidR="00AB4A1E" w:rsidRPr="00AB4A1E" w:rsidRDefault="00AB4A1E" w:rsidP="008B7D4A">
            <w:r w:rsidRPr="00AB4A1E">
              <w:t>35</w:t>
            </w:r>
          </w:p>
        </w:tc>
        <w:tc>
          <w:tcPr>
            <w:tcW w:w="0" w:type="auto"/>
          </w:tcPr>
          <w:p w:rsidR="00AB4A1E" w:rsidRPr="00AB4A1E" w:rsidRDefault="00AB4A1E" w:rsidP="008B7D4A">
            <w:r w:rsidRPr="00AB4A1E">
              <w:t>3</w:t>
            </w:r>
          </w:p>
        </w:tc>
        <w:tc>
          <w:tcPr>
            <w:tcW w:w="0" w:type="auto"/>
          </w:tcPr>
          <w:p w:rsidR="00AB4A1E" w:rsidRPr="00AB4A1E" w:rsidRDefault="00AB4A1E" w:rsidP="008B7D4A">
            <w:r w:rsidRPr="00AB4A1E">
              <w:t xml:space="preserve">Interpellasjon fra representanten Torgeir Trældal til landbruks- og matministeren: </w:t>
            </w:r>
          </w:p>
        </w:tc>
      </w:tr>
      <w:tr w:rsidR="00AB4A1E" w:rsidRPr="00AB4A1E" w:rsidTr="00AB4A1E">
        <w:tc>
          <w:tcPr>
            <w:tcW w:w="0" w:type="auto"/>
          </w:tcPr>
          <w:p w:rsidR="00AB4A1E" w:rsidRPr="00AB4A1E" w:rsidRDefault="00AB4A1E" w:rsidP="008B7D4A">
            <w:r w:rsidRPr="00AB4A1E">
              <w:t>20100107</w:t>
            </w:r>
          </w:p>
        </w:tc>
        <w:tc>
          <w:tcPr>
            <w:tcW w:w="0" w:type="auto"/>
          </w:tcPr>
          <w:p w:rsidR="00AB4A1E" w:rsidRPr="00AB4A1E" w:rsidRDefault="00AB4A1E" w:rsidP="008B7D4A">
            <w:r w:rsidRPr="00AB4A1E">
              <w:t>35</w:t>
            </w:r>
          </w:p>
        </w:tc>
        <w:tc>
          <w:tcPr>
            <w:tcW w:w="0" w:type="auto"/>
          </w:tcPr>
          <w:p w:rsidR="00AB4A1E" w:rsidRPr="00AB4A1E" w:rsidRDefault="00AB4A1E" w:rsidP="008B7D4A">
            <w:r w:rsidRPr="00AB4A1E">
              <w:t>4</w:t>
            </w:r>
          </w:p>
        </w:tc>
        <w:tc>
          <w:tcPr>
            <w:tcW w:w="0" w:type="auto"/>
          </w:tcPr>
          <w:p w:rsidR="00AB4A1E" w:rsidRPr="00AB4A1E" w:rsidRDefault="00AB4A1E" w:rsidP="008B7D4A">
            <w:r w:rsidRPr="00AB4A1E">
              <w:t xml:space="preserve">Referat </w:t>
            </w:r>
          </w:p>
        </w:tc>
      </w:tr>
      <w:tr w:rsidR="00AB4A1E" w:rsidRPr="00AB4A1E" w:rsidTr="00AB4A1E">
        <w:tc>
          <w:tcPr>
            <w:tcW w:w="0" w:type="auto"/>
          </w:tcPr>
          <w:p w:rsidR="00AB4A1E" w:rsidRPr="00AB4A1E" w:rsidRDefault="00AB4A1E" w:rsidP="008B7D4A">
            <w:r w:rsidRPr="00AB4A1E">
              <w:t>20100112</w:t>
            </w:r>
          </w:p>
        </w:tc>
        <w:tc>
          <w:tcPr>
            <w:tcW w:w="0" w:type="auto"/>
          </w:tcPr>
          <w:p w:rsidR="00AB4A1E" w:rsidRPr="00AB4A1E" w:rsidRDefault="00AB4A1E" w:rsidP="008B7D4A">
            <w:r w:rsidRPr="00AB4A1E">
              <w:t>36</w:t>
            </w:r>
          </w:p>
        </w:tc>
        <w:tc>
          <w:tcPr>
            <w:tcW w:w="0" w:type="auto"/>
          </w:tcPr>
          <w:p w:rsidR="00AB4A1E" w:rsidRPr="00AB4A1E" w:rsidRDefault="00AB4A1E" w:rsidP="008B7D4A">
            <w:r w:rsidRPr="00AB4A1E">
              <w:t>1</w:t>
            </w:r>
          </w:p>
        </w:tc>
        <w:tc>
          <w:tcPr>
            <w:tcW w:w="0" w:type="auto"/>
          </w:tcPr>
          <w:p w:rsidR="00AB4A1E" w:rsidRPr="00AB4A1E" w:rsidRDefault="00AB4A1E" w:rsidP="008B7D4A">
            <w:r w:rsidRPr="00AB4A1E">
              <w:t>Innstilling fra kontroll- og konstitusjonskomiteen om anmodnings- og utredningsvedtak i stortingssesjonen 2008-2009</w:t>
            </w:r>
            <w:proofErr w:type="gramStart"/>
            <w:r w:rsidRPr="00AB4A1E">
              <w:t xml:space="preserve"> (Innst.</w:t>
            </w:r>
            <w:proofErr w:type="gramEnd"/>
            <w:r w:rsidRPr="00AB4A1E">
              <w:t xml:space="preserve"> 122 S (2009-2010), jf. Meld. St. 4 (2009-2010))</w:t>
            </w:r>
          </w:p>
        </w:tc>
      </w:tr>
      <w:tr w:rsidR="00AB4A1E" w:rsidRPr="00AB4A1E" w:rsidTr="00AB4A1E">
        <w:tc>
          <w:tcPr>
            <w:tcW w:w="0" w:type="auto"/>
          </w:tcPr>
          <w:p w:rsidR="00AB4A1E" w:rsidRPr="00AB4A1E" w:rsidRDefault="00AB4A1E" w:rsidP="008B7D4A">
            <w:r w:rsidRPr="00AB4A1E">
              <w:t>20100112</w:t>
            </w:r>
          </w:p>
        </w:tc>
        <w:tc>
          <w:tcPr>
            <w:tcW w:w="0" w:type="auto"/>
          </w:tcPr>
          <w:p w:rsidR="00AB4A1E" w:rsidRPr="00AB4A1E" w:rsidRDefault="00AB4A1E" w:rsidP="008B7D4A">
            <w:r w:rsidRPr="00AB4A1E">
              <w:t>36</w:t>
            </w:r>
          </w:p>
        </w:tc>
        <w:tc>
          <w:tcPr>
            <w:tcW w:w="0" w:type="auto"/>
          </w:tcPr>
          <w:p w:rsidR="00AB4A1E" w:rsidRPr="00AB4A1E" w:rsidRDefault="00AB4A1E" w:rsidP="008B7D4A">
            <w:r w:rsidRPr="00AB4A1E">
              <w:t>2</w:t>
            </w:r>
          </w:p>
        </w:tc>
        <w:tc>
          <w:tcPr>
            <w:tcW w:w="0" w:type="auto"/>
          </w:tcPr>
          <w:p w:rsidR="00AB4A1E" w:rsidRPr="00AB4A1E" w:rsidRDefault="00AB4A1E" w:rsidP="008B7D4A">
            <w:r w:rsidRPr="00AB4A1E">
              <w:t>Innstilling fra kontroll- og konstitusjonskomiteen om Riksrevisjonens oppfølging av forvaltningsrevisjoner som er behandlet av Stortinget</w:t>
            </w:r>
            <w:proofErr w:type="gramStart"/>
            <w:r w:rsidRPr="00AB4A1E">
              <w:t xml:space="preserve"> (Innst.</w:t>
            </w:r>
            <w:proofErr w:type="gramEnd"/>
            <w:r w:rsidRPr="00AB4A1E">
              <w:t xml:space="preserve"> 124 S (2009-2010), jf. Dokument 3:1 (2009-2010))</w:t>
            </w:r>
          </w:p>
        </w:tc>
      </w:tr>
      <w:tr w:rsidR="00AB4A1E" w:rsidRPr="00AB4A1E" w:rsidTr="00AB4A1E">
        <w:tc>
          <w:tcPr>
            <w:tcW w:w="0" w:type="auto"/>
          </w:tcPr>
          <w:p w:rsidR="00AB4A1E" w:rsidRPr="00AB4A1E" w:rsidRDefault="00AB4A1E" w:rsidP="008B7D4A">
            <w:r w:rsidRPr="00AB4A1E">
              <w:t>20100112</w:t>
            </w:r>
          </w:p>
        </w:tc>
        <w:tc>
          <w:tcPr>
            <w:tcW w:w="0" w:type="auto"/>
          </w:tcPr>
          <w:p w:rsidR="00AB4A1E" w:rsidRPr="00AB4A1E" w:rsidRDefault="00AB4A1E" w:rsidP="008B7D4A">
            <w:r w:rsidRPr="00AB4A1E">
              <w:t>36</w:t>
            </w:r>
          </w:p>
        </w:tc>
        <w:tc>
          <w:tcPr>
            <w:tcW w:w="0" w:type="auto"/>
          </w:tcPr>
          <w:p w:rsidR="00AB4A1E" w:rsidRPr="00AB4A1E" w:rsidRDefault="00AB4A1E" w:rsidP="008B7D4A">
            <w:r w:rsidRPr="00AB4A1E">
              <w:t>3</w:t>
            </w:r>
          </w:p>
        </w:tc>
        <w:tc>
          <w:tcPr>
            <w:tcW w:w="0" w:type="auto"/>
          </w:tcPr>
          <w:p w:rsidR="00AB4A1E" w:rsidRPr="00AB4A1E" w:rsidRDefault="00AB4A1E" w:rsidP="008B7D4A">
            <w:r w:rsidRPr="00AB4A1E">
              <w:t>Innstilling fra kontroll- og konstitusjonskomiteen om statsrådets protokoller for tidsrommet 1. januar - 30. juni 2009</w:t>
            </w:r>
            <w:proofErr w:type="gramStart"/>
            <w:r w:rsidRPr="00AB4A1E">
              <w:t xml:space="preserve"> (Innst.</w:t>
            </w:r>
            <w:proofErr w:type="gramEnd"/>
            <w:r w:rsidRPr="00AB4A1E">
              <w:t xml:space="preserve"> 123 S (2009-2010))</w:t>
            </w:r>
          </w:p>
        </w:tc>
      </w:tr>
      <w:tr w:rsidR="00AB4A1E" w:rsidRPr="00AB4A1E" w:rsidTr="00AB4A1E">
        <w:tc>
          <w:tcPr>
            <w:tcW w:w="0" w:type="auto"/>
          </w:tcPr>
          <w:p w:rsidR="00AB4A1E" w:rsidRPr="00AB4A1E" w:rsidRDefault="00AB4A1E" w:rsidP="008B7D4A">
            <w:r w:rsidRPr="00AB4A1E">
              <w:t>20100112</w:t>
            </w:r>
          </w:p>
        </w:tc>
        <w:tc>
          <w:tcPr>
            <w:tcW w:w="0" w:type="auto"/>
          </w:tcPr>
          <w:p w:rsidR="00AB4A1E" w:rsidRPr="00AB4A1E" w:rsidRDefault="00AB4A1E" w:rsidP="008B7D4A">
            <w:r w:rsidRPr="00AB4A1E">
              <w:t>36</w:t>
            </w:r>
          </w:p>
        </w:tc>
        <w:tc>
          <w:tcPr>
            <w:tcW w:w="0" w:type="auto"/>
          </w:tcPr>
          <w:p w:rsidR="00AB4A1E" w:rsidRPr="00AB4A1E" w:rsidRDefault="00AB4A1E" w:rsidP="008B7D4A">
            <w:r w:rsidRPr="00AB4A1E">
              <w:t>4</w:t>
            </w:r>
          </w:p>
        </w:tc>
        <w:tc>
          <w:tcPr>
            <w:tcW w:w="0" w:type="auto"/>
          </w:tcPr>
          <w:p w:rsidR="00AB4A1E" w:rsidRPr="00AB4A1E" w:rsidRDefault="00AB4A1E" w:rsidP="008B7D4A">
            <w:r w:rsidRPr="00AB4A1E">
              <w:t>Innstilling fra finanskomiteen om samtykke til å sette i kraft en protokoll til endring av skatteavtalen mellom Norge og Belgia, undertegnet i Brussel 10. september 2009</w:t>
            </w:r>
            <w:proofErr w:type="gramStart"/>
            <w:r w:rsidRPr="00AB4A1E">
              <w:t xml:space="preserve"> (Innst.</w:t>
            </w:r>
            <w:proofErr w:type="gramEnd"/>
            <w:r w:rsidRPr="00AB4A1E">
              <w:t xml:space="preserve"> 114 S (2009-2010), jf. Prop. 35 S (2009-2010))</w:t>
            </w:r>
          </w:p>
        </w:tc>
      </w:tr>
      <w:tr w:rsidR="00AB4A1E" w:rsidRPr="00AB4A1E" w:rsidTr="00AB4A1E">
        <w:tc>
          <w:tcPr>
            <w:tcW w:w="0" w:type="auto"/>
          </w:tcPr>
          <w:p w:rsidR="00AB4A1E" w:rsidRPr="00AB4A1E" w:rsidRDefault="00AB4A1E" w:rsidP="008B7D4A">
            <w:r w:rsidRPr="00AB4A1E">
              <w:t>20100112</w:t>
            </w:r>
          </w:p>
        </w:tc>
        <w:tc>
          <w:tcPr>
            <w:tcW w:w="0" w:type="auto"/>
          </w:tcPr>
          <w:p w:rsidR="00AB4A1E" w:rsidRPr="00AB4A1E" w:rsidRDefault="00AB4A1E" w:rsidP="008B7D4A">
            <w:r w:rsidRPr="00AB4A1E">
              <w:t>36</w:t>
            </w:r>
          </w:p>
        </w:tc>
        <w:tc>
          <w:tcPr>
            <w:tcW w:w="0" w:type="auto"/>
          </w:tcPr>
          <w:p w:rsidR="00AB4A1E" w:rsidRPr="00AB4A1E" w:rsidRDefault="00AB4A1E" w:rsidP="008B7D4A">
            <w:r w:rsidRPr="00AB4A1E">
              <w:t>5</w:t>
            </w:r>
          </w:p>
        </w:tc>
        <w:tc>
          <w:tcPr>
            <w:tcW w:w="0" w:type="auto"/>
          </w:tcPr>
          <w:p w:rsidR="00AB4A1E" w:rsidRPr="00AB4A1E" w:rsidRDefault="00AB4A1E" w:rsidP="008B7D4A">
            <w:r w:rsidRPr="00AB4A1E">
              <w:t>Innstilling fra finanskomiteen om samtykke til å sette i kraft en protokoll undertegnet i Brüssel 7. juli 2009 til endring av skatteavtalen mellom Norge og Luxembourg. (Innst. 115 S (2009-2010), jf. Prop. 55 S (2009-2010))</w:t>
            </w:r>
          </w:p>
        </w:tc>
      </w:tr>
      <w:tr w:rsidR="00AB4A1E" w:rsidRPr="00AB4A1E" w:rsidTr="00AB4A1E">
        <w:tc>
          <w:tcPr>
            <w:tcW w:w="0" w:type="auto"/>
          </w:tcPr>
          <w:p w:rsidR="00AB4A1E" w:rsidRPr="00AB4A1E" w:rsidRDefault="00AB4A1E" w:rsidP="008B7D4A">
            <w:r w:rsidRPr="00AB4A1E">
              <w:t>20100112</w:t>
            </w:r>
          </w:p>
        </w:tc>
        <w:tc>
          <w:tcPr>
            <w:tcW w:w="0" w:type="auto"/>
          </w:tcPr>
          <w:p w:rsidR="00AB4A1E" w:rsidRPr="00AB4A1E" w:rsidRDefault="00AB4A1E" w:rsidP="008B7D4A">
            <w:r w:rsidRPr="00AB4A1E">
              <w:t>36</w:t>
            </w:r>
          </w:p>
        </w:tc>
        <w:tc>
          <w:tcPr>
            <w:tcW w:w="0" w:type="auto"/>
          </w:tcPr>
          <w:p w:rsidR="00AB4A1E" w:rsidRPr="00AB4A1E" w:rsidRDefault="00AB4A1E" w:rsidP="008B7D4A">
            <w:r w:rsidRPr="00AB4A1E">
              <w:t>6</w:t>
            </w:r>
          </w:p>
        </w:tc>
        <w:tc>
          <w:tcPr>
            <w:tcW w:w="0" w:type="auto"/>
          </w:tcPr>
          <w:p w:rsidR="00AB4A1E" w:rsidRPr="00AB4A1E" w:rsidRDefault="00AB4A1E" w:rsidP="008B7D4A">
            <w:r w:rsidRPr="00AB4A1E">
              <w:t>Innstilling fra finanskomiteen om samtykke til å sette i kraft en endringsprotokoll til skatteavtalen mellom Norge og Singapore, undertegnet i Singapore 18. september 2009</w:t>
            </w:r>
            <w:proofErr w:type="gramStart"/>
            <w:r w:rsidRPr="00AB4A1E">
              <w:t xml:space="preserve"> (Innst.</w:t>
            </w:r>
            <w:proofErr w:type="gramEnd"/>
            <w:r w:rsidRPr="00AB4A1E">
              <w:t xml:space="preserve"> 116 S (2009-2010), jf. Prop. 57 S (2009-2010))</w:t>
            </w:r>
          </w:p>
        </w:tc>
      </w:tr>
      <w:tr w:rsidR="00AB4A1E" w:rsidRPr="00AB4A1E" w:rsidTr="00AB4A1E">
        <w:tc>
          <w:tcPr>
            <w:tcW w:w="0" w:type="auto"/>
          </w:tcPr>
          <w:p w:rsidR="00AB4A1E" w:rsidRPr="00AB4A1E" w:rsidRDefault="00AB4A1E" w:rsidP="008B7D4A">
            <w:r w:rsidRPr="00AB4A1E">
              <w:t>20100112</w:t>
            </w:r>
          </w:p>
        </w:tc>
        <w:tc>
          <w:tcPr>
            <w:tcW w:w="0" w:type="auto"/>
          </w:tcPr>
          <w:p w:rsidR="00AB4A1E" w:rsidRPr="00AB4A1E" w:rsidRDefault="00AB4A1E" w:rsidP="008B7D4A">
            <w:r w:rsidRPr="00AB4A1E">
              <w:t>36</w:t>
            </w:r>
          </w:p>
        </w:tc>
        <w:tc>
          <w:tcPr>
            <w:tcW w:w="0" w:type="auto"/>
          </w:tcPr>
          <w:p w:rsidR="00AB4A1E" w:rsidRPr="00AB4A1E" w:rsidRDefault="00AB4A1E" w:rsidP="008B7D4A">
            <w:r w:rsidRPr="00AB4A1E">
              <w:t>7</w:t>
            </w:r>
          </w:p>
        </w:tc>
        <w:tc>
          <w:tcPr>
            <w:tcW w:w="0" w:type="auto"/>
          </w:tcPr>
          <w:p w:rsidR="00AB4A1E" w:rsidRPr="00AB4A1E" w:rsidRDefault="00AB4A1E" w:rsidP="008B7D4A">
            <w:r w:rsidRPr="00AB4A1E">
              <w:t>Innstilling fra finanskomiteen om samtykke til å sette i kraft en endringsprotokoll med tilleggsprotokoll til skatteavtalen mellom Norge og Østerrike, undertegnet i Wien 16. september 2009</w:t>
            </w:r>
            <w:proofErr w:type="gramStart"/>
            <w:r w:rsidRPr="00AB4A1E">
              <w:t xml:space="preserve"> (Innst.</w:t>
            </w:r>
            <w:proofErr w:type="gramEnd"/>
            <w:r w:rsidRPr="00AB4A1E">
              <w:t xml:space="preserve"> 117 S (2009-2010), jf. Prop. 58 S (2009-2010))</w:t>
            </w:r>
          </w:p>
        </w:tc>
      </w:tr>
      <w:tr w:rsidR="00AB4A1E" w:rsidRPr="00AB4A1E" w:rsidTr="00AB4A1E">
        <w:tc>
          <w:tcPr>
            <w:tcW w:w="0" w:type="auto"/>
          </w:tcPr>
          <w:p w:rsidR="00AB4A1E" w:rsidRPr="00AB4A1E" w:rsidRDefault="00AB4A1E" w:rsidP="008B7D4A">
            <w:r w:rsidRPr="00AB4A1E">
              <w:t>20100112</w:t>
            </w:r>
          </w:p>
        </w:tc>
        <w:tc>
          <w:tcPr>
            <w:tcW w:w="0" w:type="auto"/>
          </w:tcPr>
          <w:p w:rsidR="00AB4A1E" w:rsidRPr="00AB4A1E" w:rsidRDefault="00AB4A1E" w:rsidP="008B7D4A">
            <w:r w:rsidRPr="00AB4A1E">
              <w:t>36</w:t>
            </w:r>
          </w:p>
        </w:tc>
        <w:tc>
          <w:tcPr>
            <w:tcW w:w="0" w:type="auto"/>
          </w:tcPr>
          <w:p w:rsidR="00AB4A1E" w:rsidRPr="00AB4A1E" w:rsidRDefault="00AB4A1E" w:rsidP="008B7D4A">
            <w:r w:rsidRPr="00AB4A1E">
              <w:t>8</w:t>
            </w:r>
          </w:p>
        </w:tc>
        <w:tc>
          <w:tcPr>
            <w:tcW w:w="0" w:type="auto"/>
          </w:tcPr>
          <w:p w:rsidR="00AB4A1E" w:rsidRPr="00AB4A1E" w:rsidRDefault="00AB4A1E" w:rsidP="008B7D4A">
            <w:r w:rsidRPr="00AB4A1E">
              <w:t>Innstilling fra finanskomiteen om samtykke til å sette i kraft en skatteavtale mellom Norge og Polen med tilhørende protokoll, undertegnet i Warszawa 9. september 2009</w:t>
            </w:r>
            <w:proofErr w:type="gramStart"/>
            <w:r w:rsidRPr="00AB4A1E">
              <w:t xml:space="preserve"> (Innst.</w:t>
            </w:r>
            <w:proofErr w:type="gramEnd"/>
            <w:r w:rsidRPr="00AB4A1E">
              <w:t xml:space="preserve"> 118 S (2009-2010), jf. Prop. 59 S (2009-2010))</w:t>
            </w:r>
          </w:p>
        </w:tc>
      </w:tr>
      <w:tr w:rsidR="00AB4A1E" w:rsidRPr="00AB4A1E" w:rsidTr="00AB4A1E">
        <w:tc>
          <w:tcPr>
            <w:tcW w:w="0" w:type="auto"/>
          </w:tcPr>
          <w:p w:rsidR="00AB4A1E" w:rsidRPr="00AB4A1E" w:rsidRDefault="00AB4A1E" w:rsidP="008B7D4A">
            <w:r w:rsidRPr="00AB4A1E">
              <w:t>20100112</w:t>
            </w:r>
          </w:p>
        </w:tc>
        <w:tc>
          <w:tcPr>
            <w:tcW w:w="0" w:type="auto"/>
          </w:tcPr>
          <w:p w:rsidR="00AB4A1E" w:rsidRPr="00AB4A1E" w:rsidRDefault="00AB4A1E" w:rsidP="008B7D4A">
            <w:r w:rsidRPr="00AB4A1E">
              <w:t>36</w:t>
            </w:r>
          </w:p>
        </w:tc>
        <w:tc>
          <w:tcPr>
            <w:tcW w:w="0" w:type="auto"/>
          </w:tcPr>
          <w:p w:rsidR="00AB4A1E" w:rsidRPr="00AB4A1E" w:rsidRDefault="00AB4A1E" w:rsidP="008B7D4A">
            <w:r w:rsidRPr="00AB4A1E">
              <w:t>9</w:t>
            </w:r>
          </w:p>
        </w:tc>
        <w:tc>
          <w:tcPr>
            <w:tcW w:w="0" w:type="auto"/>
          </w:tcPr>
          <w:p w:rsidR="00AB4A1E" w:rsidRPr="00AB4A1E" w:rsidRDefault="00AB4A1E" w:rsidP="008B7D4A">
            <w:r w:rsidRPr="00AB4A1E">
              <w:t xml:space="preserve">Interpellasjon fra representanten Trine Skei Grande til kunnskapsministeren: </w:t>
            </w:r>
          </w:p>
        </w:tc>
      </w:tr>
      <w:tr w:rsidR="00AB4A1E" w:rsidRPr="00AB4A1E" w:rsidTr="00AB4A1E">
        <w:tc>
          <w:tcPr>
            <w:tcW w:w="0" w:type="auto"/>
          </w:tcPr>
          <w:p w:rsidR="00AB4A1E" w:rsidRPr="00AB4A1E" w:rsidRDefault="00AB4A1E" w:rsidP="008B7D4A">
            <w:r w:rsidRPr="00AB4A1E">
              <w:lastRenderedPageBreak/>
              <w:t>20100112</w:t>
            </w:r>
          </w:p>
        </w:tc>
        <w:tc>
          <w:tcPr>
            <w:tcW w:w="0" w:type="auto"/>
          </w:tcPr>
          <w:p w:rsidR="00AB4A1E" w:rsidRPr="00AB4A1E" w:rsidRDefault="00AB4A1E" w:rsidP="008B7D4A">
            <w:r w:rsidRPr="00AB4A1E">
              <w:t>36</w:t>
            </w:r>
          </w:p>
        </w:tc>
        <w:tc>
          <w:tcPr>
            <w:tcW w:w="0" w:type="auto"/>
          </w:tcPr>
          <w:p w:rsidR="00AB4A1E" w:rsidRPr="00AB4A1E" w:rsidRDefault="00AB4A1E" w:rsidP="008B7D4A">
            <w:r w:rsidRPr="00AB4A1E">
              <w:t>10</w:t>
            </w:r>
          </w:p>
        </w:tc>
        <w:tc>
          <w:tcPr>
            <w:tcW w:w="0" w:type="auto"/>
          </w:tcPr>
          <w:p w:rsidR="00AB4A1E" w:rsidRPr="00AB4A1E" w:rsidRDefault="00AB4A1E" w:rsidP="008B7D4A">
            <w:r w:rsidRPr="00AB4A1E">
              <w:t xml:space="preserve">Referat </w:t>
            </w:r>
          </w:p>
        </w:tc>
      </w:tr>
      <w:tr w:rsidR="00AB4A1E" w:rsidRPr="00AB4A1E" w:rsidTr="00AB4A1E">
        <w:tc>
          <w:tcPr>
            <w:tcW w:w="0" w:type="auto"/>
          </w:tcPr>
          <w:p w:rsidR="00AB4A1E" w:rsidRPr="00AB4A1E" w:rsidRDefault="00AB4A1E" w:rsidP="008B7D4A">
            <w:r w:rsidRPr="00AB4A1E">
              <w:t>20100113</w:t>
            </w:r>
          </w:p>
        </w:tc>
        <w:tc>
          <w:tcPr>
            <w:tcW w:w="0" w:type="auto"/>
          </w:tcPr>
          <w:p w:rsidR="00AB4A1E" w:rsidRPr="00AB4A1E" w:rsidRDefault="00AB4A1E" w:rsidP="008B7D4A">
            <w:r w:rsidRPr="00AB4A1E">
              <w:t>37</w:t>
            </w:r>
          </w:p>
        </w:tc>
        <w:tc>
          <w:tcPr>
            <w:tcW w:w="0" w:type="auto"/>
          </w:tcPr>
          <w:p w:rsidR="00AB4A1E" w:rsidRPr="00AB4A1E" w:rsidRDefault="00AB4A1E" w:rsidP="008B7D4A">
            <w:r w:rsidRPr="00AB4A1E">
              <w:t>1</w:t>
            </w:r>
          </w:p>
        </w:tc>
        <w:tc>
          <w:tcPr>
            <w:tcW w:w="0" w:type="auto"/>
          </w:tcPr>
          <w:p w:rsidR="00AB4A1E" w:rsidRPr="00AB4A1E" w:rsidRDefault="00AB4A1E" w:rsidP="008B7D4A">
            <w:proofErr w:type="gramStart"/>
            <w:r w:rsidRPr="00AB4A1E">
              <w:t>Spørretime  -</w:t>
            </w:r>
            <w:proofErr w:type="gramEnd"/>
            <w:r w:rsidRPr="00AB4A1E">
              <w:t xml:space="preserve"> muntlig spørretime  - ordinær spørretime </w:t>
            </w:r>
          </w:p>
        </w:tc>
      </w:tr>
      <w:tr w:rsidR="00AB4A1E" w:rsidRPr="00AB4A1E" w:rsidTr="00AB4A1E">
        <w:tc>
          <w:tcPr>
            <w:tcW w:w="0" w:type="auto"/>
          </w:tcPr>
          <w:p w:rsidR="00AB4A1E" w:rsidRPr="00AB4A1E" w:rsidRDefault="00AB4A1E" w:rsidP="008B7D4A">
            <w:r w:rsidRPr="00AB4A1E">
              <w:t>20100113</w:t>
            </w:r>
          </w:p>
        </w:tc>
        <w:tc>
          <w:tcPr>
            <w:tcW w:w="0" w:type="auto"/>
          </w:tcPr>
          <w:p w:rsidR="00AB4A1E" w:rsidRPr="00AB4A1E" w:rsidRDefault="00AB4A1E" w:rsidP="008B7D4A">
            <w:r w:rsidRPr="00AB4A1E">
              <w:t>37</w:t>
            </w:r>
          </w:p>
        </w:tc>
        <w:tc>
          <w:tcPr>
            <w:tcW w:w="0" w:type="auto"/>
          </w:tcPr>
          <w:p w:rsidR="00AB4A1E" w:rsidRPr="00AB4A1E" w:rsidRDefault="00AB4A1E" w:rsidP="008B7D4A">
            <w:r w:rsidRPr="00AB4A1E">
              <w:t>2</w:t>
            </w:r>
          </w:p>
        </w:tc>
        <w:tc>
          <w:tcPr>
            <w:tcW w:w="0" w:type="auto"/>
          </w:tcPr>
          <w:p w:rsidR="00AB4A1E" w:rsidRPr="00AB4A1E" w:rsidRDefault="00AB4A1E" w:rsidP="008B7D4A">
            <w:r w:rsidRPr="00AB4A1E">
              <w:t xml:space="preserve">Referat </w:t>
            </w:r>
          </w:p>
        </w:tc>
      </w:tr>
      <w:tr w:rsidR="00AB4A1E" w:rsidRPr="00AB4A1E" w:rsidTr="00AB4A1E">
        <w:tc>
          <w:tcPr>
            <w:tcW w:w="0" w:type="auto"/>
          </w:tcPr>
          <w:p w:rsidR="00AB4A1E" w:rsidRPr="00AB4A1E" w:rsidRDefault="00AB4A1E" w:rsidP="008B7D4A">
            <w:r w:rsidRPr="00AB4A1E">
              <w:t>20100114</w:t>
            </w:r>
          </w:p>
        </w:tc>
        <w:tc>
          <w:tcPr>
            <w:tcW w:w="0" w:type="auto"/>
          </w:tcPr>
          <w:p w:rsidR="00AB4A1E" w:rsidRPr="00AB4A1E" w:rsidRDefault="00AB4A1E" w:rsidP="008B7D4A">
            <w:r w:rsidRPr="00AB4A1E">
              <w:t>38</w:t>
            </w:r>
          </w:p>
        </w:tc>
        <w:tc>
          <w:tcPr>
            <w:tcW w:w="0" w:type="auto"/>
          </w:tcPr>
          <w:p w:rsidR="00AB4A1E" w:rsidRPr="00AB4A1E" w:rsidRDefault="00AB4A1E" w:rsidP="008B7D4A">
            <w:r w:rsidRPr="00AB4A1E">
              <w:t>1</w:t>
            </w:r>
          </w:p>
        </w:tc>
        <w:tc>
          <w:tcPr>
            <w:tcW w:w="0" w:type="auto"/>
          </w:tcPr>
          <w:p w:rsidR="00AB4A1E" w:rsidRPr="00AB4A1E" w:rsidRDefault="00AB4A1E" w:rsidP="008B7D4A">
            <w:r w:rsidRPr="00AB4A1E">
              <w:t>Innstilling fra kontroll- og konstitusjonskomiteen om Ombodsmannen sin rett til å få saksdokument oversendt til seg i samband med behandlinga av klager</w:t>
            </w:r>
            <w:proofErr w:type="gramStart"/>
            <w:r w:rsidRPr="00AB4A1E">
              <w:t xml:space="preserve"> (Innst.</w:t>
            </w:r>
            <w:proofErr w:type="gramEnd"/>
            <w:r w:rsidRPr="00AB4A1E">
              <w:t xml:space="preserve"> 121 S (2009-2010), jf. Dokument nr. 4:2 (2008-2009))</w:t>
            </w:r>
          </w:p>
        </w:tc>
      </w:tr>
      <w:tr w:rsidR="00AB4A1E" w:rsidRPr="00AB4A1E" w:rsidTr="00AB4A1E">
        <w:tc>
          <w:tcPr>
            <w:tcW w:w="0" w:type="auto"/>
          </w:tcPr>
          <w:p w:rsidR="00AB4A1E" w:rsidRPr="00AB4A1E" w:rsidRDefault="00AB4A1E" w:rsidP="008B7D4A">
            <w:r w:rsidRPr="00AB4A1E">
              <w:t>20100114</w:t>
            </w:r>
          </w:p>
        </w:tc>
        <w:tc>
          <w:tcPr>
            <w:tcW w:w="0" w:type="auto"/>
          </w:tcPr>
          <w:p w:rsidR="00AB4A1E" w:rsidRPr="00AB4A1E" w:rsidRDefault="00AB4A1E" w:rsidP="008B7D4A">
            <w:r w:rsidRPr="00AB4A1E">
              <w:t>38</w:t>
            </w:r>
          </w:p>
        </w:tc>
        <w:tc>
          <w:tcPr>
            <w:tcW w:w="0" w:type="auto"/>
          </w:tcPr>
          <w:p w:rsidR="00AB4A1E" w:rsidRPr="00AB4A1E" w:rsidRDefault="00AB4A1E" w:rsidP="008B7D4A">
            <w:r w:rsidRPr="00AB4A1E">
              <w:t>2</w:t>
            </w:r>
          </w:p>
        </w:tc>
        <w:tc>
          <w:tcPr>
            <w:tcW w:w="0" w:type="auto"/>
          </w:tcPr>
          <w:p w:rsidR="00AB4A1E" w:rsidRPr="00AB4A1E" w:rsidRDefault="00AB4A1E" w:rsidP="008B7D4A">
            <w:r w:rsidRPr="00AB4A1E">
              <w:t xml:space="preserve">Interpellasjon fra representanten Bent Høie til helse- og omsorgsministeren: </w:t>
            </w:r>
          </w:p>
        </w:tc>
      </w:tr>
      <w:tr w:rsidR="00AB4A1E" w:rsidRPr="00AB4A1E" w:rsidTr="00AB4A1E">
        <w:tc>
          <w:tcPr>
            <w:tcW w:w="0" w:type="auto"/>
          </w:tcPr>
          <w:p w:rsidR="00AB4A1E" w:rsidRPr="00AB4A1E" w:rsidRDefault="00AB4A1E" w:rsidP="008B7D4A">
            <w:r w:rsidRPr="00AB4A1E">
              <w:t>20100114</w:t>
            </w:r>
          </w:p>
        </w:tc>
        <w:tc>
          <w:tcPr>
            <w:tcW w:w="0" w:type="auto"/>
          </w:tcPr>
          <w:p w:rsidR="00AB4A1E" w:rsidRPr="00AB4A1E" w:rsidRDefault="00AB4A1E" w:rsidP="008B7D4A">
            <w:r w:rsidRPr="00AB4A1E">
              <w:t>38</w:t>
            </w:r>
          </w:p>
        </w:tc>
        <w:tc>
          <w:tcPr>
            <w:tcW w:w="0" w:type="auto"/>
          </w:tcPr>
          <w:p w:rsidR="00AB4A1E" w:rsidRPr="00AB4A1E" w:rsidRDefault="00AB4A1E" w:rsidP="008B7D4A">
            <w:r w:rsidRPr="00AB4A1E">
              <w:t>3</w:t>
            </w:r>
          </w:p>
        </w:tc>
        <w:tc>
          <w:tcPr>
            <w:tcW w:w="0" w:type="auto"/>
          </w:tcPr>
          <w:p w:rsidR="00AB4A1E" w:rsidRPr="00AB4A1E" w:rsidRDefault="00AB4A1E" w:rsidP="008B7D4A">
            <w:r w:rsidRPr="00AB4A1E">
              <w:t xml:space="preserve">Interpellasjon fra representanten Henning Warloe til forsknings- og høyere utdanningsministeren: </w:t>
            </w:r>
          </w:p>
        </w:tc>
      </w:tr>
      <w:tr w:rsidR="00AB4A1E" w:rsidRPr="00AB4A1E" w:rsidTr="00AB4A1E">
        <w:tc>
          <w:tcPr>
            <w:tcW w:w="0" w:type="auto"/>
          </w:tcPr>
          <w:p w:rsidR="00AB4A1E" w:rsidRPr="00AB4A1E" w:rsidRDefault="00AB4A1E" w:rsidP="008B7D4A">
            <w:r w:rsidRPr="00AB4A1E">
              <w:t>20100114</w:t>
            </w:r>
          </w:p>
        </w:tc>
        <w:tc>
          <w:tcPr>
            <w:tcW w:w="0" w:type="auto"/>
          </w:tcPr>
          <w:p w:rsidR="00AB4A1E" w:rsidRPr="00AB4A1E" w:rsidRDefault="00AB4A1E" w:rsidP="008B7D4A">
            <w:r w:rsidRPr="00AB4A1E">
              <w:t>38</w:t>
            </w:r>
          </w:p>
        </w:tc>
        <w:tc>
          <w:tcPr>
            <w:tcW w:w="0" w:type="auto"/>
          </w:tcPr>
          <w:p w:rsidR="00AB4A1E" w:rsidRPr="00AB4A1E" w:rsidRDefault="00AB4A1E" w:rsidP="008B7D4A">
            <w:r w:rsidRPr="00AB4A1E">
              <w:t>4</w:t>
            </w:r>
          </w:p>
        </w:tc>
        <w:tc>
          <w:tcPr>
            <w:tcW w:w="0" w:type="auto"/>
          </w:tcPr>
          <w:p w:rsidR="00AB4A1E" w:rsidRPr="00AB4A1E" w:rsidRDefault="00AB4A1E" w:rsidP="008B7D4A">
            <w:r w:rsidRPr="00AB4A1E">
              <w:t xml:space="preserve">Referat </w:t>
            </w:r>
          </w:p>
        </w:tc>
      </w:tr>
      <w:tr w:rsidR="00AB4A1E" w:rsidRPr="00AB4A1E" w:rsidTr="00AB4A1E">
        <w:tc>
          <w:tcPr>
            <w:tcW w:w="0" w:type="auto"/>
          </w:tcPr>
          <w:p w:rsidR="00AB4A1E" w:rsidRPr="00AB4A1E" w:rsidRDefault="00AB4A1E" w:rsidP="008B7D4A">
            <w:r w:rsidRPr="00AB4A1E">
              <w:t>20100118</w:t>
            </w:r>
          </w:p>
        </w:tc>
        <w:tc>
          <w:tcPr>
            <w:tcW w:w="0" w:type="auto"/>
          </w:tcPr>
          <w:p w:rsidR="00AB4A1E" w:rsidRPr="00AB4A1E" w:rsidRDefault="00AB4A1E" w:rsidP="008B7D4A">
            <w:r w:rsidRPr="00AB4A1E">
              <w:t>39</w:t>
            </w:r>
          </w:p>
        </w:tc>
        <w:tc>
          <w:tcPr>
            <w:tcW w:w="0" w:type="auto"/>
          </w:tcPr>
          <w:p w:rsidR="00AB4A1E" w:rsidRPr="00AB4A1E" w:rsidRDefault="00AB4A1E" w:rsidP="008B7D4A">
            <w:r w:rsidRPr="00AB4A1E">
              <w:t>1</w:t>
            </w:r>
          </w:p>
        </w:tc>
        <w:tc>
          <w:tcPr>
            <w:tcW w:w="0" w:type="auto"/>
          </w:tcPr>
          <w:p w:rsidR="00AB4A1E" w:rsidRPr="00AB4A1E" w:rsidRDefault="00AB4A1E" w:rsidP="008B7D4A">
            <w:r w:rsidRPr="00AB4A1E">
              <w:t xml:space="preserve">Interpellasjon fra representanten Karin S. Woldseth til justisministeren: </w:t>
            </w:r>
          </w:p>
        </w:tc>
      </w:tr>
      <w:tr w:rsidR="00AB4A1E" w:rsidRPr="00AB4A1E" w:rsidTr="00AB4A1E">
        <w:tc>
          <w:tcPr>
            <w:tcW w:w="0" w:type="auto"/>
          </w:tcPr>
          <w:p w:rsidR="00AB4A1E" w:rsidRPr="00AB4A1E" w:rsidRDefault="00AB4A1E" w:rsidP="008B7D4A">
            <w:r w:rsidRPr="00AB4A1E">
              <w:t>20100118</w:t>
            </w:r>
          </w:p>
        </w:tc>
        <w:tc>
          <w:tcPr>
            <w:tcW w:w="0" w:type="auto"/>
          </w:tcPr>
          <w:p w:rsidR="00AB4A1E" w:rsidRPr="00AB4A1E" w:rsidRDefault="00AB4A1E" w:rsidP="008B7D4A">
            <w:r w:rsidRPr="00AB4A1E">
              <w:t>39</w:t>
            </w:r>
          </w:p>
        </w:tc>
        <w:tc>
          <w:tcPr>
            <w:tcW w:w="0" w:type="auto"/>
          </w:tcPr>
          <w:p w:rsidR="00AB4A1E" w:rsidRPr="00AB4A1E" w:rsidRDefault="00AB4A1E" w:rsidP="008B7D4A">
            <w:r w:rsidRPr="00AB4A1E">
              <w:t>2</w:t>
            </w:r>
          </w:p>
        </w:tc>
        <w:tc>
          <w:tcPr>
            <w:tcW w:w="0" w:type="auto"/>
          </w:tcPr>
          <w:p w:rsidR="00AB4A1E" w:rsidRPr="00AB4A1E" w:rsidRDefault="00AB4A1E" w:rsidP="008B7D4A">
            <w:r w:rsidRPr="00AB4A1E">
              <w:t xml:space="preserve">Interpellasjon fra representanten Per Roar Bredvold til nærings- og handelsministeren: </w:t>
            </w:r>
          </w:p>
        </w:tc>
      </w:tr>
      <w:tr w:rsidR="00AB4A1E" w:rsidRPr="00AB4A1E" w:rsidTr="00AB4A1E">
        <w:tc>
          <w:tcPr>
            <w:tcW w:w="0" w:type="auto"/>
          </w:tcPr>
          <w:p w:rsidR="00AB4A1E" w:rsidRPr="00AB4A1E" w:rsidRDefault="00AB4A1E" w:rsidP="008B7D4A">
            <w:r w:rsidRPr="00AB4A1E">
              <w:t>20100118</w:t>
            </w:r>
          </w:p>
        </w:tc>
        <w:tc>
          <w:tcPr>
            <w:tcW w:w="0" w:type="auto"/>
          </w:tcPr>
          <w:p w:rsidR="00AB4A1E" w:rsidRPr="00AB4A1E" w:rsidRDefault="00AB4A1E" w:rsidP="008B7D4A">
            <w:r w:rsidRPr="00AB4A1E">
              <w:t>39</w:t>
            </w:r>
          </w:p>
        </w:tc>
        <w:tc>
          <w:tcPr>
            <w:tcW w:w="0" w:type="auto"/>
          </w:tcPr>
          <w:p w:rsidR="00AB4A1E" w:rsidRPr="00AB4A1E" w:rsidRDefault="00AB4A1E" w:rsidP="008B7D4A">
            <w:r w:rsidRPr="00AB4A1E">
              <w:t>3</w:t>
            </w:r>
          </w:p>
        </w:tc>
        <w:tc>
          <w:tcPr>
            <w:tcW w:w="0" w:type="auto"/>
          </w:tcPr>
          <w:p w:rsidR="00AB4A1E" w:rsidRPr="00AB4A1E" w:rsidRDefault="00AB4A1E" w:rsidP="008B7D4A">
            <w:r w:rsidRPr="00AB4A1E">
              <w:t xml:space="preserve">Interpellasjon fra representanten Frank Bakke Jensen til fiskeri- og kystministeren: </w:t>
            </w:r>
          </w:p>
        </w:tc>
      </w:tr>
      <w:tr w:rsidR="00AB4A1E" w:rsidRPr="00AB4A1E" w:rsidTr="00AB4A1E">
        <w:tc>
          <w:tcPr>
            <w:tcW w:w="0" w:type="auto"/>
          </w:tcPr>
          <w:p w:rsidR="00AB4A1E" w:rsidRPr="00AB4A1E" w:rsidRDefault="00AB4A1E" w:rsidP="008B7D4A">
            <w:r w:rsidRPr="00AB4A1E">
              <w:t>20100118</w:t>
            </w:r>
          </w:p>
        </w:tc>
        <w:tc>
          <w:tcPr>
            <w:tcW w:w="0" w:type="auto"/>
          </w:tcPr>
          <w:p w:rsidR="00AB4A1E" w:rsidRPr="00AB4A1E" w:rsidRDefault="00AB4A1E" w:rsidP="008B7D4A">
            <w:r w:rsidRPr="00AB4A1E">
              <w:t>39</w:t>
            </w:r>
          </w:p>
        </w:tc>
        <w:tc>
          <w:tcPr>
            <w:tcW w:w="0" w:type="auto"/>
          </w:tcPr>
          <w:p w:rsidR="00AB4A1E" w:rsidRPr="00AB4A1E" w:rsidRDefault="00AB4A1E" w:rsidP="008B7D4A">
            <w:r w:rsidRPr="00AB4A1E">
              <w:t>4</w:t>
            </w:r>
          </w:p>
        </w:tc>
        <w:tc>
          <w:tcPr>
            <w:tcW w:w="0" w:type="auto"/>
          </w:tcPr>
          <w:p w:rsidR="00AB4A1E" w:rsidRPr="00AB4A1E" w:rsidRDefault="00AB4A1E" w:rsidP="008B7D4A">
            <w:r w:rsidRPr="00AB4A1E">
              <w:t xml:space="preserve">Referat </w:t>
            </w:r>
          </w:p>
        </w:tc>
      </w:tr>
      <w:tr w:rsidR="00AB4A1E" w:rsidRPr="00AB4A1E" w:rsidTr="00AB4A1E">
        <w:tc>
          <w:tcPr>
            <w:tcW w:w="0" w:type="auto"/>
          </w:tcPr>
          <w:p w:rsidR="00AB4A1E" w:rsidRPr="00AB4A1E" w:rsidRDefault="00AB4A1E" w:rsidP="008B7D4A">
            <w:r w:rsidRPr="00AB4A1E">
              <w:t>20100120</w:t>
            </w:r>
          </w:p>
        </w:tc>
        <w:tc>
          <w:tcPr>
            <w:tcW w:w="0" w:type="auto"/>
          </w:tcPr>
          <w:p w:rsidR="00AB4A1E" w:rsidRPr="00AB4A1E" w:rsidRDefault="00AB4A1E" w:rsidP="008B7D4A">
            <w:r w:rsidRPr="00AB4A1E">
              <w:t>40</w:t>
            </w:r>
          </w:p>
        </w:tc>
        <w:tc>
          <w:tcPr>
            <w:tcW w:w="0" w:type="auto"/>
          </w:tcPr>
          <w:p w:rsidR="00AB4A1E" w:rsidRPr="00AB4A1E" w:rsidRDefault="00AB4A1E" w:rsidP="008B7D4A">
            <w:r w:rsidRPr="00AB4A1E">
              <w:t>1</w:t>
            </w:r>
          </w:p>
        </w:tc>
        <w:tc>
          <w:tcPr>
            <w:tcW w:w="0" w:type="auto"/>
          </w:tcPr>
          <w:p w:rsidR="00AB4A1E" w:rsidRPr="00AB4A1E" w:rsidRDefault="00AB4A1E" w:rsidP="008B7D4A">
            <w:proofErr w:type="gramStart"/>
            <w:r w:rsidRPr="00AB4A1E">
              <w:t>Spørretime  -</w:t>
            </w:r>
            <w:proofErr w:type="gramEnd"/>
            <w:r w:rsidRPr="00AB4A1E">
              <w:t xml:space="preserve"> muntlig spørretime  - ordinær spørretime </w:t>
            </w:r>
          </w:p>
        </w:tc>
      </w:tr>
      <w:tr w:rsidR="00AB4A1E" w:rsidRPr="00AB4A1E" w:rsidTr="00AB4A1E">
        <w:tc>
          <w:tcPr>
            <w:tcW w:w="0" w:type="auto"/>
          </w:tcPr>
          <w:p w:rsidR="00AB4A1E" w:rsidRPr="00AB4A1E" w:rsidRDefault="00AB4A1E" w:rsidP="008B7D4A">
            <w:r w:rsidRPr="00AB4A1E">
              <w:t>20100120</w:t>
            </w:r>
          </w:p>
        </w:tc>
        <w:tc>
          <w:tcPr>
            <w:tcW w:w="0" w:type="auto"/>
          </w:tcPr>
          <w:p w:rsidR="00AB4A1E" w:rsidRPr="00AB4A1E" w:rsidRDefault="00AB4A1E" w:rsidP="008B7D4A">
            <w:r w:rsidRPr="00AB4A1E">
              <w:t>40</w:t>
            </w:r>
          </w:p>
        </w:tc>
        <w:tc>
          <w:tcPr>
            <w:tcW w:w="0" w:type="auto"/>
          </w:tcPr>
          <w:p w:rsidR="00AB4A1E" w:rsidRPr="00AB4A1E" w:rsidRDefault="00AB4A1E" w:rsidP="008B7D4A">
            <w:r w:rsidRPr="00AB4A1E">
              <w:t>2</w:t>
            </w:r>
          </w:p>
        </w:tc>
        <w:tc>
          <w:tcPr>
            <w:tcW w:w="0" w:type="auto"/>
          </w:tcPr>
          <w:p w:rsidR="00AB4A1E" w:rsidRPr="00AB4A1E" w:rsidRDefault="00AB4A1E" w:rsidP="008B7D4A">
            <w:r w:rsidRPr="00AB4A1E">
              <w:t xml:space="preserve">Referat </w:t>
            </w:r>
          </w:p>
        </w:tc>
      </w:tr>
      <w:tr w:rsidR="00AB4A1E" w:rsidRPr="00AB4A1E" w:rsidTr="00AB4A1E">
        <w:tc>
          <w:tcPr>
            <w:tcW w:w="0" w:type="auto"/>
          </w:tcPr>
          <w:p w:rsidR="00AB4A1E" w:rsidRPr="00AB4A1E" w:rsidRDefault="00AB4A1E" w:rsidP="008B7D4A">
            <w:r w:rsidRPr="00AB4A1E">
              <w:t>20100202</w:t>
            </w:r>
          </w:p>
        </w:tc>
        <w:tc>
          <w:tcPr>
            <w:tcW w:w="0" w:type="auto"/>
          </w:tcPr>
          <w:p w:rsidR="00AB4A1E" w:rsidRPr="00AB4A1E" w:rsidRDefault="00AB4A1E" w:rsidP="008B7D4A">
            <w:r w:rsidRPr="00AB4A1E">
              <w:t>41</w:t>
            </w:r>
          </w:p>
        </w:tc>
        <w:tc>
          <w:tcPr>
            <w:tcW w:w="0" w:type="auto"/>
          </w:tcPr>
          <w:p w:rsidR="00AB4A1E" w:rsidRPr="00AB4A1E" w:rsidRDefault="00AB4A1E" w:rsidP="008B7D4A">
            <w:r w:rsidRPr="00AB4A1E">
              <w:t>1</w:t>
            </w:r>
          </w:p>
        </w:tc>
        <w:tc>
          <w:tcPr>
            <w:tcW w:w="0" w:type="auto"/>
          </w:tcPr>
          <w:p w:rsidR="00AB4A1E" w:rsidRPr="00AB4A1E" w:rsidRDefault="00AB4A1E" w:rsidP="008B7D4A">
            <w:r w:rsidRPr="00AB4A1E">
              <w:t>Innstilling fra valgkomiteen om valg av varamedlem til Kringkastingsrådet</w:t>
            </w:r>
            <w:proofErr w:type="gramStart"/>
            <w:r w:rsidRPr="00AB4A1E">
              <w:t xml:space="preserve"> (Innst.</w:t>
            </w:r>
            <w:proofErr w:type="gramEnd"/>
            <w:r w:rsidRPr="00AB4A1E">
              <w:t xml:space="preserve"> 128 S (2009-2010))</w:t>
            </w:r>
          </w:p>
        </w:tc>
      </w:tr>
      <w:tr w:rsidR="00AB4A1E" w:rsidRPr="00AB4A1E" w:rsidTr="00AB4A1E">
        <w:tc>
          <w:tcPr>
            <w:tcW w:w="0" w:type="auto"/>
          </w:tcPr>
          <w:p w:rsidR="00AB4A1E" w:rsidRPr="00AB4A1E" w:rsidRDefault="00AB4A1E" w:rsidP="008B7D4A">
            <w:r w:rsidRPr="00AB4A1E">
              <w:t>20100202</w:t>
            </w:r>
          </w:p>
        </w:tc>
        <w:tc>
          <w:tcPr>
            <w:tcW w:w="0" w:type="auto"/>
          </w:tcPr>
          <w:p w:rsidR="00AB4A1E" w:rsidRPr="00AB4A1E" w:rsidRDefault="00AB4A1E" w:rsidP="008B7D4A">
            <w:r w:rsidRPr="00AB4A1E">
              <w:t>41</w:t>
            </w:r>
          </w:p>
        </w:tc>
        <w:tc>
          <w:tcPr>
            <w:tcW w:w="0" w:type="auto"/>
          </w:tcPr>
          <w:p w:rsidR="00AB4A1E" w:rsidRPr="00AB4A1E" w:rsidRDefault="00AB4A1E" w:rsidP="008B7D4A">
            <w:r w:rsidRPr="00AB4A1E">
              <w:t>2</w:t>
            </w:r>
          </w:p>
        </w:tc>
        <w:tc>
          <w:tcPr>
            <w:tcW w:w="0" w:type="auto"/>
          </w:tcPr>
          <w:p w:rsidR="00AB4A1E" w:rsidRPr="00AB4A1E" w:rsidRDefault="00AB4A1E" w:rsidP="008B7D4A">
            <w:r w:rsidRPr="00AB4A1E">
              <w:t xml:space="preserve">Interpellasjon fra representanten Ivar Kristiansen til utenriksministeren: </w:t>
            </w:r>
          </w:p>
        </w:tc>
      </w:tr>
      <w:tr w:rsidR="00AB4A1E" w:rsidRPr="00AB4A1E" w:rsidTr="00AB4A1E">
        <w:tc>
          <w:tcPr>
            <w:tcW w:w="0" w:type="auto"/>
          </w:tcPr>
          <w:p w:rsidR="00AB4A1E" w:rsidRPr="00AB4A1E" w:rsidRDefault="00AB4A1E" w:rsidP="008B7D4A">
            <w:r w:rsidRPr="00AB4A1E">
              <w:t>20100202</w:t>
            </w:r>
          </w:p>
        </w:tc>
        <w:tc>
          <w:tcPr>
            <w:tcW w:w="0" w:type="auto"/>
          </w:tcPr>
          <w:p w:rsidR="00AB4A1E" w:rsidRPr="00AB4A1E" w:rsidRDefault="00AB4A1E" w:rsidP="008B7D4A">
            <w:r w:rsidRPr="00AB4A1E">
              <w:t>41</w:t>
            </w:r>
          </w:p>
        </w:tc>
        <w:tc>
          <w:tcPr>
            <w:tcW w:w="0" w:type="auto"/>
          </w:tcPr>
          <w:p w:rsidR="00AB4A1E" w:rsidRPr="00AB4A1E" w:rsidRDefault="00AB4A1E" w:rsidP="008B7D4A">
            <w:r w:rsidRPr="00AB4A1E">
              <w:t>3</w:t>
            </w:r>
          </w:p>
        </w:tc>
        <w:tc>
          <w:tcPr>
            <w:tcW w:w="0" w:type="auto"/>
          </w:tcPr>
          <w:p w:rsidR="00AB4A1E" w:rsidRPr="00AB4A1E" w:rsidRDefault="00AB4A1E" w:rsidP="008B7D4A">
            <w:r w:rsidRPr="00AB4A1E">
              <w:t xml:space="preserve">Interpellasjon fra representanten Bjørn Lødemel til olje- og energiministeren: </w:t>
            </w:r>
          </w:p>
        </w:tc>
      </w:tr>
      <w:tr w:rsidR="00AB4A1E" w:rsidRPr="00AB4A1E" w:rsidTr="00AB4A1E">
        <w:tc>
          <w:tcPr>
            <w:tcW w:w="0" w:type="auto"/>
          </w:tcPr>
          <w:p w:rsidR="00AB4A1E" w:rsidRPr="00AB4A1E" w:rsidRDefault="00AB4A1E" w:rsidP="008B7D4A">
            <w:r w:rsidRPr="00AB4A1E">
              <w:t>20100202</w:t>
            </w:r>
          </w:p>
        </w:tc>
        <w:tc>
          <w:tcPr>
            <w:tcW w:w="0" w:type="auto"/>
          </w:tcPr>
          <w:p w:rsidR="00AB4A1E" w:rsidRPr="00AB4A1E" w:rsidRDefault="00AB4A1E" w:rsidP="008B7D4A">
            <w:r w:rsidRPr="00AB4A1E">
              <w:t>41</w:t>
            </w:r>
          </w:p>
        </w:tc>
        <w:tc>
          <w:tcPr>
            <w:tcW w:w="0" w:type="auto"/>
          </w:tcPr>
          <w:p w:rsidR="00AB4A1E" w:rsidRPr="00AB4A1E" w:rsidRDefault="00AB4A1E" w:rsidP="008B7D4A">
            <w:r w:rsidRPr="00AB4A1E">
              <w:t>4</w:t>
            </w:r>
          </w:p>
        </w:tc>
        <w:tc>
          <w:tcPr>
            <w:tcW w:w="0" w:type="auto"/>
          </w:tcPr>
          <w:p w:rsidR="00AB4A1E" w:rsidRPr="00AB4A1E" w:rsidRDefault="00AB4A1E" w:rsidP="008B7D4A">
            <w:r w:rsidRPr="00AB4A1E">
              <w:t xml:space="preserve">Interpellasjon fra representanten Sonja Irene Sjøli til helse- og omsorgsministeren: </w:t>
            </w:r>
          </w:p>
        </w:tc>
      </w:tr>
      <w:tr w:rsidR="00AB4A1E" w:rsidRPr="00AB4A1E" w:rsidTr="00AB4A1E">
        <w:tc>
          <w:tcPr>
            <w:tcW w:w="0" w:type="auto"/>
          </w:tcPr>
          <w:p w:rsidR="00AB4A1E" w:rsidRPr="00AB4A1E" w:rsidRDefault="00AB4A1E" w:rsidP="008B7D4A">
            <w:r w:rsidRPr="00AB4A1E">
              <w:t>20100202</w:t>
            </w:r>
          </w:p>
        </w:tc>
        <w:tc>
          <w:tcPr>
            <w:tcW w:w="0" w:type="auto"/>
          </w:tcPr>
          <w:p w:rsidR="00AB4A1E" w:rsidRPr="00AB4A1E" w:rsidRDefault="00AB4A1E" w:rsidP="008B7D4A">
            <w:r w:rsidRPr="00AB4A1E">
              <w:t>41</w:t>
            </w:r>
          </w:p>
        </w:tc>
        <w:tc>
          <w:tcPr>
            <w:tcW w:w="0" w:type="auto"/>
          </w:tcPr>
          <w:p w:rsidR="00AB4A1E" w:rsidRPr="00AB4A1E" w:rsidRDefault="00AB4A1E" w:rsidP="008B7D4A">
            <w:r w:rsidRPr="00AB4A1E">
              <w:t>5</w:t>
            </w:r>
          </w:p>
        </w:tc>
        <w:tc>
          <w:tcPr>
            <w:tcW w:w="0" w:type="auto"/>
          </w:tcPr>
          <w:p w:rsidR="00AB4A1E" w:rsidRPr="00AB4A1E" w:rsidRDefault="00AB4A1E" w:rsidP="008B7D4A">
            <w:r w:rsidRPr="00AB4A1E">
              <w:t xml:space="preserve">Interpellasjon fra representanten Laila Dåvøy til helse- og omsorgsministeren: </w:t>
            </w:r>
          </w:p>
        </w:tc>
      </w:tr>
      <w:tr w:rsidR="00AB4A1E" w:rsidRPr="00AB4A1E" w:rsidTr="00AB4A1E">
        <w:tc>
          <w:tcPr>
            <w:tcW w:w="0" w:type="auto"/>
          </w:tcPr>
          <w:p w:rsidR="00AB4A1E" w:rsidRPr="00AB4A1E" w:rsidRDefault="00AB4A1E" w:rsidP="008B7D4A">
            <w:r w:rsidRPr="00AB4A1E">
              <w:t>20100202</w:t>
            </w:r>
          </w:p>
        </w:tc>
        <w:tc>
          <w:tcPr>
            <w:tcW w:w="0" w:type="auto"/>
          </w:tcPr>
          <w:p w:rsidR="00AB4A1E" w:rsidRPr="00AB4A1E" w:rsidRDefault="00AB4A1E" w:rsidP="008B7D4A">
            <w:r w:rsidRPr="00AB4A1E">
              <w:t>41</w:t>
            </w:r>
          </w:p>
        </w:tc>
        <w:tc>
          <w:tcPr>
            <w:tcW w:w="0" w:type="auto"/>
          </w:tcPr>
          <w:p w:rsidR="00AB4A1E" w:rsidRPr="00AB4A1E" w:rsidRDefault="00AB4A1E" w:rsidP="008B7D4A">
            <w:r w:rsidRPr="00AB4A1E">
              <w:t>6</w:t>
            </w:r>
          </w:p>
        </w:tc>
        <w:tc>
          <w:tcPr>
            <w:tcW w:w="0" w:type="auto"/>
          </w:tcPr>
          <w:p w:rsidR="00AB4A1E" w:rsidRPr="00AB4A1E" w:rsidRDefault="00AB4A1E" w:rsidP="008B7D4A">
            <w:r w:rsidRPr="00AB4A1E">
              <w:t xml:space="preserve">Referat </w:t>
            </w:r>
          </w:p>
        </w:tc>
      </w:tr>
      <w:tr w:rsidR="00AB4A1E" w:rsidRPr="00AB4A1E" w:rsidTr="00AB4A1E">
        <w:tc>
          <w:tcPr>
            <w:tcW w:w="0" w:type="auto"/>
          </w:tcPr>
          <w:p w:rsidR="00AB4A1E" w:rsidRPr="00AB4A1E" w:rsidRDefault="00AB4A1E" w:rsidP="008B7D4A">
            <w:r w:rsidRPr="00AB4A1E">
              <w:t>20100203</w:t>
            </w:r>
          </w:p>
        </w:tc>
        <w:tc>
          <w:tcPr>
            <w:tcW w:w="0" w:type="auto"/>
          </w:tcPr>
          <w:p w:rsidR="00AB4A1E" w:rsidRPr="00AB4A1E" w:rsidRDefault="00AB4A1E" w:rsidP="008B7D4A">
            <w:r w:rsidRPr="00AB4A1E">
              <w:t>42</w:t>
            </w:r>
          </w:p>
        </w:tc>
        <w:tc>
          <w:tcPr>
            <w:tcW w:w="0" w:type="auto"/>
          </w:tcPr>
          <w:p w:rsidR="00AB4A1E" w:rsidRPr="00AB4A1E" w:rsidRDefault="00AB4A1E" w:rsidP="008B7D4A">
            <w:r w:rsidRPr="00AB4A1E">
              <w:t>1</w:t>
            </w:r>
          </w:p>
        </w:tc>
        <w:tc>
          <w:tcPr>
            <w:tcW w:w="0" w:type="auto"/>
          </w:tcPr>
          <w:p w:rsidR="00AB4A1E" w:rsidRPr="00AB4A1E" w:rsidRDefault="00AB4A1E" w:rsidP="008B7D4A">
            <w:proofErr w:type="gramStart"/>
            <w:r w:rsidRPr="00AB4A1E">
              <w:t>Spørretime  -</w:t>
            </w:r>
            <w:proofErr w:type="gramEnd"/>
            <w:r w:rsidRPr="00AB4A1E">
              <w:t xml:space="preserve"> muntlig spørretime  - ordinær spørretime </w:t>
            </w:r>
          </w:p>
        </w:tc>
      </w:tr>
      <w:tr w:rsidR="00AB4A1E" w:rsidRPr="00AB4A1E" w:rsidTr="00AB4A1E">
        <w:tc>
          <w:tcPr>
            <w:tcW w:w="0" w:type="auto"/>
          </w:tcPr>
          <w:p w:rsidR="00AB4A1E" w:rsidRPr="00AB4A1E" w:rsidRDefault="00AB4A1E" w:rsidP="008B7D4A">
            <w:r w:rsidRPr="00AB4A1E">
              <w:t>20100203</w:t>
            </w:r>
          </w:p>
        </w:tc>
        <w:tc>
          <w:tcPr>
            <w:tcW w:w="0" w:type="auto"/>
          </w:tcPr>
          <w:p w:rsidR="00AB4A1E" w:rsidRPr="00AB4A1E" w:rsidRDefault="00AB4A1E" w:rsidP="008B7D4A">
            <w:r w:rsidRPr="00AB4A1E">
              <w:t>42</w:t>
            </w:r>
          </w:p>
        </w:tc>
        <w:tc>
          <w:tcPr>
            <w:tcW w:w="0" w:type="auto"/>
          </w:tcPr>
          <w:p w:rsidR="00AB4A1E" w:rsidRPr="00AB4A1E" w:rsidRDefault="00AB4A1E" w:rsidP="008B7D4A">
            <w:r w:rsidRPr="00AB4A1E">
              <w:t>2</w:t>
            </w:r>
          </w:p>
        </w:tc>
        <w:tc>
          <w:tcPr>
            <w:tcW w:w="0" w:type="auto"/>
          </w:tcPr>
          <w:p w:rsidR="00AB4A1E" w:rsidRPr="00AB4A1E" w:rsidRDefault="00AB4A1E" w:rsidP="008B7D4A">
            <w:r w:rsidRPr="00AB4A1E">
              <w:t xml:space="preserve">Referat </w:t>
            </w:r>
          </w:p>
        </w:tc>
      </w:tr>
      <w:tr w:rsidR="00AB4A1E" w:rsidRPr="00AB4A1E" w:rsidTr="00AB4A1E">
        <w:tc>
          <w:tcPr>
            <w:tcW w:w="0" w:type="auto"/>
          </w:tcPr>
          <w:p w:rsidR="00AB4A1E" w:rsidRPr="00AB4A1E" w:rsidRDefault="00AB4A1E" w:rsidP="008B7D4A">
            <w:r w:rsidRPr="00AB4A1E">
              <w:t>20100204</w:t>
            </w:r>
          </w:p>
        </w:tc>
        <w:tc>
          <w:tcPr>
            <w:tcW w:w="0" w:type="auto"/>
          </w:tcPr>
          <w:p w:rsidR="00AB4A1E" w:rsidRPr="00AB4A1E" w:rsidRDefault="00AB4A1E" w:rsidP="008B7D4A">
            <w:r w:rsidRPr="00AB4A1E">
              <w:t>43</w:t>
            </w:r>
          </w:p>
        </w:tc>
        <w:tc>
          <w:tcPr>
            <w:tcW w:w="0" w:type="auto"/>
          </w:tcPr>
          <w:p w:rsidR="00AB4A1E" w:rsidRPr="00AB4A1E" w:rsidRDefault="00AB4A1E" w:rsidP="008B7D4A">
            <w:r w:rsidRPr="00AB4A1E">
              <w:t>1</w:t>
            </w:r>
          </w:p>
        </w:tc>
        <w:tc>
          <w:tcPr>
            <w:tcW w:w="0" w:type="auto"/>
          </w:tcPr>
          <w:p w:rsidR="00AB4A1E" w:rsidRPr="00AB4A1E" w:rsidRDefault="00AB4A1E" w:rsidP="008B7D4A">
            <w:r w:rsidRPr="00AB4A1E">
              <w:t>Innstilling fra kirke-, utdannings- og forskningskomiteen om representantforslag fra stortingsrepresentantene Dagrun Eriksen, Knut Arild Hareide, Geir Jørgen Bekkevold og Øyvind Håbrekke om forsterket innsats i kampen mot mobbing i skolen</w:t>
            </w:r>
            <w:proofErr w:type="gramStart"/>
            <w:r w:rsidRPr="00AB4A1E">
              <w:t xml:space="preserve"> (Innst.</w:t>
            </w:r>
            <w:proofErr w:type="gramEnd"/>
            <w:r w:rsidRPr="00AB4A1E">
              <w:t xml:space="preserve"> 127 S (2009-2010), jf. Dokument 8:9 S (2009-2010))</w:t>
            </w:r>
          </w:p>
        </w:tc>
      </w:tr>
      <w:tr w:rsidR="00AB4A1E" w:rsidRPr="00AB4A1E" w:rsidTr="00AB4A1E">
        <w:tc>
          <w:tcPr>
            <w:tcW w:w="0" w:type="auto"/>
          </w:tcPr>
          <w:p w:rsidR="00AB4A1E" w:rsidRPr="00AB4A1E" w:rsidRDefault="00AB4A1E" w:rsidP="008B7D4A">
            <w:r w:rsidRPr="00AB4A1E">
              <w:t>20100204</w:t>
            </w:r>
          </w:p>
        </w:tc>
        <w:tc>
          <w:tcPr>
            <w:tcW w:w="0" w:type="auto"/>
          </w:tcPr>
          <w:p w:rsidR="00AB4A1E" w:rsidRPr="00AB4A1E" w:rsidRDefault="00AB4A1E" w:rsidP="008B7D4A">
            <w:r w:rsidRPr="00AB4A1E">
              <w:t>43</w:t>
            </w:r>
          </w:p>
        </w:tc>
        <w:tc>
          <w:tcPr>
            <w:tcW w:w="0" w:type="auto"/>
          </w:tcPr>
          <w:p w:rsidR="00AB4A1E" w:rsidRPr="00AB4A1E" w:rsidRDefault="00AB4A1E" w:rsidP="008B7D4A">
            <w:r w:rsidRPr="00AB4A1E">
              <w:t>2</w:t>
            </w:r>
          </w:p>
        </w:tc>
        <w:tc>
          <w:tcPr>
            <w:tcW w:w="0" w:type="auto"/>
          </w:tcPr>
          <w:p w:rsidR="00AB4A1E" w:rsidRPr="00AB4A1E" w:rsidRDefault="00AB4A1E" w:rsidP="008B7D4A">
            <w:r w:rsidRPr="00AB4A1E">
              <w:t xml:space="preserve">Interpellasjon fra representanten Elisabeth Aspaker til kunnskapsministeren: </w:t>
            </w:r>
          </w:p>
        </w:tc>
      </w:tr>
      <w:tr w:rsidR="00AB4A1E" w:rsidRPr="00AB4A1E" w:rsidTr="00AB4A1E">
        <w:tc>
          <w:tcPr>
            <w:tcW w:w="0" w:type="auto"/>
          </w:tcPr>
          <w:p w:rsidR="00AB4A1E" w:rsidRPr="00AB4A1E" w:rsidRDefault="00AB4A1E" w:rsidP="008B7D4A">
            <w:r w:rsidRPr="00AB4A1E">
              <w:t>20100204</w:t>
            </w:r>
          </w:p>
        </w:tc>
        <w:tc>
          <w:tcPr>
            <w:tcW w:w="0" w:type="auto"/>
          </w:tcPr>
          <w:p w:rsidR="00AB4A1E" w:rsidRPr="00AB4A1E" w:rsidRDefault="00AB4A1E" w:rsidP="008B7D4A">
            <w:r w:rsidRPr="00AB4A1E">
              <w:t>43</w:t>
            </w:r>
          </w:p>
        </w:tc>
        <w:tc>
          <w:tcPr>
            <w:tcW w:w="0" w:type="auto"/>
          </w:tcPr>
          <w:p w:rsidR="00AB4A1E" w:rsidRPr="00AB4A1E" w:rsidRDefault="00AB4A1E" w:rsidP="008B7D4A">
            <w:r w:rsidRPr="00AB4A1E">
              <w:t>3</w:t>
            </w:r>
          </w:p>
        </w:tc>
        <w:tc>
          <w:tcPr>
            <w:tcW w:w="0" w:type="auto"/>
          </w:tcPr>
          <w:p w:rsidR="00AB4A1E" w:rsidRPr="00AB4A1E" w:rsidRDefault="00AB4A1E" w:rsidP="008B7D4A">
            <w:r w:rsidRPr="00AB4A1E">
              <w:t>Innstilling fra arbeids- og sosialkomiteen om lov om statstilskott til arbeidstakere som tar ut avtalefestet pensjon i privat sektor (AFP-tilskottsloven)</w:t>
            </w:r>
            <w:proofErr w:type="gramStart"/>
            <w:r w:rsidRPr="00AB4A1E">
              <w:t xml:space="preserve"> (Innst.</w:t>
            </w:r>
            <w:proofErr w:type="gramEnd"/>
            <w:r w:rsidRPr="00AB4A1E">
              <w:t xml:space="preserve"> 129 L (2009-2010), jf. Prop. 17 L (2009-2010) og Ot.prp. nr. 111 (2008-2009))</w:t>
            </w:r>
          </w:p>
        </w:tc>
      </w:tr>
      <w:tr w:rsidR="00AB4A1E" w:rsidRPr="00AB4A1E" w:rsidTr="00AB4A1E">
        <w:tc>
          <w:tcPr>
            <w:tcW w:w="0" w:type="auto"/>
          </w:tcPr>
          <w:p w:rsidR="00AB4A1E" w:rsidRPr="00AB4A1E" w:rsidRDefault="00AB4A1E" w:rsidP="008B7D4A">
            <w:r w:rsidRPr="00AB4A1E">
              <w:t>20100204</w:t>
            </w:r>
          </w:p>
        </w:tc>
        <w:tc>
          <w:tcPr>
            <w:tcW w:w="0" w:type="auto"/>
          </w:tcPr>
          <w:p w:rsidR="00AB4A1E" w:rsidRPr="00AB4A1E" w:rsidRDefault="00AB4A1E" w:rsidP="008B7D4A">
            <w:r w:rsidRPr="00AB4A1E">
              <w:t>43</w:t>
            </w:r>
          </w:p>
        </w:tc>
        <w:tc>
          <w:tcPr>
            <w:tcW w:w="0" w:type="auto"/>
          </w:tcPr>
          <w:p w:rsidR="00AB4A1E" w:rsidRPr="00AB4A1E" w:rsidRDefault="00AB4A1E" w:rsidP="008B7D4A">
            <w:r w:rsidRPr="00AB4A1E">
              <w:t>4</w:t>
            </w:r>
          </w:p>
        </w:tc>
        <w:tc>
          <w:tcPr>
            <w:tcW w:w="0" w:type="auto"/>
          </w:tcPr>
          <w:p w:rsidR="00AB4A1E" w:rsidRPr="00AB4A1E" w:rsidRDefault="00AB4A1E" w:rsidP="008B7D4A">
            <w:r w:rsidRPr="00AB4A1E">
              <w:t xml:space="preserve">Interpellasjon fra representanten Per Arne Olsen til helse- og omsorgsministeren: </w:t>
            </w:r>
          </w:p>
        </w:tc>
      </w:tr>
      <w:tr w:rsidR="00AB4A1E" w:rsidRPr="00AB4A1E" w:rsidTr="00AB4A1E">
        <w:tc>
          <w:tcPr>
            <w:tcW w:w="0" w:type="auto"/>
          </w:tcPr>
          <w:p w:rsidR="00AB4A1E" w:rsidRPr="00AB4A1E" w:rsidRDefault="00AB4A1E" w:rsidP="008B7D4A">
            <w:r w:rsidRPr="00AB4A1E">
              <w:t>20100204</w:t>
            </w:r>
          </w:p>
        </w:tc>
        <w:tc>
          <w:tcPr>
            <w:tcW w:w="0" w:type="auto"/>
          </w:tcPr>
          <w:p w:rsidR="00AB4A1E" w:rsidRPr="00AB4A1E" w:rsidRDefault="00AB4A1E" w:rsidP="008B7D4A">
            <w:r w:rsidRPr="00AB4A1E">
              <w:t>43</w:t>
            </w:r>
          </w:p>
        </w:tc>
        <w:tc>
          <w:tcPr>
            <w:tcW w:w="0" w:type="auto"/>
          </w:tcPr>
          <w:p w:rsidR="00AB4A1E" w:rsidRPr="00AB4A1E" w:rsidRDefault="00AB4A1E" w:rsidP="008B7D4A">
            <w:r w:rsidRPr="00AB4A1E">
              <w:t>5</w:t>
            </w:r>
          </w:p>
        </w:tc>
        <w:tc>
          <w:tcPr>
            <w:tcW w:w="0" w:type="auto"/>
          </w:tcPr>
          <w:p w:rsidR="00AB4A1E" w:rsidRPr="00AB4A1E" w:rsidRDefault="00AB4A1E" w:rsidP="008B7D4A">
            <w:r w:rsidRPr="00AB4A1E">
              <w:t xml:space="preserve">Referat </w:t>
            </w:r>
          </w:p>
        </w:tc>
      </w:tr>
      <w:tr w:rsidR="00AB4A1E" w:rsidRPr="00AB4A1E" w:rsidTr="00AB4A1E">
        <w:tc>
          <w:tcPr>
            <w:tcW w:w="0" w:type="auto"/>
          </w:tcPr>
          <w:p w:rsidR="00AB4A1E" w:rsidRPr="00AB4A1E" w:rsidRDefault="00AB4A1E" w:rsidP="008B7D4A">
            <w:r w:rsidRPr="00AB4A1E">
              <w:t>20100209</w:t>
            </w:r>
          </w:p>
        </w:tc>
        <w:tc>
          <w:tcPr>
            <w:tcW w:w="0" w:type="auto"/>
          </w:tcPr>
          <w:p w:rsidR="00AB4A1E" w:rsidRPr="00AB4A1E" w:rsidRDefault="00AB4A1E" w:rsidP="008B7D4A">
            <w:r w:rsidRPr="00AB4A1E">
              <w:t>44</w:t>
            </w:r>
          </w:p>
        </w:tc>
        <w:tc>
          <w:tcPr>
            <w:tcW w:w="0" w:type="auto"/>
          </w:tcPr>
          <w:p w:rsidR="00AB4A1E" w:rsidRPr="00AB4A1E" w:rsidRDefault="00AB4A1E" w:rsidP="008B7D4A">
            <w:r w:rsidRPr="00AB4A1E">
              <w:t>1</w:t>
            </w:r>
          </w:p>
        </w:tc>
        <w:tc>
          <w:tcPr>
            <w:tcW w:w="0" w:type="auto"/>
          </w:tcPr>
          <w:p w:rsidR="00AB4A1E" w:rsidRPr="00AB4A1E" w:rsidRDefault="00AB4A1E" w:rsidP="008B7D4A">
            <w:r w:rsidRPr="00AB4A1E">
              <w:t>Innstilling fra valgkomiteen om valg av medlem til Norges Banks representantskap</w:t>
            </w:r>
            <w:proofErr w:type="gramStart"/>
            <w:r w:rsidRPr="00AB4A1E">
              <w:t xml:space="preserve"> (Innst.</w:t>
            </w:r>
            <w:proofErr w:type="gramEnd"/>
            <w:r w:rsidRPr="00AB4A1E">
              <w:t xml:space="preserve"> 133 S (2009-2010))</w:t>
            </w:r>
          </w:p>
        </w:tc>
      </w:tr>
      <w:tr w:rsidR="00AB4A1E" w:rsidRPr="00AB4A1E" w:rsidTr="00AB4A1E">
        <w:tc>
          <w:tcPr>
            <w:tcW w:w="0" w:type="auto"/>
          </w:tcPr>
          <w:p w:rsidR="00AB4A1E" w:rsidRPr="00AB4A1E" w:rsidRDefault="00AB4A1E" w:rsidP="008B7D4A">
            <w:r w:rsidRPr="00AB4A1E">
              <w:t>20100209</w:t>
            </w:r>
          </w:p>
        </w:tc>
        <w:tc>
          <w:tcPr>
            <w:tcW w:w="0" w:type="auto"/>
          </w:tcPr>
          <w:p w:rsidR="00AB4A1E" w:rsidRPr="00AB4A1E" w:rsidRDefault="00AB4A1E" w:rsidP="008B7D4A">
            <w:r w:rsidRPr="00AB4A1E">
              <w:t>44</w:t>
            </w:r>
          </w:p>
        </w:tc>
        <w:tc>
          <w:tcPr>
            <w:tcW w:w="0" w:type="auto"/>
          </w:tcPr>
          <w:p w:rsidR="00AB4A1E" w:rsidRPr="00AB4A1E" w:rsidRDefault="00AB4A1E" w:rsidP="008B7D4A">
            <w:r w:rsidRPr="00AB4A1E">
              <w:t>2</w:t>
            </w:r>
          </w:p>
        </w:tc>
        <w:tc>
          <w:tcPr>
            <w:tcW w:w="0" w:type="auto"/>
          </w:tcPr>
          <w:p w:rsidR="00AB4A1E" w:rsidRPr="00AB4A1E" w:rsidRDefault="00AB4A1E" w:rsidP="008B7D4A">
            <w:r w:rsidRPr="00AB4A1E">
              <w:t xml:space="preserve">Redegjørelse av utenriksministeren om utviklingen i Afghanistan og Norges sivile og militære engasjement i landet </w:t>
            </w:r>
          </w:p>
        </w:tc>
      </w:tr>
      <w:tr w:rsidR="00AB4A1E" w:rsidRPr="00AB4A1E" w:rsidTr="00AB4A1E">
        <w:tc>
          <w:tcPr>
            <w:tcW w:w="0" w:type="auto"/>
          </w:tcPr>
          <w:p w:rsidR="00AB4A1E" w:rsidRPr="00AB4A1E" w:rsidRDefault="00AB4A1E" w:rsidP="008B7D4A">
            <w:r w:rsidRPr="00AB4A1E">
              <w:t>20100209</w:t>
            </w:r>
          </w:p>
        </w:tc>
        <w:tc>
          <w:tcPr>
            <w:tcW w:w="0" w:type="auto"/>
          </w:tcPr>
          <w:p w:rsidR="00AB4A1E" w:rsidRPr="00AB4A1E" w:rsidRDefault="00AB4A1E" w:rsidP="008B7D4A">
            <w:r w:rsidRPr="00AB4A1E">
              <w:t>44</w:t>
            </w:r>
          </w:p>
        </w:tc>
        <w:tc>
          <w:tcPr>
            <w:tcW w:w="0" w:type="auto"/>
          </w:tcPr>
          <w:p w:rsidR="00AB4A1E" w:rsidRPr="00AB4A1E" w:rsidRDefault="00AB4A1E" w:rsidP="008B7D4A">
            <w:r w:rsidRPr="00AB4A1E">
              <w:t>3</w:t>
            </w:r>
          </w:p>
        </w:tc>
        <w:tc>
          <w:tcPr>
            <w:tcW w:w="0" w:type="auto"/>
          </w:tcPr>
          <w:p w:rsidR="00AB4A1E" w:rsidRPr="00AB4A1E" w:rsidRDefault="00AB4A1E" w:rsidP="008B7D4A">
            <w:r w:rsidRPr="00AB4A1E">
              <w:t xml:space="preserve">Interpellasjon fra representanten Torbjørn Røe Isaksen til miljø- og utviklingsministeren: </w:t>
            </w:r>
          </w:p>
        </w:tc>
      </w:tr>
      <w:tr w:rsidR="00AB4A1E" w:rsidRPr="00AB4A1E" w:rsidTr="00AB4A1E">
        <w:tc>
          <w:tcPr>
            <w:tcW w:w="0" w:type="auto"/>
          </w:tcPr>
          <w:p w:rsidR="00AB4A1E" w:rsidRPr="00AB4A1E" w:rsidRDefault="00AB4A1E" w:rsidP="008B7D4A">
            <w:r w:rsidRPr="00AB4A1E">
              <w:t>20100209</w:t>
            </w:r>
          </w:p>
        </w:tc>
        <w:tc>
          <w:tcPr>
            <w:tcW w:w="0" w:type="auto"/>
          </w:tcPr>
          <w:p w:rsidR="00AB4A1E" w:rsidRPr="00AB4A1E" w:rsidRDefault="00AB4A1E" w:rsidP="008B7D4A">
            <w:r w:rsidRPr="00AB4A1E">
              <w:t>44</w:t>
            </w:r>
          </w:p>
        </w:tc>
        <w:tc>
          <w:tcPr>
            <w:tcW w:w="0" w:type="auto"/>
          </w:tcPr>
          <w:p w:rsidR="00AB4A1E" w:rsidRPr="00AB4A1E" w:rsidRDefault="00AB4A1E" w:rsidP="008B7D4A">
            <w:r w:rsidRPr="00AB4A1E">
              <w:t>4</w:t>
            </w:r>
          </w:p>
        </w:tc>
        <w:tc>
          <w:tcPr>
            <w:tcW w:w="0" w:type="auto"/>
          </w:tcPr>
          <w:p w:rsidR="00AB4A1E" w:rsidRPr="00AB4A1E" w:rsidRDefault="00AB4A1E" w:rsidP="008B7D4A">
            <w:r w:rsidRPr="00AB4A1E">
              <w:t xml:space="preserve">Referat </w:t>
            </w:r>
          </w:p>
        </w:tc>
      </w:tr>
      <w:tr w:rsidR="00AB4A1E" w:rsidRPr="00AB4A1E" w:rsidTr="00AB4A1E">
        <w:tc>
          <w:tcPr>
            <w:tcW w:w="0" w:type="auto"/>
          </w:tcPr>
          <w:p w:rsidR="00AB4A1E" w:rsidRPr="00AB4A1E" w:rsidRDefault="00AB4A1E" w:rsidP="008B7D4A">
            <w:r w:rsidRPr="00AB4A1E">
              <w:t>20100210</w:t>
            </w:r>
          </w:p>
        </w:tc>
        <w:tc>
          <w:tcPr>
            <w:tcW w:w="0" w:type="auto"/>
          </w:tcPr>
          <w:p w:rsidR="00AB4A1E" w:rsidRPr="00AB4A1E" w:rsidRDefault="00AB4A1E" w:rsidP="008B7D4A">
            <w:r w:rsidRPr="00AB4A1E">
              <w:t>45</w:t>
            </w:r>
          </w:p>
        </w:tc>
        <w:tc>
          <w:tcPr>
            <w:tcW w:w="0" w:type="auto"/>
          </w:tcPr>
          <w:p w:rsidR="00AB4A1E" w:rsidRPr="00AB4A1E" w:rsidRDefault="00AB4A1E" w:rsidP="008B7D4A">
            <w:r w:rsidRPr="00AB4A1E">
              <w:t>1</w:t>
            </w:r>
          </w:p>
        </w:tc>
        <w:tc>
          <w:tcPr>
            <w:tcW w:w="0" w:type="auto"/>
          </w:tcPr>
          <w:p w:rsidR="00AB4A1E" w:rsidRPr="00AB4A1E" w:rsidRDefault="00AB4A1E" w:rsidP="008B7D4A">
            <w:proofErr w:type="gramStart"/>
            <w:r w:rsidRPr="00AB4A1E">
              <w:t>Spørretime  -</w:t>
            </w:r>
            <w:proofErr w:type="gramEnd"/>
            <w:r w:rsidRPr="00AB4A1E">
              <w:t xml:space="preserve"> muntlig spørretime  - ordinær spørretime </w:t>
            </w:r>
          </w:p>
        </w:tc>
      </w:tr>
      <w:tr w:rsidR="00AB4A1E" w:rsidRPr="00AB4A1E" w:rsidTr="00AB4A1E">
        <w:tc>
          <w:tcPr>
            <w:tcW w:w="0" w:type="auto"/>
          </w:tcPr>
          <w:p w:rsidR="00AB4A1E" w:rsidRPr="00AB4A1E" w:rsidRDefault="00AB4A1E" w:rsidP="008B7D4A">
            <w:r w:rsidRPr="00AB4A1E">
              <w:t>20100210</w:t>
            </w:r>
          </w:p>
        </w:tc>
        <w:tc>
          <w:tcPr>
            <w:tcW w:w="0" w:type="auto"/>
          </w:tcPr>
          <w:p w:rsidR="00AB4A1E" w:rsidRPr="00AB4A1E" w:rsidRDefault="00AB4A1E" w:rsidP="008B7D4A">
            <w:r w:rsidRPr="00AB4A1E">
              <w:t>45</w:t>
            </w:r>
          </w:p>
        </w:tc>
        <w:tc>
          <w:tcPr>
            <w:tcW w:w="0" w:type="auto"/>
          </w:tcPr>
          <w:p w:rsidR="00AB4A1E" w:rsidRPr="00AB4A1E" w:rsidRDefault="00AB4A1E" w:rsidP="008B7D4A">
            <w:r w:rsidRPr="00AB4A1E">
              <w:t>2</w:t>
            </w:r>
          </w:p>
        </w:tc>
        <w:tc>
          <w:tcPr>
            <w:tcW w:w="0" w:type="auto"/>
          </w:tcPr>
          <w:p w:rsidR="00AB4A1E" w:rsidRPr="00AB4A1E" w:rsidRDefault="00AB4A1E" w:rsidP="008B7D4A">
            <w:r w:rsidRPr="00AB4A1E">
              <w:t xml:space="preserve">Referat </w:t>
            </w:r>
          </w:p>
        </w:tc>
      </w:tr>
      <w:tr w:rsidR="00AB4A1E" w:rsidRPr="00AB4A1E" w:rsidTr="00AB4A1E">
        <w:tc>
          <w:tcPr>
            <w:tcW w:w="0" w:type="auto"/>
          </w:tcPr>
          <w:p w:rsidR="00AB4A1E" w:rsidRPr="00AB4A1E" w:rsidRDefault="00AB4A1E" w:rsidP="008B7D4A">
            <w:r w:rsidRPr="00AB4A1E">
              <w:t>20100211</w:t>
            </w:r>
          </w:p>
        </w:tc>
        <w:tc>
          <w:tcPr>
            <w:tcW w:w="0" w:type="auto"/>
          </w:tcPr>
          <w:p w:rsidR="00AB4A1E" w:rsidRPr="00AB4A1E" w:rsidRDefault="00AB4A1E" w:rsidP="008B7D4A">
            <w:r w:rsidRPr="00AB4A1E">
              <w:t>46</w:t>
            </w:r>
          </w:p>
        </w:tc>
        <w:tc>
          <w:tcPr>
            <w:tcW w:w="0" w:type="auto"/>
          </w:tcPr>
          <w:p w:rsidR="00AB4A1E" w:rsidRPr="00AB4A1E" w:rsidRDefault="00AB4A1E" w:rsidP="008B7D4A">
            <w:r w:rsidRPr="00AB4A1E">
              <w:t>1</w:t>
            </w:r>
          </w:p>
        </w:tc>
        <w:tc>
          <w:tcPr>
            <w:tcW w:w="0" w:type="auto"/>
          </w:tcPr>
          <w:p w:rsidR="00AB4A1E" w:rsidRPr="00AB4A1E" w:rsidRDefault="00AB4A1E" w:rsidP="008B7D4A">
            <w:r w:rsidRPr="00AB4A1E">
              <w:t xml:space="preserve">Interpellasjon fra representanten Dagfinn Høybråten til utenriksministeren: </w:t>
            </w:r>
          </w:p>
        </w:tc>
      </w:tr>
      <w:tr w:rsidR="00AB4A1E" w:rsidRPr="00AB4A1E" w:rsidTr="00AB4A1E">
        <w:tc>
          <w:tcPr>
            <w:tcW w:w="0" w:type="auto"/>
          </w:tcPr>
          <w:p w:rsidR="00AB4A1E" w:rsidRPr="00AB4A1E" w:rsidRDefault="00AB4A1E" w:rsidP="008B7D4A">
            <w:r w:rsidRPr="00AB4A1E">
              <w:t>20100211</w:t>
            </w:r>
          </w:p>
        </w:tc>
        <w:tc>
          <w:tcPr>
            <w:tcW w:w="0" w:type="auto"/>
          </w:tcPr>
          <w:p w:rsidR="00AB4A1E" w:rsidRPr="00AB4A1E" w:rsidRDefault="00AB4A1E" w:rsidP="008B7D4A">
            <w:r w:rsidRPr="00AB4A1E">
              <w:t>46</w:t>
            </w:r>
          </w:p>
        </w:tc>
        <w:tc>
          <w:tcPr>
            <w:tcW w:w="0" w:type="auto"/>
          </w:tcPr>
          <w:p w:rsidR="00AB4A1E" w:rsidRPr="00AB4A1E" w:rsidRDefault="00AB4A1E" w:rsidP="008B7D4A">
            <w:r w:rsidRPr="00AB4A1E">
              <w:t>2</w:t>
            </w:r>
          </w:p>
        </w:tc>
        <w:tc>
          <w:tcPr>
            <w:tcW w:w="0" w:type="auto"/>
          </w:tcPr>
          <w:p w:rsidR="00AB4A1E" w:rsidRPr="00AB4A1E" w:rsidRDefault="00AB4A1E" w:rsidP="008B7D4A">
            <w:r w:rsidRPr="00AB4A1E">
              <w:t xml:space="preserve">Interpellasjon fra representanten Laila Gustavsen til forsvarsministeren: </w:t>
            </w:r>
          </w:p>
        </w:tc>
      </w:tr>
      <w:tr w:rsidR="00AB4A1E" w:rsidRPr="00AB4A1E" w:rsidTr="00AB4A1E">
        <w:tc>
          <w:tcPr>
            <w:tcW w:w="0" w:type="auto"/>
          </w:tcPr>
          <w:p w:rsidR="00AB4A1E" w:rsidRPr="00AB4A1E" w:rsidRDefault="00AB4A1E" w:rsidP="008B7D4A">
            <w:r w:rsidRPr="00AB4A1E">
              <w:t>20100211</w:t>
            </w:r>
          </w:p>
        </w:tc>
        <w:tc>
          <w:tcPr>
            <w:tcW w:w="0" w:type="auto"/>
          </w:tcPr>
          <w:p w:rsidR="00AB4A1E" w:rsidRPr="00AB4A1E" w:rsidRDefault="00AB4A1E" w:rsidP="008B7D4A">
            <w:r w:rsidRPr="00AB4A1E">
              <w:t>46</w:t>
            </w:r>
          </w:p>
        </w:tc>
        <w:tc>
          <w:tcPr>
            <w:tcW w:w="0" w:type="auto"/>
          </w:tcPr>
          <w:p w:rsidR="00AB4A1E" w:rsidRPr="00AB4A1E" w:rsidRDefault="00AB4A1E" w:rsidP="008B7D4A">
            <w:r w:rsidRPr="00AB4A1E">
              <w:t>3</w:t>
            </w:r>
          </w:p>
        </w:tc>
        <w:tc>
          <w:tcPr>
            <w:tcW w:w="0" w:type="auto"/>
          </w:tcPr>
          <w:p w:rsidR="00AB4A1E" w:rsidRPr="00AB4A1E" w:rsidRDefault="00AB4A1E" w:rsidP="008B7D4A">
            <w:r w:rsidRPr="00AB4A1E">
              <w:t>Innstilling fra transport- og kommunikasjonskomiteen om representantforslag fra stortingsrepresentantene Bård Hoksrud, Jan-Henrik Fredriksen, Ingebjørg Godskesen, Arne Sortevik og Harald T. Nesvik om handlingsplan for forsterket oljevernberedskap</w:t>
            </w:r>
            <w:proofErr w:type="gramStart"/>
            <w:r w:rsidRPr="00AB4A1E">
              <w:t xml:space="preserve"> (Innst.</w:t>
            </w:r>
            <w:proofErr w:type="gramEnd"/>
            <w:r w:rsidRPr="00AB4A1E">
              <w:t xml:space="preserve"> 130 S (2009-2010), jf. Dokument 8:13 S (2009-2010))</w:t>
            </w:r>
          </w:p>
        </w:tc>
      </w:tr>
      <w:tr w:rsidR="00AB4A1E" w:rsidRPr="00AB4A1E" w:rsidTr="00AB4A1E">
        <w:tc>
          <w:tcPr>
            <w:tcW w:w="0" w:type="auto"/>
          </w:tcPr>
          <w:p w:rsidR="00AB4A1E" w:rsidRPr="00AB4A1E" w:rsidRDefault="00AB4A1E" w:rsidP="008B7D4A">
            <w:r w:rsidRPr="00AB4A1E">
              <w:t>20100211</w:t>
            </w:r>
          </w:p>
        </w:tc>
        <w:tc>
          <w:tcPr>
            <w:tcW w:w="0" w:type="auto"/>
          </w:tcPr>
          <w:p w:rsidR="00AB4A1E" w:rsidRPr="00AB4A1E" w:rsidRDefault="00AB4A1E" w:rsidP="008B7D4A">
            <w:r w:rsidRPr="00AB4A1E">
              <w:t>46</w:t>
            </w:r>
          </w:p>
        </w:tc>
        <w:tc>
          <w:tcPr>
            <w:tcW w:w="0" w:type="auto"/>
          </w:tcPr>
          <w:p w:rsidR="00AB4A1E" w:rsidRPr="00AB4A1E" w:rsidRDefault="00AB4A1E" w:rsidP="008B7D4A">
            <w:r w:rsidRPr="00AB4A1E">
              <w:t>4</w:t>
            </w:r>
          </w:p>
        </w:tc>
        <w:tc>
          <w:tcPr>
            <w:tcW w:w="0" w:type="auto"/>
          </w:tcPr>
          <w:p w:rsidR="00AB4A1E" w:rsidRPr="00AB4A1E" w:rsidRDefault="00AB4A1E" w:rsidP="008B7D4A">
            <w:r w:rsidRPr="00AB4A1E">
              <w:t>Innstilling fra transport- og kommunikasjonskomiteen om representantforslag fra stortingsrepresentantene Ingjerd Schou, Lars Myraune, Øyvind Halleraker, Sylvi Graham og Peter Skovholt Gitmark om å modernisere og omstrukturere Jernbaneverket til to statlige aksjeselskap</w:t>
            </w:r>
            <w:proofErr w:type="gramStart"/>
            <w:r w:rsidRPr="00AB4A1E">
              <w:t xml:space="preserve"> (Innst.</w:t>
            </w:r>
            <w:proofErr w:type="gramEnd"/>
            <w:r w:rsidRPr="00AB4A1E">
              <w:t xml:space="preserve"> 119 S (2009-2010), jf. Dokument 8:19 </w:t>
            </w:r>
            <w:r w:rsidRPr="00AB4A1E">
              <w:lastRenderedPageBreak/>
              <w:t>S (2009-2010))</w:t>
            </w:r>
          </w:p>
        </w:tc>
      </w:tr>
      <w:tr w:rsidR="00AB4A1E" w:rsidRPr="00AB4A1E" w:rsidTr="00AB4A1E">
        <w:tc>
          <w:tcPr>
            <w:tcW w:w="0" w:type="auto"/>
          </w:tcPr>
          <w:p w:rsidR="00AB4A1E" w:rsidRPr="00AB4A1E" w:rsidRDefault="00AB4A1E" w:rsidP="008B7D4A">
            <w:r w:rsidRPr="00AB4A1E">
              <w:lastRenderedPageBreak/>
              <w:t>20100211</w:t>
            </w:r>
          </w:p>
        </w:tc>
        <w:tc>
          <w:tcPr>
            <w:tcW w:w="0" w:type="auto"/>
          </w:tcPr>
          <w:p w:rsidR="00AB4A1E" w:rsidRPr="00AB4A1E" w:rsidRDefault="00AB4A1E" w:rsidP="008B7D4A">
            <w:r w:rsidRPr="00AB4A1E">
              <w:t>46</w:t>
            </w:r>
          </w:p>
        </w:tc>
        <w:tc>
          <w:tcPr>
            <w:tcW w:w="0" w:type="auto"/>
          </w:tcPr>
          <w:p w:rsidR="00AB4A1E" w:rsidRPr="00AB4A1E" w:rsidRDefault="00AB4A1E" w:rsidP="008B7D4A">
            <w:r w:rsidRPr="00AB4A1E">
              <w:t>5</w:t>
            </w:r>
          </w:p>
        </w:tc>
        <w:tc>
          <w:tcPr>
            <w:tcW w:w="0" w:type="auto"/>
          </w:tcPr>
          <w:p w:rsidR="00AB4A1E" w:rsidRPr="00AB4A1E" w:rsidRDefault="00AB4A1E" w:rsidP="008B7D4A">
            <w:r w:rsidRPr="00AB4A1E">
              <w:t xml:space="preserve">Interpellasjon fra representanten Oskar Jarle Grimstad til olje- og energiministeren: </w:t>
            </w:r>
          </w:p>
        </w:tc>
      </w:tr>
      <w:tr w:rsidR="00AB4A1E" w:rsidRPr="00AB4A1E" w:rsidTr="00AB4A1E">
        <w:tc>
          <w:tcPr>
            <w:tcW w:w="0" w:type="auto"/>
          </w:tcPr>
          <w:p w:rsidR="00AB4A1E" w:rsidRPr="00AB4A1E" w:rsidRDefault="00AB4A1E" w:rsidP="008B7D4A">
            <w:r w:rsidRPr="00AB4A1E">
              <w:t>20100211</w:t>
            </w:r>
          </w:p>
        </w:tc>
        <w:tc>
          <w:tcPr>
            <w:tcW w:w="0" w:type="auto"/>
          </w:tcPr>
          <w:p w:rsidR="00AB4A1E" w:rsidRPr="00AB4A1E" w:rsidRDefault="00AB4A1E" w:rsidP="008B7D4A">
            <w:r w:rsidRPr="00AB4A1E">
              <w:t>46</w:t>
            </w:r>
          </w:p>
        </w:tc>
        <w:tc>
          <w:tcPr>
            <w:tcW w:w="0" w:type="auto"/>
          </w:tcPr>
          <w:p w:rsidR="00AB4A1E" w:rsidRPr="00AB4A1E" w:rsidRDefault="00AB4A1E" w:rsidP="008B7D4A">
            <w:r w:rsidRPr="00AB4A1E">
              <w:t>6</w:t>
            </w:r>
          </w:p>
        </w:tc>
        <w:tc>
          <w:tcPr>
            <w:tcW w:w="0" w:type="auto"/>
          </w:tcPr>
          <w:p w:rsidR="00AB4A1E" w:rsidRPr="00AB4A1E" w:rsidRDefault="00AB4A1E" w:rsidP="008B7D4A">
            <w:r w:rsidRPr="00AB4A1E">
              <w:t>Innstilling fra kirke-, utdannings- og forskningskomiteen om representantforslag fra stortingsrepresentantene Anders Anundsen og Bente Thorsen om å be Regjeringen om ikke å anke, eventuelt trekke anke i sak mellom staten og Kirkelig arbeidsgiver- og interesseorganisasjon (KA)</w:t>
            </w:r>
            <w:proofErr w:type="gramStart"/>
            <w:r w:rsidRPr="00AB4A1E">
              <w:t xml:space="preserve"> (Innst.</w:t>
            </w:r>
            <w:proofErr w:type="gramEnd"/>
            <w:r w:rsidRPr="00AB4A1E">
              <w:t xml:space="preserve"> 136 S (2009-2010), jf. Dokument 8:8 S (2009-2010))</w:t>
            </w:r>
          </w:p>
        </w:tc>
      </w:tr>
      <w:tr w:rsidR="00AB4A1E" w:rsidRPr="00AB4A1E" w:rsidTr="00AB4A1E">
        <w:tc>
          <w:tcPr>
            <w:tcW w:w="0" w:type="auto"/>
          </w:tcPr>
          <w:p w:rsidR="00AB4A1E" w:rsidRPr="00AB4A1E" w:rsidRDefault="00AB4A1E" w:rsidP="008B7D4A">
            <w:r w:rsidRPr="00AB4A1E">
              <w:t>20100211</w:t>
            </w:r>
          </w:p>
        </w:tc>
        <w:tc>
          <w:tcPr>
            <w:tcW w:w="0" w:type="auto"/>
          </w:tcPr>
          <w:p w:rsidR="00AB4A1E" w:rsidRPr="00AB4A1E" w:rsidRDefault="00AB4A1E" w:rsidP="008B7D4A">
            <w:r w:rsidRPr="00AB4A1E">
              <w:t>46</w:t>
            </w:r>
          </w:p>
        </w:tc>
        <w:tc>
          <w:tcPr>
            <w:tcW w:w="0" w:type="auto"/>
          </w:tcPr>
          <w:p w:rsidR="00AB4A1E" w:rsidRPr="00AB4A1E" w:rsidRDefault="00AB4A1E" w:rsidP="008B7D4A">
            <w:r w:rsidRPr="00AB4A1E">
              <w:t>7</w:t>
            </w:r>
          </w:p>
        </w:tc>
        <w:tc>
          <w:tcPr>
            <w:tcW w:w="0" w:type="auto"/>
          </w:tcPr>
          <w:p w:rsidR="00AB4A1E" w:rsidRPr="00AB4A1E" w:rsidRDefault="00AB4A1E" w:rsidP="008B7D4A">
            <w:r w:rsidRPr="00AB4A1E">
              <w:t xml:space="preserve">Referat </w:t>
            </w:r>
          </w:p>
        </w:tc>
      </w:tr>
      <w:tr w:rsidR="00AB4A1E" w:rsidRPr="00AB4A1E" w:rsidTr="00AB4A1E">
        <w:tc>
          <w:tcPr>
            <w:tcW w:w="0" w:type="auto"/>
          </w:tcPr>
          <w:p w:rsidR="00AB4A1E" w:rsidRPr="00AB4A1E" w:rsidRDefault="00AB4A1E" w:rsidP="008B7D4A">
            <w:r w:rsidRPr="00AB4A1E">
              <w:t>20100216</w:t>
            </w:r>
          </w:p>
        </w:tc>
        <w:tc>
          <w:tcPr>
            <w:tcW w:w="0" w:type="auto"/>
          </w:tcPr>
          <w:p w:rsidR="00AB4A1E" w:rsidRPr="00AB4A1E" w:rsidRDefault="00AB4A1E" w:rsidP="008B7D4A">
            <w:r w:rsidRPr="00AB4A1E">
              <w:t>47</w:t>
            </w:r>
          </w:p>
        </w:tc>
        <w:tc>
          <w:tcPr>
            <w:tcW w:w="0" w:type="auto"/>
          </w:tcPr>
          <w:p w:rsidR="00AB4A1E" w:rsidRPr="00AB4A1E" w:rsidRDefault="00AB4A1E" w:rsidP="008B7D4A">
            <w:r w:rsidRPr="00AB4A1E">
              <w:t>1</w:t>
            </w:r>
          </w:p>
        </w:tc>
        <w:tc>
          <w:tcPr>
            <w:tcW w:w="0" w:type="auto"/>
          </w:tcPr>
          <w:p w:rsidR="00AB4A1E" w:rsidRPr="00AB4A1E" w:rsidRDefault="00AB4A1E" w:rsidP="008B7D4A">
            <w:r w:rsidRPr="00AB4A1E">
              <w:t>Innstilling fra kirke-, utdannings- og forskningskomiteen om representantforslag fra stortingsrepresentantene Trine Skei Grande og Borghild Tenden om å tydeliggjøre den akademiske frihet for forskere ved institusjoner som ikke omfattes av universitets- og høyskoleloven</w:t>
            </w:r>
            <w:proofErr w:type="gramStart"/>
            <w:r w:rsidRPr="00AB4A1E">
              <w:t xml:space="preserve"> (Innst.</w:t>
            </w:r>
            <w:proofErr w:type="gramEnd"/>
            <w:r w:rsidRPr="00AB4A1E">
              <w:t xml:space="preserve"> 135 S (2009-2010), jf. Dokument 8:7 S (2009-2010))</w:t>
            </w:r>
          </w:p>
        </w:tc>
      </w:tr>
      <w:tr w:rsidR="00AB4A1E" w:rsidRPr="00AB4A1E" w:rsidTr="00AB4A1E">
        <w:tc>
          <w:tcPr>
            <w:tcW w:w="0" w:type="auto"/>
          </w:tcPr>
          <w:p w:rsidR="00AB4A1E" w:rsidRPr="00AB4A1E" w:rsidRDefault="00AB4A1E" w:rsidP="008B7D4A">
            <w:r w:rsidRPr="00AB4A1E">
              <w:t>20100216</w:t>
            </w:r>
          </w:p>
        </w:tc>
        <w:tc>
          <w:tcPr>
            <w:tcW w:w="0" w:type="auto"/>
          </w:tcPr>
          <w:p w:rsidR="00AB4A1E" w:rsidRPr="00AB4A1E" w:rsidRDefault="00AB4A1E" w:rsidP="008B7D4A">
            <w:r w:rsidRPr="00AB4A1E">
              <w:t>47</w:t>
            </w:r>
          </w:p>
        </w:tc>
        <w:tc>
          <w:tcPr>
            <w:tcW w:w="0" w:type="auto"/>
          </w:tcPr>
          <w:p w:rsidR="00AB4A1E" w:rsidRPr="00AB4A1E" w:rsidRDefault="00AB4A1E" w:rsidP="008B7D4A">
            <w:r w:rsidRPr="00AB4A1E">
              <w:t>2</w:t>
            </w:r>
          </w:p>
        </w:tc>
        <w:tc>
          <w:tcPr>
            <w:tcW w:w="0" w:type="auto"/>
          </w:tcPr>
          <w:p w:rsidR="00AB4A1E" w:rsidRPr="00AB4A1E" w:rsidRDefault="00AB4A1E" w:rsidP="008B7D4A">
            <w:r w:rsidRPr="00AB4A1E">
              <w:t>Innstilling fra næringskomiteen om endringar i sjølova mv. (innkrevjing av gebyr og tvangsmulkt)</w:t>
            </w:r>
            <w:proofErr w:type="gramStart"/>
            <w:r w:rsidRPr="00AB4A1E">
              <w:t xml:space="preserve"> (Innst.</w:t>
            </w:r>
            <w:proofErr w:type="gramEnd"/>
            <w:r w:rsidRPr="00AB4A1E">
              <w:t xml:space="preserve"> 148 L (2009-2010), jf. Prop. 62 L (2009-2010))</w:t>
            </w:r>
          </w:p>
        </w:tc>
      </w:tr>
      <w:tr w:rsidR="00AB4A1E" w:rsidRPr="00AB4A1E" w:rsidTr="00AB4A1E">
        <w:tc>
          <w:tcPr>
            <w:tcW w:w="0" w:type="auto"/>
          </w:tcPr>
          <w:p w:rsidR="00AB4A1E" w:rsidRPr="00AB4A1E" w:rsidRDefault="00AB4A1E" w:rsidP="008B7D4A">
            <w:r w:rsidRPr="00AB4A1E">
              <w:t>20100216</w:t>
            </w:r>
          </w:p>
        </w:tc>
        <w:tc>
          <w:tcPr>
            <w:tcW w:w="0" w:type="auto"/>
          </w:tcPr>
          <w:p w:rsidR="00AB4A1E" w:rsidRPr="00AB4A1E" w:rsidRDefault="00AB4A1E" w:rsidP="008B7D4A">
            <w:r w:rsidRPr="00AB4A1E">
              <w:t>47</w:t>
            </w:r>
          </w:p>
        </w:tc>
        <w:tc>
          <w:tcPr>
            <w:tcW w:w="0" w:type="auto"/>
          </w:tcPr>
          <w:p w:rsidR="00AB4A1E" w:rsidRPr="00AB4A1E" w:rsidRDefault="00AB4A1E" w:rsidP="008B7D4A">
            <w:r w:rsidRPr="00AB4A1E">
              <w:t>3</w:t>
            </w:r>
          </w:p>
        </w:tc>
        <w:tc>
          <w:tcPr>
            <w:tcW w:w="0" w:type="auto"/>
          </w:tcPr>
          <w:p w:rsidR="00AB4A1E" w:rsidRPr="00AB4A1E" w:rsidRDefault="00AB4A1E" w:rsidP="008B7D4A">
            <w:r w:rsidRPr="00AB4A1E">
              <w:t xml:space="preserve">Interpellasjon fra representanten Harald T. Nesvik til nærings- og handelsministeren: </w:t>
            </w:r>
          </w:p>
        </w:tc>
      </w:tr>
      <w:tr w:rsidR="00AB4A1E" w:rsidRPr="00AB4A1E" w:rsidTr="00AB4A1E">
        <w:tc>
          <w:tcPr>
            <w:tcW w:w="0" w:type="auto"/>
          </w:tcPr>
          <w:p w:rsidR="00AB4A1E" w:rsidRPr="00AB4A1E" w:rsidRDefault="00AB4A1E" w:rsidP="008B7D4A">
            <w:r w:rsidRPr="00AB4A1E">
              <w:t>20100216</w:t>
            </w:r>
          </w:p>
        </w:tc>
        <w:tc>
          <w:tcPr>
            <w:tcW w:w="0" w:type="auto"/>
          </w:tcPr>
          <w:p w:rsidR="00AB4A1E" w:rsidRPr="00AB4A1E" w:rsidRDefault="00AB4A1E" w:rsidP="008B7D4A">
            <w:r w:rsidRPr="00AB4A1E">
              <w:t>47</w:t>
            </w:r>
          </w:p>
        </w:tc>
        <w:tc>
          <w:tcPr>
            <w:tcW w:w="0" w:type="auto"/>
          </w:tcPr>
          <w:p w:rsidR="00AB4A1E" w:rsidRPr="00AB4A1E" w:rsidRDefault="00AB4A1E" w:rsidP="008B7D4A">
            <w:r w:rsidRPr="00AB4A1E">
              <w:t>4</w:t>
            </w:r>
          </w:p>
        </w:tc>
        <w:tc>
          <w:tcPr>
            <w:tcW w:w="0" w:type="auto"/>
          </w:tcPr>
          <w:p w:rsidR="00AB4A1E" w:rsidRPr="00AB4A1E" w:rsidRDefault="00AB4A1E" w:rsidP="008B7D4A">
            <w:r w:rsidRPr="00AB4A1E">
              <w:t>Innstilling fra justiskomiteen om samtykke til godtagelse av Europaparlaments- og rådsvedtak 574/2007 om opprettelse av Yttergrensefondet samt tilhørende Kommisjonsvedtak (videreutvikling av Schengen-regelverket), samt inngåelse av avtale mellom EF, Island, Norge, Sveits og Liechtenstein om Yttergrensefondet 2007-2013</w:t>
            </w:r>
            <w:proofErr w:type="gramStart"/>
            <w:r w:rsidRPr="00AB4A1E">
              <w:t xml:space="preserve"> (Innst.</w:t>
            </w:r>
            <w:proofErr w:type="gramEnd"/>
            <w:r w:rsidRPr="00AB4A1E">
              <w:t xml:space="preserve"> 140 S (2009-2010), jf. Prop. 60 S (2009-2010))</w:t>
            </w:r>
          </w:p>
        </w:tc>
      </w:tr>
      <w:tr w:rsidR="00AB4A1E" w:rsidRPr="00AB4A1E" w:rsidTr="00AB4A1E">
        <w:tc>
          <w:tcPr>
            <w:tcW w:w="0" w:type="auto"/>
          </w:tcPr>
          <w:p w:rsidR="00AB4A1E" w:rsidRPr="00AB4A1E" w:rsidRDefault="00AB4A1E" w:rsidP="008B7D4A">
            <w:r w:rsidRPr="00AB4A1E">
              <w:t>20100216</w:t>
            </w:r>
          </w:p>
        </w:tc>
        <w:tc>
          <w:tcPr>
            <w:tcW w:w="0" w:type="auto"/>
          </w:tcPr>
          <w:p w:rsidR="00AB4A1E" w:rsidRPr="00AB4A1E" w:rsidRDefault="00AB4A1E" w:rsidP="008B7D4A">
            <w:r w:rsidRPr="00AB4A1E">
              <w:t>47</w:t>
            </w:r>
          </w:p>
        </w:tc>
        <w:tc>
          <w:tcPr>
            <w:tcW w:w="0" w:type="auto"/>
          </w:tcPr>
          <w:p w:rsidR="00AB4A1E" w:rsidRPr="00AB4A1E" w:rsidRDefault="00AB4A1E" w:rsidP="008B7D4A">
            <w:r w:rsidRPr="00AB4A1E">
              <w:t>5</w:t>
            </w:r>
          </w:p>
        </w:tc>
        <w:tc>
          <w:tcPr>
            <w:tcW w:w="0" w:type="auto"/>
          </w:tcPr>
          <w:p w:rsidR="00AB4A1E" w:rsidRPr="00AB4A1E" w:rsidRDefault="00AB4A1E" w:rsidP="008B7D4A">
            <w:r w:rsidRPr="00AB4A1E">
              <w:t xml:space="preserve">Interpellasjon fra representanten Peter Skovholt Gitmark til utenriksministeren: </w:t>
            </w:r>
          </w:p>
        </w:tc>
      </w:tr>
      <w:tr w:rsidR="00AB4A1E" w:rsidRPr="00AB4A1E" w:rsidTr="00AB4A1E">
        <w:tc>
          <w:tcPr>
            <w:tcW w:w="0" w:type="auto"/>
          </w:tcPr>
          <w:p w:rsidR="00AB4A1E" w:rsidRPr="00AB4A1E" w:rsidRDefault="00AB4A1E" w:rsidP="008B7D4A">
            <w:r w:rsidRPr="00AB4A1E">
              <w:t>20100216</w:t>
            </w:r>
          </w:p>
        </w:tc>
        <w:tc>
          <w:tcPr>
            <w:tcW w:w="0" w:type="auto"/>
          </w:tcPr>
          <w:p w:rsidR="00AB4A1E" w:rsidRPr="00AB4A1E" w:rsidRDefault="00AB4A1E" w:rsidP="008B7D4A">
            <w:r w:rsidRPr="00AB4A1E">
              <w:t>47</w:t>
            </w:r>
          </w:p>
        </w:tc>
        <w:tc>
          <w:tcPr>
            <w:tcW w:w="0" w:type="auto"/>
          </w:tcPr>
          <w:p w:rsidR="00AB4A1E" w:rsidRPr="00AB4A1E" w:rsidRDefault="00AB4A1E" w:rsidP="008B7D4A">
            <w:r w:rsidRPr="00AB4A1E">
              <w:t>6</w:t>
            </w:r>
          </w:p>
        </w:tc>
        <w:tc>
          <w:tcPr>
            <w:tcW w:w="0" w:type="auto"/>
          </w:tcPr>
          <w:p w:rsidR="00AB4A1E" w:rsidRPr="00AB4A1E" w:rsidRDefault="00AB4A1E" w:rsidP="008B7D4A">
            <w:r w:rsidRPr="00AB4A1E">
              <w:t xml:space="preserve">Referat </w:t>
            </w:r>
          </w:p>
        </w:tc>
      </w:tr>
      <w:tr w:rsidR="00AB4A1E" w:rsidRPr="00AB4A1E" w:rsidTr="00AB4A1E">
        <w:tc>
          <w:tcPr>
            <w:tcW w:w="0" w:type="auto"/>
          </w:tcPr>
          <w:p w:rsidR="00AB4A1E" w:rsidRPr="00AB4A1E" w:rsidRDefault="00AB4A1E" w:rsidP="008B7D4A">
            <w:r w:rsidRPr="00AB4A1E">
              <w:t>20100217</w:t>
            </w:r>
          </w:p>
        </w:tc>
        <w:tc>
          <w:tcPr>
            <w:tcW w:w="0" w:type="auto"/>
          </w:tcPr>
          <w:p w:rsidR="00AB4A1E" w:rsidRPr="00AB4A1E" w:rsidRDefault="00AB4A1E" w:rsidP="008B7D4A">
            <w:r w:rsidRPr="00AB4A1E">
              <w:t>48</w:t>
            </w:r>
          </w:p>
        </w:tc>
        <w:tc>
          <w:tcPr>
            <w:tcW w:w="0" w:type="auto"/>
          </w:tcPr>
          <w:p w:rsidR="00AB4A1E" w:rsidRPr="00AB4A1E" w:rsidRDefault="00AB4A1E" w:rsidP="008B7D4A">
            <w:r w:rsidRPr="00AB4A1E">
              <w:t>1</w:t>
            </w:r>
          </w:p>
        </w:tc>
        <w:tc>
          <w:tcPr>
            <w:tcW w:w="0" w:type="auto"/>
          </w:tcPr>
          <w:p w:rsidR="00AB4A1E" w:rsidRPr="00AB4A1E" w:rsidRDefault="00AB4A1E" w:rsidP="008B7D4A">
            <w:r w:rsidRPr="00AB4A1E">
              <w:t xml:space="preserve">Redegjørelse av statsministeren om samarbeid for arbeid </w:t>
            </w:r>
          </w:p>
        </w:tc>
      </w:tr>
      <w:tr w:rsidR="00AB4A1E" w:rsidRPr="00AB4A1E" w:rsidTr="00AB4A1E">
        <w:tc>
          <w:tcPr>
            <w:tcW w:w="0" w:type="auto"/>
          </w:tcPr>
          <w:p w:rsidR="00AB4A1E" w:rsidRPr="00AB4A1E" w:rsidRDefault="00AB4A1E" w:rsidP="008B7D4A">
            <w:r w:rsidRPr="00AB4A1E">
              <w:t>20100217</w:t>
            </w:r>
          </w:p>
        </w:tc>
        <w:tc>
          <w:tcPr>
            <w:tcW w:w="0" w:type="auto"/>
          </w:tcPr>
          <w:p w:rsidR="00AB4A1E" w:rsidRPr="00AB4A1E" w:rsidRDefault="00AB4A1E" w:rsidP="008B7D4A">
            <w:r w:rsidRPr="00AB4A1E">
              <w:t>48</w:t>
            </w:r>
          </w:p>
        </w:tc>
        <w:tc>
          <w:tcPr>
            <w:tcW w:w="0" w:type="auto"/>
          </w:tcPr>
          <w:p w:rsidR="00AB4A1E" w:rsidRPr="00AB4A1E" w:rsidRDefault="00AB4A1E" w:rsidP="008B7D4A">
            <w:r w:rsidRPr="00AB4A1E">
              <w:t>2</w:t>
            </w:r>
          </w:p>
        </w:tc>
        <w:tc>
          <w:tcPr>
            <w:tcW w:w="0" w:type="auto"/>
          </w:tcPr>
          <w:p w:rsidR="00AB4A1E" w:rsidRPr="00AB4A1E" w:rsidRDefault="00AB4A1E" w:rsidP="008B7D4A">
            <w:r w:rsidRPr="00AB4A1E">
              <w:t xml:space="preserve">Ordinær spørretime </w:t>
            </w:r>
          </w:p>
        </w:tc>
      </w:tr>
      <w:tr w:rsidR="00AB4A1E" w:rsidRPr="00AB4A1E" w:rsidTr="00AB4A1E">
        <w:tc>
          <w:tcPr>
            <w:tcW w:w="0" w:type="auto"/>
          </w:tcPr>
          <w:p w:rsidR="00AB4A1E" w:rsidRPr="00AB4A1E" w:rsidRDefault="00AB4A1E" w:rsidP="008B7D4A">
            <w:r w:rsidRPr="00AB4A1E">
              <w:t>20100217</w:t>
            </w:r>
          </w:p>
        </w:tc>
        <w:tc>
          <w:tcPr>
            <w:tcW w:w="0" w:type="auto"/>
          </w:tcPr>
          <w:p w:rsidR="00AB4A1E" w:rsidRPr="00AB4A1E" w:rsidRDefault="00AB4A1E" w:rsidP="008B7D4A">
            <w:r w:rsidRPr="00AB4A1E">
              <w:t>48</w:t>
            </w:r>
          </w:p>
        </w:tc>
        <w:tc>
          <w:tcPr>
            <w:tcW w:w="0" w:type="auto"/>
          </w:tcPr>
          <w:p w:rsidR="00AB4A1E" w:rsidRPr="00AB4A1E" w:rsidRDefault="00AB4A1E" w:rsidP="008B7D4A">
            <w:r w:rsidRPr="00AB4A1E">
              <w:t>3</w:t>
            </w:r>
          </w:p>
        </w:tc>
        <w:tc>
          <w:tcPr>
            <w:tcW w:w="0" w:type="auto"/>
          </w:tcPr>
          <w:p w:rsidR="00AB4A1E" w:rsidRPr="00AB4A1E" w:rsidRDefault="00AB4A1E" w:rsidP="008B7D4A">
            <w:r w:rsidRPr="00AB4A1E">
              <w:t xml:space="preserve">Referat </w:t>
            </w:r>
          </w:p>
        </w:tc>
      </w:tr>
      <w:tr w:rsidR="00AB4A1E" w:rsidRPr="00AB4A1E" w:rsidTr="00AB4A1E">
        <w:tc>
          <w:tcPr>
            <w:tcW w:w="0" w:type="auto"/>
          </w:tcPr>
          <w:p w:rsidR="00AB4A1E" w:rsidRPr="00AB4A1E" w:rsidRDefault="00AB4A1E" w:rsidP="008B7D4A">
            <w:r w:rsidRPr="00AB4A1E">
              <w:t>20100218</w:t>
            </w:r>
          </w:p>
        </w:tc>
        <w:tc>
          <w:tcPr>
            <w:tcW w:w="0" w:type="auto"/>
          </w:tcPr>
          <w:p w:rsidR="00AB4A1E" w:rsidRPr="00AB4A1E" w:rsidRDefault="00AB4A1E" w:rsidP="008B7D4A">
            <w:r w:rsidRPr="00AB4A1E">
              <w:t>49</w:t>
            </w:r>
          </w:p>
        </w:tc>
        <w:tc>
          <w:tcPr>
            <w:tcW w:w="0" w:type="auto"/>
          </w:tcPr>
          <w:p w:rsidR="00AB4A1E" w:rsidRPr="00AB4A1E" w:rsidRDefault="00AB4A1E" w:rsidP="008B7D4A">
            <w:r w:rsidRPr="00AB4A1E">
              <w:t>1</w:t>
            </w:r>
          </w:p>
        </w:tc>
        <w:tc>
          <w:tcPr>
            <w:tcW w:w="0" w:type="auto"/>
          </w:tcPr>
          <w:p w:rsidR="00AB4A1E" w:rsidRPr="00AB4A1E" w:rsidRDefault="00AB4A1E" w:rsidP="008B7D4A">
            <w:r w:rsidRPr="00AB4A1E">
              <w:t xml:space="preserve">Debatt om utenriksministerens redegjørelse om utviklingen i Afghanistan og Norges sivile og militære engasjement i </w:t>
            </w:r>
            <w:proofErr w:type="gramStart"/>
            <w:r w:rsidRPr="00AB4A1E">
              <w:t>landet  (Redegjørelsen</w:t>
            </w:r>
            <w:proofErr w:type="gramEnd"/>
            <w:r w:rsidRPr="00AB4A1E">
              <w:t xml:space="preserve"> holdt i Stortingets møte 9. februar 2010) </w:t>
            </w:r>
          </w:p>
        </w:tc>
      </w:tr>
      <w:tr w:rsidR="00AB4A1E" w:rsidRPr="00AB4A1E" w:rsidTr="00AB4A1E">
        <w:tc>
          <w:tcPr>
            <w:tcW w:w="0" w:type="auto"/>
          </w:tcPr>
          <w:p w:rsidR="00AB4A1E" w:rsidRPr="00AB4A1E" w:rsidRDefault="00AB4A1E" w:rsidP="008B7D4A">
            <w:r w:rsidRPr="00AB4A1E">
              <w:t>20100218</w:t>
            </w:r>
          </w:p>
        </w:tc>
        <w:tc>
          <w:tcPr>
            <w:tcW w:w="0" w:type="auto"/>
          </w:tcPr>
          <w:p w:rsidR="00AB4A1E" w:rsidRPr="00AB4A1E" w:rsidRDefault="00AB4A1E" w:rsidP="008B7D4A">
            <w:r w:rsidRPr="00AB4A1E">
              <w:t>49</w:t>
            </w:r>
          </w:p>
        </w:tc>
        <w:tc>
          <w:tcPr>
            <w:tcW w:w="0" w:type="auto"/>
          </w:tcPr>
          <w:p w:rsidR="00AB4A1E" w:rsidRPr="00AB4A1E" w:rsidRDefault="00AB4A1E" w:rsidP="008B7D4A">
            <w:r w:rsidRPr="00AB4A1E">
              <w:t>2</w:t>
            </w:r>
          </w:p>
        </w:tc>
        <w:tc>
          <w:tcPr>
            <w:tcW w:w="0" w:type="auto"/>
          </w:tcPr>
          <w:p w:rsidR="00AB4A1E" w:rsidRPr="00AB4A1E" w:rsidRDefault="00AB4A1E" w:rsidP="008B7D4A">
            <w:r w:rsidRPr="00AB4A1E">
              <w:t xml:space="preserve">Innstilling frå energi- og miljøkomiteen om representantforslag frå stortingsrepresentantane Bjørn Lødemel, Nikolai Astrup, Øyvind Halleraker, Ivar Kristiansen og Siri A. Meling om </w:t>
            </w:r>
            <w:proofErr w:type="gramStart"/>
            <w:r w:rsidRPr="00AB4A1E">
              <w:t>å</w:t>
            </w:r>
            <w:proofErr w:type="gramEnd"/>
            <w:r w:rsidRPr="00AB4A1E">
              <w:t xml:space="preserve"> setja ned eit ekspertutval for å greie ut framtidas teknologi for framføring av elektrisk straum (Innst. 147 S (2009-2010), jf. Dokument 8:32 S (2009-2010))</w:t>
            </w:r>
          </w:p>
        </w:tc>
      </w:tr>
      <w:tr w:rsidR="00AB4A1E" w:rsidRPr="00AB4A1E" w:rsidTr="00AB4A1E">
        <w:tc>
          <w:tcPr>
            <w:tcW w:w="0" w:type="auto"/>
          </w:tcPr>
          <w:p w:rsidR="00AB4A1E" w:rsidRPr="00AB4A1E" w:rsidRDefault="00AB4A1E" w:rsidP="008B7D4A">
            <w:r w:rsidRPr="00AB4A1E">
              <w:t>20100218</w:t>
            </w:r>
          </w:p>
        </w:tc>
        <w:tc>
          <w:tcPr>
            <w:tcW w:w="0" w:type="auto"/>
          </w:tcPr>
          <w:p w:rsidR="00AB4A1E" w:rsidRPr="00AB4A1E" w:rsidRDefault="00AB4A1E" w:rsidP="008B7D4A">
            <w:r w:rsidRPr="00AB4A1E">
              <w:t>49</w:t>
            </w:r>
          </w:p>
        </w:tc>
        <w:tc>
          <w:tcPr>
            <w:tcW w:w="0" w:type="auto"/>
          </w:tcPr>
          <w:p w:rsidR="00AB4A1E" w:rsidRPr="00AB4A1E" w:rsidRDefault="00AB4A1E" w:rsidP="008B7D4A">
            <w:r w:rsidRPr="00AB4A1E">
              <w:t>3</w:t>
            </w:r>
          </w:p>
        </w:tc>
        <w:tc>
          <w:tcPr>
            <w:tcW w:w="0" w:type="auto"/>
          </w:tcPr>
          <w:p w:rsidR="00AB4A1E" w:rsidRPr="00AB4A1E" w:rsidRDefault="00AB4A1E" w:rsidP="008B7D4A">
            <w:r w:rsidRPr="00AB4A1E">
              <w:t>Innstilling fra energi- og miljøkomiteen om representantforslag fra stortingsrepresentantene Line Henriette Hjemdal, Dagrun Eriksen, Geir Jørgen Bekkevold og Kjell Ingolf Ropstad om at staten sørger for at Statoil trekker seg ut av oljesandaktiviteter i Canada</w:t>
            </w:r>
            <w:proofErr w:type="gramStart"/>
            <w:r w:rsidRPr="00AB4A1E">
              <w:t xml:space="preserve"> (Innst.</w:t>
            </w:r>
            <w:proofErr w:type="gramEnd"/>
            <w:r w:rsidRPr="00AB4A1E">
              <w:t xml:space="preserve"> 144 S (2009-2010), jf. Dokument 8:25 S (2009-2010))</w:t>
            </w:r>
          </w:p>
        </w:tc>
      </w:tr>
      <w:tr w:rsidR="00AB4A1E" w:rsidRPr="00AB4A1E" w:rsidTr="00AB4A1E">
        <w:tc>
          <w:tcPr>
            <w:tcW w:w="0" w:type="auto"/>
          </w:tcPr>
          <w:p w:rsidR="00AB4A1E" w:rsidRPr="00AB4A1E" w:rsidRDefault="00AB4A1E" w:rsidP="008B7D4A">
            <w:r w:rsidRPr="00AB4A1E">
              <w:t>20100218</w:t>
            </w:r>
          </w:p>
        </w:tc>
        <w:tc>
          <w:tcPr>
            <w:tcW w:w="0" w:type="auto"/>
          </w:tcPr>
          <w:p w:rsidR="00AB4A1E" w:rsidRPr="00AB4A1E" w:rsidRDefault="00AB4A1E" w:rsidP="008B7D4A">
            <w:r w:rsidRPr="00AB4A1E">
              <w:t>49</w:t>
            </w:r>
          </w:p>
        </w:tc>
        <w:tc>
          <w:tcPr>
            <w:tcW w:w="0" w:type="auto"/>
          </w:tcPr>
          <w:p w:rsidR="00AB4A1E" w:rsidRPr="00AB4A1E" w:rsidRDefault="00AB4A1E" w:rsidP="008B7D4A">
            <w:r w:rsidRPr="00AB4A1E">
              <w:t>4</w:t>
            </w:r>
          </w:p>
        </w:tc>
        <w:tc>
          <w:tcPr>
            <w:tcW w:w="0" w:type="auto"/>
          </w:tcPr>
          <w:p w:rsidR="00AB4A1E" w:rsidRPr="00AB4A1E" w:rsidRDefault="00AB4A1E" w:rsidP="008B7D4A">
            <w:r w:rsidRPr="00AB4A1E">
              <w:t>Innstilling fra energi- og miljøkomiteen om representantforslag fra stortingsrepresentantene Line Henriette Hjemdal, Knut Arild Hareide, Øyvind Håbrekke og Rigmor Andersen Eide om utarbeidelse av en handlingsplan for CO2-fangst og lagring fra store punktutslipp i industrien</w:t>
            </w:r>
            <w:proofErr w:type="gramStart"/>
            <w:r w:rsidRPr="00AB4A1E">
              <w:t xml:space="preserve"> (Innst.</w:t>
            </w:r>
            <w:proofErr w:type="gramEnd"/>
            <w:r w:rsidRPr="00AB4A1E">
              <w:t xml:space="preserve"> 145 S (2009-2010), jf. Dokument 8:26 S (2009-2010))</w:t>
            </w:r>
          </w:p>
        </w:tc>
      </w:tr>
      <w:tr w:rsidR="00AB4A1E" w:rsidRPr="00AB4A1E" w:rsidTr="00AB4A1E">
        <w:tc>
          <w:tcPr>
            <w:tcW w:w="0" w:type="auto"/>
          </w:tcPr>
          <w:p w:rsidR="00AB4A1E" w:rsidRPr="00AB4A1E" w:rsidRDefault="00AB4A1E" w:rsidP="008B7D4A">
            <w:r w:rsidRPr="00AB4A1E">
              <w:t>20100218</w:t>
            </w:r>
          </w:p>
        </w:tc>
        <w:tc>
          <w:tcPr>
            <w:tcW w:w="0" w:type="auto"/>
          </w:tcPr>
          <w:p w:rsidR="00AB4A1E" w:rsidRPr="00AB4A1E" w:rsidRDefault="00AB4A1E" w:rsidP="008B7D4A">
            <w:r w:rsidRPr="00AB4A1E">
              <w:t>49</w:t>
            </w:r>
          </w:p>
        </w:tc>
        <w:tc>
          <w:tcPr>
            <w:tcW w:w="0" w:type="auto"/>
          </w:tcPr>
          <w:p w:rsidR="00AB4A1E" w:rsidRPr="00AB4A1E" w:rsidRDefault="00AB4A1E" w:rsidP="008B7D4A">
            <w:r w:rsidRPr="00AB4A1E">
              <w:t>5</w:t>
            </w:r>
          </w:p>
        </w:tc>
        <w:tc>
          <w:tcPr>
            <w:tcW w:w="0" w:type="auto"/>
          </w:tcPr>
          <w:p w:rsidR="00AB4A1E" w:rsidRPr="00AB4A1E" w:rsidRDefault="00AB4A1E" w:rsidP="008B7D4A">
            <w:r w:rsidRPr="00AB4A1E">
              <w:t>Innstilling fra energi- og miljøkomiteen om representantforslag fra stortingsrepresentantene Nikolai Astrup, Lars Myraune, Svein Harberg og Janne Fardal Kristoffersen om tiltak for energieffektivisering av bygninger</w:t>
            </w:r>
            <w:proofErr w:type="gramStart"/>
            <w:r w:rsidRPr="00AB4A1E">
              <w:t xml:space="preserve"> (Innst.</w:t>
            </w:r>
            <w:proofErr w:type="gramEnd"/>
            <w:r w:rsidRPr="00AB4A1E">
              <w:t xml:space="preserve"> 146 S (2009-2010), jf. Dokument 8:30 S (2009-2010))</w:t>
            </w:r>
          </w:p>
        </w:tc>
      </w:tr>
      <w:tr w:rsidR="00AB4A1E" w:rsidRPr="00AB4A1E" w:rsidTr="00AB4A1E">
        <w:tc>
          <w:tcPr>
            <w:tcW w:w="0" w:type="auto"/>
          </w:tcPr>
          <w:p w:rsidR="00AB4A1E" w:rsidRPr="00AB4A1E" w:rsidRDefault="00AB4A1E" w:rsidP="008B7D4A">
            <w:r w:rsidRPr="00AB4A1E">
              <w:t>20100218</w:t>
            </w:r>
          </w:p>
        </w:tc>
        <w:tc>
          <w:tcPr>
            <w:tcW w:w="0" w:type="auto"/>
          </w:tcPr>
          <w:p w:rsidR="00AB4A1E" w:rsidRPr="00AB4A1E" w:rsidRDefault="00AB4A1E" w:rsidP="008B7D4A">
            <w:r w:rsidRPr="00AB4A1E">
              <w:t>49</w:t>
            </w:r>
          </w:p>
        </w:tc>
        <w:tc>
          <w:tcPr>
            <w:tcW w:w="0" w:type="auto"/>
          </w:tcPr>
          <w:p w:rsidR="00AB4A1E" w:rsidRPr="00AB4A1E" w:rsidRDefault="00AB4A1E" w:rsidP="008B7D4A">
            <w:r w:rsidRPr="00AB4A1E">
              <w:t>6</w:t>
            </w:r>
          </w:p>
        </w:tc>
        <w:tc>
          <w:tcPr>
            <w:tcW w:w="0" w:type="auto"/>
          </w:tcPr>
          <w:p w:rsidR="00AB4A1E" w:rsidRPr="00AB4A1E" w:rsidRDefault="00AB4A1E" w:rsidP="008B7D4A">
            <w:r w:rsidRPr="00AB4A1E">
              <w:t xml:space="preserve">Interpellasjon fra representanten Arve Kambe til miljø- og utviklingsministeren: </w:t>
            </w:r>
          </w:p>
        </w:tc>
      </w:tr>
      <w:tr w:rsidR="00AB4A1E" w:rsidRPr="00AB4A1E" w:rsidTr="00AB4A1E">
        <w:tc>
          <w:tcPr>
            <w:tcW w:w="0" w:type="auto"/>
          </w:tcPr>
          <w:p w:rsidR="00AB4A1E" w:rsidRPr="00AB4A1E" w:rsidRDefault="00AB4A1E" w:rsidP="008B7D4A">
            <w:r w:rsidRPr="00AB4A1E">
              <w:t>20100218</w:t>
            </w:r>
          </w:p>
        </w:tc>
        <w:tc>
          <w:tcPr>
            <w:tcW w:w="0" w:type="auto"/>
          </w:tcPr>
          <w:p w:rsidR="00AB4A1E" w:rsidRPr="00AB4A1E" w:rsidRDefault="00AB4A1E" w:rsidP="008B7D4A">
            <w:r w:rsidRPr="00AB4A1E">
              <w:t>49</w:t>
            </w:r>
          </w:p>
        </w:tc>
        <w:tc>
          <w:tcPr>
            <w:tcW w:w="0" w:type="auto"/>
          </w:tcPr>
          <w:p w:rsidR="00AB4A1E" w:rsidRPr="00AB4A1E" w:rsidRDefault="00AB4A1E" w:rsidP="008B7D4A">
            <w:r w:rsidRPr="00AB4A1E">
              <w:t>7</w:t>
            </w:r>
          </w:p>
        </w:tc>
        <w:tc>
          <w:tcPr>
            <w:tcW w:w="0" w:type="auto"/>
          </w:tcPr>
          <w:p w:rsidR="00AB4A1E" w:rsidRPr="00AB4A1E" w:rsidRDefault="00AB4A1E" w:rsidP="008B7D4A">
            <w:r w:rsidRPr="00AB4A1E">
              <w:t xml:space="preserve">Interpellasjon fra representanten Dag Ole Teigen til helse- og omsorgsministeren: </w:t>
            </w:r>
          </w:p>
        </w:tc>
      </w:tr>
      <w:tr w:rsidR="00AB4A1E" w:rsidRPr="00AB4A1E" w:rsidTr="00AB4A1E">
        <w:tc>
          <w:tcPr>
            <w:tcW w:w="0" w:type="auto"/>
          </w:tcPr>
          <w:p w:rsidR="00AB4A1E" w:rsidRPr="00AB4A1E" w:rsidRDefault="00AB4A1E" w:rsidP="008B7D4A">
            <w:r w:rsidRPr="00AB4A1E">
              <w:t>20100218</w:t>
            </w:r>
          </w:p>
        </w:tc>
        <w:tc>
          <w:tcPr>
            <w:tcW w:w="0" w:type="auto"/>
          </w:tcPr>
          <w:p w:rsidR="00AB4A1E" w:rsidRPr="00AB4A1E" w:rsidRDefault="00AB4A1E" w:rsidP="008B7D4A">
            <w:r w:rsidRPr="00AB4A1E">
              <w:t>49</w:t>
            </w:r>
          </w:p>
        </w:tc>
        <w:tc>
          <w:tcPr>
            <w:tcW w:w="0" w:type="auto"/>
          </w:tcPr>
          <w:p w:rsidR="00AB4A1E" w:rsidRPr="00AB4A1E" w:rsidRDefault="00AB4A1E" w:rsidP="008B7D4A">
            <w:r w:rsidRPr="00AB4A1E">
              <w:t>8</w:t>
            </w:r>
          </w:p>
        </w:tc>
        <w:tc>
          <w:tcPr>
            <w:tcW w:w="0" w:type="auto"/>
          </w:tcPr>
          <w:p w:rsidR="00AB4A1E" w:rsidRPr="00AB4A1E" w:rsidRDefault="00AB4A1E" w:rsidP="008B7D4A">
            <w:r w:rsidRPr="00AB4A1E">
              <w:t>Forslag fra stortingsrepresentant Robert Eriksson på vegne av Fremskrittspartiet fremsatt i Stortingets møte 4. februar 2010</w:t>
            </w:r>
            <w:proofErr w:type="gramStart"/>
            <w:r w:rsidRPr="00AB4A1E">
              <w:t xml:space="preserve"> (jf. Innst.</w:t>
            </w:r>
            <w:proofErr w:type="gramEnd"/>
            <w:r w:rsidRPr="00AB4A1E">
              <w:t xml:space="preserve"> 129 L): </w:t>
            </w:r>
          </w:p>
        </w:tc>
      </w:tr>
      <w:tr w:rsidR="00AB4A1E" w:rsidRPr="00AB4A1E" w:rsidTr="00AB4A1E">
        <w:tc>
          <w:tcPr>
            <w:tcW w:w="0" w:type="auto"/>
          </w:tcPr>
          <w:p w:rsidR="00AB4A1E" w:rsidRPr="00AB4A1E" w:rsidRDefault="00AB4A1E" w:rsidP="008B7D4A">
            <w:r w:rsidRPr="00AB4A1E">
              <w:t>20100218</w:t>
            </w:r>
          </w:p>
        </w:tc>
        <w:tc>
          <w:tcPr>
            <w:tcW w:w="0" w:type="auto"/>
          </w:tcPr>
          <w:p w:rsidR="00AB4A1E" w:rsidRPr="00AB4A1E" w:rsidRDefault="00AB4A1E" w:rsidP="008B7D4A">
            <w:r w:rsidRPr="00AB4A1E">
              <w:t>49</w:t>
            </w:r>
          </w:p>
        </w:tc>
        <w:tc>
          <w:tcPr>
            <w:tcW w:w="0" w:type="auto"/>
          </w:tcPr>
          <w:p w:rsidR="00AB4A1E" w:rsidRPr="00AB4A1E" w:rsidRDefault="00AB4A1E" w:rsidP="008B7D4A">
            <w:r w:rsidRPr="00AB4A1E">
              <w:t>9</w:t>
            </w:r>
          </w:p>
        </w:tc>
        <w:tc>
          <w:tcPr>
            <w:tcW w:w="0" w:type="auto"/>
          </w:tcPr>
          <w:p w:rsidR="00AB4A1E" w:rsidRPr="00AB4A1E" w:rsidRDefault="00AB4A1E" w:rsidP="008B7D4A">
            <w:r w:rsidRPr="00AB4A1E">
              <w:t>Stortingets vedtak til lov om statstilskott til arbeidstakere som tar ut avtalefestet pensjon i privat sektor (AFP-tilskottsloven) (Lovvedtak 34 (2009-2010), jf. Innst. 129 L (2009-2010), Prop. 17 L (2009-2010) og Ot.prp. nr. 111 (2008-2009))</w:t>
            </w:r>
          </w:p>
        </w:tc>
      </w:tr>
      <w:tr w:rsidR="00AB4A1E" w:rsidRPr="00AB4A1E" w:rsidTr="00AB4A1E">
        <w:tc>
          <w:tcPr>
            <w:tcW w:w="0" w:type="auto"/>
          </w:tcPr>
          <w:p w:rsidR="00AB4A1E" w:rsidRPr="00AB4A1E" w:rsidRDefault="00AB4A1E" w:rsidP="008B7D4A">
            <w:r w:rsidRPr="00AB4A1E">
              <w:t>20100218</w:t>
            </w:r>
          </w:p>
        </w:tc>
        <w:tc>
          <w:tcPr>
            <w:tcW w:w="0" w:type="auto"/>
          </w:tcPr>
          <w:p w:rsidR="00AB4A1E" w:rsidRPr="00AB4A1E" w:rsidRDefault="00AB4A1E" w:rsidP="008B7D4A">
            <w:r w:rsidRPr="00AB4A1E">
              <w:t>49</w:t>
            </w:r>
          </w:p>
        </w:tc>
        <w:tc>
          <w:tcPr>
            <w:tcW w:w="0" w:type="auto"/>
          </w:tcPr>
          <w:p w:rsidR="00AB4A1E" w:rsidRPr="00AB4A1E" w:rsidRDefault="00AB4A1E" w:rsidP="008B7D4A">
            <w:r w:rsidRPr="00AB4A1E">
              <w:t>10</w:t>
            </w:r>
          </w:p>
        </w:tc>
        <w:tc>
          <w:tcPr>
            <w:tcW w:w="0" w:type="auto"/>
          </w:tcPr>
          <w:p w:rsidR="00AB4A1E" w:rsidRPr="00AB4A1E" w:rsidRDefault="00AB4A1E" w:rsidP="008B7D4A">
            <w:r w:rsidRPr="00AB4A1E">
              <w:t xml:space="preserve">Referat </w:t>
            </w:r>
          </w:p>
        </w:tc>
      </w:tr>
      <w:tr w:rsidR="00AB4A1E" w:rsidRPr="00AB4A1E" w:rsidTr="00AB4A1E">
        <w:tc>
          <w:tcPr>
            <w:tcW w:w="0" w:type="auto"/>
          </w:tcPr>
          <w:p w:rsidR="00AB4A1E" w:rsidRPr="00AB4A1E" w:rsidRDefault="00AB4A1E" w:rsidP="008B7D4A">
            <w:r w:rsidRPr="00AB4A1E">
              <w:t>20100302</w:t>
            </w:r>
          </w:p>
        </w:tc>
        <w:tc>
          <w:tcPr>
            <w:tcW w:w="0" w:type="auto"/>
          </w:tcPr>
          <w:p w:rsidR="00AB4A1E" w:rsidRPr="00AB4A1E" w:rsidRDefault="00AB4A1E" w:rsidP="008B7D4A">
            <w:r w:rsidRPr="00AB4A1E">
              <w:t>50</w:t>
            </w:r>
          </w:p>
        </w:tc>
        <w:tc>
          <w:tcPr>
            <w:tcW w:w="0" w:type="auto"/>
          </w:tcPr>
          <w:p w:rsidR="00AB4A1E" w:rsidRPr="00AB4A1E" w:rsidRDefault="00AB4A1E" w:rsidP="008B7D4A">
            <w:r w:rsidRPr="00AB4A1E">
              <w:t>1</w:t>
            </w:r>
          </w:p>
        </w:tc>
        <w:tc>
          <w:tcPr>
            <w:tcW w:w="0" w:type="auto"/>
          </w:tcPr>
          <w:p w:rsidR="00AB4A1E" w:rsidRPr="00AB4A1E" w:rsidRDefault="00AB4A1E" w:rsidP="008B7D4A">
            <w:r w:rsidRPr="00AB4A1E">
              <w:t xml:space="preserve">Innstilling fra kontroll- og konstitusjonskomiteen om Riksrevisjonens undersøkelse av </w:t>
            </w:r>
            <w:r w:rsidRPr="00AB4A1E">
              <w:lastRenderedPageBreak/>
              <w:t>Navs innsats for et inkluderende arbeidsliv gjennom arbeidslivssentrene og tilretteleggingstilskuddet</w:t>
            </w:r>
            <w:proofErr w:type="gramStart"/>
            <w:r w:rsidRPr="00AB4A1E">
              <w:t xml:space="preserve"> (Innst.</w:t>
            </w:r>
            <w:proofErr w:type="gramEnd"/>
            <w:r w:rsidRPr="00AB4A1E">
              <w:t xml:space="preserve"> 142 S (2009-2010), jf. Dokument nr. 3:15 (2008-2009))</w:t>
            </w:r>
          </w:p>
        </w:tc>
      </w:tr>
      <w:tr w:rsidR="00AB4A1E" w:rsidRPr="00AB4A1E" w:rsidTr="00AB4A1E">
        <w:tc>
          <w:tcPr>
            <w:tcW w:w="0" w:type="auto"/>
          </w:tcPr>
          <w:p w:rsidR="00AB4A1E" w:rsidRPr="00AB4A1E" w:rsidRDefault="00AB4A1E" w:rsidP="008B7D4A">
            <w:r w:rsidRPr="00AB4A1E">
              <w:lastRenderedPageBreak/>
              <w:t>20100302</w:t>
            </w:r>
          </w:p>
        </w:tc>
        <w:tc>
          <w:tcPr>
            <w:tcW w:w="0" w:type="auto"/>
          </w:tcPr>
          <w:p w:rsidR="00AB4A1E" w:rsidRPr="00AB4A1E" w:rsidRDefault="00AB4A1E" w:rsidP="008B7D4A">
            <w:r w:rsidRPr="00AB4A1E">
              <w:t>50</w:t>
            </w:r>
          </w:p>
        </w:tc>
        <w:tc>
          <w:tcPr>
            <w:tcW w:w="0" w:type="auto"/>
          </w:tcPr>
          <w:p w:rsidR="00AB4A1E" w:rsidRPr="00AB4A1E" w:rsidRDefault="00AB4A1E" w:rsidP="008B7D4A">
            <w:r w:rsidRPr="00AB4A1E">
              <w:t>2</w:t>
            </w:r>
          </w:p>
        </w:tc>
        <w:tc>
          <w:tcPr>
            <w:tcW w:w="0" w:type="auto"/>
          </w:tcPr>
          <w:p w:rsidR="00AB4A1E" w:rsidRPr="00AB4A1E" w:rsidRDefault="00AB4A1E" w:rsidP="008B7D4A">
            <w:r w:rsidRPr="00AB4A1E">
              <w:t>Innstilling fra kontroll- og konstitusjonskomiteen om Riksrevisjonens rapport om revisjon av Arbeids- og velferdsetaten for budsjettåret 2008</w:t>
            </w:r>
            <w:proofErr w:type="gramStart"/>
            <w:r w:rsidRPr="00AB4A1E">
              <w:t xml:space="preserve"> (Innst.</w:t>
            </w:r>
            <w:proofErr w:type="gramEnd"/>
            <w:r w:rsidRPr="00AB4A1E">
              <w:t xml:space="preserve"> 143 S (2009-2010), jf. Dokument 1 Tillegg 2 (2009-2010))</w:t>
            </w:r>
          </w:p>
        </w:tc>
      </w:tr>
      <w:tr w:rsidR="00AB4A1E" w:rsidRPr="00AB4A1E" w:rsidTr="00AB4A1E">
        <w:tc>
          <w:tcPr>
            <w:tcW w:w="0" w:type="auto"/>
          </w:tcPr>
          <w:p w:rsidR="00AB4A1E" w:rsidRPr="00AB4A1E" w:rsidRDefault="00AB4A1E" w:rsidP="008B7D4A">
            <w:r w:rsidRPr="00AB4A1E">
              <w:t>20100302</w:t>
            </w:r>
          </w:p>
        </w:tc>
        <w:tc>
          <w:tcPr>
            <w:tcW w:w="0" w:type="auto"/>
          </w:tcPr>
          <w:p w:rsidR="00AB4A1E" w:rsidRPr="00AB4A1E" w:rsidRDefault="00AB4A1E" w:rsidP="008B7D4A">
            <w:r w:rsidRPr="00AB4A1E">
              <w:t>50</w:t>
            </w:r>
          </w:p>
        </w:tc>
        <w:tc>
          <w:tcPr>
            <w:tcW w:w="0" w:type="auto"/>
          </w:tcPr>
          <w:p w:rsidR="00AB4A1E" w:rsidRPr="00AB4A1E" w:rsidRDefault="00AB4A1E" w:rsidP="008B7D4A">
            <w:r w:rsidRPr="00AB4A1E">
              <w:t>3</w:t>
            </w:r>
          </w:p>
        </w:tc>
        <w:tc>
          <w:tcPr>
            <w:tcW w:w="0" w:type="auto"/>
          </w:tcPr>
          <w:p w:rsidR="00AB4A1E" w:rsidRPr="00AB4A1E" w:rsidRDefault="00AB4A1E" w:rsidP="008B7D4A">
            <w:r w:rsidRPr="00AB4A1E">
              <w:t xml:space="preserve">Interpellasjon fra representanten Sylvi Graham til arbeidsministeren: </w:t>
            </w:r>
          </w:p>
        </w:tc>
      </w:tr>
      <w:tr w:rsidR="00AB4A1E" w:rsidRPr="00AB4A1E" w:rsidTr="00AB4A1E">
        <w:tc>
          <w:tcPr>
            <w:tcW w:w="0" w:type="auto"/>
          </w:tcPr>
          <w:p w:rsidR="00AB4A1E" w:rsidRPr="00AB4A1E" w:rsidRDefault="00AB4A1E" w:rsidP="008B7D4A">
            <w:r w:rsidRPr="00AB4A1E">
              <w:t>20100302</w:t>
            </w:r>
          </w:p>
        </w:tc>
        <w:tc>
          <w:tcPr>
            <w:tcW w:w="0" w:type="auto"/>
          </w:tcPr>
          <w:p w:rsidR="00AB4A1E" w:rsidRPr="00AB4A1E" w:rsidRDefault="00AB4A1E" w:rsidP="008B7D4A">
            <w:r w:rsidRPr="00AB4A1E">
              <w:t>50</w:t>
            </w:r>
          </w:p>
        </w:tc>
        <w:tc>
          <w:tcPr>
            <w:tcW w:w="0" w:type="auto"/>
          </w:tcPr>
          <w:p w:rsidR="00AB4A1E" w:rsidRPr="00AB4A1E" w:rsidRDefault="00AB4A1E" w:rsidP="008B7D4A">
            <w:r w:rsidRPr="00AB4A1E">
              <w:t>4</w:t>
            </w:r>
          </w:p>
        </w:tc>
        <w:tc>
          <w:tcPr>
            <w:tcW w:w="0" w:type="auto"/>
          </w:tcPr>
          <w:p w:rsidR="00AB4A1E" w:rsidRPr="00AB4A1E" w:rsidRDefault="00AB4A1E" w:rsidP="008B7D4A">
            <w:r w:rsidRPr="00AB4A1E">
              <w:t>Innstilling fra familie- og kulturkomiteen om kvalitet i barnehagene</w:t>
            </w:r>
            <w:proofErr w:type="gramStart"/>
            <w:r w:rsidRPr="00AB4A1E">
              <w:t xml:space="preserve"> (Innst.</w:t>
            </w:r>
            <w:proofErr w:type="gramEnd"/>
            <w:r w:rsidRPr="00AB4A1E">
              <w:t xml:space="preserve"> 162 S (2009-2010), jf. St.meld. nr. 41 (2008-2009))</w:t>
            </w:r>
          </w:p>
        </w:tc>
      </w:tr>
      <w:tr w:rsidR="00AB4A1E" w:rsidRPr="00AB4A1E" w:rsidTr="00AB4A1E">
        <w:tc>
          <w:tcPr>
            <w:tcW w:w="0" w:type="auto"/>
          </w:tcPr>
          <w:p w:rsidR="00AB4A1E" w:rsidRPr="00AB4A1E" w:rsidRDefault="00AB4A1E" w:rsidP="008B7D4A">
            <w:r w:rsidRPr="00AB4A1E">
              <w:t>20100302</w:t>
            </w:r>
          </w:p>
        </w:tc>
        <w:tc>
          <w:tcPr>
            <w:tcW w:w="0" w:type="auto"/>
          </w:tcPr>
          <w:p w:rsidR="00AB4A1E" w:rsidRPr="00AB4A1E" w:rsidRDefault="00AB4A1E" w:rsidP="008B7D4A">
            <w:r w:rsidRPr="00AB4A1E">
              <w:t>50</w:t>
            </w:r>
          </w:p>
        </w:tc>
        <w:tc>
          <w:tcPr>
            <w:tcW w:w="0" w:type="auto"/>
          </w:tcPr>
          <w:p w:rsidR="00AB4A1E" w:rsidRPr="00AB4A1E" w:rsidRDefault="00AB4A1E" w:rsidP="008B7D4A">
            <w:r w:rsidRPr="00AB4A1E">
              <w:t>5</w:t>
            </w:r>
          </w:p>
        </w:tc>
        <w:tc>
          <w:tcPr>
            <w:tcW w:w="0" w:type="auto"/>
          </w:tcPr>
          <w:p w:rsidR="00AB4A1E" w:rsidRPr="00AB4A1E" w:rsidRDefault="00AB4A1E" w:rsidP="008B7D4A">
            <w:r w:rsidRPr="00AB4A1E">
              <w:t>Innstilling fra familie- og kulturkomiteen om framtidas museum. Forvaltning, forskning, formidling, fornying</w:t>
            </w:r>
            <w:proofErr w:type="gramStart"/>
            <w:r w:rsidRPr="00AB4A1E">
              <w:t xml:space="preserve"> (Innst.</w:t>
            </w:r>
            <w:proofErr w:type="gramEnd"/>
            <w:r w:rsidRPr="00AB4A1E">
              <w:t xml:space="preserve"> 161 S (2009-2010), jf. St.meld. nr. 49 (2008-2009))</w:t>
            </w:r>
          </w:p>
        </w:tc>
      </w:tr>
      <w:tr w:rsidR="00AB4A1E" w:rsidRPr="00AB4A1E" w:rsidTr="00AB4A1E">
        <w:tc>
          <w:tcPr>
            <w:tcW w:w="0" w:type="auto"/>
          </w:tcPr>
          <w:p w:rsidR="00AB4A1E" w:rsidRPr="00AB4A1E" w:rsidRDefault="00AB4A1E" w:rsidP="008B7D4A">
            <w:r w:rsidRPr="00AB4A1E">
              <w:t>20100302</w:t>
            </w:r>
          </w:p>
        </w:tc>
        <w:tc>
          <w:tcPr>
            <w:tcW w:w="0" w:type="auto"/>
          </w:tcPr>
          <w:p w:rsidR="00AB4A1E" w:rsidRPr="00AB4A1E" w:rsidRDefault="00AB4A1E" w:rsidP="008B7D4A">
            <w:r w:rsidRPr="00AB4A1E">
              <w:t>50</w:t>
            </w:r>
          </w:p>
        </w:tc>
        <w:tc>
          <w:tcPr>
            <w:tcW w:w="0" w:type="auto"/>
          </w:tcPr>
          <w:p w:rsidR="00AB4A1E" w:rsidRPr="00AB4A1E" w:rsidRDefault="00AB4A1E" w:rsidP="008B7D4A">
            <w:r w:rsidRPr="00AB4A1E">
              <w:t>6</w:t>
            </w:r>
          </w:p>
        </w:tc>
        <w:tc>
          <w:tcPr>
            <w:tcW w:w="0" w:type="auto"/>
          </w:tcPr>
          <w:p w:rsidR="00AB4A1E" w:rsidRPr="00AB4A1E" w:rsidRDefault="00AB4A1E" w:rsidP="008B7D4A">
            <w:r w:rsidRPr="00AB4A1E">
              <w:t>Innstilling fra helse- og omsorgskomiteen om representantforslag fra stortingsrepresentantene Laila Dåvøy, Dagfinn Høybråten og Hans Olav Syversen om plan for livshjelp</w:t>
            </w:r>
            <w:proofErr w:type="gramStart"/>
            <w:r w:rsidRPr="00AB4A1E">
              <w:t xml:space="preserve"> (Innst.</w:t>
            </w:r>
            <w:proofErr w:type="gramEnd"/>
            <w:r w:rsidRPr="00AB4A1E">
              <w:t xml:space="preserve"> 150 S (2009-2010), jf. Dokument 8:11 S (2009-2010))</w:t>
            </w:r>
          </w:p>
        </w:tc>
      </w:tr>
      <w:tr w:rsidR="00AB4A1E" w:rsidRPr="00AB4A1E" w:rsidTr="00AB4A1E">
        <w:tc>
          <w:tcPr>
            <w:tcW w:w="0" w:type="auto"/>
          </w:tcPr>
          <w:p w:rsidR="00AB4A1E" w:rsidRPr="00AB4A1E" w:rsidRDefault="00AB4A1E" w:rsidP="008B7D4A">
            <w:r w:rsidRPr="00AB4A1E">
              <w:t>20100302</w:t>
            </w:r>
          </w:p>
        </w:tc>
        <w:tc>
          <w:tcPr>
            <w:tcW w:w="0" w:type="auto"/>
          </w:tcPr>
          <w:p w:rsidR="00AB4A1E" w:rsidRPr="00AB4A1E" w:rsidRDefault="00AB4A1E" w:rsidP="008B7D4A">
            <w:r w:rsidRPr="00AB4A1E">
              <w:t>50</w:t>
            </w:r>
          </w:p>
        </w:tc>
        <w:tc>
          <w:tcPr>
            <w:tcW w:w="0" w:type="auto"/>
          </w:tcPr>
          <w:p w:rsidR="00AB4A1E" w:rsidRPr="00AB4A1E" w:rsidRDefault="00AB4A1E" w:rsidP="008B7D4A">
            <w:r w:rsidRPr="00AB4A1E">
              <w:t>7</w:t>
            </w:r>
          </w:p>
        </w:tc>
        <w:tc>
          <w:tcPr>
            <w:tcW w:w="0" w:type="auto"/>
          </w:tcPr>
          <w:p w:rsidR="00AB4A1E" w:rsidRPr="00AB4A1E" w:rsidRDefault="00AB4A1E" w:rsidP="008B7D4A">
            <w:r w:rsidRPr="00AB4A1E">
              <w:t>Innstilling fra helse- og omsorgskomiteen om representantforslag fra stortingsrepresentantene Erna Solberg, Sonja Irene Sjøli, Ingjerd Schou og Bent Høie om endring i lov om spesialisthelsetjenesten m.m. for å gjøre det mulig å godkjenne institusjoner som gir tverrfaglig spesialisert behandling som sykehus og dermed omfattes av retten til fritt sykehusvalg</w:t>
            </w:r>
            <w:proofErr w:type="gramStart"/>
            <w:r w:rsidRPr="00AB4A1E">
              <w:t xml:space="preserve"> (Innst.</w:t>
            </w:r>
            <w:proofErr w:type="gramEnd"/>
            <w:r w:rsidRPr="00AB4A1E">
              <w:t xml:space="preserve"> 151 L (2009-2010), jf. Dokument 8:12 L (2009-2010))</w:t>
            </w:r>
          </w:p>
        </w:tc>
      </w:tr>
      <w:tr w:rsidR="00AB4A1E" w:rsidRPr="00AB4A1E" w:rsidTr="00AB4A1E">
        <w:tc>
          <w:tcPr>
            <w:tcW w:w="0" w:type="auto"/>
          </w:tcPr>
          <w:p w:rsidR="00AB4A1E" w:rsidRPr="00AB4A1E" w:rsidRDefault="00AB4A1E" w:rsidP="008B7D4A">
            <w:r w:rsidRPr="00AB4A1E">
              <w:t>20100302</w:t>
            </w:r>
          </w:p>
        </w:tc>
        <w:tc>
          <w:tcPr>
            <w:tcW w:w="0" w:type="auto"/>
          </w:tcPr>
          <w:p w:rsidR="00AB4A1E" w:rsidRPr="00AB4A1E" w:rsidRDefault="00AB4A1E" w:rsidP="008B7D4A">
            <w:r w:rsidRPr="00AB4A1E">
              <w:t>50</w:t>
            </w:r>
          </w:p>
        </w:tc>
        <w:tc>
          <w:tcPr>
            <w:tcW w:w="0" w:type="auto"/>
          </w:tcPr>
          <w:p w:rsidR="00AB4A1E" w:rsidRPr="00AB4A1E" w:rsidRDefault="00AB4A1E" w:rsidP="008B7D4A">
            <w:r w:rsidRPr="00AB4A1E">
              <w:t>8</w:t>
            </w:r>
          </w:p>
        </w:tc>
        <w:tc>
          <w:tcPr>
            <w:tcW w:w="0" w:type="auto"/>
          </w:tcPr>
          <w:p w:rsidR="00AB4A1E" w:rsidRPr="00AB4A1E" w:rsidRDefault="00AB4A1E" w:rsidP="008B7D4A">
            <w:r w:rsidRPr="00AB4A1E">
              <w:t>Innstilling fra helse- og omsorgskomiteen om representantforslag fra stortingsrepresentantene Kari Kjønaas Kjos, Per Arne Olsen og Jon Jæger Gåsvatn om en utredning knyttet til prøveprosjekt med Naloxon nesespray til bekjempelse av overdosedødsfall</w:t>
            </w:r>
            <w:proofErr w:type="gramStart"/>
            <w:r w:rsidRPr="00AB4A1E">
              <w:t xml:space="preserve"> (Innst.</w:t>
            </w:r>
            <w:proofErr w:type="gramEnd"/>
            <w:r w:rsidRPr="00AB4A1E">
              <w:t xml:space="preserve"> 149 S (2009-2010), jf. Dokument 8:17 S (2009-2010))</w:t>
            </w:r>
          </w:p>
        </w:tc>
      </w:tr>
      <w:tr w:rsidR="00AB4A1E" w:rsidRPr="00AB4A1E" w:rsidTr="00AB4A1E">
        <w:tc>
          <w:tcPr>
            <w:tcW w:w="0" w:type="auto"/>
          </w:tcPr>
          <w:p w:rsidR="00AB4A1E" w:rsidRPr="00AB4A1E" w:rsidRDefault="00AB4A1E" w:rsidP="008B7D4A">
            <w:r w:rsidRPr="00AB4A1E">
              <w:t>20100302</w:t>
            </w:r>
          </w:p>
        </w:tc>
        <w:tc>
          <w:tcPr>
            <w:tcW w:w="0" w:type="auto"/>
          </w:tcPr>
          <w:p w:rsidR="00AB4A1E" w:rsidRPr="00AB4A1E" w:rsidRDefault="00AB4A1E" w:rsidP="008B7D4A">
            <w:r w:rsidRPr="00AB4A1E">
              <w:t>50</w:t>
            </w:r>
          </w:p>
        </w:tc>
        <w:tc>
          <w:tcPr>
            <w:tcW w:w="0" w:type="auto"/>
          </w:tcPr>
          <w:p w:rsidR="00AB4A1E" w:rsidRPr="00AB4A1E" w:rsidRDefault="00AB4A1E" w:rsidP="008B7D4A">
            <w:r w:rsidRPr="00AB4A1E">
              <w:t>9</w:t>
            </w:r>
          </w:p>
        </w:tc>
        <w:tc>
          <w:tcPr>
            <w:tcW w:w="0" w:type="auto"/>
          </w:tcPr>
          <w:p w:rsidR="00AB4A1E" w:rsidRPr="00AB4A1E" w:rsidRDefault="00AB4A1E" w:rsidP="008B7D4A">
            <w:r w:rsidRPr="00AB4A1E">
              <w:t xml:space="preserve">Interpellasjon fra representanten Bent Høie til helse- og omsorgsministeren: </w:t>
            </w:r>
          </w:p>
        </w:tc>
      </w:tr>
      <w:tr w:rsidR="00AB4A1E" w:rsidRPr="00AB4A1E" w:rsidTr="00AB4A1E">
        <w:tc>
          <w:tcPr>
            <w:tcW w:w="0" w:type="auto"/>
          </w:tcPr>
          <w:p w:rsidR="00AB4A1E" w:rsidRPr="00AB4A1E" w:rsidRDefault="00AB4A1E" w:rsidP="008B7D4A">
            <w:r w:rsidRPr="00AB4A1E">
              <w:t>20100302</w:t>
            </w:r>
          </w:p>
        </w:tc>
        <w:tc>
          <w:tcPr>
            <w:tcW w:w="0" w:type="auto"/>
          </w:tcPr>
          <w:p w:rsidR="00AB4A1E" w:rsidRPr="00AB4A1E" w:rsidRDefault="00AB4A1E" w:rsidP="008B7D4A">
            <w:r w:rsidRPr="00AB4A1E">
              <w:t>50</w:t>
            </w:r>
          </w:p>
        </w:tc>
        <w:tc>
          <w:tcPr>
            <w:tcW w:w="0" w:type="auto"/>
          </w:tcPr>
          <w:p w:rsidR="00AB4A1E" w:rsidRPr="00AB4A1E" w:rsidRDefault="00AB4A1E" w:rsidP="008B7D4A">
            <w:r w:rsidRPr="00AB4A1E">
              <w:t>10</w:t>
            </w:r>
          </w:p>
        </w:tc>
        <w:tc>
          <w:tcPr>
            <w:tcW w:w="0" w:type="auto"/>
          </w:tcPr>
          <w:p w:rsidR="00AB4A1E" w:rsidRPr="00AB4A1E" w:rsidRDefault="00AB4A1E" w:rsidP="008B7D4A">
            <w:r w:rsidRPr="00AB4A1E">
              <w:t xml:space="preserve">Interpellasjon fra representanten Bent Høie til helse- og omsorgsministeren: </w:t>
            </w:r>
          </w:p>
        </w:tc>
      </w:tr>
      <w:tr w:rsidR="00AB4A1E" w:rsidRPr="00AB4A1E" w:rsidTr="00AB4A1E">
        <w:tc>
          <w:tcPr>
            <w:tcW w:w="0" w:type="auto"/>
          </w:tcPr>
          <w:p w:rsidR="00AB4A1E" w:rsidRPr="00AB4A1E" w:rsidRDefault="00AB4A1E" w:rsidP="008B7D4A">
            <w:r w:rsidRPr="00AB4A1E">
              <w:t>20100302</w:t>
            </w:r>
          </w:p>
        </w:tc>
        <w:tc>
          <w:tcPr>
            <w:tcW w:w="0" w:type="auto"/>
          </w:tcPr>
          <w:p w:rsidR="00AB4A1E" w:rsidRPr="00AB4A1E" w:rsidRDefault="00AB4A1E" w:rsidP="008B7D4A">
            <w:r w:rsidRPr="00AB4A1E">
              <w:t>50</w:t>
            </w:r>
          </w:p>
        </w:tc>
        <w:tc>
          <w:tcPr>
            <w:tcW w:w="0" w:type="auto"/>
          </w:tcPr>
          <w:p w:rsidR="00AB4A1E" w:rsidRPr="00AB4A1E" w:rsidRDefault="00AB4A1E" w:rsidP="008B7D4A">
            <w:r w:rsidRPr="00AB4A1E">
              <w:t>11</w:t>
            </w:r>
          </w:p>
        </w:tc>
        <w:tc>
          <w:tcPr>
            <w:tcW w:w="0" w:type="auto"/>
          </w:tcPr>
          <w:p w:rsidR="00AB4A1E" w:rsidRPr="00AB4A1E" w:rsidRDefault="00AB4A1E" w:rsidP="008B7D4A">
            <w:r w:rsidRPr="00AB4A1E">
              <w:t xml:space="preserve">Interpellasjon fra representanten Laila Dåvøy til helse- og omsorgsministeren: </w:t>
            </w:r>
          </w:p>
        </w:tc>
      </w:tr>
      <w:tr w:rsidR="00AB4A1E" w:rsidRPr="00AB4A1E" w:rsidTr="00AB4A1E">
        <w:tc>
          <w:tcPr>
            <w:tcW w:w="0" w:type="auto"/>
          </w:tcPr>
          <w:p w:rsidR="00AB4A1E" w:rsidRPr="00AB4A1E" w:rsidRDefault="00AB4A1E" w:rsidP="008B7D4A">
            <w:r w:rsidRPr="00AB4A1E">
              <w:t>20100302</w:t>
            </w:r>
          </w:p>
        </w:tc>
        <w:tc>
          <w:tcPr>
            <w:tcW w:w="0" w:type="auto"/>
          </w:tcPr>
          <w:p w:rsidR="00AB4A1E" w:rsidRPr="00AB4A1E" w:rsidRDefault="00AB4A1E" w:rsidP="008B7D4A">
            <w:r w:rsidRPr="00AB4A1E">
              <w:t>50</w:t>
            </w:r>
          </w:p>
        </w:tc>
        <w:tc>
          <w:tcPr>
            <w:tcW w:w="0" w:type="auto"/>
          </w:tcPr>
          <w:p w:rsidR="00AB4A1E" w:rsidRPr="00AB4A1E" w:rsidRDefault="00AB4A1E" w:rsidP="008B7D4A">
            <w:r w:rsidRPr="00AB4A1E">
              <w:t>12</w:t>
            </w:r>
          </w:p>
        </w:tc>
        <w:tc>
          <w:tcPr>
            <w:tcW w:w="0" w:type="auto"/>
          </w:tcPr>
          <w:p w:rsidR="00AB4A1E" w:rsidRPr="00AB4A1E" w:rsidRDefault="00AB4A1E" w:rsidP="008B7D4A">
            <w:r w:rsidRPr="00AB4A1E">
              <w:t xml:space="preserve">Referat </w:t>
            </w:r>
          </w:p>
        </w:tc>
      </w:tr>
      <w:tr w:rsidR="00AB4A1E" w:rsidRPr="00AB4A1E" w:rsidTr="00AB4A1E">
        <w:tc>
          <w:tcPr>
            <w:tcW w:w="0" w:type="auto"/>
          </w:tcPr>
          <w:p w:rsidR="00AB4A1E" w:rsidRPr="00AB4A1E" w:rsidRDefault="00AB4A1E" w:rsidP="008B7D4A">
            <w:r w:rsidRPr="00AB4A1E">
              <w:t>20100303</w:t>
            </w:r>
          </w:p>
        </w:tc>
        <w:tc>
          <w:tcPr>
            <w:tcW w:w="0" w:type="auto"/>
          </w:tcPr>
          <w:p w:rsidR="00AB4A1E" w:rsidRPr="00AB4A1E" w:rsidRDefault="00AB4A1E" w:rsidP="008B7D4A">
            <w:r w:rsidRPr="00AB4A1E">
              <w:t>51</w:t>
            </w:r>
          </w:p>
        </w:tc>
        <w:tc>
          <w:tcPr>
            <w:tcW w:w="0" w:type="auto"/>
          </w:tcPr>
          <w:p w:rsidR="00AB4A1E" w:rsidRPr="00AB4A1E" w:rsidRDefault="00AB4A1E" w:rsidP="008B7D4A">
            <w:r w:rsidRPr="00AB4A1E">
              <w:t>1</w:t>
            </w:r>
          </w:p>
        </w:tc>
        <w:tc>
          <w:tcPr>
            <w:tcW w:w="0" w:type="auto"/>
          </w:tcPr>
          <w:p w:rsidR="00AB4A1E" w:rsidRPr="00AB4A1E" w:rsidRDefault="00AB4A1E" w:rsidP="008B7D4A">
            <w:proofErr w:type="gramStart"/>
            <w:r w:rsidRPr="00AB4A1E">
              <w:t>Spørretime  -</w:t>
            </w:r>
            <w:proofErr w:type="gramEnd"/>
            <w:r w:rsidRPr="00AB4A1E">
              <w:t xml:space="preserve"> muntlig spørretime  - ordinær spørretime </w:t>
            </w:r>
          </w:p>
        </w:tc>
      </w:tr>
      <w:tr w:rsidR="00AB4A1E" w:rsidRPr="00AB4A1E" w:rsidTr="00AB4A1E">
        <w:tc>
          <w:tcPr>
            <w:tcW w:w="0" w:type="auto"/>
          </w:tcPr>
          <w:p w:rsidR="00AB4A1E" w:rsidRPr="00AB4A1E" w:rsidRDefault="00AB4A1E" w:rsidP="008B7D4A">
            <w:r w:rsidRPr="00AB4A1E">
              <w:t>20100303</w:t>
            </w:r>
          </w:p>
        </w:tc>
        <w:tc>
          <w:tcPr>
            <w:tcW w:w="0" w:type="auto"/>
          </w:tcPr>
          <w:p w:rsidR="00AB4A1E" w:rsidRPr="00AB4A1E" w:rsidRDefault="00AB4A1E" w:rsidP="008B7D4A">
            <w:r w:rsidRPr="00AB4A1E">
              <w:t>51</w:t>
            </w:r>
          </w:p>
        </w:tc>
        <w:tc>
          <w:tcPr>
            <w:tcW w:w="0" w:type="auto"/>
          </w:tcPr>
          <w:p w:rsidR="00AB4A1E" w:rsidRPr="00AB4A1E" w:rsidRDefault="00AB4A1E" w:rsidP="008B7D4A">
            <w:r w:rsidRPr="00AB4A1E">
              <w:t>2</w:t>
            </w:r>
          </w:p>
        </w:tc>
        <w:tc>
          <w:tcPr>
            <w:tcW w:w="0" w:type="auto"/>
          </w:tcPr>
          <w:p w:rsidR="00AB4A1E" w:rsidRPr="00AB4A1E" w:rsidRDefault="00AB4A1E" w:rsidP="008B7D4A">
            <w:r w:rsidRPr="00AB4A1E">
              <w:t xml:space="preserve">Referat </w:t>
            </w:r>
          </w:p>
        </w:tc>
      </w:tr>
      <w:tr w:rsidR="00AB4A1E" w:rsidRPr="00AB4A1E" w:rsidTr="00AB4A1E">
        <w:tc>
          <w:tcPr>
            <w:tcW w:w="0" w:type="auto"/>
          </w:tcPr>
          <w:p w:rsidR="00AB4A1E" w:rsidRPr="00AB4A1E" w:rsidRDefault="00AB4A1E" w:rsidP="008B7D4A">
            <w:r w:rsidRPr="00AB4A1E">
              <w:t>20100304</w:t>
            </w:r>
          </w:p>
        </w:tc>
        <w:tc>
          <w:tcPr>
            <w:tcW w:w="0" w:type="auto"/>
          </w:tcPr>
          <w:p w:rsidR="00AB4A1E" w:rsidRPr="00AB4A1E" w:rsidRDefault="00AB4A1E" w:rsidP="008B7D4A">
            <w:r w:rsidRPr="00AB4A1E">
              <w:t>52</w:t>
            </w:r>
          </w:p>
        </w:tc>
        <w:tc>
          <w:tcPr>
            <w:tcW w:w="0" w:type="auto"/>
          </w:tcPr>
          <w:p w:rsidR="00AB4A1E" w:rsidRPr="00AB4A1E" w:rsidRDefault="00AB4A1E" w:rsidP="008B7D4A">
            <w:r w:rsidRPr="00AB4A1E">
              <w:t>1</w:t>
            </w:r>
          </w:p>
        </w:tc>
        <w:tc>
          <w:tcPr>
            <w:tcW w:w="0" w:type="auto"/>
          </w:tcPr>
          <w:p w:rsidR="00AB4A1E" w:rsidRPr="00AB4A1E" w:rsidRDefault="00AB4A1E" w:rsidP="008B7D4A">
            <w:r w:rsidRPr="00AB4A1E">
              <w:t>Innstilling fra justiskomiteen om forebygging og brannvesenets redningsoppgaver</w:t>
            </w:r>
            <w:proofErr w:type="gramStart"/>
            <w:r w:rsidRPr="00AB4A1E">
              <w:t xml:space="preserve"> (Innst.</w:t>
            </w:r>
            <w:proofErr w:type="gramEnd"/>
            <w:r w:rsidRPr="00AB4A1E">
              <w:t xml:space="preserve"> 153 S (2009-2010), jf. St.meld. nr. 35 (2008-2009))</w:t>
            </w:r>
          </w:p>
        </w:tc>
      </w:tr>
      <w:tr w:rsidR="00AB4A1E" w:rsidRPr="00AB4A1E" w:rsidTr="00AB4A1E">
        <w:tc>
          <w:tcPr>
            <w:tcW w:w="0" w:type="auto"/>
          </w:tcPr>
          <w:p w:rsidR="00AB4A1E" w:rsidRPr="00AB4A1E" w:rsidRDefault="00AB4A1E" w:rsidP="008B7D4A">
            <w:r w:rsidRPr="00AB4A1E">
              <w:t>20100304</w:t>
            </w:r>
          </w:p>
        </w:tc>
        <w:tc>
          <w:tcPr>
            <w:tcW w:w="0" w:type="auto"/>
          </w:tcPr>
          <w:p w:rsidR="00AB4A1E" w:rsidRPr="00AB4A1E" w:rsidRDefault="00AB4A1E" w:rsidP="008B7D4A">
            <w:r w:rsidRPr="00AB4A1E">
              <w:t>52</w:t>
            </w:r>
          </w:p>
        </w:tc>
        <w:tc>
          <w:tcPr>
            <w:tcW w:w="0" w:type="auto"/>
          </w:tcPr>
          <w:p w:rsidR="00AB4A1E" w:rsidRPr="00AB4A1E" w:rsidRDefault="00AB4A1E" w:rsidP="008B7D4A">
            <w:r w:rsidRPr="00AB4A1E">
              <w:t>2</w:t>
            </w:r>
          </w:p>
        </w:tc>
        <w:tc>
          <w:tcPr>
            <w:tcW w:w="0" w:type="auto"/>
          </w:tcPr>
          <w:p w:rsidR="00AB4A1E" w:rsidRPr="00AB4A1E" w:rsidRDefault="00AB4A1E" w:rsidP="008B7D4A">
            <w:r w:rsidRPr="00AB4A1E">
              <w:t>Innstilling fra justiskomiteen om rettferdsvederlag frå statskassa (Einskildsaker der utbetalt vederlag går ut over Rettferdsvederlagsutvalet si fullmakt)</w:t>
            </w:r>
            <w:proofErr w:type="gramStart"/>
            <w:r w:rsidRPr="00AB4A1E">
              <w:t xml:space="preserve"> (Innst.</w:t>
            </w:r>
            <w:proofErr w:type="gramEnd"/>
            <w:r w:rsidRPr="00AB4A1E">
              <w:t xml:space="preserve"> 138 S (2009-2010), jf. Prop. 63 S (2009-2010))</w:t>
            </w:r>
          </w:p>
        </w:tc>
      </w:tr>
      <w:tr w:rsidR="00AB4A1E" w:rsidRPr="00AB4A1E" w:rsidTr="00AB4A1E">
        <w:tc>
          <w:tcPr>
            <w:tcW w:w="0" w:type="auto"/>
          </w:tcPr>
          <w:p w:rsidR="00AB4A1E" w:rsidRPr="00AB4A1E" w:rsidRDefault="00AB4A1E" w:rsidP="008B7D4A">
            <w:r w:rsidRPr="00AB4A1E">
              <w:t>20100304</w:t>
            </w:r>
          </w:p>
        </w:tc>
        <w:tc>
          <w:tcPr>
            <w:tcW w:w="0" w:type="auto"/>
          </w:tcPr>
          <w:p w:rsidR="00AB4A1E" w:rsidRPr="00AB4A1E" w:rsidRDefault="00AB4A1E" w:rsidP="008B7D4A">
            <w:r w:rsidRPr="00AB4A1E">
              <w:t>52</w:t>
            </w:r>
          </w:p>
        </w:tc>
        <w:tc>
          <w:tcPr>
            <w:tcW w:w="0" w:type="auto"/>
          </w:tcPr>
          <w:p w:rsidR="00AB4A1E" w:rsidRPr="00AB4A1E" w:rsidRDefault="00AB4A1E" w:rsidP="008B7D4A">
            <w:r w:rsidRPr="00AB4A1E">
              <w:t>3</w:t>
            </w:r>
          </w:p>
        </w:tc>
        <w:tc>
          <w:tcPr>
            <w:tcW w:w="0" w:type="auto"/>
          </w:tcPr>
          <w:p w:rsidR="00AB4A1E" w:rsidRPr="00AB4A1E" w:rsidRDefault="00AB4A1E" w:rsidP="008B7D4A">
            <w:r w:rsidRPr="00AB4A1E">
              <w:t>Innstilling fra justiskomiteen om representantforslag fra stortingsrepresentantene André Oktay Dahl, Anders B. Werp, Linda C. Hofstad Helleland og Elisabeth Aspaker om umiddelbar lovendring for å sikre skjerpet straffenivå i volds-, overgreps- og voldtektssaker</w:t>
            </w:r>
            <w:proofErr w:type="gramStart"/>
            <w:r w:rsidRPr="00AB4A1E">
              <w:t xml:space="preserve"> (Innst.</w:t>
            </w:r>
            <w:proofErr w:type="gramEnd"/>
            <w:r w:rsidRPr="00AB4A1E">
              <w:t xml:space="preserve"> 131 S (2009-2010), jf. Dokument 8:27 S (2009-2010))</w:t>
            </w:r>
          </w:p>
        </w:tc>
      </w:tr>
      <w:tr w:rsidR="00AB4A1E" w:rsidRPr="00AB4A1E" w:rsidTr="00AB4A1E">
        <w:tc>
          <w:tcPr>
            <w:tcW w:w="0" w:type="auto"/>
          </w:tcPr>
          <w:p w:rsidR="00AB4A1E" w:rsidRPr="00AB4A1E" w:rsidRDefault="00AB4A1E" w:rsidP="008B7D4A">
            <w:r w:rsidRPr="00AB4A1E">
              <w:t>20100304</w:t>
            </w:r>
          </w:p>
        </w:tc>
        <w:tc>
          <w:tcPr>
            <w:tcW w:w="0" w:type="auto"/>
          </w:tcPr>
          <w:p w:rsidR="00AB4A1E" w:rsidRPr="00AB4A1E" w:rsidRDefault="00AB4A1E" w:rsidP="008B7D4A">
            <w:r w:rsidRPr="00AB4A1E">
              <w:t>52</w:t>
            </w:r>
          </w:p>
        </w:tc>
        <w:tc>
          <w:tcPr>
            <w:tcW w:w="0" w:type="auto"/>
          </w:tcPr>
          <w:p w:rsidR="00AB4A1E" w:rsidRPr="00AB4A1E" w:rsidRDefault="00AB4A1E" w:rsidP="008B7D4A">
            <w:r w:rsidRPr="00AB4A1E">
              <w:t>4</w:t>
            </w:r>
          </w:p>
        </w:tc>
        <w:tc>
          <w:tcPr>
            <w:tcW w:w="0" w:type="auto"/>
          </w:tcPr>
          <w:p w:rsidR="00AB4A1E" w:rsidRPr="00AB4A1E" w:rsidRDefault="00AB4A1E" w:rsidP="008B7D4A">
            <w:r w:rsidRPr="00AB4A1E">
              <w:t>Innstilling fra justiskomiteen om representantforslag fra stortingsrepresentantene Sonja Irene Sjøli, Elisabeth Aspaker, Bent Høie, André Oktay Dahl og Anders B. Werp om innføring av obligatorisk dødsstedsundersøkelse ved alle tilfeller av plutselig og uventet spedbarnsdød</w:t>
            </w:r>
            <w:proofErr w:type="gramStart"/>
            <w:r w:rsidRPr="00AB4A1E">
              <w:t xml:space="preserve"> (Innst.</w:t>
            </w:r>
            <w:proofErr w:type="gramEnd"/>
            <w:r w:rsidRPr="00AB4A1E">
              <w:t xml:space="preserve"> 163 S (2009-2010), jf. Dokument 8:28 S (2009-2010))</w:t>
            </w:r>
          </w:p>
        </w:tc>
      </w:tr>
      <w:tr w:rsidR="00AB4A1E" w:rsidRPr="00AB4A1E" w:rsidTr="00AB4A1E">
        <w:tc>
          <w:tcPr>
            <w:tcW w:w="0" w:type="auto"/>
          </w:tcPr>
          <w:p w:rsidR="00AB4A1E" w:rsidRPr="00AB4A1E" w:rsidRDefault="00AB4A1E" w:rsidP="008B7D4A">
            <w:r w:rsidRPr="00AB4A1E">
              <w:t>20100304</w:t>
            </w:r>
          </w:p>
        </w:tc>
        <w:tc>
          <w:tcPr>
            <w:tcW w:w="0" w:type="auto"/>
          </w:tcPr>
          <w:p w:rsidR="00AB4A1E" w:rsidRPr="00AB4A1E" w:rsidRDefault="00AB4A1E" w:rsidP="008B7D4A">
            <w:r w:rsidRPr="00AB4A1E">
              <w:t>52</w:t>
            </w:r>
          </w:p>
        </w:tc>
        <w:tc>
          <w:tcPr>
            <w:tcW w:w="0" w:type="auto"/>
          </w:tcPr>
          <w:p w:rsidR="00AB4A1E" w:rsidRPr="00AB4A1E" w:rsidRDefault="00AB4A1E" w:rsidP="008B7D4A">
            <w:r w:rsidRPr="00AB4A1E">
              <w:t>5</w:t>
            </w:r>
          </w:p>
        </w:tc>
        <w:tc>
          <w:tcPr>
            <w:tcW w:w="0" w:type="auto"/>
          </w:tcPr>
          <w:p w:rsidR="00AB4A1E" w:rsidRPr="00AB4A1E" w:rsidRDefault="00AB4A1E" w:rsidP="008B7D4A">
            <w:r w:rsidRPr="00AB4A1E">
              <w:t>Innstilling fra justiskomiteen om representantforslag fra stortingsrepresentantene André Oktay Dahl, Anders B. Werp, Bent Høie og Elisabeth Aspaker om bedre, raskere og mer rettssikker analyse ved bruk av DNA-spor</w:t>
            </w:r>
            <w:proofErr w:type="gramStart"/>
            <w:r w:rsidRPr="00AB4A1E">
              <w:t xml:space="preserve"> (Innst.</w:t>
            </w:r>
            <w:proofErr w:type="gramEnd"/>
            <w:r w:rsidRPr="00AB4A1E">
              <w:t xml:space="preserve"> 164 S (2009-2010), jf. Dokument 8:34 S (2009-2010))</w:t>
            </w:r>
          </w:p>
        </w:tc>
      </w:tr>
      <w:tr w:rsidR="00AB4A1E" w:rsidRPr="00AB4A1E" w:rsidTr="00AB4A1E">
        <w:tc>
          <w:tcPr>
            <w:tcW w:w="0" w:type="auto"/>
          </w:tcPr>
          <w:p w:rsidR="00AB4A1E" w:rsidRPr="00AB4A1E" w:rsidRDefault="00AB4A1E" w:rsidP="008B7D4A">
            <w:r w:rsidRPr="00AB4A1E">
              <w:t>20100304</w:t>
            </w:r>
          </w:p>
        </w:tc>
        <w:tc>
          <w:tcPr>
            <w:tcW w:w="0" w:type="auto"/>
          </w:tcPr>
          <w:p w:rsidR="00AB4A1E" w:rsidRPr="00AB4A1E" w:rsidRDefault="00AB4A1E" w:rsidP="008B7D4A">
            <w:r w:rsidRPr="00AB4A1E">
              <w:t>52</w:t>
            </w:r>
          </w:p>
        </w:tc>
        <w:tc>
          <w:tcPr>
            <w:tcW w:w="0" w:type="auto"/>
          </w:tcPr>
          <w:p w:rsidR="00AB4A1E" w:rsidRPr="00AB4A1E" w:rsidRDefault="00AB4A1E" w:rsidP="008B7D4A">
            <w:r w:rsidRPr="00AB4A1E">
              <w:t>6</w:t>
            </w:r>
          </w:p>
        </w:tc>
        <w:tc>
          <w:tcPr>
            <w:tcW w:w="0" w:type="auto"/>
          </w:tcPr>
          <w:p w:rsidR="00AB4A1E" w:rsidRPr="00AB4A1E" w:rsidRDefault="00AB4A1E" w:rsidP="008B7D4A">
            <w:r w:rsidRPr="00AB4A1E">
              <w:t>Innstilling fra justiskomiteen om lov om vergemål (vergemålsloven)</w:t>
            </w:r>
            <w:proofErr w:type="gramStart"/>
            <w:r w:rsidRPr="00AB4A1E">
              <w:t xml:space="preserve"> (Innst.</w:t>
            </w:r>
            <w:proofErr w:type="gramEnd"/>
            <w:r w:rsidRPr="00AB4A1E">
              <w:t xml:space="preserve"> 154 L (2009-2010), jf. Prop. 4 L (2009-2010) og Ot.prp. nr. 110 (2008-2009))</w:t>
            </w:r>
          </w:p>
        </w:tc>
      </w:tr>
      <w:tr w:rsidR="00AB4A1E" w:rsidRPr="00AB4A1E" w:rsidTr="00AB4A1E">
        <w:tc>
          <w:tcPr>
            <w:tcW w:w="0" w:type="auto"/>
          </w:tcPr>
          <w:p w:rsidR="00AB4A1E" w:rsidRPr="00AB4A1E" w:rsidRDefault="00AB4A1E" w:rsidP="008B7D4A">
            <w:r w:rsidRPr="00AB4A1E">
              <w:t>20100304</w:t>
            </w:r>
          </w:p>
        </w:tc>
        <w:tc>
          <w:tcPr>
            <w:tcW w:w="0" w:type="auto"/>
          </w:tcPr>
          <w:p w:rsidR="00AB4A1E" w:rsidRPr="00AB4A1E" w:rsidRDefault="00AB4A1E" w:rsidP="008B7D4A">
            <w:r w:rsidRPr="00AB4A1E">
              <w:t>52</w:t>
            </w:r>
          </w:p>
        </w:tc>
        <w:tc>
          <w:tcPr>
            <w:tcW w:w="0" w:type="auto"/>
          </w:tcPr>
          <w:p w:rsidR="00AB4A1E" w:rsidRPr="00AB4A1E" w:rsidRDefault="00AB4A1E" w:rsidP="008B7D4A">
            <w:r w:rsidRPr="00AB4A1E">
              <w:t>7</w:t>
            </w:r>
          </w:p>
        </w:tc>
        <w:tc>
          <w:tcPr>
            <w:tcW w:w="0" w:type="auto"/>
          </w:tcPr>
          <w:p w:rsidR="00AB4A1E" w:rsidRPr="00AB4A1E" w:rsidRDefault="00AB4A1E" w:rsidP="008B7D4A">
            <w:r w:rsidRPr="00AB4A1E">
              <w:t>Innstilling fra justiskomiteen om lov om beskyttelse av varemerker (varemerkeloven)</w:t>
            </w:r>
            <w:proofErr w:type="gramStart"/>
            <w:r w:rsidRPr="00AB4A1E">
              <w:t xml:space="preserve"> (Innst.</w:t>
            </w:r>
            <w:proofErr w:type="gramEnd"/>
            <w:r w:rsidRPr="00AB4A1E">
              <w:t xml:space="preserve"> 101 L (2009-2010), jf. Prop. 6 L (2009-2010) og Ot.prp. nr. 98 (2008-2009))</w:t>
            </w:r>
          </w:p>
        </w:tc>
      </w:tr>
      <w:tr w:rsidR="00AB4A1E" w:rsidRPr="00AB4A1E" w:rsidTr="00AB4A1E">
        <w:tc>
          <w:tcPr>
            <w:tcW w:w="0" w:type="auto"/>
          </w:tcPr>
          <w:p w:rsidR="00AB4A1E" w:rsidRPr="00AB4A1E" w:rsidRDefault="00AB4A1E" w:rsidP="008B7D4A">
            <w:r w:rsidRPr="00AB4A1E">
              <w:t>20100304</w:t>
            </w:r>
          </w:p>
        </w:tc>
        <w:tc>
          <w:tcPr>
            <w:tcW w:w="0" w:type="auto"/>
          </w:tcPr>
          <w:p w:rsidR="00AB4A1E" w:rsidRPr="00AB4A1E" w:rsidRDefault="00AB4A1E" w:rsidP="008B7D4A">
            <w:r w:rsidRPr="00AB4A1E">
              <w:t>52</w:t>
            </w:r>
          </w:p>
        </w:tc>
        <w:tc>
          <w:tcPr>
            <w:tcW w:w="0" w:type="auto"/>
          </w:tcPr>
          <w:p w:rsidR="00AB4A1E" w:rsidRPr="00AB4A1E" w:rsidRDefault="00AB4A1E" w:rsidP="008B7D4A">
            <w:r w:rsidRPr="00AB4A1E">
              <w:t>8</w:t>
            </w:r>
          </w:p>
        </w:tc>
        <w:tc>
          <w:tcPr>
            <w:tcW w:w="0" w:type="auto"/>
          </w:tcPr>
          <w:p w:rsidR="00AB4A1E" w:rsidRPr="00AB4A1E" w:rsidRDefault="00AB4A1E" w:rsidP="008B7D4A">
            <w:r w:rsidRPr="00AB4A1E">
              <w:t>Innstilling fra justiskomiteen om lov om behandling av opplysninger i politiet og påtalemyndigheten (politiregisterloven)</w:t>
            </w:r>
            <w:proofErr w:type="gramStart"/>
            <w:r w:rsidRPr="00AB4A1E">
              <w:t xml:space="preserve"> (Innst.</w:t>
            </w:r>
            <w:proofErr w:type="gramEnd"/>
            <w:r w:rsidRPr="00AB4A1E">
              <w:t xml:space="preserve"> 139 L (2009-2010), jf. Prop. 12 L (2009-2010) og Ot.prp. nr. 108 (2008-2009))</w:t>
            </w:r>
          </w:p>
        </w:tc>
      </w:tr>
      <w:tr w:rsidR="00AB4A1E" w:rsidRPr="00AB4A1E" w:rsidTr="00AB4A1E">
        <w:tc>
          <w:tcPr>
            <w:tcW w:w="0" w:type="auto"/>
          </w:tcPr>
          <w:p w:rsidR="00AB4A1E" w:rsidRPr="00AB4A1E" w:rsidRDefault="00AB4A1E" w:rsidP="008B7D4A">
            <w:r w:rsidRPr="00AB4A1E">
              <w:t>20100304</w:t>
            </w:r>
          </w:p>
        </w:tc>
        <w:tc>
          <w:tcPr>
            <w:tcW w:w="0" w:type="auto"/>
          </w:tcPr>
          <w:p w:rsidR="00AB4A1E" w:rsidRPr="00AB4A1E" w:rsidRDefault="00AB4A1E" w:rsidP="008B7D4A">
            <w:r w:rsidRPr="00AB4A1E">
              <w:t>52</w:t>
            </w:r>
          </w:p>
        </w:tc>
        <w:tc>
          <w:tcPr>
            <w:tcW w:w="0" w:type="auto"/>
          </w:tcPr>
          <w:p w:rsidR="00AB4A1E" w:rsidRPr="00AB4A1E" w:rsidRDefault="00AB4A1E" w:rsidP="008B7D4A">
            <w:r w:rsidRPr="00AB4A1E">
              <w:t>9</w:t>
            </w:r>
          </w:p>
        </w:tc>
        <w:tc>
          <w:tcPr>
            <w:tcW w:w="0" w:type="auto"/>
          </w:tcPr>
          <w:p w:rsidR="00AB4A1E" w:rsidRPr="00AB4A1E" w:rsidRDefault="00AB4A1E" w:rsidP="008B7D4A">
            <w:r w:rsidRPr="00AB4A1E">
              <w:t xml:space="preserve">Interpellasjon fra representanten Ketil Solvik-Olsen til forsknings- og høyere utdanningsministeren: </w:t>
            </w:r>
          </w:p>
        </w:tc>
      </w:tr>
      <w:tr w:rsidR="00AB4A1E" w:rsidRPr="00AB4A1E" w:rsidTr="00AB4A1E">
        <w:tc>
          <w:tcPr>
            <w:tcW w:w="0" w:type="auto"/>
          </w:tcPr>
          <w:p w:rsidR="00AB4A1E" w:rsidRPr="00AB4A1E" w:rsidRDefault="00AB4A1E" w:rsidP="008B7D4A">
            <w:r w:rsidRPr="00AB4A1E">
              <w:lastRenderedPageBreak/>
              <w:t>20100304</w:t>
            </w:r>
          </w:p>
        </w:tc>
        <w:tc>
          <w:tcPr>
            <w:tcW w:w="0" w:type="auto"/>
          </w:tcPr>
          <w:p w:rsidR="00AB4A1E" w:rsidRPr="00AB4A1E" w:rsidRDefault="00AB4A1E" w:rsidP="008B7D4A">
            <w:r w:rsidRPr="00AB4A1E">
              <w:t>52</w:t>
            </w:r>
          </w:p>
        </w:tc>
        <w:tc>
          <w:tcPr>
            <w:tcW w:w="0" w:type="auto"/>
          </w:tcPr>
          <w:p w:rsidR="00AB4A1E" w:rsidRPr="00AB4A1E" w:rsidRDefault="00AB4A1E" w:rsidP="008B7D4A">
            <w:r w:rsidRPr="00AB4A1E">
              <w:t>10</w:t>
            </w:r>
          </w:p>
        </w:tc>
        <w:tc>
          <w:tcPr>
            <w:tcW w:w="0" w:type="auto"/>
          </w:tcPr>
          <w:p w:rsidR="00AB4A1E" w:rsidRPr="00AB4A1E" w:rsidRDefault="00AB4A1E" w:rsidP="008B7D4A">
            <w:r w:rsidRPr="00AB4A1E">
              <w:t xml:space="preserve">Interpellasjon fra representanten Elisabeth Aspaker til forsknings- og høyere utdanningsministeren: </w:t>
            </w:r>
          </w:p>
        </w:tc>
      </w:tr>
      <w:tr w:rsidR="00AB4A1E" w:rsidRPr="00AB4A1E" w:rsidTr="00AB4A1E">
        <w:tc>
          <w:tcPr>
            <w:tcW w:w="0" w:type="auto"/>
          </w:tcPr>
          <w:p w:rsidR="00AB4A1E" w:rsidRPr="00AB4A1E" w:rsidRDefault="00AB4A1E" w:rsidP="008B7D4A">
            <w:r w:rsidRPr="00AB4A1E">
              <w:t>20100304</w:t>
            </w:r>
          </w:p>
        </w:tc>
        <w:tc>
          <w:tcPr>
            <w:tcW w:w="0" w:type="auto"/>
          </w:tcPr>
          <w:p w:rsidR="00AB4A1E" w:rsidRPr="00AB4A1E" w:rsidRDefault="00AB4A1E" w:rsidP="008B7D4A">
            <w:r w:rsidRPr="00AB4A1E">
              <w:t>52</w:t>
            </w:r>
          </w:p>
        </w:tc>
        <w:tc>
          <w:tcPr>
            <w:tcW w:w="0" w:type="auto"/>
          </w:tcPr>
          <w:p w:rsidR="00AB4A1E" w:rsidRPr="00AB4A1E" w:rsidRDefault="00AB4A1E" w:rsidP="008B7D4A">
            <w:r w:rsidRPr="00AB4A1E">
              <w:t>11</w:t>
            </w:r>
          </w:p>
        </w:tc>
        <w:tc>
          <w:tcPr>
            <w:tcW w:w="0" w:type="auto"/>
          </w:tcPr>
          <w:p w:rsidR="00AB4A1E" w:rsidRPr="00AB4A1E" w:rsidRDefault="00AB4A1E" w:rsidP="008B7D4A">
            <w:r w:rsidRPr="00AB4A1E">
              <w:t>Stortingets vedtak til lov om endringar i sjølova mv. (Lovvedtak 35 (2009-2010), jf. Innst. 148 L (2009-2010) og Prop. 62 L (2009-2010))</w:t>
            </w:r>
          </w:p>
        </w:tc>
      </w:tr>
      <w:tr w:rsidR="00AB4A1E" w:rsidRPr="00AB4A1E" w:rsidTr="00AB4A1E">
        <w:tc>
          <w:tcPr>
            <w:tcW w:w="0" w:type="auto"/>
          </w:tcPr>
          <w:p w:rsidR="00AB4A1E" w:rsidRPr="00AB4A1E" w:rsidRDefault="00AB4A1E" w:rsidP="008B7D4A">
            <w:r w:rsidRPr="00AB4A1E">
              <w:t>20100304</w:t>
            </w:r>
          </w:p>
        </w:tc>
        <w:tc>
          <w:tcPr>
            <w:tcW w:w="0" w:type="auto"/>
          </w:tcPr>
          <w:p w:rsidR="00AB4A1E" w:rsidRPr="00AB4A1E" w:rsidRDefault="00AB4A1E" w:rsidP="008B7D4A">
            <w:r w:rsidRPr="00AB4A1E">
              <w:t>52</w:t>
            </w:r>
          </w:p>
        </w:tc>
        <w:tc>
          <w:tcPr>
            <w:tcW w:w="0" w:type="auto"/>
          </w:tcPr>
          <w:p w:rsidR="00AB4A1E" w:rsidRPr="00AB4A1E" w:rsidRDefault="00AB4A1E" w:rsidP="008B7D4A">
            <w:r w:rsidRPr="00AB4A1E">
              <w:t>12</w:t>
            </w:r>
          </w:p>
        </w:tc>
        <w:tc>
          <w:tcPr>
            <w:tcW w:w="0" w:type="auto"/>
          </w:tcPr>
          <w:p w:rsidR="00AB4A1E" w:rsidRPr="00AB4A1E" w:rsidRDefault="00AB4A1E" w:rsidP="008B7D4A">
            <w:r w:rsidRPr="00AB4A1E">
              <w:t xml:space="preserve">Referat </w:t>
            </w:r>
          </w:p>
        </w:tc>
      </w:tr>
      <w:tr w:rsidR="00AB4A1E" w:rsidRPr="00AB4A1E" w:rsidTr="00AB4A1E">
        <w:tc>
          <w:tcPr>
            <w:tcW w:w="0" w:type="auto"/>
          </w:tcPr>
          <w:p w:rsidR="00AB4A1E" w:rsidRPr="00AB4A1E" w:rsidRDefault="00AB4A1E" w:rsidP="008B7D4A">
            <w:r w:rsidRPr="00AB4A1E">
              <w:t>20100305</w:t>
            </w:r>
          </w:p>
        </w:tc>
        <w:tc>
          <w:tcPr>
            <w:tcW w:w="0" w:type="auto"/>
          </w:tcPr>
          <w:p w:rsidR="00AB4A1E" w:rsidRPr="00AB4A1E" w:rsidRDefault="00AB4A1E" w:rsidP="008B7D4A">
            <w:r w:rsidRPr="00AB4A1E">
              <w:t>53</w:t>
            </w:r>
          </w:p>
        </w:tc>
        <w:tc>
          <w:tcPr>
            <w:tcW w:w="0" w:type="auto"/>
          </w:tcPr>
          <w:p w:rsidR="00AB4A1E" w:rsidRPr="00AB4A1E" w:rsidRDefault="00AB4A1E" w:rsidP="008B7D4A">
            <w:r w:rsidRPr="00AB4A1E">
              <w:t>1</w:t>
            </w:r>
          </w:p>
        </w:tc>
        <w:tc>
          <w:tcPr>
            <w:tcW w:w="0" w:type="auto"/>
          </w:tcPr>
          <w:p w:rsidR="00AB4A1E" w:rsidRPr="00AB4A1E" w:rsidRDefault="00AB4A1E" w:rsidP="008B7D4A">
            <w:r w:rsidRPr="00AB4A1E">
              <w:t>Representantforslag fra stortingsrepresentantene Oskar Jarle Grimstad, Harald T. Nesvik, Ketil Solvik-Olsen og Kjell Ivar Larsen om å endre konsesjonskravene for Statnetts mobile gasskraftverk (Dokument 8:74 S (2009-2010))</w:t>
            </w:r>
          </w:p>
        </w:tc>
      </w:tr>
      <w:tr w:rsidR="00AB4A1E" w:rsidRPr="00AB4A1E" w:rsidTr="00AB4A1E">
        <w:tc>
          <w:tcPr>
            <w:tcW w:w="0" w:type="auto"/>
          </w:tcPr>
          <w:p w:rsidR="00AB4A1E" w:rsidRPr="00AB4A1E" w:rsidRDefault="00AB4A1E" w:rsidP="008B7D4A">
            <w:r w:rsidRPr="00AB4A1E">
              <w:t>20100305</w:t>
            </w:r>
          </w:p>
        </w:tc>
        <w:tc>
          <w:tcPr>
            <w:tcW w:w="0" w:type="auto"/>
          </w:tcPr>
          <w:p w:rsidR="00AB4A1E" w:rsidRPr="00AB4A1E" w:rsidRDefault="00AB4A1E" w:rsidP="008B7D4A">
            <w:r w:rsidRPr="00AB4A1E">
              <w:t>53</w:t>
            </w:r>
          </w:p>
        </w:tc>
        <w:tc>
          <w:tcPr>
            <w:tcW w:w="0" w:type="auto"/>
          </w:tcPr>
          <w:p w:rsidR="00AB4A1E" w:rsidRPr="00AB4A1E" w:rsidRDefault="00AB4A1E" w:rsidP="008B7D4A">
            <w:r w:rsidRPr="00AB4A1E">
              <w:t>2</w:t>
            </w:r>
          </w:p>
        </w:tc>
        <w:tc>
          <w:tcPr>
            <w:tcW w:w="0" w:type="auto"/>
          </w:tcPr>
          <w:p w:rsidR="00AB4A1E" w:rsidRPr="00AB4A1E" w:rsidRDefault="00AB4A1E" w:rsidP="008B7D4A">
            <w:r w:rsidRPr="00AB4A1E">
              <w:t>Innstilling fra finanskomiteen om samtykke til å sette i kraft en overenskomst om opplysninger i skattesaker mellom Norge og Anguilla, undertegnet i Paris 14. desember 2009</w:t>
            </w:r>
            <w:proofErr w:type="gramStart"/>
            <w:r w:rsidRPr="00AB4A1E">
              <w:t xml:space="preserve"> (Innst.</w:t>
            </w:r>
            <w:proofErr w:type="gramEnd"/>
            <w:r w:rsidRPr="00AB4A1E">
              <w:t xml:space="preserve"> 166 S (2009-2010), jf. Prop. 66 S (2009-2010))</w:t>
            </w:r>
          </w:p>
        </w:tc>
      </w:tr>
      <w:tr w:rsidR="00AB4A1E" w:rsidRPr="00AB4A1E" w:rsidTr="00AB4A1E">
        <w:tc>
          <w:tcPr>
            <w:tcW w:w="0" w:type="auto"/>
          </w:tcPr>
          <w:p w:rsidR="00AB4A1E" w:rsidRPr="00AB4A1E" w:rsidRDefault="00AB4A1E" w:rsidP="008B7D4A">
            <w:r w:rsidRPr="00AB4A1E">
              <w:t>20100305</w:t>
            </w:r>
          </w:p>
        </w:tc>
        <w:tc>
          <w:tcPr>
            <w:tcW w:w="0" w:type="auto"/>
          </w:tcPr>
          <w:p w:rsidR="00AB4A1E" w:rsidRPr="00AB4A1E" w:rsidRDefault="00AB4A1E" w:rsidP="008B7D4A">
            <w:r w:rsidRPr="00AB4A1E">
              <w:t>53</w:t>
            </w:r>
          </w:p>
        </w:tc>
        <w:tc>
          <w:tcPr>
            <w:tcW w:w="0" w:type="auto"/>
          </w:tcPr>
          <w:p w:rsidR="00AB4A1E" w:rsidRPr="00AB4A1E" w:rsidRDefault="00AB4A1E" w:rsidP="008B7D4A">
            <w:r w:rsidRPr="00AB4A1E">
              <w:t>3</w:t>
            </w:r>
          </w:p>
        </w:tc>
        <w:tc>
          <w:tcPr>
            <w:tcW w:w="0" w:type="auto"/>
          </w:tcPr>
          <w:p w:rsidR="00AB4A1E" w:rsidRPr="00AB4A1E" w:rsidRDefault="00AB4A1E" w:rsidP="008B7D4A">
            <w:r w:rsidRPr="00AB4A1E">
              <w:t>Innstilling fra finanskomiteen om samtykke til å sette i kraft en overenskomst om opplysninger i skattesaker mellom Norge og Turks og Caicosøyene, undertegnet i Paris 14. desember 2009</w:t>
            </w:r>
            <w:proofErr w:type="gramStart"/>
            <w:r w:rsidRPr="00AB4A1E">
              <w:t xml:space="preserve"> (Innst.</w:t>
            </w:r>
            <w:proofErr w:type="gramEnd"/>
            <w:r w:rsidRPr="00AB4A1E">
              <w:t xml:space="preserve"> 167 S (2009-2010), jf. Prop. 67 S (2009-2010))</w:t>
            </w:r>
          </w:p>
        </w:tc>
      </w:tr>
      <w:tr w:rsidR="00AB4A1E" w:rsidRPr="00AB4A1E" w:rsidTr="00AB4A1E">
        <w:tc>
          <w:tcPr>
            <w:tcW w:w="0" w:type="auto"/>
          </w:tcPr>
          <w:p w:rsidR="00AB4A1E" w:rsidRPr="00AB4A1E" w:rsidRDefault="00AB4A1E" w:rsidP="008B7D4A">
            <w:r w:rsidRPr="00AB4A1E">
              <w:t>20100305</w:t>
            </w:r>
          </w:p>
        </w:tc>
        <w:tc>
          <w:tcPr>
            <w:tcW w:w="0" w:type="auto"/>
          </w:tcPr>
          <w:p w:rsidR="00AB4A1E" w:rsidRPr="00AB4A1E" w:rsidRDefault="00AB4A1E" w:rsidP="008B7D4A">
            <w:r w:rsidRPr="00AB4A1E">
              <w:t>53</w:t>
            </w:r>
          </w:p>
        </w:tc>
        <w:tc>
          <w:tcPr>
            <w:tcW w:w="0" w:type="auto"/>
          </w:tcPr>
          <w:p w:rsidR="00AB4A1E" w:rsidRPr="00AB4A1E" w:rsidRDefault="00AB4A1E" w:rsidP="008B7D4A">
            <w:r w:rsidRPr="00AB4A1E">
              <w:t>4</w:t>
            </w:r>
          </w:p>
        </w:tc>
        <w:tc>
          <w:tcPr>
            <w:tcW w:w="0" w:type="auto"/>
          </w:tcPr>
          <w:p w:rsidR="00AB4A1E" w:rsidRPr="00AB4A1E" w:rsidRDefault="00AB4A1E" w:rsidP="008B7D4A">
            <w:r w:rsidRPr="00AB4A1E">
              <w:t>Innstilling fra finanskomiteen om samtykke til å sette i kraft en overenskomst om opplysninger i skattesaker mellom Norge og Gibraltar, undertegnet i Paris 16. desember 2009</w:t>
            </w:r>
            <w:proofErr w:type="gramStart"/>
            <w:r w:rsidRPr="00AB4A1E">
              <w:t xml:space="preserve"> (Innst.</w:t>
            </w:r>
            <w:proofErr w:type="gramEnd"/>
            <w:r w:rsidRPr="00AB4A1E">
              <w:t xml:space="preserve"> 168 S (2009-2010), jf. Prop. 68 S (2009-2010))</w:t>
            </w:r>
          </w:p>
        </w:tc>
      </w:tr>
      <w:tr w:rsidR="00AB4A1E" w:rsidRPr="00AB4A1E" w:rsidTr="00AB4A1E">
        <w:tc>
          <w:tcPr>
            <w:tcW w:w="0" w:type="auto"/>
          </w:tcPr>
          <w:p w:rsidR="00AB4A1E" w:rsidRPr="00AB4A1E" w:rsidRDefault="00AB4A1E" w:rsidP="008B7D4A">
            <w:r w:rsidRPr="00AB4A1E">
              <w:t>20100305</w:t>
            </w:r>
          </w:p>
        </w:tc>
        <w:tc>
          <w:tcPr>
            <w:tcW w:w="0" w:type="auto"/>
          </w:tcPr>
          <w:p w:rsidR="00AB4A1E" w:rsidRPr="00AB4A1E" w:rsidRDefault="00AB4A1E" w:rsidP="008B7D4A">
            <w:r w:rsidRPr="00AB4A1E">
              <w:t>53</w:t>
            </w:r>
          </w:p>
        </w:tc>
        <w:tc>
          <w:tcPr>
            <w:tcW w:w="0" w:type="auto"/>
          </w:tcPr>
          <w:p w:rsidR="00AB4A1E" w:rsidRPr="00AB4A1E" w:rsidRDefault="00AB4A1E" w:rsidP="008B7D4A">
            <w:r w:rsidRPr="00AB4A1E">
              <w:t>5</w:t>
            </w:r>
          </w:p>
        </w:tc>
        <w:tc>
          <w:tcPr>
            <w:tcW w:w="0" w:type="auto"/>
          </w:tcPr>
          <w:p w:rsidR="00AB4A1E" w:rsidRPr="00AB4A1E" w:rsidRDefault="00AB4A1E" w:rsidP="008B7D4A">
            <w:r w:rsidRPr="00AB4A1E">
              <w:t>Innstilling frå finanskomiteen om representantforslag fra stortingsrepresentantene Ulf Leirstein, Harald T. Nesvik og Christian Tybring-Gjedde om forenklinger i rapportering, skjemaer og regelverk for næringslivet</w:t>
            </w:r>
            <w:proofErr w:type="gramStart"/>
            <w:r w:rsidRPr="00AB4A1E">
              <w:t xml:space="preserve"> (Innst.</w:t>
            </w:r>
            <w:proofErr w:type="gramEnd"/>
            <w:r w:rsidRPr="00AB4A1E">
              <w:t xml:space="preserve"> 137 S (2009-2010), jf. Dokument 8:15 S (2009-2010))</w:t>
            </w:r>
          </w:p>
        </w:tc>
      </w:tr>
      <w:tr w:rsidR="00AB4A1E" w:rsidRPr="00AB4A1E" w:rsidTr="00AB4A1E">
        <w:tc>
          <w:tcPr>
            <w:tcW w:w="0" w:type="auto"/>
          </w:tcPr>
          <w:p w:rsidR="00AB4A1E" w:rsidRPr="00AB4A1E" w:rsidRDefault="00AB4A1E" w:rsidP="008B7D4A">
            <w:r w:rsidRPr="00AB4A1E">
              <w:t>20100305</w:t>
            </w:r>
          </w:p>
        </w:tc>
        <w:tc>
          <w:tcPr>
            <w:tcW w:w="0" w:type="auto"/>
          </w:tcPr>
          <w:p w:rsidR="00AB4A1E" w:rsidRPr="00AB4A1E" w:rsidRDefault="00AB4A1E" w:rsidP="008B7D4A">
            <w:r w:rsidRPr="00AB4A1E">
              <w:t>53</w:t>
            </w:r>
          </w:p>
        </w:tc>
        <w:tc>
          <w:tcPr>
            <w:tcW w:w="0" w:type="auto"/>
          </w:tcPr>
          <w:p w:rsidR="00AB4A1E" w:rsidRPr="00AB4A1E" w:rsidRDefault="00AB4A1E" w:rsidP="008B7D4A">
            <w:r w:rsidRPr="00AB4A1E">
              <w:t>6</w:t>
            </w:r>
          </w:p>
        </w:tc>
        <w:tc>
          <w:tcPr>
            <w:tcW w:w="0" w:type="auto"/>
          </w:tcPr>
          <w:p w:rsidR="00AB4A1E" w:rsidRPr="00AB4A1E" w:rsidRDefault="00AB4A1E" w:rsidP="008B7D4A">
            <w:r w:rsidRPr="00AB4A1E">
              <w:t>Innstilling fra finanskomiteen om representantforslag fra stortingsrepresentantene Ulf Leirstein, Kari Storstrand og Christian Tybring-Gjedde om å forby offentliggjøring av skattelister</w:t>
            </w:r>
            <w:proofErr w:type="gramStart"/>
            <w:r w:rsidRPr="00AB4A1E">
              <w:t xml:space="preserve"> (Innst.</w:t>
            </w:r>
            <w:proofErr w:type="gramEnd"/>
            <w:r w:rsidRPr="00AB4A1E">
              <w:t xml:space="preserve"> 134 S (2009-2010), jf. Dokument 8:16 S (2009-2010))</w:t>
            </w:r>
          </w:p>
        </w:tc>
      </w:tr>
      <w:tr w:rsidR="00AB4A1E" w:rsidRPr="00AB4A1E" w:rsidTr="00AB4A1E">
        <w:tc>
          <w:tcPr>
            <w:tcW w:w="0" w:type="auto"/>
          </w:tcPr>
          <w:p w:rsidR="00AB4A1E" w:rsidRPr="00AB4A1E" w:rsidRDefault="00AB4A1E" w:rsidP="008B7D4A">
            <w:r w:rsidRPr="00AB4A1E">
              <w:t>20100305</w:t>
            </w:r>
          </w:p>
        </w:tc>
        <w:tc>
          <w:tcPr>
            <w:tcW w:w="0" w:type="auto"/>
          </w:tcPr>
          <w:p w:rsidR="00AB4A1E" w:rsidRPr="00AB4A1E" w:rsidRDefault="00AB4A1E" w:rsidP="008B7D4A">
            <w:r w:rsidRPr="00AB4A1E">
              <w:t>53</w:t>
            </w:r>
          </w:p>
        </w:tc>
        <w:tc>
          <w:tcPr>
            <w:tcW w:w="0" w:type="auto"/>
          </w:tcPr>
          <w:p w:rsidR="00AB4A1E" w:rsidRPr="00AB4A1E" w:rsidRDefault="00AB4A1E" w:rsidP="008B7D4A">
            <w:r w:rsidRPr="00AB4A1E">
              <w:t>7</w:t>
            </w:r>
          </w:p>
        </w:tc>
        <w:tc>
          <w:tcPr>
            <w:tcW w:w="0" w:type="auto"/>
          </w:tcPr>
          <w:p w:rsidR="00AB4A1E" w:rsidRPr="00AB4A1E" w:rsidRDefault="00AB4A1E" w:rsidP="008B7D4A">
            <w:r w:rsidRPr="00AB4A1E">
              <w:t>Innstilling fra finanskomiteen om representantforslag fra stortingsrepresentantene Hans Olav Syversen, Geir Jørgen Bekkevold og Kjell Ingolf Ropstad om å styrke etikkarbeidet i Statens pensjonsfond - Utland</w:t>
            </w:r>
            <w:proofErr w:type="gramStart"/>
            <w:r w:rsidRPr="00AB4A1E">
              <w:t xml:space="preserve"> (Innst.</w:t>
            </w:r>
            <w:proofErr w:type="gramEnd"/>
            <w:r w:rsidRPr="00AB4A1E">
              <w:t xml:space="preserve"> 152 S (2009-2010), jf. Dokument 8:22 S (2009-2010))</w:t>
            </w:r>
          </w:p>
        </w:tc>
      </w:tr>
      <w:tr w:rsidR="00AB4A1E" w:rsidRPr="00AB4A1E" w:rsidTr="00AB4A1E">
        <w:tc>
          <w:tcPr>
            <w:tcW w:w="0" w:type="auto"/>
          </w:tcPr>
          <w:p w:rsidR="00AB4A1E" w:rsidRPr="00AB4A1E" w:rsidRDefault="00AB4A1E" w:rsidP="008B7D4A">
            <w:r w:rsidRPr="00AB4A1E">
              <w:t>20100305</w:t>
            </w:r>
          </w:p>
        </w:tc>
        <w:tc>
          <w:tcPr>
            <w:tcW w:w="0" w:type="auto"/>
          </w:tcPr>
          <w:p w:rsidR="00AB4A1E" w:rsidRPr="00AB4A1E" w:rsidRDefault="00AB4A1E" w:rsidP="008B7D4A">
            <w:r w:rsidRPr="00AB4A1E">
              <w:t>53</w:t>
            </w:r>
          </w:p>
        </w:tc>
        <w:tc>
          <w:tcPr>
            <w:tcW w:w="0" w:type="auto"/>
          </w:tcPr>
          <w:p w:rsidR="00AB4A1E" w:rsidRPr="00AB4A1E" w:rsidRDefault="00AB4A1E" w:rsidP="008B7D4A">
            <w:r w:rsidRPr="00AB4A1E">
              <w:t>8</w:t>
            </w:r>
          </w:p>
        </w:tc>
        <w:tc>
          <w:tcPr>
            <w:tcW w:w="0" w:type="auto"/>
          </w:tcPr>
          <w:p w:rsidR="00AB4A1E" w:rsidRPr="00AB4A1E" w:rsidRDefault="00AB4A1E" w:rsidP="008B7D4A">
            <w:r w:rsidRPr="00AB4A1E">
              <w:t>Innstilling fra finanskomiteen om representantforslag fra stortingsrepresentantene Laila Dåvøy, Hans Olav Syversen og Geir Jørgen Bekkevold om utvidelse av momsrefusjonsordningen for ideelle aktører i helse- og omsorgssektoren</w:t>
            </w:r>
            <w:proofErr w:type="gramStart"/>
            <w:r w:rsidRPr="00AB4A1E">
              <w:t xml:space="preserve"> (Innst.</w:t>
            </w:r>
            <w:proofErr w:type="gramEnd"/>
            <w:r w:rsidRPr="00AB4A1E">
              <w:t xml:space="preserve"> 165 S (2009-2010), jf. Dokument 8:35 S (2009-2010))</w:t>
            </w:r>
          </w:p>
        </w:tc>
      </w:tr>
      <w:tr w:rsidR="00AB4A1E" w:rsidRPr="00AB4A1E" w:rsidTr="00AB4A1E">
        <w:tc>
          <w:tcPr>
            <w:tcW w:w="0" w:type="auto"/>
          </w:tcPr>
          <w:p w:rsidR="00AB4A1E" w:rsidRPr="00AB4A1E" w:rsidRDefault="00AB4A1E" w:rsidP="008B7D4A">
            <w:r w:rsidRPr="00AB4A1E">
              <w:t>20100305</w:t>
            </w:r>
          </w:p>
        </w:tc>
        <w:tc>
          <w:tcPr>
            <w:tcW w:w="0" w:type="auto"/>
          </w:tcPr>
          <w:p w:rsidR="00AB4A1E" w:rsidRPr="00AB4A1E" w:rsidRDefault="00AB4A1E" w:rsidP="008B7D4A">
            <w:r w:rsidRPr="00AB4A1E">
              <w:t>53</w:t>
            </w:r>
          </w:p>
        </w:tc>
        <w:tc>
          <w:tcPr>
            <w:tcW w:w="0" w:type="auto"/>
          </w:tcPr>
          <w:p w:rsidR="00AB4A1E" w:rsidRPr="00AB4A1E" w:rsidRDefault="00AB4A1E" w:rsidP="008B7D4A">
            <w:r w:rsidRPr="00AB4A1E">
              <w:t>9</w:t>
            </w:r>
          </w:p>
        </w:tc>
        <w:tc>
          <w:tcPr>
            <w:tcW w:w="0" w:type="auto"/>
          </w:tcPr>
          <w:p w:rsidR="00AB4A1E" w:rsidRPr="00AB4A1E" w:rsidRDefault="00AB4A1E" w:rsidP="008B7D4A">
            <w:r w:rsidRPr="00AB4A1E">
              <w:t xml:space="preserve">Referat </w:t>
            </w:r>
          </w:p>
        </w:tc>
      </w:tr>
      <w:tr w:rsidR="00AB4A1E" w:rsidRPr="00AB4A1E" w:rsidTr="00AB4A1E">
        <w:tc>
          <w:tcPr>
            <w:tcW w:w="0" w:type="auto"/>
          </w:tcPr>
          <w:p w:rsidR="00AB4A1E" w:rsidRPr="00AB4A1E" w:rsidRDefault="00AB4A1E" w:rsidP="008B7D4A">
            <w:r w:rsidRPr="00AB4A1E">
              <w:t>20100309</w:t>
            </w:r>
          </w:p>
        </w:tc>
        <w:tc>
          <w:tcPr>
            <w:tcW w:w="0" w:type="auto"/>
          </w:tcPr>
          <w:p w:rsidR="00AB4A1E" w:rsidRPr="00AB4A1E" w:rsidRDefault="00AB4A1E" w:rsidP="008B7D4A">
            <w:r w:rsidRPr="00AB4A1E">
              <w:t>54</w:t>
            </w:r>
          </w:p>
        </w:tc>
        <w:tc>
          <w:tcPr>
            <w:tcW w:w="0" w:type="auto"/>
          </w:tcPr>
          <w:p w:rsidR="00AB4A1E" w:rsidRPr="00AB4A1E" w:rsidRDefault="00AB4A1E" w:rsidP="008B7D4A">
            <w:r w:rsidRPr="00AB4A1E">
              <w:t>1</w:t>
            </w:r>
          </w:p>
        </w:tc>
        <w:tc>
          <w:tcPr>
            <w:tcW w:w="0" w:type="auto"/>
          </w:tcPr>
          <w:p w:rsidR="00AB4A1E" w:rsidRPr="00AB4A1E" w:rsidRDefault="00AB4A1E" w:rsidP="008B7D4A">
            <w:r w:rsidRPr="00AB4A1E">
              <w:t>Innstilling fra familie- og kulturkomiteen om lov om endringer i barnelova mv. (flytting, delt bosted, samvær, vold mv.)</w:t>
            </w:r>
            <w:proofErr w:type="gramStart"/>
            <w:r w:rsidRPr="00AB4A1E">
              <w:t xml:space="preserve"> (Innst.</w:t>
            </w:r>
            <w:proofErr w:type="gramEnd"/>
            <w:r w:rsidRPr="00AB4A1E">
              <w:t xml:space="preserve"> 160 L (2009-2010), jf. Prop. 14 L (2009-2010) og Ot.prp. nr. 104 (2008-2009))</w:t>
            </w:r>
          </w:p>
        </w:tc>
      </w:tr>
      <w:tr w:rsidR="00AB4A1E" w:rsidRPr="00AB4A1E" w:rsidTr="00AB4A1E">
        <w:tc>
          <w:tcPr>
            <w:tcW w:w="0" w:type="auto"/>
          </w:tcPr>
          <w:p w:rsidR="00AB4A1E" w:rsidRPr="00AB4A1E" w:rsidRDefault="00AB4A1E" w:rsidP="008B7D4A">
            <w:r w:rsidRPr="00AB4A1E">
              <w:t>20100309</w:t>
            </w:r>
          </w:p>
        </w:tc>
        <w:tc>
          <w:tcPr>
            <w:tcW w:w="0" w:type="auto"/>
          </w:tcPr>
          <w:p w:rsidR="00AB4A1E" w:rsidRPr="00AB4A1E" w:rsidRDefault="00AB4A1E" w:rsidP="008B7D4A">
            <w:r w:rsidRPr="00AB4A1E">
              <w:t>54</w:t>
            </w:r>
          </w:p>
        </w:tc>
        <w:tc>
          <w:tcPr>
            <w:tcW w:w="0" w:type="auto"/>
          </w:tcPr>
          <w:p w:rsidR="00AB4A1E" w:rsidRPr="00AB4A1E" w:rsidRDefault="00AB4A1E" w:rsidP="008B7D4A">
            <w:r w:rsidRPr="00AB4A1E">
              <w:t>2</w:t>
            </w:r>
          </w:p>
        </w:tc>
        <w:tc>
          <w:tcPr>
            <w:tcW w:w="0" w:type="auto"/>
          </w:tcPr>
          <w:p w:rsidR="00AB4A1E" w:rsidRPr="00AB4A1E" w:rsidRDefault="00AB4A1E" w:rsidP="008B7D4A">
            <w:r w:rsidRPr="00AB4A1E">
              <w:t>Innstilling fra familie- og kulturkomiteen om endringer i arbeidsmiljøloven, likestillingsloven, diskrimineringsombudsloven og diskriminerings- og tilgjengelighetsloven (Homofile og kvinner i trossamfunn m.m.)</w:t>
            </w:r>
            <w:proofErr w:type="gramStart"/>
            <w:r w:rsidRPr="00AB4A1E">
              <w:t xml:space="preserve"> (Innst.</w:t>
            </w:r>
            <w:proofErr w:type="gramEnd"/>
            <w:r w:rsidRPr="00AB4A1E">
              <w:t xml:space="preserve"> 158 L (2009-2010), jf. Prop. 16 L (2009-2010) og Ot.prp. nr. 79 (2008-2009))</w:t>
            </w:r>
          </w:p>
        </w:tc>
      </w:tr>
      <w:tr w:rsidR="00AB4A1E" w:rsidRPr="00AB4A1E" w:rsidTr="00AB4A1E">
        <w:tc>
          <w:tcPr>
            <w:tcW w:w="0" w:type="auto"/>
          </w:tcPr>
          <w:p w:rsidR="00AB4A1E" w:rsidRPr="00AB4A1E" w:rsidRDefault="00AB4A1E" w:rsidP="008B7D4A">
            <w:r w:rsidRPr="00AB4A1E">
              <w:t>20100309</w:t>
            </w:r>
          </w:p>
        </w:tc>
        <w:tc>
          <w:tcPr>
            <w:tcW w:w="0" w:type="auto"/>
          </w:tcPr>
          <w:p w:rsidR="00AB4A1E" w:rsidRPr="00AB4A1E" w:rsidRDefault="00AB4A1E" w:rsidP="008B7D4A">
            <w:r w:rsidRPr="00AB4A1E">
              <w:t>54</w:t>
            </w:r>
          </w:p>
        </w:tc>
        <w:tc>
          <w:tcPr>
            <w:tcW w:w="0" w:type="auto"/>
          </w:tcPr>
          <w:p w:rsidR="00AB4A1E" w:rsidRPr="00AB4A1E" w:rsidRDefault="00AB4A1E" w:rsidP="008B7D4A">
            <w:r w:rsidRPr="00AB4A1E">
              <w:t>3</w:t>
            </w:r>
          </w:p>
        </w:tc>
        <w:tc>
          <w:tcPr>
            <w:tcW w:w="0" w:type="auto"/>
          </w:tcPr>
          <w:p w:rsidR="00AB4A1E" w:rsidRPr="00AB4A1E" w:rsidRDefault="00AB4A1E" w:rsidP="008B7D4A">
            <w:r w:rsidRPr="00AB4A1E">
              <w:t>Innstilling fra arbeids- og sosialkomiteen om representantforslag fra stortingsrepresentantene Laila Dåvøy, Line Henriette Hjemdal og Kjell Ingolf Ropstad om tiltak for barn som har nedsatt funksjonsevne og deres familier</w:t>
            </w:r>
            <w:proofErr w:type="gramStart"/>
            <w:r w:rsidRPr="00AB4A1E">
              <w:t xml:space="preserve"> (Innst.</w:t>
            </w:r>
            <w:proofErr w:type="gramEnd"/>
            <w:r w:rsidRPr="00AB4A1E">
              <w:t xml:space="preserve"> 141 S (2009-2010), jf. Dokument 8:10 S (2009-2010))</w:t>
            </w:r>
          </w:p>
        </w:tc>
      </w:tr>
      <w:tr w:rsidR="00AB4A1E" w:rsidRPr="00AB4A1E" w:rsidTr="00AB4A1E">
        <w:tc>
          <w:tcPr>
            <w:tcW w:w="0" w:type="auto"/>
          </w:tcPr>
          <w:p w:rsidR="00AB4A1E" w:rsidRPr="00AB4A1E" w:rsidRDefault="00AB4A1E" w:rsidP="008B7D4A">
            <w:r w:rsidRPr="00AB4A1E">
              <w:t>20100309</w:t>
            </w:r>
          </w:p>
        </w:tc>
        <w:tc>
          <w:tcPr>
            <w:tcW w:w="0" w:type="auto"/>
          </w:tcPr>
          <w:p w:rsidR="00AB4A1E" w:rsidRPr="00AB4A1E" w:rsidRDefault="00AB4A1E" w:rsidP="008B7D4A">
            <w:r w:rsidRPr="00AB4A1E">
              <w:t>54</w:t>
            </w:r>
          </w:p>
        </w:tc>
        <w:tc>
          <w:tcPr>
            <w:tcW w:w="0" w:type="auto"/>
          </w:tcPr>
          <w:p w:rsidR="00AB4A1E" w:rsidRPr="00AB4A1E" w:rsidRDefault="00AB4A1E" w:rsidP="008B7D4A">
            <w:r w:rsidRPr="00AB4A1E">
              <w:t>4</w:t>
            </w:r>
          </w:p>
        </w:tc>
        <w:tc>
          <w:tcPr>
            <w:tcW w:w="0" w:type="auto"/>
          </w:tcPr>
          <w:p w:rsidR="00AB4A1E" w:rsidRPr="00AB4A1E" w:rsidRDefault="00AB4A1E" w:rsidP="008B7D4A">
            <w:r w:rsidRPr="00AB4A1E">
              <w:t>Innstilling fra kontroll- og konstitusjonskomiteen om Riksrevisjonens undersøkelse av økonomistyring i helseforetakene</w:t>
            </w:r>
            <w:proofErr w:type="gramStart"/>
            <w:r w:rsidRPr="00AB4A1E">
              <w:t xml:space="preserve"> (Innst.</w:t>
            </w:r>
            <w:proofErr w:type="gramEnd"/>
            <w:r w:rsidRPr="00AB4A1E">
              <w:t xml:space="preserve"> 169 S (2009-2010), jf. Dokument 3:3 (2009-2010))</w:t>
            </w:r>
          </w:p>
        </w:tc>
      </w:tr>
      <w:tr w:rsidR="00AB4A1E" w:rsidRPr="00AB4A1E" w:rsidTr="00AB4A1E">
        <w:tc>
          <w:tcPr>
            <w:tcW w:w="0" w:type="auto"/>
          </w:tcPr>
          <w:p w:rsidR="00AB4A1E" w:rsidRPr="00AB4A1E" w:rsidRDefault="00AB4A1E" w:rsidP="008B7D4A">
            <w:r w:rsidRPr="00AB4A1E">
              <w:t>20100309</w:t>
            </w:r>
          </w:p>
        </w:tc>
        <w:tc>
          <w:tcPr>
            <w:tcW w:w="0" w:type="auto"/>
          </w:tcPr>
          <w:p w:rsidR="00AB4A1E" w:rsidRPr="00AB4A1E" w:rsidRDefault="00AB4A1E" w:rsidP="008B7D4A">
            <w:r w:rsidRPr="00AB4A1E">
              <w:t>54</w:t>
            </w:r>
          </w:p>
        </w:tc>
        <w:tc>
          <w:tcPr>
            <w:tcW w:w="0" w:type="auto"/>
          </w:tcPr>
          <w:p w:rsidR="00AB4A1E" w:rsidRPr="00AB4A1E" w:rsidRDefault="00AB4A1E" w:rsidP="008B7D4A">
            <w:r w:rsidRPr="00AB4A1E">
              <w:t>5</w:t>
            </w:r>
          </w:p>
        </w:tc>
        <w:tc>
          <w:tcPr>
            <w:tcW w:w="0" w:type="auto"/>
          </w:tcPr>
          <w:p w:rsidR="00AB4A1E" w:rsidRPr="00AB4A1E" w:rsidRDefault="00AB4A1E" w:rsidP="008B7D4A">
            <w:r w:rsidRPr="00AB4A1E">
              <w:t>Innstilling fra kontroll- og konstitusjonskomiteen om Riksrevisjonens kontroll med forvaltningen av statlige selskaper for 2008</w:t>
            </w:r>
            <w:proofErr w:type="gramStart"/>
            <w:r w:rsidRPr="00AB4A1E">
              <w:t xml:space="preserve"> (Innst.</w:t>
            </w:r>
            <w:proofErr w:type="gramEnd"/>
            <w:r w:rsidRPr="00AB4A1E">
              <w:t xml:space="preserve"> 132 S (2009-2010), jf. Dokument 3:2 (2009-2010))</w:t>
            </w:r>
          </w:p>
        </w:tc>
      </w:tr>
      <w:tr w:rsidR="00AB4A1E" w:rsidRPr="00AB4A1E" w:rsidTr="00AB4A1E">
        <w:tc>
          <w:tcPr>
            <w:tcW w:w="0" w:type="auto"/>
          </w:tcPr>
          <w:p w:rsidR="00AB4A1E" w:rsidRPr="00AB4A1E" w:rsidRDefault="00AB4A1E" w:rsidP="008B7D4A">
            <w:r w:rsidRPr="00AB4A1E">
              <w:t>20100309</w:t>
            </w:r>
          </w:p>
        </w:tc>
        <w:tc>
          <w:tcPr>
            <w:tcW w:w="0" w:type="auto"/>
          </w:tcPr>
          <w:p w:rsidR="00AB4A1E" w:rsidRPr="00AB4A1E" w:rsidRDefault="00AB4A1E" w:rsidP="008B7D4A">
            <w:r w:rsidRPr="00AB4A1E">
              <w:t>54</w:t>
            </w:r>
          </w:p>
        </w:tc>
        <w:tc>
          <w:tcPr>
            <w:tcW w:w="0" w:type="auto"/>
          </w:tcPr>
          <w:p w:rsidR="00AB4A1E" w:rsidRPr="00AB4A1E" w:rsidRDefault="00AB4A1E" w:rsidP="008B7D4A">
            <w:r w:rsidRPr="00AB4A1E">
              <w:t>6</w:t>
            </w:r>
          </w:p>
        </w:tc>
        <w:tc>
          <w:tcPr>
            <w:tcW w:w="0" w:type="auto"/>
          </w:tcPr>
          <w:p w:rsidR="00AB4A1E" w:rsidRPr="00AB4A1E" w:rsidRDefault="00AB4A1E" w:rsidP="008B7D4A">
            <w:r w:rsidRPr="00AB4A1E">
              <w:t>Innstilling fra kontroll- og konstitusjonskomiteen om Riksrevisjonens undersøking av drift og vedlikehald av vegnettet</w:t>
            </w:r>
            <w:proofErr w:type="gramStart"/>
            <w:r w:rsidRPr="00AB4A1E">
              <w:t xml:space="preserve"> (Innst.</w:t>
            </w:r>
            <w:proofErr w:type="gramEnd"/>
            <w:r w:rsidRPr="00AB4A1E">
              <w:t xml:space="preserve"> 155 S (2009-2010), jf. Dokument nr. 3:16 (2008-2009))</w:t>
            </w:r>
          </w:p>
        </w:tc>
      </w:tr>
      <w:tr w:rsidR="00AB4A1E" w:rsidRPr="00AB4A1E" w:rsidTr="00AB4A1E">
        <w:tc>
          <w:tcPr>
            <w:tcW w:w="0" w:type="auto"/>
          </w:tcPr>
          <w:p w:rsidR="00AB4A1E" w:rsidRPr="00AB4A1E" w:rsidRDefault="00AB4A1E" w:rsidP="008B7D4A">
            <w:r w:rsidRPr="00AB4A1E">
              <w:t>20100309</w:t>
            </w:r>
          </w:p>
        </w:tc>
        <w:tc>
          <w:tcPr>
            <w:tcW w:w="0" w:type="auto"/>
          </w:tcPr>
          <w:p w:rsidR="00AB4A1E" w:rsidRPr="00AB4A1E" w:rsidRDefault="00AB4A1E" w:rsidP="008B7D4A">
            <w:r w:rsidRPr="00AB4A1E">
              <w:t>54</w:t>
            </w:r>
          </w:p>
        </w:tc>
        <w:tc>
          <w:tcPr>
            <w:tcW w:w="0" w:type="auto"/>
          </w:tcPr>
          <w:p w:rsidR="00AB4A1E" w:rsidRPr="00AB4A1E" w:rsidRDefault="00AB4A1E" w:rsidP="008B7D4A">
            <w:r w:rsidRPr="00AB4A1E">
              <w:t>7</w:t>
            </w:r>
          </w:p>
        </w:tc>
        <w:tc>
          <w:tcPr>
            <w:tcW w:w="0" w:type="auto"/>
          </w:tcPr>
          <w:p w:rsidR="00AB4A1E" w:rsidRPr="00AB4A1E" w:rsidRDefault="00AB4A1E" w:rsidP="008B7D4A">
            <w:r w:rsidRPr="00AB4A1E">
              <w:t xml:space="preserve">Redegjørelse av samferdselsministeren om hvilke tiltak som vil bli iverksatt på kort og lang sikt for å løse de gjentatte problemene på jernbanenettet </w:t>
            </w:r>
          </w:p>
        </w:tc>
      </w:tr>
      <w:tr w:rsidR="00AB4A1E" w:rsidRPr="00AB4A1E" w:rsidTr="00AB4A1E">
        <w:tc>
          <w:tcPr>
            <w:tcW w:w="0" w:type="auto"/>
          </w:tcPr>
          <w:p w:rsidR="00AB4A1E" w:rsidRPr="00AB4A1E" w:rsidRDefault="00AB4A1E" w:rsidP="008B7D4A">
            <w:r w:rsidRPr="00AB4A1E">
              <w:lastRenderedPageBreak/>
              <w:t>20100309</w:t>
            </w:r>
          </w:p>
        </w:tc>
        <w:tc>
          <w:tcPr>
            <w:tcW w:w="0" w:type="auto"/>
          </w:tcPr>
          <w:p w:rsidR="00AB4A1E" w:rsidRPr="00AB4A1E" w:rsidRDefault="00AB4A1E" w:rsidP="008B7D4A">
            <w:r w:rsidRPr="00AB4A1E">
              <w:t>54</w:t>
            </w:r>
          </w:p>
        </w:tc>
        <w:tc>
          <w:tcPr>
            <w:tcW w:w="0" w:type="auto"/>
          </w:tcPr>
          <w:p w:rsidR="00AB4A1E" w:rsidRPr="00AB4A1E" w:rsidRDefault="00AB4A1E" w:rsidP="008B7D4A">
            <w:r w:rsidRPr="00AB4A1E">
              <w:t>8</w:t>
            </w:r>
          </w:p>
        </w:tc>
        <w:tc>
          <w:tcPr>
            <w:tcW w:w="0" w:type="auto"/>
          </w:tcPr>
          <w:p w:rsidR="00AB4A1E" w:rsidRPr="00AB4A1E" w:rsidRDefault="00AB4A1E" w:rsidP="008B7D4A">
            <w:r w:rsidRPr="00AB4A1E">
              <w:t xml:space="preserve">Interpellasjon fra representanten Bård Hoksrud til samferdselsministeren: </w:t>
            </w:r>
          </w:p>
        </w:tc>
      </w:tr>
      <w:tr w:rsidR="00AB4A1E" w:rsidRPr="00AB4A1E" w:rsidTr="00AB4A1E">
        <w:tc>
          <w:tcPr>
            <w:tcW w:w="0" w:type="auto"/>
          </w:tcPr>
          <w:p w:rsidR="00AB4A1E" w:rsidRPr="00AB4A1E" w:rsidRDefault="00AB4A1E" w:rsidP="008B7D4A">
            <w:r w:rsidRPr="00AB4A1E">
              <w:t>20100309</w:t>
            </w:r>
          </w:p>
        </w:tc>
        <w:tc>
          <w:tcPr>
            <w:tcW w:w="0" w:type="auto"/>
          </w:tcPr>
          <w:p w:rsidR="00AB4A1E" w:rsidRPr="00AB4A1E" w:rsidRDefault="00AB4A1E" w:rsidP="008B7D4A">
            <w:r w:rsidRPr="00AB4A1E">
              <w:t>54</w:t>
            </w:r>
          </w:p>
        </w:tc>
        <w:tc>
          <w:tcPr>
            <w:tcW w:w="0" w:type="auto"/>
          </w:tcPr>
          <w:p w:rsidR="00AB4A1E" w:rsidRPr="00AB4A1E" w:rsidRDefault="00AB4A1E" w:rsidP="008B7D4A">
            <w:r w:rsidRPr="00AB4A1E">
              <w:t>9</w:t>
            </w:r>
          </w:p>
        </w:tc>
        <w:tc>
          <w:tcPr>
            <w:tcW w:w="0" w:type="auto"/>
          </w:tcPr>
          <w:p w:rsidR="00AB4A1E" w:rsidRPr="00AB4A1E" w:rsidRDefault="00AB4A1E" w:rsidP="008B7D4A">
            <w:r w:rsidRPr="00AB4A1E">
              <w:t>Innstilling fra transport- og kommunikasjonskomiteen om kostnadsauke E6 Øyer - Tretten i Oppland</w:t>
            </w:r>
            <w:proofErr w:type="gramStart"/>
            <w:r w:rsidRPr="00AB4A1E">
              <w:t xml:space="preserve"> (Innst.</w:t>
            </w:r>
            <w:proofErr w:type="gramEnd"/>
            <w:r w:rsidRPr="00AB4A1E">
              <w:t xml:space="preserve"> 171 S (2009-2010), jf. Prop. 70 S (2009-2010))</w:t>
            </w:r>
          </w:p>
        </w:tc>
      </w:tr>
      <w:tr w:rsidR="00AB4A1E" w:rsidRPr="00AB4A1E" w:rsidTr="00AB4A1E">
        <w:tc>
          <w:tcPr>
            <w:tcW w:w="0" w:type="auto"/>
          </w:tcPr>
          <w:p w:rsidR="00AB4A1E" w:rsidRPr="00AB4A1E" w:rsidRDefault="00AB4A1E" w:rsidP="008B7D4A">
            <w:r w:rsidRPr="00AB4A1E">
              <w:t>20100309</w:t>
            </w:r>
          </w:p>
        </w:tc>
        <w:tc>
          <w:tcPr>
            <w:tcW w:w="0" w:type="auto"/>
          </w:tcPr>
          <w:p w:rsidR="00AB4A1E" w:rsidRPr="00AB4A1E" w:rsidRDefault="00AB4A1E" w:rsidP="008B7D4A">
            <w:r w:rsidRPr="00AB4A1E">
              <w:t>54</w:t>
            </w:r>
          </w:p>
        </w:tc>
        <w:tc>
          <w:tcPr>
            <w:tcW w:w="0" w:type="auto"/>
          </w:tcPr>
          <w:p w:rsidR="00AB4A1E" w:rsidRPr="00AB4A1E" w:rsidRDefault="00AB4A1E" w:rsidP="008B7D4A">
            <w:r w:rsidRPr="00AB4A1E">
              <w:t>10</w:t>
            </w:r>
          </w:p>
        </w:tc>
        <w:tc>
          <w:tcPr>
            <w:tcW w:w="0" w:type="auto"/>
          </w:tcPr>
          <w:p w:rsidR="00AB4A1E" w:rsidRPr="00AB4A1E" w:rsidRDefault="00AB4A1E" w:rsidP="008B7D4A">
            <w:r w:rsidRPr="00AB4A1E">
              <w:t xml:space="preserve">Interpellasjon fra representanten Knut Arild Hareide til samferdselsministeren: </w:t>
            </w:r>
          </w:p>
        </w:tc>
      </w:tr>
      <w:tr w:rsidR="00AB4A1E" w:rsidRPr="00AB4A1E" w:rsidTr="00AB4A1E">
        <w:tc>
          <w:tcPr>
            <w:tcW w:w="0" w:type="auto"/>
          </w:tcPr>
          <w:p w:rsidR="00AB4A1E" w:rsidRPr="00AB4A1E" w:rsidRDefault="00AB4A1E" w:rsidP="008B7D4A">
            <w:r w:rsidRPr="00AB4A1E">
              <w:t>20100309</w:t>
            </w:r>
          </w:p>
        </w:tc>
        <w:tc>
          <w:tcPr>
            <w:tcW w:w="0" w:type="auto"/>
          </w:tcPr>
          <w:p w:rsidR="00AB4A1E" w:rsidRPr="00AB4A1E" w:rsidRDefault="00AB4A1E" w:rsidP="008B7D4A">
            <w:r w:rsidRPr="00AB4A1E">
              <w:t>54</w:t>
            </w:r>
          </w:p>
        </w:tc>
        <w:tc>
          <w:tcPr>
            <w:tcW w:w="0" w:type="auto"/>
          </w:tcPr>
          <w:p w:rsidR="00AB4A1E" w:rsidRPr="00AB4A1E" w:rsidRDefault="00AB4A1E" w:rsidP="008B7D4A">
            <w:r w:rsidRPr="00AB4A1E">
              <w:t>11</w:t>
            </w:r>
          </w:p>
        </w:tc>
        <w:tc>
          <w:tcPr>
            <w:tcW w:w="0" w:type="auto"/>
          </w:tcPr>
          <w:p w:rsidR="00AB4A1E" w:rsidRPr="00AB4A1E" w:rsidRDefault="00AB4A1E" w:rsidP="008B7D4A">
            <w:r w:rsidRPr="00AB4A1E">
              <w:t>Innstilling fra næringskomiteen om norsk sjøpattedyrpolitikk</w:t>
            </w:r>
            <w:proofErr w:type="gramStart"/>
            <w:r w:rsidRPr="00AB4A1E">
              <w:t xml:space="preserve"> (Innst.</w:t>
            </w:r>
            <w:proofErr w:type="gramEnd"/>
            <w:r w:rsidRPr="00AB4A1E">
              <w:t xml:space="preserve"> 156 S (2009-2010), jf. St.meld. nr. 46 (2008-2009))</w:t>
            </w:r>
          </w:p>
        </w:tc>
      </w:tr>
      <w:tr w:rsidR="00AB4A1E" w:rsidRPr="00AB4A1E" w:rsidTr="00AB4A1E">
        <w:tc>
          <w:tcPr>
            <w:tcW w:w="0" w:type="auto"/>
          </w:tcPr>
          <w:p w:rsidR="00AB4A1E" w:rsidRPr="00AB4A1E" w:rsidRDefault="00AB4A1E" w:rsidP="008B7D4A">
            <w:r w:rsidRPr="00AB4A1E">
              <w:t>20100309</w:t>
            </w:r>
          </w:p>
        </w:tc>
        <w:tc>
          <w:tcPr>
            <w:tcW w:w="0" w:type="auto"/>
          </w:tcPr>
          <w:p w:rsidR="00AB4A1E" w:rsidRPr="00AB4A1E" w:rsidRDefault="00AB4A1E" w:rsidP="008B7D4A">
            <w:r w:rsidRPr="00AB4A1E">
              <w:t>54</w:t>
            </w:r>
          </w:p>
        </w:tc>
        <w:tc>
          <w:tcPr>
            <w:tcW w:w="0" w:type="auto"/>
          </w:tcPr>
          <w:p w:rsidR="00AB4A1E" w:rsidRPr="00AB4A1E" w:rsidRDefault="00AB4A1E" w:rsidP="008B7D4A">
            <w:r w:rsidRPr="00AB4A1E">
              <w:t>12</w:t>
            </w:r>
          </w:p>
        </w:tc>
        <w:tc>
          <w:tcPr>
            <w:tcW w:w="0" w:type="auto"/>
          </w:tcPr>
          <w:p w:rsidR="00AB4A1E" w:rsidRPr="00AB4A1E" w:rsidRDefault="00AB4A1E" w:rsidP="008B7D4A">
            <w:r w:rsidRPr="00AB4A1E">
              <w:t xml:space="preserve">Referat </w:t>
            </w:r>
          </w:p>
        </w:tc>
      </w:tr>
      <w:tr w:rsidR="00AB4A1E" w:rsidRPr="00AB4A1E" w:rsidTr="00AB4A1E">
        <w:tc>
          <w:tcPr>
            <w:tcW w:w="0" w:type="auto"/>
          </w:tcPr>
          <w:p w:rsidR="00AB4A1E" w:rsidRPr="00AB4A1E" w:rsidRDefault="00AB4A1E" w:rsidP="008B7D4A">
            <w:r w:rsidRPr="00AB4A1E">
              <w:t>20100310</w:t>
            </w:r>
          </w:p>
        </w:tc>
        <w:tc>
          <w:tcPr>
            <w:tcW w:w="0" w:type="auto"/>
          </w:tcPr>
          <w:p w:rsidR="00AB4A1E" w:rsidRPr="00AB4A1E" w:rsidRDefault="00AB4A1E" w:rsidP="008B7D4A">
            <w:r w:rsidRPr="00AB4A1E">
              <w:t>55</w:t>
            </w:r>
          </w:p>
        </w:tc>
        <w:tc>
          <w:tcPr>
            <w:tcW w:w="0" w:type="auto"/>
          </w:tcPr>
          <w:p w:rsidR="00AB4A1E" w:rsidRPr="00AB4A1E" w:rsidRDefault="00AB4A1E" w:rsidP="008B7D4A">
            <w:r w:rsidRPr="00AB4A1E">
              <w:t>1</w:t>
            </w:r>
          </w:p>
        </w:tc>
        <w:tc>
          <w:tcPr>
            <w:tcW w:w="0" w:type="auto"/>
          </w:tcPr>
          <w:p w:rsidR="00AB4A1E" w:rsidRPr="00AB4A1E" w:rsidRDefault="00AB4A1E" w:rsidP="008B7D4A">
            <w:proofErr w:type="gramStart"/>
            <w:r w:rsidRPr="00AB4A1E">
              <w:t>Spørretime  -</w:t>
            </w:r>
            <w:proofErr w:type="gramEnd"/>
            <w:r w:rsidRPr="00AB4A1E">
              <w:t xml:space="preserve"> muntlig spørretime  - ordinær spørretime </w:t>
            </w:r>
          </w:p>
        </w:tc>
      </w:tr>
      <w:tr w:rsidR="00AB4A1E" w:rsidRPr="00AB4A1E" w:rsidTr="00AB4A1E">
        <w:tc>
          <w:tcPr>
            <w:tcW w:w="0" w:type="auto"/>
          </w:tcPr>
          <w:p w:rsidR="00AB4A1E" w:rsidRPr="00AB4A1E" w:rsidRDefault="00AB4A1E" w:rsidP="008B7D4A">
            <w:r w:rsidRPr="00AB4A1E">
              <w:t>20100310</w:t>
            </w:r>
          </w:p>
        </w:tc>
        <w:tc>
          <w:tcPr>
            <w:tcW w:w="0" w:type="auto"/>
          </w:tcPr>
          <w:p w:rsidR="00AB4A1E" w:rsidRPr="00AB4A1E" w:rsidRDefault="00AB4A1E" w:rsidP="008B7D4A">
            <w:r w:rsidRPr="00AB4A1E">
              <w:t>55</w:t>
            </w:r>
          </w:p>
        </w:tc>
        <w:tc>
          <w:tcPr>
            <w:tcW w:w="0" w:type="auto"/>
          </w:tcPr>
          <w:p w:rsidR="00AB4A1E" w:rsidRPr="00AB4A1E" w:rsidRDefault="00AB4A1E" w:rsidP="008B7D4A">
            <w:r w:rsidRPr="00AB4A1E">
              <w:t>2</w:t>
            </w:r>
          </w:p>
        </w:tc>
        <w:tc>
          <w:tcPr>
            <w:tcW w:w="0" w:type="auto"/>
          </w:tcPr>
          <w:p w:rsidR="00AB4A1E" w:rsidRPr="00AB4A1E" w:rsidRDefault="00AB4A1E" w:rsidP="008B7D4A">
            <w:r w:rsidRPr="00AB4A1E">
              <w:t xml:space="preserve">Referat </w:t>
            </w:r>
          </w:p>
        </w:tc>
      </w:tr>
      <w:tr w:rsidR="00AB4A1E" w:rsidRPr="00AB4A1E" w:rsidTr="00AB4A1E">
        <w:tc>
          <w:tcPr>
            <w:tcW w:w="0" w:type="auto"/>
          </w:tcPr>
          <w:p w:rsidR="00AB4A1E" w:rsidRPr="00AB4A1E" w:rsidRDefault="00AB4A1E" w:rsidP="008B7D4A">
            <w:r w:rsidRPr="00AB4A1E">
              <w:t>20100311</w:t>
            </w:r>
          </w:p>
        </w:tc>
        <w:tc>
          <w:tcPr>
            <w:tcW w:w="0" w:type="auto"/>
          </w:tcPr>
          <w:p w:rsidR="00AB4A1E" w:rsidRPr="00AB4A1E" w:rsidRDefault="00AB4A1E" w:rsidP="008B7D4A">
            <w:r w:rsidRPr="00AB4A1E">
              <w:t>56</w:t>
            </w:r>
          </w:p>
        </w:tc>
        <w:tc>
          <w:tcPr>
            <w:tcW w:w="0" w:type="auto"/>
          </w:tcPr>
          <w:p w:rsidR="00AB4A1E" w:rsidRPr="00AB4A1E" w:rsidRDefault="00AB4A1E" w:rsidP="008B7D4A">
            <w:r w:rsidRPr="00AB4A1E">
              <w:t>1</w:t>
            </w:r>
          </w:p>
        </w:tc>
        <w:tc>
          <w:tcPr>
            <w:tcW w:w="0" w:type="auto"/>
          </w:tcPr>
          <w:p w:rsidR="00AB4A1E" w:rsidRPr="00AB4A1E" w:rsidRDefault="00AB4A1E" w:rsidP="008B7D4A">
            <w:r w:rsidRPr="00AB4A1E">
              <w:t>Innstilling fra Stortingets presidentskap om representantforslag fra stortingsrepresentantene Trine Skei Grande og Borghild Tenden om å innføre en registreringsordning for lobbyvirksomhet i Stortinget, i departementene og på Statsministerens kontor</w:t>
            </w:r>
            <w:proofErr w:type="gramStart"/>
            <w:r w:rsidRPr="00AB4A1E">
              <w:t xml:space="preserve"> (Innst.</w:t>
            </w:r>
            <w:proofErr w:type="gramEnd"/>
            <w:r w:rsidRPr="00AB4A1E">
              <w:t xml:space="preserve"> 179 S (2009-2010), jf. Dokument 8:14 S (2009-2010))</w:t>
            </w:r>
          </w:p>
        </w:tc>
      </w:tr>
      <w:tr w:rsidR="00AB4A1E" w:rsidRPr="00AB4A1E" w:rsidTr="00AB4A1E">
        <w:tc>
          <w:tcPr>
            <w:tcW w:w="0" w:type="auto"/>
          </w:tcPr>
          <w:p w:rsidR="00AB4A1E" w:rsidRPr="00AB4A1E" w:rsidRDefault="00AB4A1E" w:rsidP="008B7D4A">
            <w:r w:rsidRPr="00AB4A1E">
              <w:t>20100311</w:t>
            </w:r>
          </w:p>
        </w:tc>
        <w:tc>
          <w:tcPr>
            <w:tcW w:w="0" w:type="auto"/>
          </w:tcPr>
          <w:p w:rsidR="00AB4A1E" w:rsidRPr="00AB4A1E" w:rsidRDefault="00AB4A1E" w:rsidP="008B7D4A">
            <w:r w:rsidRPr="00AB4A1E">
              <w:t>56</w:t>
            </w:r>
          </w:p>
        </w:tc>
        <w:tc>
          <w:tcPr>
            <w:tcW w:w="0" w:type="auto"/>
          </w:tcPr>
          <w:p w:rsidR="00AB4A1E" w:rsidRPr="00AB4A1E" w:rsidRDefault="00AB4A1E" w:rsidP="008B7D4A">
            <w:r w:rsidRPr="00AB4A1E">
              <w:t>2</w:t>
            </w:r>
          </w:p>
        </w:tc>
        <w:tc>
          <w:tcPr>
            <w:tcW w:w="0" w:type="auto"/>
          </w:tcPr>
          <w:p w:rsidR="00AB4A1E" w:rsidRPr="00AB4A1E" w:rsidRDefault="00AB4A1E" w:rsidP="008B7D4A">
            <w:r w:rsidRPr="00AB4A1E">
              <w:t>Innstilling fra energi- og miljøkomiteen om lov om fornybar energiproduksjon til havs (havenergilova)</w:t>
            </w:r>
            <w:proofErr w:type="gramStart"/>
            <w:r w:rsidRPr="00AB4A1E">
              <w:t xml:space="preserve"> (Innst.</w:t>
            </w:r>
            <w:proofErr w:type="gramEnd"/>
            <w:r w:rsidRPr="00AB4A1E">
              <w:t xml:space="preserve"> 176 L (2009-2010), jf. Prop. 8 L (2009-2010) og Ot.prp. nr. 107 (2008-2009))</w:t>
            </w:r>
          </w:p>
        </w:tc>
      </w:tr>
      <w:tr w:rsidR="00AB4A1E" w:rsidRPr="00AB4A1E" w:rsidTr="00AB4A1E">
        <w:tc>
          <w:tcPr>
            <w:tcW w:w="0" w:type="auto"/>
          </w:tcPr>
          <w:p w:rsidR="00AB4A1E" w:rsidRPr="00AB4A1E" w:rsidRDefault="00AB4A1E" w:rsidP="008B7D4A">
            <w:r w:rsidRPr="00AB4A1E">
              <w:t>20100311</w:t>
            </w:r>
          </w:p>
        </w:tc>
        <w:tc>
          <w:tcPr>
            <w:tcW w:w="0" w:type="auto"/>
          </w:tcPr>
          <w:p w:rsidR="00AB4A1E" w:rsidRPr="00AB4A1E" w:rsidRDefault="00AB4A1E" w:rsidP="008B7D4A">
            <w:r w:rsidRPr="00AB4A1E">
              <w:t>56</w:t>
            </w:r>
          </w:p>
        </w:tc>
        <w:tc>
          <w:tcPr>
            <w:tcW w:w="0" w:type="auto"/>
          </w:tcPr>
          <w:p w:rsidR="00AB4A1E" w:rsidRPr="00AB4A1E" w:rsidRDefault="00AB4A1E" w:rsidP="008B7D4A">
            <w:r w:rsidRPr="00AB4A1E">
              <w:t>3</w:t>
            </w:r>
          </w:p>
        </w:tc>
        <w:tc>
          <w:tcPr>
            <w:tcW w:w="0" w:type="auto"/>
          </w:tcPr>
          <w:p w:rsidR="00AB4A1E" w:rsidRPr="00AB4A1E" w:rsidRDefault="00AB4A1E" w:rsidP="008B7D4A">
            <w:r w:rsidRPr="00AB4A1E">
              <w:t>Innstilling fra familie- og kulturkomiteen om representantforslag fra stortingsrepresentantene Trine Skei Grande og Borghild Tenden om å innføre en fleksibel foreldrepermisjon</w:t>
            </w:r>
            <w:proofErr w:type="gramStart"/>
            <w:r w:rsidRPr="00AB4A1E">
              <w:t xml:space="preserve"> (Innst.</w:t>
            </w:r>
            <w:proofErr w:type="gramEnd"/>
            <w:r w:rsidRPr="00AB4A1E">
              <w:t xml:space="preserve"> 174 S (2009-2010), jf. Dokument 8:6 S (2009-2010))</w:t>
            </w:r>
          </w:p>
        </w:tc>
      </w:tr>
      <w:tr w:rsidR="00AB4A1E" w:rsidRPr="00AB4A1E" w:rsidTr="00AB4A1E">
        <w:tc>
          <w:tcPr>
            <w:tcW w:w="0" w:type="auto"/>
          </w:tcPr>
          <w:p w:rsidR="00AB4A1E" w:rsidRPr="00AB4A1E" w:rsidRDefault="00AB4A1E" w:rsidP="008B7D4A">
            <w:r w:rsidRPr="00AB4A1E">
              <w:t>20100311</w:t>
            </w:r>
          </w:p>
        </w:tc>
        <w:tc>
          <w:tcPr>
            <w:tcW w:w="0" w:type="auto"/>
          </w:tcPr>
          <w:p w:rsidR="00AB4A1E" w:rsidRPr="00AB4A1E" w:rsidRDefault="00AB4A1E" w:rsidP="008B7D4A">
            <w:r w:rsidRPr="00AB4A1E">
              <w:t>56</w:t>
            </w:r>
          </w:p>
        </w:tc>
        <w:tc>
          <w:tcPr>
            <w:tcW w:w="0" w:type="auto"/>
          </w:tcPr>
          <w:p w:rsidR="00AB4A1E" w:rsidRPr="00AB4A1E" w:rsidRDefault="00AB4A1E" w:rsidP="008B7D4A">
            <w:r w:rsidRPr="00AB4A1E">
              <w:t>4</w:t>
            </w:r>
          </w:p>
        </w:tc>
        <w:tc>
          <w:tcPr>
            <w:tcW w:w="0" w:type="auto"/>
          </w:tcPr>
          <w:p w:rsidR="00AB4A1E" w:rsidRPr="00AB4A1E" w:rsidRDefault="00AB4A1E" w:rsidP="008B7D4A">
            <w:r w:rsidRPr="00AB4A1E">
              <w:t>Innstilling fra familie- og kulturkomiteen om representantforslag fra stortingsrepresentantene Trine Skei Grande og Borghild Tenden om å overføre oppgaver fra Barne-, ungdoms- og familieetatens regionskontorer til den kommunale barnevernstjenesten</w:t>
            </w:r>
            <w:proofErr w:type="gramStart"/>
            <w:r w:rsidRPr="00AB4A1E">
              <w:t xml:space="preserve"> (Innst.</w:t>
            </w:r>
            <w:proofErr w:type="gramEnd"/>
            <w:r w:rsidRPr="00AB4A1E">
              <w:t xml:space="preserve"> 173 S (2009-2010), jf. Dokument 8:18 S (2009-2010))</w:t>
            </w:r>
          </w:p>
        </w:tc>
      </w:tr>
      <w:tr w:rsidR="00AB4A1E" w:rsidRPr="00AB4A1E" w:rsidTr="00AB4A1E">
        <w:tc>
          <w:tcPr>
            <w:tcW w:w="0" w:type="auto"/>
          </w:tcPr>
          <w:p w:rsidR="00AB4A1E" w:rsidRPr="00AB4A1E" w:rsidRDefault="00AB4A1E" w:rsidP="008B7D4A">
            <w:r w:rsidRPr="00AB4A1E">
              <w:t>20100311</w:t>
            </w:r>
          </w:p>
        </w:tc>
        <w:tc>
          <w:tcPr>
            <w:tcW w:w="0" w:type="auto"/>
          </w:tcPr>
          <w:p w:rsidR="00AB4A1E" w:rsidRPr="00AB4A1E" w:rsidRDefault="00AB4A1E" w:rsidP="008B7D4A">
            <w:r w:rsidRPr="00AB4A1E">
              <w:t>56</w:t>
            </w:r>
          </w:p>
        </w:tc>
        <w:tc>
          <w:tcPr>
            <w:tcW w:w="0" w:type="auto"/>
          </w:tcPr>
          <w:p w:rsidR="00AB4A1E" w:rsidRPr="00AB4A1E" w:rsidRDefault="00AB4A1E" w:rsidP="008B7D4A">
            <w:r w:rsidRPr="00AB4A1E">
              <w:t>5</w:t>
            </w:r>
          </w:p>
        </w:tc>
        <w:tc>
          <w:tcPr>
            <w:tcW w:w="0" w:type="auto"/>
          </w:tcPr>
          <w:p w:rsidR="00AB4A1E" w:rsidRPr="00AB4A1E" w:rsidRDefault="00AB4A1E" w:rsidP="008B7D4A">
            <w:r w:rsidRPr="00AB4A1E">
              <w:t>Innstilling fra kommunal- og forvaltningskomiteen om Sametingets virksomhet 2008</w:t>
            </w:r>
            <w:proofErr w:type="gramStart"/>
            <w:r w:rsidRPr="00AB4A1E">
              <w:t xml:space="preserve"> (Innst.</w:t>
            </w:r>
            <w:proofErr w:type="gramEnd"/>
            <w:r w:rsidRPr="00AB4A1E">
              <w:t xml:space="preserve"> 94 S (2009-2010), jf. St.meld. nr. 43 (2008-2009))</w:t>
            </w:r>
          </w:p>
        </w:tc>
      </w:tr>
      <w:tr w:rsidR="00AB4A1E" w:rsidRPr="00AB4A1E" w:rsidTr="00AB4A1E">
        <w:tc>
          <w:tcPr>
            <w:tcW w:w="0" w:type="auto"/>
          </w:tcPr>
          <w:p w:rsidR="00AB4A1E" w:rsidRPr="00AB4A1E" w:rsidRDefault="00AB4A1E" w:rsidP="008B7D4A">
            <w:r w:rsidRPr="00AB4A1E">
              <w:t>20100311</w:t>
            </w:r>
          </w:p>
        </w:tc>
        <w:tc>
          <w:tcPr>
            <w:tcW w:w="0" w:type="auto"/>
          </w:tcPr>
          <w:p w:rsidR="00AB4A1E" w:rsidRPr="00AB4A1E" w:rsidRDefault="00AB4A1E" w:rsidP="008B7D4A">
            <w:r w:rsidRPr="00AB4A1E">
              <w:t>56</w:t>
            </w:r>
          </w:p>
        </w:tc>
        <w:tc>
          <w:tcPr>
            <w:tcW w:w="0" w:type="auto"/>
          </w:tcPr>
          <w:p w:rsidR="00AB4A1E" w:rsidRPr="00AB4A1E" w:rsidRDefault="00AB4A1E" w:rsidP="008B7D4A">
            <w:r w:rsidRPr="00AB4A1E">
              <w:t>6</w:t>
            </w:r>
          </w:p>
        </w:tc>
        <w:tc>
          <w:tcPr>
            <w:tcW w:w="0" w:type="auto"/>
          </w:tcPr>
          <w:p w:rsidR="00AB4A1E" w:rsidRPr="00AB4A1E" w:rsidRDefault="00AB4A1E" w:rsidP="008B7D4A">
            <w:r w:rsidRPr="00AB4A1E">
              <w:t xml:space="preserve">Interpellasjon fra representanten Per Roar Bredvold til landbruks- og matministeren: </w:t>
            </w:r>
          </w:p>
        </w:tc>
      </w:tr>
      <w:tr w:rsidR="00AB4A1E" w:rsidRPr="00AB4A1E" w:rsidTr="00AB4A1E">
        <w:tc>
          <w:tcPr>
            <w:tcW w:w="0" w:type="auto"/>
          </w:tcPr>
          <w:p w:rsidR="00AB4A1E" w:rsidRPr="00AB4A1E" w:rsidRDefault="00AB4A1E" w:rsidP="008B7D4A">
            <w:r w:rsidRPr="00AB4A1E">
              <w:t>20100311</w:t>
            </w:r>
          </w:p>
        </w:tc>
        <w:tc>
          <w:tcPr>
            <w:tcW w:w="0" w:type="auto"/>
          </w:tcPr>
          <w:p w:rsidR="00AB4A1E" w:rsidRPr="00AB4A1E" w:rsidRDefault="00AB4A1E" w:rsidP="008B7D4A">
            <w:r w:rsidRPr="00AB4A1E">
              <w:t>56</w:t>
            </w:r>
          </w:p>
        </w:tc>
        <w:tc>
          <w:tcPr>
            <w:tcW w:w="0" w:type="auto"/>
          </w:tcPr>
          <w:p w:rsidR="00AB4A1E" w:rsidRPr="00AB4A1E" w:rsidRDefault="00AB4A1E" w:rsidP="008B7D4A">
            <w:r w:rsidRPr="00AB4A1E">
              <w:t>7</w:t>
            </w:r>
          </w:p>
        </w:tc>
        <w:tc>
          <w:tcPr>
            <w:tcW w:w="0" w:type="auto"/>
          </w:tcPr>
          <w:p w:rsidR="00AB4A1E" w:rsidRPr="00AB4A1E" w:rsidRDefault="00AB4A1E" w:rsidP="008B7D4A">
            <w:r w:rsidRPr="00AB4A1E">
              <w:t xml:space="preserve">Interpellasjon fra representanten Torgeir Trældal til landbruks- og matministeren: </w:t>
            </w:r>
          </w:p>
        </w:tc>
      </w:tr>
      <w:tr w:rsidR="00AB4A1E" w:rsidRPr="00AB4A1E" w:rsidTr="00AB4A1E">
        <w:tc>
          <w:tcPr>
            <w:tcW w:w="0" w:type="auto"/>
          </w:tcPr>
          <w:p w:rsidR="00AB4A1E" w:rsidRPr="00AB4A1E" w:rsidRDefault="00AB4A1E" w:rsidP="008B7D4A">
            <w:r w:rsidRPr="00AB4A1E">
              <w:t>20100311</w:t>
            </w:r>
          </w:p>
        </w:tc>
        <w:tc>
          <w:tcPr>
            <w:tcW w:w="0" w:type="auto"/>
          </w:tcPr>
          <w:p w:rsidR="00AB4A1E" w:rsidRPr="00AB4A1E" w:rsidRDefault="00AB4A1E" w:rsidP="008B7D4A">
            <w:r w:rsidRPr="00AB4A1E">
              <w:t>56</w:t>
            </w:r>
          </w:p>
        </w:tc>
        <w:tc>
          <w:tcPr>
            <w:tcW w:w="0" w:type="auto"/>
          </w:tcPr>
          <w:p w:rsidR="00AB4A1E" w:rsidRPr="00AB4A1E" w:rsidRDefault="00AB4A1E" w:rsidP="008B7D4A">
            <w:r w:rsidRPr="00AB4A1E">
              <w:t>8</w:t>
            </w:r>
          </w:p>
        </w:tc>
        <w:tc>
          <w:tcPr>
            <w:tcW w:w="0" w:type="auto"/>
          </w:tcPr>
          <w:p w:rsidR="00AB4A1E" w:rsidRPr="00AB4A1E" w:rsidRDefault="00AB4A1E" w:rsidP="008B7D4A">
            <w:r w:rsidRPr="00AB4A1E">
              <w:t xml:space="preserve">Interpellasjon fra representanten Trine Skei Grande til landbruks- og matministeren: </w:t>
            </w:r>
          </w:p>
        </w:tc>
      </w:tr>
      <w:tr w:rsidR="00AB4A1E" w:rsidRPr="00AB4A1E" w:rsidTr="00AB4A1E">
        <w:tc>
          <w:tcPr>
            <w:tcW w:w="0" w:type="auto"/>
          </w:tcPr>
          <w:p w:rsidR="00AB4A1E" w:rsidRPr="00AB4A1E" w:rsidRDefault="00AB4A1E" w:rsidP="008B7D4A">
            <w:r w:rsidRPr="00AB4A1E">
              <w:t>20100311</w:t>
            </w:r>
          </w:p>
        </w:tc>
        <w:tc>
          <w:tcPr>
            <w:tcW w:w="0" w:type="auto"/>
          </w:tcPr>
          <w:p w:rsidR="00AB4A1E" w:rsidRPr="00AB4A1E" w:rsidRDefault="00AB4A1E" w:rsidP="008B7D4A">
            <w:r w:rsidRPr="00AB4A1E">
              <w:t>56</w:t>
            </w:r>
          </w:p>
        </w:tc>
        <w:tc>
          <w:tcPr>
            <w:tcW w:w="0" w:type="auto"/>
          </w:tcPr>
          <w:p w:rsidR="00AB4A1E" w:rsidRPr="00AB4A1E" w:rsidRDefault="00AB4A1E" w:rsidP="008B7D4A">
            <w:r w:rsidRPr="00AB4A1E">
              <w:t>9</w:t>
            </w:r>
          </w:p>
        </w:tc>
        <w:tc>
          <w:tcPr>
            <w:tcW w:w="0" w:type="auto"/>
          </w:tcPr>
          <w:p w:rsidR="00AB4A1E" w:rsidRPr="00AB4A1E" w:rsidRDefault="00AB4A1E" w:rsidP="008B7D4A">
            <w:r w:rsidRPr="00AB4A1E">
              <w:t xml:space="preserve">Interpellasjon fra representanten Hans Frode Kielland Asmyhr til justisministeren: </w:t>
            </w:r>
          </w:p>
        </w:tc>
      </w:tr>
      <w:tr w:rsidR="00AB4A1E" w:rsidRPr="00AB4A1E" w:rsidTr="00AB4A1E">
        <w:tc>
          <w:tcPr>
            <w:tcW w:w="0" w:type="auto"/>
          </w:tcPr>
          <w:p w:rsidR="00AB4A1E" w:rsidRPr="00AB4A1E" w:rsidRDefault="00AB4A1E" w:rsidP="008B7D4A">
            <w:r w:rsidRPr="00AB4A1E">
              <w:t>20100311</w:t>
            </w:r>
          </w:p>
        </w:tc>
        <w:tc>
          <w:tcPr>
            <w:tcW w:w="0" w:type="auto"/>
          </w:tcPr>
          <w:p w:rsidR="00AB4A1E" w:rsidRPr="00AB4A1E" w:rsidRDefault="00AB4A1E" w:rsidP="008B7D4A">
            <w:r w:rsidRPr="00AB4A1E">
              <w:t>56</w:t>
            </w:r>
          </w:p>
        </w:tc>
        <w:tc>
          <w:tcPr>
            <w:tcW w:w="0" w:type="auto"/>
          </w:tcPr>
          <w:p w:rsidR="00AB4A1E" w:rsidRPr="00AB4A1E" w:rsidRDefault="00AB4A1E" w:rsidP="008B7D4A">
            <w:r w:rsidRPr="00AB4A1E">
              <w:t>10</w:t>
            </w:r>
          </w:p>
        </w:tc>
        <w:tc>
          <w:tcPr>
            <w:tcW w:w="0" w:type="auto"/>
          </w:tcPr>
          <w:p w:rsidR="00AB4A1E" w:rsidRPr="00AB4A1E" w:rsidRDefault="00AB4A1E" w:rsidP="008B7D4A">
            <w:r w:rsidRPr="00AB4A1E">
              <w:t xml:space="preserve">Interpellasjon fra representanten André Oktay Dahl til justisministeren: </w:t>
            </w:r>
          </w:p>
        </w:tc>
      </w:tr>
      <w:tr w:rsidR="00AB4A1E" w:rsidRPr="00AB4A1E" w:rsidTr="00AB4A1E">
        <w:tc>
          <w:tcPr>
            <w:tcW w:w="0" w:type="auto"/>
          </w:tcPr>
          <w:p w:rsidR="00AB4A1E" w:rsidRPr="00AB4A1E" w:rsidRDefault="00AB4A1E" w:rsidP="008B7D4A">
            <w:r w:rsidRPr="00AB4A1E">
              <w:t>20100311</w:t>
            </w:r>
          </w:p>
        </w:tc>
        <w:tc>
          <w:tcPr>
            <w:tcW w:w="0" w:type="auto"/>
          </w:tcPr>
          <w:p w:rsidR="00AB4A1E" w:rsidRPr="00AB4A1E" w:rsidRDefault="00AB4A1E" w:rsidP="008B7D4A">
            <w:r w:rsidRPr="00AB4A1E">
              <w:t>56</w:t>
            </w:r>
          </w:p>
        </w:tc>
        <w:tc>
          <w:tcPr>
            <w:tcW w:w="0" w:type="auto"/>
          </w:tcPr>
          <w:p w:rsidR="00AB4A1E" w:rsidRPr="00AB4A1E" w:rsidRDefault="00AB4A1E" w:rsidP="008B7D4A">
            <w:r w:rsidRPr="00AB4A1E">
              <w:t>11</w:t>
            </w:r>
          </w:p>
        </w:tc>
        <w:tc>
          <w:tcPr>
            <w:tcW w:w="0" w:type="auto"/>
          </w:tcPr>
          <w:p w:rsidR="00AB4A1E" w:rsidRPr="00AB4A1E" w:rsidRDefault="00AB4A1E" w:rsidP="008B7D4A">
            <w:r w:rsidRPr="00AB4A1E">
              <w:t xml:space="preserve">Interpellasjon fra representanten André Oktay Dahl til justisministeren: </w:t>
            </w:r>
          </w:p>
        </w:tc>
      </w:tr>
      <w:tr w:rsidR="00AB4A1E" w:rsidRPr="00AB4A1E" w:rsidTr="00AB4A1E">
        <w:tc>
          <w:tcPr>
            <w:tcW w:w="0" w:type="auto"/>
          </w:tcPr>
          <w:p w:rsidR="00AB4A1E" w:rsidRPr="00AB4A1E" w:rsidRDefault="00AB4A1E" w:rsidP="008B7D4A">
            <w:r w:rsidRPr="00AB4A1E">
              <w:t>20100311</w:t>
            </w:r>
          </w:p>
        </w:tc>
        <w:tc>
          <w:tcPr>
            <w:tcW w:w="0" w:type="auto"/>
          </w:tcPr>
          <w:p w:rsidR="00AB4A1E" w:rsidRPr="00AB4A1E" w:rsidRDefault="00AB4A1E" w:rsidP="008B7D4A">
            <w:r w:rsidRPr="00AB4A1E">
              <w:t>56</w:t>
            </w:r>
          </w:p>
        </w:tc>
        <w:tc>
          <w:tcPr>
            <w:tcW w:w="0" w:type="auto"/>
          </w:tcPr>
          <w:p w:rsidR="00AB4A1E" w:rsidRPr="00AB4A1E" w:rsidRDefault="00AB4A1E" w:rsidP="008B7D4A">
            <w:r w:rsidRPr="00AB4A1E">
              <w:t>12</w:t>
            </w:r>
          </w:p>
        </w:tc>
        <w:tc>
          <w:tcPr>
            <w:tcW w:w="0" w:type="auto"/>
          </w:tcPr>
          <w:p w:rsidR="00AB4A1E" w:rsidRPr="00AB4A1E" w:rsidRDefault="00AB4A1E" w:rsidP="008B7D4A">
            <w:r w:rsidRPr="00AB4A1E">
              <w:t>Stortingets vedtak til lov om vergemål (vergemålsloven) (Lovvedtak 36 (2009-2010), jf. Innst. 154 L (2009-2010), Prop. 4 L (2009-2010) og Ot.prp. nr. 110 (2008-2009))</w:t>
            </w:r>
          </w:p>
        </w:tc>
      </w:tr>
      <w:tr w:rsidR="00AB4A1E" w:rsidRPr="00AB4A1E" w:rsidTr="00AB4A1E">
        <w:tc>
          <w:tcPr>
            <w:tcW w:w="0" w:type="auto"/>
          </w:tcPr>
          <w:p w:rsidR="00AB4A1E" w:rsidRPr="00AB4A1E" w:rsidRDefault="00AB4A1E" w:rsidP="008B7D4A">
            <w:r w:rsidRPr="00AB4A1E">
              <w:t>20100311</w:t>
            </w:r>
          </w:p>
        </w:tc>
        <w:tc>
          <w:tcPr>
            <w:tcW w:w="0" w:type="auto"/>
          </w:tcPr>
          <w:p w:rsidR="00AB4A1E" w:rsidRPr="00AB4A1E" w:rsidRDefault="00AB4A1E" w:rsidP="008B7D4A">
            <w:r w:rsidRPr="00AB4A1E">
              <w:t>56</w:t>
            </w:r>
          </w:p>
        </w:tc>
        <w:tc>
          <w:tcPr>
            <w:tcW w:w="0" w:type="auto"/>
          </w:tcPr>
          <w:p w:rsidR="00AB4A1E" w:rsidRPr="00AB4A1E" w:rsidRDefault="00AB4A1E" w:rsidP="008B7D4A">
            <w:r w:rsidRPr="00AB4A1E">
              <w:t>13</w:t>
            </w:r>
          </w:p>
        </w:tc>
        <w:tc>
          <w:tcPr>
            <w:tcW w:w="0" w:type="auto"/>
          </w:tcPr>
          <w:p w:rsidR="00AB4A1E" w:rsidRPr="00AB4A1E" w:rsidRDefault="00AB4A1E" w:rsidP="008B7D4A">
            <w:r w:rsidRPr="00AB4A1E">
              <w:t>Stortingets vedtak til lov om beskyttelse av varemerker (varemerkeloven) (Lovvedtak 37 (2009-2010), jf. Innst. 101 L (2009-2010), Prop. 6 L (2009-2010) og Ot.prp. nr. 98 (2008-2009))</w:t>
            </w:r>
          </w:p>
        </w:tc>
      </w:tr>
      <w:tr w:rsidR="00AB4A1E" w:rsidRPr="00AB4A1E" w:rsidTr="00AB4A1E">
        <w:tc>
          <w:tcPr>
            <w:tcW w:w="0" w:type="auto"/>
          </w:tcPr>
          <w:p w:rsidR="00AB4A1E" w:rsidRPr="00AB4A1E" w:rsidRDefault="00AB4A1E" w:rsidP="008B7D4A">
            <w:r w:rsidRPr="00AB4A1E">
              <w:t>20100311</w:t>
            </w:r>
          </w:p>
        </w:tc>
        <w:tc>
          <w:tcPr>
            <w:tcW w:w="0" w:type="auto"/>
          </w:tcPr>
          <w:p w:rsidR="00AB4A1E" w:rsidRPr="00AB4A1E" w:rsidRDefault="00AB4A1E" w:rsidP="008B7D4A">
            <w:r w:rsidRPr="00AB4A1E">
              <w:t>56</w:t>
            </w:r>
          </w:p>
        </w:tc>
        <w:tc>
          <w:tcPr>
            <w:tcW w:w="0" w:type="auto"/>
          </w:tcPr>
          <w:p w:rsidR="00AB4A1E" w:rsidRPr="00AB4A1E" w:rsidRDefault="00AB4A1E" w:rsidP="008B7D4A">
            <w:r w:rsidRPr="00AB4A1E">
              <w:t>14</w:t>
            </w:r>
          </w:p>
        </w:tc>
        <w:tc>
          <w:tcPr>
            <w:tcW w:w="0" w:type="auto"/>
          </w:tcPr>
          <w:p w:rsidR="00AB4A1E" w:rsidRPr="00AB4A1E" w:rsidRDefault="00AB4A1E" w:rsidP="008B7D4A">
            <w:r w:rsidRPr="00AB4A1E">
              <w:t>Stortingets vedtak til lov om behandling av opplysninger i politiet og påtalemyndigheten (politiregisterloven) (Lovvedtak 38 (2009-2010), jf. Innst. 139 L (2009-2010), Prop. 12 L (2009-2010) og Ot.prp. nr. 108 (2008-2009))</w:t>
            </w:r>
          </w:p>
        </w:tc>
      </w:tr>
      <w:tr w:rsidR="00AB4A1E" w:rsidRPr="00AB4A1E" w:rsidTr="00AB4A1E">
        <w:tc>
          <w:tcPr>
            <w:tcW w:w="0" w:type="auto"/>
          </w:tcPr>
          <w:p w:rsidR="00AB4A1E" w:rsidRPr="00AB4A1E" w:rsidRDefault="00AB4A1E" w:rsidP="008B7D4A">
            <w:r w:rsidRPr="00AB4A1E">
              <w:t>20100311</w:t>
            </w:r>
          </w:p>
        </w:tc>
        <w:tc>
          <w:tcPr>
            <w:tcW w:w="0" w:type="auto"/>
          </w:tcPr>
          <w:p w:rsidR="00AB4A1E" w:rsidRPr="00AB4A1E" w:rsidRDefault="00AB4A1E" w:rsidP="008B7D4A">
            <w:r w:rsidRPr="00AB4A1E">
              <w:t>56</w:t>
            </w:r>
          </w:p>
        </w:tc>
        <w:tc>
          <w:tcPr>
            <w:tcW w:w="0" w:type="auto"/>
          </w:tcPr>
          <w:p w:rsidR="00AB4A1E" w:rsidRPr="00AB4A1E" w:rsidRDefault="00AB4A1E" w:rsidP="008B7D4A">
            <w:r w:rsidRPr="00AB4A1E">
              <w:t>15</w:t>
            </w:r>
          </w:p>
        </w:tc>
        <w:tc>
          <w:tcPr>
            <w:tcW w:w="0" w:type="auto"/>
          </w:tcPr>
          <w:p w:rsidR="00AB4A1E" w:rsidRPr="00AB4A1E" w:rsidRDefault="00AB4A1E" w:rsidP="008B7D4A">
            <w:r w:rsidRPr="00AB4A1E">
              <w:t>Forslag fra stortingsrepresentant Åse Michaelsen på vegne av Fremskrittspartiet fremsatt i Stortingets møte 4. mars 2010</w:t>
            </w:r>
            <w:proofErr w:type="gramStart"/>
            <w:r w:rsidRPr="00AB4A1E">
              <w:t xml:space="preserve"> (jf. Innst.</w:t>
            </w:r>
            <w:proofErr w:type="gramEnd"/>
            <w:r w:rsidRPr="00AB4A1E">
              <w:t xml:space="preserve"> 154 L): </w:t>
            </w:r>
          </w:p>
        </w:tc>
      </w:tr>
      <w:tr w:rsidR="00AB4A1E" w:rsidRPr="00AB4A1E" w:rsidTr="00AB4A1E">
        <w:tc>
          <w:tcPr>
            <w:tcW w:w="0" w:type="auto"/>
          </w:tcPr>
          <w:p w:rsidR="00AB4A1E" w:rsidRPr="00AB4A1E" w:rsidRDefault="00AB4A1E" w:rsidP="008B7D4A">
            <w:r w:rsidRPr="00AB4A1E">
              <w:t>20100311</w:t>
            </w:r>
          </w:p>
        </w:tc>
        <w:tc>
          <w:tcPr>
            <w:tcW w:w="0" w:type="auto"/>
          </w:tcPr>
          <w:p w:rsidR="00AB4A1E" w:rsidRPr="00AB4A1E" w:rsidRDefault="00AB4A1E" w:rsidP="008B7D4A">
            <w:r w:rsidRPr="00AB4A1E">
              <w:t>56</w:t>
            </w:r>
          </w:p>
        </w:tc>
        <w:tc>
          <w:tcPr>
            <w:tcW w:w="0" w:type="auto"/>
          </w:tcPr>
          <w:p w:rsidR="00AB4A1E" w:rsidRPr="00AB4A1E" w:rsidRDefault="00AB4A1E" w:rsidP="008B7D4A">
            <w:r w:rsidRPr="00AB4A1E">
              <w:t>16</w:t>
            </w:r>
          </w:p>
        </w:tc>
        <w:tc>
          <w:tcPr>
            <w:tcW w:w="0" w:type="auto"/>
          </w:tcPr>
          <w:p w:rsidR="00AB4A1E" w:rsidRPr="00AB4A1E" w:rsidRDefault="00AB4A1E" w:rsidP="008B7D4A">
            <w:r w:rsidRPr="00AB4A1E">
              <w:t>Forslag fra stortingsrepresentant Åse Michaelsen på vegne av Fremskrittspartiet fremsatt i Stortingets møte 4. mars 2010</w:t>
            </w:r>
            <w:proofErr w:type="gramStart"/>
            <w:r w:rsidRPr="00AB4A1E">
              <w:t xml:space="preserve"> (jf. Innst.</w:t>
            </w:r>
            <w:proofErr w:type="gramEnd"/>
            <w:r w:rsidRPr="00AB4A1E">
              <w:t xml:space="preserve"> 154 L): </w:t>
            </w:r>
          </w:p>
        </w:tc>
      </w:tr>
      <w:tr w:rsidR="00AB4A1E" w:rsidRPr="00AB4A1E" w:rsidTr="00AB4A1E">
        <w:tc>
          <w:tcPr>
            <w:tcW w:w="0" w:type="auto"/>
          </w:tcPr>
          <w:p w:rsidR="00AB4A1E" w:rsidRPr="00AB4A1E" w:rsidRDefault="00AB4A1E" w:rsidP="008B7D4A">
            <w:r w:rsidRPr="00AB4A1E">
              <w:t>20100311</w:t>
            </w:r>
          </w:p>
        </w:tc>
        <w:tc>
          <w:tcPr>
            <w:tcW w:w="0" w:type="auto"/>
          </w:tcPr>
          <w:p w:rsidR="00AB4A1E" w:rsidRPr="00AB4A1E" w:rsidRDefault="00AB4A1E" w:rsidP="008B7D4A">
            <w:r w:rsidRPr="00AB4A1E">
              <w:t>56</w:t>
            </w:r>
          </w:p>
        </w:tc>
        <w:tc>
          <w:tcPr>
            <w:tcW w:w="0" w:type="auto"/>
          </w:tcPr>
          <w:p w:rsidR="00AB4A1E" w:rsidRPr="00AB4A1E" w:rsidRDefault="00AB4A1E" w:rsidP="008B7D4A">
            <w:r w:rsidRPr="00AB4A1E">
              <w:t>17</w:t>
            </w:r>
          </w:p>
        </w:tc>
        <w:tc>
          <w:tcPr>
            <w:tcW w:w="0" w:type="auto"/>
          </w:tcPr>
          <w:p w:rsidR="00AB4A1E" w:rsidRPr="00AB4A1E" w:rsidRDefault="00AB4A1E" w:rsidP="008B7D4A">
            <w:r w:rsidRPr="00AB4A1E">
              <w:t>Forslag fra stortingsrepresentant Åse Michaelsen på vegne av Fremskrittspartiet og Venstre fremsatt i Stortingets møte 4. mars 2010</w:t>
            </w:r>
            <w:proofErr w:type="gramStart"/>
            <w:r w:rsidRPr="00AB4A1E">
              <w:t xml:space="preserve"> (jf. Innst.</w:t>
            </w:r>
            <w:proofErr w:type="gramEnd"/>
            <w:r w:rsidRPr="00AB4A1E">
              <w:t xml:space="preserve"> 154 L): </w:t>
            </w:r>
          </w:p>
        </w:tc>
      </w:tr>
      <w:tr w:rsidR="00AB4A1E" w:rsidRPr="00AB4A1E" w:rsidTr="00AB4A1E">
        <w:tc>
          <w:tcPr>
            <w:tcW w:w="0" w:type="auto"/>
          </w:tcPr>
          <w:p w:rsidR="00AB4A1E" w:rsidRPr="00AB4A1E" w:rsidRDefault="00AB4A1E" w:rsidP="008B7D4A">
            <w:r w:rsidRPr="00AB4A1E">
              <w:t>20100311</w:t>
            </w:r>
          </w:p>
        </w:tc>
        <w:tc>
          <w:tcPr>
            <w:tcW w:w="0" w:type="auto"/>
          </w:tcPr>
          <w:p w:rsidR="00AB4A1E" w:rsidRPr="00AB4A1E" w:rsidRDefault="00AB4A1E" w:rsidP="008B7D4A">
            <w:r w:rsidRPr="00AB4A1E">
              <w:t>56</w:t>
            </w:r>
          </w:p>
        </w:tc>
        <w:tc>
          <w:tcPr>
            <w:tcW w:w="0" w:type="auto"/>
          </w:tcPr>
          <w:p w:rsidR="00AB4A1E" w:rsidRPr="00AB4A1E" w:rsidRDefault="00AB4A1E" w:rsidP="008B7D4A">
            <w:r w:rsidRPr="00AB4A1E">
              <w:t>18</w:t>
            </w:r>
          </w:p>
        </w:tc>
        <w:tc>
          <w:tcPr>
            <w:tcW w:w="0" w:type="auto"/>
          </w:tcPr>
          <w:p w:rsidR="00AB4A1E" w:rsidRPr="00AB4A1E" w:rsidRDefault="00AB4A1E" w:rsidP="008B7D4A">
            <w:r w:rsidRPr="00AB4A1E">
              <w:t xml:space="preserve">Referat </w:t>
            </w:r>
          </w:p>
        </w:tc>
      </w:tr>
      <w:tr w:rsidR="00AB4A1E" w:rsidRPr="00AB4A1E" w:rsidTr="00AB4A1E">
        <w:tc>
          <w:tcPr>
            <w:tcW w:w="0" w:type="auto"/>
          </w:tcPr>
          <w:p w:rsidR="00AB4A1E" w:rsidRPr="00AB4A1E" w:rsidRDefault="00AB4A1E" w:rsidP="008B7D4A">
            <w:r w:rsidRPr="00AB4A1E">
              <w:t>20100317</w:t>
            </w:r>
          </w:p>
        </w:tc>
        <w:tc>
          <w:tcPr>
            <w:tcW w:w="0" w:type="auto"/>
          </w:tcPr>
          <w:p w:rsidR="00AB4A1E" w:rsidRPr="00AB4A1E" w:rsidRDefault="00AB4A1E" w:rsidP="008B7D4A">
            <w:r w:rsidRPr="00AB4A1E">
              <w:t>57</w:t>
            </w:r>
          </w:p>
        </w:tc>
        <w:tc>
          <w:tcPr>
            <w:tcW w:w="0" w:type="auto"/>
          </w:tcPr>
          <w:p w:rsidR="00AB4A1E" w:rsidRPr="00AB4A1E" w:rsidRDefault="00AB4A1E" w:rsidP="008B7D4A">
            <w:r w:rsidRPr="00AB4A1E">
              <w:t>1</w:t>
            </w:r>
          </w:p>
        </w:tc>
        <w:tc>
          <w:tcPr>
            <w:tcW w:w="0" w:type="auto"/>
          </w:tcPr>
          <w:p w:rsidR="00AB4A1E" w:rsidRPr="00AB4A1E" w:rsidRDefault="00AB4A1E" w:rsidP="008B7D4A">
            <w:proofErr w:type="gramStart"/>
            <w:r w:rsidRPr="00AB4A1E">
              <w:t>Spørretime  -</w:t>
            </w:r>
            <w:proofErr w:type="gramEnd"/>
            <w:r w:rsidRPr="00AB4A1E">
              <w:t xml:space="preserve"> muntlig spørretime  - ordinær spørretime </w:t>
            </w:r>
          </w:p>
        </w:tc>
      </w:tr>
      <w:tr w:rsidR="00AB4A1E" w:rsidRPr="00AB4A1E" w:rsidTr="00AB4A1E">
        <w:tc>
          <w:tcPr>
            <w:tcW w:w="0" w:type="auto"/>
          </w:tcPr>
          <w:p w:rsidR="00AB4A1E" w:rsidRPr="00AB4A1E" w:rsidRDefault="00AB4A1E" w:rsidP="008B7D4A">
            <w:r w:rsidRPr="00AB4A1E">
              <w:t>20100317</w:t>
            </w:r>
          </w:p>
        </w:tc>
        <w:tc>
          <w:tcPr>
            <w:tcW w:w="0" w:type="auto"/>
          </w:tcPr>
          <w:p w:rsidR="00AB4A1E" w:rsidRPr="00AB4A1E" w:rsidRDefault="00AB4A1E" w:rsidP="008B7D4A">
            <w:r w:rsidRPr="00AB4A1E">
              <w:t>57</w:t>
            </w:r>
          </w:p>
        </w:tc>
        <w:tc>
          <w:tcPr>
            <w:tcW w:w="0" w:type="auto"/>
          </w:tcPr>
          <w:p w:rsidR="00AB4A1E" w:rsidRPr="00AB4A1E" w:rsidRDefault="00AB4A1E" w:rsidP="008B7D4A">
            <w:r w:rsidRPr="00AB4A1E">
              <w:t>2</w:t>
            </w:r>
          </w:p>
        </w:tc>
        <w:tc>
          <w:tcPr>
            <w:tcW w:w="0" w:type="auto"/>
          </w:tcPr>
          <w:p w:rsidR="00AB4A1E" w:rsidRPr="00AB4A1E" w:rsidRDefault="00AB4A1E" w:rsidP="008B7D4A">
            <w:r w:rsidRPr="00AB4A1E">
              <w:t xml:space="preserve">Referat </w:t>
            </w:r>
          </w:p>
        </w:tc>
      </w:tr>
      <w:tr w:rsidR="00AB4A1E" w:rsidRPr="00AB4A1E" w:rsidTr="00AB4A1E">
        <w:tc>
          <w:tcPr>
            <w:tcW w:w="0" w:type="auto"/>
          </w:tcPr>
          <w:p w:rsidR="00AB4A1E" w:rsidRPr="00AB4A1E" w:rsidRDefault="00AB4A1E" w:rsidP="008B7D4A">
            <w:r w:rsidRPr="00AB4A1E">
              <w:t>20100318</w:t>
            </w:r>
          </w:p>
        </w:tc>
        <w:tc>
          <w:tcPr>
            <w:tcW w:w="0" w:type="auto"/>
          </w:tcPr>
          <w:p w:rsidR="00AB4A1E" w:rsidRPr="00AB4A1E" w:rsidRDefault="00AB4A1E" w:rsidP="008B7D4A">
            <w:r w:rsidRPr="00AB4A1E">
              <w:t>58</w:t>
            </w:r>
          </w:p>
        </w:tc>
        <w:tc>
          <w:tcPr>
            <w:tcW w:w="0" w:type="auto"/>
          </w:tcPr>
          <w:p w:rsidR="00AB4A1E" w:rsidRPr="00AB4A1E" w:rsidRDefault="00AB4A1E" w:rsidP="008B7D4A">
            <w:r w:rsidRPr="00AB4A1E">
              <w:t>1</w:t>
            </w:r>
          </w:p>
        </w:tc>
        <w:tc>
          <w:tcPr>
            <w:tcW w:w="0" w:type="auto"/>
          </w:tcPr>
          <w:p w:rsidR="00AB4A1E" w:rsidRPr="00AB4A1E" w:rsidRDefault="00AB4A1E" w:rsidP="008B7D4A">
            <w:r w:rsidRPr="00AB4A1E">
              <w:t>Innstilling fra kontroll- og konstitusjonskomiteen om Riksrevisjonens rapport om revisjonen av Statens pensjonsfond for budsjettåret 2008</w:t>
            </w:r>
            <w:proofErr w:type="gramStart"/>
            <w:r w:rsidRPr="00AB4A1E">
              <w:t xml:space="preserve"> (Innst.</w:t>
            </w:r>
            <w:proofErr w:type="gramEnd"/>
            <w:r w:rsidRPr="00AB4A1E">
              <w:t xml:space="preserve"> 182 S (2009-2010), jf. Tillegg 1 til Dokument 1 (2009-2010))</w:t>
            </w:r>
          </w:p>
        </w:tc>
      </w:tr>
      <w:tr w:rsidR="00AB4A1E" w:rsidRPr="00AB4A1E" w:rsidTr="00AB4A1E">
        <w:tc>
          <w:tcPr>
            <w:tcW w:w="0" w:type="auto"/>
          </w:tcPr>
          <w:p w:rsidR="00AB4A1E" w:rsidRPr="00AB4A1E" w:rsidRDefault="00AB4A1E" w:rsidP="008B7D4A">
            <w:r w:rsidRPr="00AB4A1E">
              <w:t>20100318</w:t>
            </w:r>
          </w:p>
        </w:tc>
        <w:tc>
          <w:tcPr>
            <w:tcW w:w="0" w:type="auto"/>
          </w:tcPr>
          <w:p w:rsidR="00AB4A1E" w:rsidRPr="00AB4A1E" w:rsidRDefault="00AB4A1E" w:rsidP="008B7D4A">
            <w:r w:rsidRPr="00AB4A1E">
              <w:t>58</w:t>
            </w:r>
          </w:p>
        </w:tc>
        <w:tc>
          <w:tcPr>
            <w:tcW w:w="0" w:type="auto"/>
          </w:tcPr>
          <w:p w:rsidR="00AB4A1E" w:rsidRPr="00AB4A1E" w:rsidRDefault="00AB4A1E" w:rsidP="008B7D4A">
            <w:r w:rsidRPr="00AB4A1E">
              <w:t>2</w:t>
            </w:r>
          </w:p>
        </w:tc>
        <w:tc>
          <w:tcPr>
            <w:tcW w:w="0" w:type="auto"/>
          </w:tcPr>
          <w:p w:rsidR="00AB4A1E" w:rsidRPr="00AB4A1E" w:rsidRDefault="00AB4A1E" w:rsidP="008B7D4A">
            <w:r w:rsidRPr="00AB4A1E">
              <w:t xml:space="preserve">Interpellasjon fra representanten Eva Kristin Hansen til utenriksministeren: </w:t>
            </w:r>
          </w:p>
        </w:tc>
      </w:tr>
      <w:tr w:rsidR="00AB4A1E" w:rsidRPr="00AB4A1E" w:rsidTr="00AB4A1E">
        <w:tc>
          <w:tcPr>
            <w:tcW w:w="0" w:type="auto"/>
          </w:tcPr>
          <w:p w:rsidR="00AB4A1E" w:rsidRPr="00AB4A1E" w:rsidRDefault="00AB4A1E" w:rsidP="008B7D4A">
            <w:r w:rsidRPr="00AB4A1E">
              <w:t>20100318</w:t>
            </w:r>
          </w:p>
        </w:tc>
        <w:tc>
          <w:tcPr>
            <w:tcW w:w="0" w:type="auto"/>
          </w:tcPr>
          <w:p w:rsidR="00AB4A1E" w:rsidRPr="00AB4A1E" w:rsidRDefault="00AB4A1E" w:rsidP="008B7D4A">
            <w:r w:rsidRPr="00AB4A1E">
              <w:t>58</w:t>
            </w:r>
          </w:p>
        </w:tc>
        <w:tc>
          <w:tcPr>
            <w:tcW w:w="0" w:type="auto"/>
          </w:tcPr>
          <w:p w:rsidR="00AB4A1E" w:rsidRPr="00AB4A1E" w:rsidRDefault="00AB4A1E" w:rsidP="008B7D4A">
            <w:r w:rsidRPr="00AB4A1E">
              <w:t>3</w:t>
            </w:r>
          </w:p>
        </w:tc>
        <w:tc>
          <w:tcPr>
            <w:tcW w:w="0" w:type="auto"/>
          </w:tcPr>
          <w:p w:rsidR="00AB4A1E" w:rsidRPr="00AB4A1E" w:rsidRDefault="00AB4A1E" w:rsidP="008B7D4A">
            <w:r w:rsidRPr="00AB4A1E">
              <w:t>Innstilling fra familie- og kulturkomiteen om representantforslag fra stortingsrepresentantene Øyvind Håbrekke, Hans Olav Syversen og Laila Dåvøy om en opptrappingsplan for å sikre full barnevernsdekning</w:t>
            </w:r>
            <w:proofErr w:type="gramStart"/>
            <w:r w:rsidRPr="00AB4A1E">
              <w:t xml:space="preserve"> (Innst.</w:t>
            </w:r>
            <w:proofErr w:type="gramEnd"/>
            <w:r w:rsidRPr="00AB4A1E">
              <w:t xml:space="preserve"> 186 S (2009-2010), jf. </w:t>
            </w:r>
            <w:r w:rsidRPr="00AB4A1E">
              <w:lastRenderedPageBreak/>
              <w:t>Dokument 8:21 S (2009-2010))</w:t>
            </w:r>
          </w:p>
        </w:tc>
      </w:tr>
      <w:tr w:rsidR="00AB4A1E" w:rsidRPr="00AB4A1E" w:rsidTr="00AB4A1E">
        <w:tc>
          <w:tcPr>
            <w:tcW w:w="0" w:type="auto"/>
          </w:tcPr>
          <w:p w:rsidR="00AB4A1E" w:rsidRPr="00AB4A1E" w:rsidRDefault="00AB4A1E" w:rsidP="008B7D4A">
            <w:r w:rsidRPr="00AB4A1E">
              <w:lastRenderedPageBreak/>
              <w:t>20100318</w:t>
            </w:r>
          </w:p>
        </w:tc>
        <w:tc>
          <w:tcPr>
            <w:tcW w:w="0" w:type="auto"/>
          </w:tcPr>
          <w:p w:rsidR="00AB4A1E" w:rsidRPr="00AB4A1E" w:rsidRDefault="00AB4A1E" w:rsidP="008B7D4A">
            <w:r w:rsidRPr="00AB4A1E">
              <w:t>58</w:t>
            </w:r>
          </w:p>
        </w:tc>
        <w:tc>
          <w:tcPr>
            <w:tcW w:w="0" w:type="auto"/>
          </w:tcPr>
          <w:p w:rsidR="00AB4A1E" w:rsidRPr="00AB4A1E" w:rsidRDefault="00AB4A1E" w:rsidP="008B7D4A">
            <w:r w:rsidRPr="00AB4A1E">
              <w:t>4</w:t>
            </w:r>
          </w:p>
        </w:tc>
        <w:tc>
          <w:tcPr>
            <w:tcW w:w="0" w:type="auto"/>
          </w:tcPr>
          <w:p w:rsidR="00AB4A1E" w:rsidRPr="00AB4A1E" w:rsidRDefault="00AB4A1E" w:rsidP="008B7D4A">
            <w:r w:rsidRPr="00AB4A1E">
              <w:t xml:space="preserve">Referat </w:t>
            </w:r>
          </w:p>
        </w:tc>
      </w:tr>
      <w:tr w:rsidR="00AB4A1E" w:rsidRPr="00AB4A1E" w:rsidTr="00AB4A1E">
        <w:tc>
          <w:tcPr>
            <w:tcW w:w="0" w:type="auto"/>
          </w:tcPr>
          <w:p w:rsidR="00AB4A1E" w:rsidRPr="00AB4A1E" w:rsidRDefault="00AB4A1E" w:rsidP="008B7D4A">
            <w:r w:rsidRPr="00AB4A1E">
              <w:t>20100319</w:t>
            </w:r>
          </w:p>
        </w:tc>
        <w:tc>
          <w:tcPr>
            <w:tcW w:w="0" w:type="auto"/>
          </w:tcPr>
          <w:p w:rsidR="00AB4A1E" w:rsidRPr="00AB4A1E" w:rsidRDefault="00AB4A1E" w:rsidP="008B7D4A">
            <w:r w:rsidRPr="00AB4A1E">
              <w:t>59</w:t>
            </w:r>
          </w:p>
        </w:tc>
        <w:tc>
          <w:tcPr>
            <w:tcW w:w="0" w:type="auto"/>
          </w:tcPr>
          <w:p w:rsidR="00AB4A1E" w:rsidRPr="00AB4A1E" w:rsidRDefault="00AB4A1E" w:rsidP="008B7D4A">
            <w:r w:rsidRPr="00AB4A1E">
              <w:t>1</w:t>
            </w:r>
          </w:p>
        </w:tc>
        <w:tc>
          <w:tcPr>
            <w:tcW w:w="0" w:type="auto"/>
          </w:tcPr>
          <w:p w:rsidR="00AB4A1E" w:rsidRPr="00AB4A1E" w:rsidRDefault="00AB4A1E" w:rsidP="008B7D4A">
            <w:r w:rsidRPr="00AB4A1E">
              <w:t>Innstilling fra næringskomiteen om representantforslag fra stortingsrepresentantene Rigmor Andersen Eide, Knut Arild Hareide og Kjell Ingolf Ropstad om å sikre at Telenors deleide selskap Vimpelcom ikke etablerer seg i skatteparadiset Bermuda</w:t>
            </w:r>
            <w:proofErr w:type="gramStart"/>
            <w:r w:rsidRPr="00AB4A1E">
              <w:t xml:space="preserve"> (Innst.</w:t>
            </w:r>
            <w:proofErr w:type="gramEnd"/>
            <w:r w:rsidRPr="00AB4A1E">
              <w:t xml:space="preserve"> 157 S (2009-2010), jf. Dokument 8:38 S (2009-2010))</w:t>
            </w:r>
          </w:p>
        </w:tc>
      </w:tr>
      <w:tr w:rsidR="00AB4A1E" w:rsidRPr="00AB4A1E" w:rsidTr="00AB4A1E">
        <w:tc>
          <w:tcPr>
            <w:tcW w:w="0" w:type="auto"/>
          </w:tcPr>
          <w:p w:rsidR="00AB4A1E" w:rsidRPr="00AB4A1E" w:rsidRDefault="00AB4A1E" w:rsidP="008B7D4A">
            <w:r w:rsidRPr="00AB4A1E">
              <w:t>20100319</w:t>
            </w:r>
          </w:p>
        </w:tc>
        <w:tc>
          <w:tcPr>
            <w:tcW w:w="0" w:type="auto"/>
          </w:tcPr>
          <w:p w:rsidR="00AB4A1E" w:rsidRPr="00AB4A1E" w:rsidRDefault="00AB4A1E" w:rsidP="008B7D4A">
            <w:r w:rsidRPr="00AB4A1E">
              <w:t>59</w:t>
            </w:r>
          </w:p>
        </w:tc>
        <w:tc>
          <w:tcPr>
            <w:tcW w:w="0" w:type="auto"/>
          </w:tcPr>
          <w:p w:rsidR="00AB4A1E" w:rsidRPr="00AB4A1E" w:rsidRDefault="00AB4A1E" w:rsidP="008B7D4A">
            <w:r w:rsidRPr="00AB4A1E">
              <w:t>2</w:t>
            </w:r>
          </w:p>
        </w:tc>
        <w:tc>
          <w:tcPr>
            <w:tcW w:w="0" w:type="auto"/>
          </w:tcPr>
          <w:p w:rsidR="00AB4A1E" w:rsidRPr="00AB4A1E" w:rsidRDefault="00AB4A1E" w:rsidP="008B7D4A">
            <w:r w:rsidRPr="00AB4A1E">
              <w:t xml:space="preserve">Interpellasjon fra representanten Henning Skumsvoll til nærings- og handelsministeren: </w:t>
            </w:r>
          </w:p>
        </w:tc>
      </w:tr>
      <w:tr w:rsidR="00AB4A1E" w:rsidRPr="00AB4A1E" w:rsidTr="00AB4A1E">
        <w:tc>
          <w:tcPr>
            <w:tcW w:w="0" w:type="auto"/>
          </w:tcPr>
          <w:p w:rsidR="00AB4A1E" w:rsidRPr="00AB4A1E" w:rsidRDefault="00AB4A1E" w:rsidP="008B7D4A">
            <w:r w:rsidRPr="00AB4A1E">
              <w:t>20100319</w:t>
            </w:r>
          </w:p>
        </w:tc>
        <w:tc>
          <w:tcPr>
            <w:tcW w:w="0" w:type="auto"/>
          </w:tcPr>
          <w:p w:rsidR="00AB4A1E" w:rsidRPr="00AB4A1E" w:rsidRDefault="00AB4A1E" w:rsidP="008B7D4A">
            <w:r w:rsidRPr="00AB4A1E">
              <w:t>59</w:t>
            </w:r>
          </w:p>
        </w:tc>
        <w:tc>
          <w:tcPr>
            <w:tcW w:w="0" w:type="auto"/>
          </w:tcPr>
          <w:p w:rsidR="00AB4A1E" w:rsidRPr="00AB4A1E" w:rsidRDefault="00AB4A1E" w:rsidP="008B7D4A">
            <w:r w:rsidRPr="00AB4A1E">
              <w:t>3</w:t>
            </w:r>
          </w:p>
        </w:tc>
        <w:tc>
          <w:tcPr>
            <w:tcW w:w="0" w:type="auto"/>
          </w:tcPr>
          <w:p w:rsidR="00AB4A1E" w:rsidRPr="00AB4A1E" w:rsidRDefault="00AB4A1E" w:rsidP="008B7D4A">
            <w:r w:rsidRPr="00AB4A1E">
              <w:t>Innstilling fra arbeids- og sosialkomiteen om representantforslag fra stortingsrepresentantene Abid Q. Raja og Trine Skei Grande om en tiltakspakke for å begrense og bekjempe fattigdom blant barn</w:t>
            </w:r>
            <w:proofErr w:type="gramStart"/>
            <w:r w:rsidRPr="00AB4A1E">
              <w:t xml:space="preserve"> (Innst.</w:t>
            </w:r>
            <w:proofErr w:type="gramEnd"/>
            <w:r w:rsidRPr="00AB4A1E">
              <w:t xml:space="preserve"> 177 S (2009-2010), jf. Dokument 8:2 S (2009-2010))</w:t>
            </w:r>
          </w:p>
        </w:tc>
      </w:tr>
      <w:tr w:rsidR="00AB4A1E" w:rsidRPr="00AB4A1E" w:rsidTr="00AB4A1E">
        <w:tc>
          <w:tcPr>
            <w:tcW w:w="0" w:type="auto"/>
          </w:tcPr>
          <w:p w:rsidR="00AB4A1E" w:rsidRPr="00AB4A1E" w:rsidRDefault="00AB4A1E" w:rsidP="008B7D4A">
            <w:r w:rsidRPr="00AB4A1E">
              <w:t>20100319</w:t>
            </w:r>
          </w:p>
        </w:tc>
        <w:tc>
          <w:tcPr>
            <w:tcW w:w="0" w:type="auto"/>
          </w:tcPr>
          <w:p w:rsidR="00AB4A1E" w:rsidRPr="00AB4A1E" w:rsidRDefault="00AB4A1E" w:rsidP="008B7D4A">
            <w:r w:rsidRPr="00AB4A1E">
              <w:t>59</w:t>
            </w:r>
          </w:p>
        </w:tc>
        <w:tc>
          <w:tcPr>
            <w:tcW w:w="0" w:type="auto"/>
          </w:tcPr>
          <w:p w:rsidR="00AB4A1E" w:rsidRPr="00AB4A1E" w:rsidRDefault="00AB4A1E" w:rsidP="008B7D4A">
            <w:r w:rsidRPr="00AB4A1E">
              <w:t>4</w:t>
            </w:r>
          </w:p>
        </w:tc>
        <w:tc>
          <w:tcPr>
            <w:tcW w:w="0" w:type="auto"/>
          </w:tcPr>
          <w:p w:rsidR="00AB4A1E" w:rsidRPr="00AB4A1E" w:rsidRDefault="00AB4A1E" w:rsidP="008B7D4A">
            <w:r w:rsidRPr="00AB4A1E">
              <w:t>Innstilling fra arbeids- og sosialkomiteen om representantforslag fra stortingsrepresentantene Kjell Ingolf Ropstad, Laila Dåvøy, Rigmor Andersen Eide og Knut Arild Hareide om en nasjonal dugnad mot fattigdom i Norge</w:t>
            </w:r>
            <w:proofErr w:type="gramStart"/>
            <w:r w:rsidRPr="00AB4A1E">
              <w:t xml:space="preserve"> (Innst.</w:t>
            </w:r>
            <w:proofErr w:type="gramEnd"/>
            <w:r w:rsidRPr="00AB4A1E">
              <w:t xml:space="preserve"> 178 S (2009-2010), jf. Dokument 8:20 S (2009-2010))</w:t>
            </w:r>
          </w:p>
        </w:tc>
      </w:tr>
      <w:tr w:rsidR="00AB4A1E" w:rsidRPr="00AB4A1E" w:rsidTr="00AB4A1E">
        <w:tc>
          <w:tcPr>
            <w:tcW w:w="0" w:type="auto"/>
          </w:tcPr>
          <w:p w:rsidR="00AB4A1E" w:rsidRPr="00AB4A1E" w:rsidRDefault="00AB4A1E" w:rsidP="008B7D4A">
            <w:r w:rsidRPr="00AB4A1E">
              <w:t>20100319</w:t>
            </w:r>
          </w:p>
        </w:tc>
        <w:tc>
          <w:tcPr>
            <w:tcW w:w="0" w:type="auto"/>
          </w:tcPr>
          <w:p w:rsidR="00AB4A1E" w:rsidRPr="00AB4A1E" w:rsidRDefault="00AB4A1E" w:rsidP="008B7D4A">
            <w:r w:rsidRPr="00AB4A1E">
              <w:t>59</w:t>
            </w:r>
          </w:p>
        </w:tc>
        <w:tc>
          <w:tcPr>
            <w:tcW w:w="0" w:type="auto"/>
          </w:tcPr>
          <w:p w:rsidR="00AB4A1E" w:rsidRPr="00AB4A1E" w:rsidRDefault="00AB4A1E" w:rsidP="008B7D4A">
            <w:r w:rsidRPr="00AB4A1E">
              <w:t>5</w:t>
            </w:r>
          </w:p>
        </w:tc>
        <w:tc>
          <w:tcPr>
            <w:tcW w:w="0" w:type="auto"/>
          </w:tcPr>
          <w:p w:rsidR="00AB4A1E" w:rsidRPr="00AB4A1E" w:rsidRDefault="00AB4A1E" w:rsidP="008B7D4A">
            <w:r w:rsidRPr="00AB4A1E">
              <w:t>Innstilling fra arbeids- og sosialkomiteen om representantforslag fra stortingsrepresentanten Robert Eriksson om endring av folketrygdloven slik at utenlandske statsborgere som kommer til Norge og begår kriminelle handlinger, ikke får rett til medlemskap i folketrygden</w:t>
            </w:r>
            <w:proofErr w:type="gramStart"/>
            <w:r w:rsidRPr="00AB4A1E">
              <w:t xml:space="preserve"> (Innst.</w:t>
            </w:r>
            <w:proofErr w:type="gramEnd"/>
            <w:r w:rsidRPr="00AB4A1E">
              <w:t xml:space="preserve"> 172 S (2009-2010), jf. Dokument 8:42 S (2009-2010))</w:t>
            </w:r>
          </w:p>
        </w:tc>
      </w:tr>
      <w:tr w:rsidR="00AB4A1E" w:rsidRPr="00AB4A1E" w:rsidTr="00AB4A1E">
        <w:tc>
          <w:tcPr>
            <w:tcW w:w="0" w:type="auto"/>
          </w:tcPr>
          <w:p w:rsidR="00AB4A1E" w:rsidRPr="00AB4A1E" w:rsidRDefault="00AB4A1E" w:rsidP="008B7D4A">
            <w:r w:rsidRPr="00AB4A1E">
              <w:t>20100319</w:t>
            </w:r>
          </w:p>
        </w:tc>
        <w:tc>
          <w:tcPr>
            <w:tcW w:w="0" w:type="auto"/>
          </w:tcPr>
          <w:p w:rsidR="00AB4A1E" w:rsidRPr="00AB4A1E" w:rsidRDefault="00AB4A1E" w:rsidP="008B7D4A">
            <w:r w:rsidRPr="00AB4A1E">
              <w:t>59</w:t>
            </w:r>
          </w:p>
        </w:tc>
        <w:tc>
          <w:tcPr>
            <w:tcW w:w="0" w:type="auto"/>
          </w:tcPr>
          <w:p w:rsidR="00AB4A1E" w:rsidRPr="00AB4A1E" w:rsidRDefault="00AB4A1E" w:rsidP="008B7D4A">
            <w:r w:rsidRPr="00AB4A1E">
              <w:t>6</w:t>
            </w:r>
          </w:p>
        </w:tc>
        <w:tc>
          <w:tcPr>
            <w:tcW w:w="0" w:type="auto"/>
          </w:tcPr>
          <w:p w:rsidR="00AB4A1E" w:rsidRPr="00AB4A1E" w:rsidRDefault="00AB4A1E" w:rsidP="008B7D4A">
            <w:r w:rsidRPr="00AB4A1E">
              <w:t>Innstilling fra arbeids- og sosialkomiteen om lov om endringer i arbeidsmiljøloven og folketrygdloven (bedre muligheter for å kombinere arbeid med pleie- og omsorgsoppgaver)</w:t>
            </w:r>
            <w:proofErr w:type="gramStart"/>
            <w:r w:rsidRPr="00AB4A1E">
              <w:t xml:space="preserve"> (Innst.</w:t>
            </w:r>
            <w:proofErr w:type="gramEnd"/>
            <w:r w:rsidRPr="00AB4A1E">
              <w:t xml:space="preserve"> 183 L (2009-2010), jf. Prop. 64 L (2009-2010))</w:t>
            </w:r>
          </w:p>
        </w:tc>
      </w:tr>
      <w:tr w:rsidR="00AB4A1E" w:rsidRPr="00AB4A1E" w:rsidTr="00AB4A1E">
        <w:tc>
          <w:tcPr>
            <w:tcW w:w="0" w:type="auto"/>
          </w:tcPr>
          <w:p w:rsidR="00AB4A1E" w:rsidRPr="00AB4A1E" w:rsidRDefault="00AB4A1E" w:rsidP="008B7D4A">
            <w:r w:rsidRPr="00AB4A1E">
              <w:t>20100319</w:t>
            </w:r>
          </w:p>
        </w:tc>
        <w:tc>
          <w:tcPr>
            <w:tcW w:w="0" w:type="auto"/>
          </w:tcPr>
          <w:p w:rsidR="00AB4A1E" w:rsidRPr="00AB4A1E" w:rsidRDefault="00AB4A1E" w:rsidP="008B7D4A">
            <w:r w:rsidRPr="00AB4A1E">
              <w:t>59</w:t>
            </w:r>
          </w:p>
        </w:tc>
        <w:tc>
          <w:tcPr>
            <w:tcW w:w="0" w:type="auto"/>
          </w:tcPr>
          <w:p w:rsidR="00AB4A1E" w:rsidRPr="00AB4A1E" w:rsidRDefault="00AB4A1E" w:rsidP="008B7D4A">
            <w:r w:rsidRPr="00AB4A1E">
              <w:t>7</w:t>
            </w:r>
          </w:p>
        </w:tc>
        <w:tc>
          <w:tcPr>
            <w:tcW w:w="0" w:type="auto"/>
          </w:tcPr>
          <w:p w:rsidR="00AB4A1E" w:rsidRPr="00AB4A1E" w:rsidRDefault="00AB4A1E" w:rsidP="008B7D4A">
            <w:r w:rsidRPr="00AB4A1E">
              <w:t>Innstilling fra arbeids- og sosialkomiteen om lov om lønnsnemndbehandling av arbeidstvisten mellom Norsk Sykepleierforbund og NHO Service vedrørende opprettelse av tariffavtale i virksomheter innenfor helse og omsorg, attføring og bedriftshelsetjeneste</w:t>
            </w:r>
            <w:proofErr w:type="gramStart"/>
            <w:r w:rsidRPr="00AB4A1E">
              <w:t xml:space="preserve"> (Innst.</w:t>
            </w:r>
            <w:proofErr w:type="gramEnd"/>
            <w:r w:rsidRPr="00AB4A1E">
              <w:t xml:space="preserve"> 170 L (2009-2010), jf. Prop. 74 L (2009-2010))</w:t>
            </w:r>
          </w:p>
        </w:tc>
      </w:tr>
      <w:tr w:rsidR="00AB4A1E" w:rsidRPr="00AB4A1E" w:rsidTr="00AB4A1E">
        <w:tc>
          <w:tcPr>
            <w:tcW w:w="0" w:type="auto"/>
          </w:tcPr>
          <w:p w:rsidR="00AB4A1E" w:rsidRPr="00AB4A1E" w:rsidRDefault="00AB4A1E" w:rsidP="008B7D4A">
            <w:r w:rsidRPr="00AB4A1E">
              <w:t>20100319</w:t>
            </w:r>
          </w:p>
        </w:tc>
        <w:tc>
          <w:tcPr>
            <w:tcW w:w="0" w:type="auto"/>
          </w:tcPr>
          <w:p w:rsidR="00AB4A1E" w:rsidRPr="00AB4A1E" w:rsidRDefault="00AB4A1E" w:rsidP="008B7D4A">
            <w:r w:rsidRPr="00AB4A1E">
              <w:t>59</w:t>
            </w:r>
          </w:p>
        </w:tc>
        <w:tc>
          <w:tcPr>
            <w:tcW w:w="0" w:type="auto"/>
          </w:tcPr>
          <w:p w:rsidR="00AB4A1E" w:rsidRPr="00AB4A1E" w:rsidRDefault="00AB4A1E" w:rsidP="008B7D4A">
            <w:r w:rsidRPr="00AB4A1E">
              <w:t>8</w:t>
            </w:r>
          </w:p>
        </w:tc>
        <w:tc>
          <w:tcPr>
            <w:tcW w:w="0" w:type="auto"/>
          </w:tcPr>
          <w:p w:rsidR="00AB4A1E" w:rsidRPr="00AB4A1E" w:rsidRDefault="00AB4A1E" w:rsidP="008B7D4A">
            <w:r w:rsidRPr="00AB4A1E">
              <w:t xml:space="preserve">Interpellasjon fra representanten Ketil Solvik-Olsen til olje- og energiministeren: </w:t>
            </w:r>
          </w:p>
        </w:tc>
      </w:tr>
      <w:tr w:rsidR="00AB4A1E" w:rsidRPr="00AB4A1E" w:rsidTr="00AB4A1E">
        <w:tc>
          <w:tcPr>
            <w:tcW w:w="0" w:type="auto"/>
          </w:tcPr>
          <w:p w:rsidR="00AB4A1E" w:rsidRPr="00AB4A1E" w:rsidRDefault="00AB4A1E" w:rsidP="008B7D4A">
            <w:r w:rsidRPr="00AB4A1E">
              <w:t>20100319</w:t>
            </w:r>
          </w:p>
        </w:tc>
        <w:tc>
          <w:tcPr>
            <w:tcW w:w="0" w:type="auto"/>
          </w:tcPr>
          <w:p w:rsidR="00AB4A1E" w:rsidRPr="00AB4A1E" w:rsidRDefault="00AB4A1E" w:rsidP="008B7D4A">
            <w:r w:rsidRPr="00AB4A1E">
              <w:t>59</w:t>
            </w:r>
          </w:p>
        </w:tc>
        <w:tc>
          <w:tcPr>
            <w:tcW w:w="0" w:type="auto"/>
          </w:tcPr>
          <w:p w:rsidR="00AB4A1E" w:rsidRPr="00AB4A1E" w:rsidRDefault="00AB4A1E" w:rsidP="008B7D4A">
            <w:r w:rsidRPr="00AB4A1E">
              <w:t>9</w:t>
            </w:r>
          </w:p>
        </w:tc>
        <w:tc>
          <w:tcPr>
            <w:tcW w:w="0" w:type="auto"/>
          </w:tcPr>
          <w:p w:rsidR="00AB4A1E" w:rsidRPr="00AB4A1E" w:rsidRDefault="00AB4A1E" w:rsidP="008B7D4A">
            <w:r w:rsidRPr="00AB4A1E">
              <w:t xml:space="preserve">Referat </w:t>
            </w:r>
          </w:p>
        </w:tc>
      </w:tr>
      <w:tr w:rsidR="00AB4A1E" w:rsidRPr="00AB4A1E" w:rsidTr="00AB4A1E">
        <w:tc>
          <w:tcPr>
            <w:tcW w:w="0" w:type="auto"/>
          </w:tcPr>
          <w:p w:rsidR="00AB4A1E" w:rsidRPr="00AB4A1E" w:rsidRDefault="00AB4A1E" w:rsidP="008B7D4A">
            <w:r w:rsidRPr="00AB4A1E">
              <w:t>20100322</w:t>
            </w:r>
          </w:p>
        </w:tc>
        <w:tc>
          <w:tcPr>
            <w:tcW w:w="0" w:type="auto"/>
          </w:tcPr>
          <w:p w:rsidR="00AB4A1E" w:rsidRPr="00AB4A1E" w:rsidRDefault="00AB4A1E" w:rsidP="008B7D4A">
            <w:r w:rsidRPr="00AB4A1E">
              <w:t>60</w:t>
            </w:r>
          </w:p>
        </w:tc>
        <w:tc>
          <w:tcPr>
            <w:tcW w:w="0" w:type="auto"/>
          </w:tcPr>
          <w:p w:rsidR="00AB4A1E" w:rsidRPr="00AB4A1E" w:rsidRDefault="00AB4A1E" w:rsidP="008B7D4A">
            <w:r w:rsidRPr="00AB4A1E">
              <w:t>1</w:t>
            </w:r>
          </w:p>
        </w:tc>
        <w:tc>
          <w:tcPr>
            <w:tcW w:w="0" w:type="auto"/>
          </w:tcPr>
          <w:p w:rsidR="00AB4A1E" w:rsidRPr="00AB4A1E" w:rsidRDefault="00AB4A1E" w:rsidP="008B7D4A">
            <w:r w:rsidRPr="00AB4A1E">
              <w:t>Innstilling fra helse- og omsorgskomiteen om representantforslag fra stortingsrepresentantene Geir Jørgen Bekkevold, Laila Dåvøy og Knut Arild Hareide om humanitære og helserelaterte tiltak for papirløse migranter, og representantforslag fra stortingsrepresentantene Siv Jensen og Per-Willy Amundsen om helsetilbud til illegale innvandrere</w:t>
            </w:r>
            <w:proofErr w:type="gramStart"/>
            <w:r w:rsidRPr="00AB4A1E">
              <w:t xml:space="preserve"> (Innst.</w:t>
            </w:r>
            <w:proofErr w:type="gramEnd"/>
            <w:r w:rsidRPr="00AB4A1E">
              <w:t xml:space="preserve"> 184 S (2009-2010), jf. Dokument 8:24 S (2009-2010) og Dokument 8:55 S (2009-2010))</w:t>
            </w:r>
          </w:p>
        </w:tc>
      </w:tr>
      <w:tr w:rsidR="00AB4A1E" w:rsidRPr="00AB4A1E" w:rsidTr="00AB4A1E">
        <w:tc>
          <w:tcPr>
            <w:tcW w:w="0" w:type="auto"/>
          </w:tcPr>
          <w:p w:rsidR="00AB4A1E" w:rsidRPr="00AB4A1E" w:rsidRDefault="00AB4A1E" w:rsidP="008B7D4A">
            <w:r w:rsidRPr="00AB4A1E">
              <w:t>20100322</w:t>
            </w:r>
          </w:p>
        </w:tc>
        <w:tc>
          <w:tcPr>
            <w:tcW w:w="0" w:type="auto"/>
          </w:tcPr>
          <w:p w:rsidR="00AB4A1E" w:rsidRPr="00AB4A1E" w:rsidRDefault="00AB4A1E" w:rsidP="008B7D4A">
            <w:r w:rsidRPr="00AB4A1E">
              <w:t>60</w:t>
            </w:r>
          </w:p>
        </w:tc>
        <w:tc>
          <w:tcPr>
            <w:tcW w:w="0" w:type="auto"/>
          </w:tcPr>
          <w:p w:rsidR="00AB4A1E" w:rsidRPr="00AB4A1E" w:rsidRDefault="00AB4A1E" w:rsidP="008B7D4A">
            <w:r w:rsidRPr="00AB4A1E">
              <w:t>2</w:t>
            </w:r>
          </w:p>
        </w:tc>
        <w:tc>
          <w:tcPr>
            <w:tcW w:w="0" w:type="auto"/>
          </w:tcPr>
          <w:p w:rsidR="00AB4A1E" w:rsidRPr="00AB4A1E" w:rsidRDefault="00AB4A1E" w:rsidP="008B7D4A">
            <w:r w:rsidRPr="00AB4A1E">
              <w:t>Innstilling fra helse- og omsorgskomiteen om representantforslag fra stortingsrepresentantene Laila Dåvøy, Dagrun Eriksen og Line Henriette Hjemdal om å redusere bruken av tvang i det psykiske helsevernet</w:t>
            </w:r>
            <w:proofErr w:type="gramStart"/>
            <w:r w:rsidRPr="00AB4A1E">
              <w:t xml:space="preserve"> (Innst.</w:t>
            </w:r>
            <w:proofErr w:type="gramEnd"/>
            <w:r w:rsidRPr="00AB4A1E">
              <w:t xml:space="preserve"> 175 S (2009-2010), jf. Dokument 8:29 S (2009-2010))</w:t>
            </w:r>
          </w:p>
        </w:tc>
      </w:tr>
      <w:tr w:rsidR="00AB4A1E" w:rsidRPr="00AB4A1E" w:rsidTr="00AB4A1E">
        <w:tc>
          <w:tcPr>
            <w:tcW w:w="0" w:type="auto"/>
          </w:tcPr>
          <w:p w:rsidR="00AB4A1E" w:rsidRPr="00AB4A1E" w:rsidRDefault="00AB4A1E" w:rsidP="008B7D4A">
            <w:r w:rsidRPr="00AB4A1E">
              <w:t>20100322</w:t>
            </w:r>
          </w:p>
        </w:tc>
        <w:tc>
          <w:tcPr>
            <w:tcW w:w="0" w:type="auto"/>
          </w:tcPr>
          <w:p w:rsidR="00AB4A1E" w:rsidRPr="00AB4A1E" w:rsidRDefault="00AB4A1E" w:rsidP="008B7D4A">
            <w:r w:rsidRPr="00AB4A1E">
              <w:t>60</w:t>
            </w:r>
          </w:p>
        </w:tc>
        <w:tc>
          <w:tcPr>
            <w:tcW w:w="0" w:type="auto"/>
          </w:tcPr>
          <w:p w:rsidR="00AB4A1E" w:rsidRPr="00AB4A1E" w:rsidRDefault="00AB4A1E" w:rsidP="008B7D4A">
            <w:r w:rsidRPr="00AB4A1E">
              <w:t>3</w:t>
            </w:r>
          </w:p>
        </w:tc>
        <w:tc>
          <w:tcPr>
            <w:tcW w:w="0" w:type="auto"/>
          </w:tcPr>
          <w:p w:rsidR="00AB4A1E" w:rsidRPr="00AB4A1E" w:rsidRDefault="00AB4A1E" w:rsidP="008B7D4A">
            <w:r w:rsidRPr="00AB4A1E">
              <w:t>Innstilling fra helse- og omsorgskomiteen om representantforslag fra stortingsrepresentantene Per Arne Olsen, Kari Kjønaas Kjos og Jon Jæger Gåsvatn om tiltak for å sikre økonomisk styring og kostnadskontroll ved helseforetakene</w:t>
            </w:r>
            <w:proofErr w:type="gramStart"/>
            <w:r w:rsidRPr="00AB4A1E">
              <w:t xml:space="preserve"> (Innst.</w:t>
            </w:r>
            <w:proofErr w:type="gramEnd"/>
            <w:r w:rsidRPr="00AB4A1E">
              <w:t xml:space="preserve"> 159 S (2009-2010), jf. Dokument 8:23 S (2009-2010))</w:t>
            </w:r>
          </w:p>
        </w:tc>
      </w:tr>
      <w:tr w:rsidR="00AB4A1E" w:rsidRPr="00AB4A1E" w:rsidTr="00AB4A1E">
        <w:tc>
          <w:tcPr>
            <w:tcW w:w="0" w:type="auto"/>
          </w:tcPr>
          <w:p w:rsidR="00AB4A1E" w:rsidRPr="00AB4A1E" w:rsidRDefault="00AB4A1E" w:rsidP="008B7D4A">
            <w:r w:rsidRPr="00AB4A1E">
              <w:t>20100322</w:t>
            </w:r>
          </w:p>
        </w:tc>
        <w:tc>
          <w:tcPr>
            <w:tcW w:w="0" w:type="auto"/>
          </w:tcPr>
          <w:p w:rsidR="00AB4A1E" w:rsidRPr="00AB4A1E" w:rsidRDefault="00AB4A1E" w:rsidP="008B7D4A">
            <w:r w:rsidRPr="00AB4A1E">
              <w:t>60</w:t>
            </w:r>
          </w:p>
        </w:tc>
        <w:tc>
          <w:tcPr>
            <w:tcW w:w="0" w:type="auto"/>
          </w:tcPr>
          <w:p w:rsidR="00AB4A1E" w:rsidRPr="00AB4A1E" w:rsidRDefault="00AB4A1E" w:rsidP="008B7D4A">
            <w:r w:rsidRPr="00AB4A1E">
              <w:t>4</w:t>
            </w:r>
          </w:p>
        </w:tc>
        <w:tc>
          <w:tcPr>
            <w:tcW w:w="0" w:type="auto"/>
          </w:tcPr>
          <w:p w:rsidR="00AB4A1E" w:rsidRPr="00AB4A1E" w:rsidRDefault="00AB4A1E" w:rsidP="008B7D4A">
            <w:r w:rsidRPr="00AB4A1E">
              <w:t>Innstilling fra helse- og omsorgskomiteen om endringer i helseregisterloven og helsepersonelloven (nasjonalt register over hjerte- og karlidelser, adgang til å gi dispensasjon fra taushetsplikt for kvalitetssikring, administrasjon, planlegging og styring av helsetjenesten)</w:t>
            </w:r>
            <w:proofErr w:type="gramStart"/>
            <w:r w:rsidRPr="00AB4A1E">
              <w:t xml:space="preserve"> (Innst.</w:t>
            </w:r>
            <w:proofErr w:type="gramEnd"/>
            <w:r w:rsidRPr="00AB4A1E">
              <w:t xml:space="preserve"> 193 L (2009-2010), jf. Prop. 23 L (2009-2010))</w:t>
            </w:r>
          </w:p>
        </w:tc>
      </w:tr>
      <w:tr w:rsidR="00AB4A1E" w:rsidRPr="00AB4A1E" w:rsidTr="00AB4A1E">
        <w:tc>
          <w:tcPr>
            <w:tcW w:w="0" w:type="auto"/>
          </w:tcPr>
          <w:p w:rsidR="00AB4A1E" w:rsidRPr="00AB4A1E" w:rsidRDefault="00AB4A1E" w:rsidP="008B7D4A">
            <w:r w:rsidRPr="00AB4A1E">
              <w:t>20100322</w:t>
            </w:r>
          </w:p>
        </w:tc>
        <w:tc>
          <w:tcPr>
            <w:tcW w:w="0" w:type="auto"/>
          </w:tcPr>
          <w:p w:rsidR="00AB4A1E" w:rsidRPr="00AB4A1E" w:rsidRDefault="00AB4A1E" w:rsidP="008B7D4A">
            <w:r w:rsidRPr="00AB4A1E">
              <w:t>60</w:t>
            </w:r>
          </w:p>
        </w:tc>
        <w:tc>
          <w:tcPr>
            <w:tcW w:w="0" w:type="auto"/>
          </w:tcPr>
          <w:p w:rsidR="00AB4A1E" w:rsidRPr="00AB4A1E" w:rsidRDefault="00AB4A1E" w:rsidP="008B7D4A">
            <w:r w:rsidRPr="00AB4A1E">
              <w:t>5</w:t>
            </w:r>
          </w:p>
        </w:tc>
        <w:tc>
          <w:tcPr>
            <w:tcW w:w="0" w:type="auto"/>
          </w:tcPr>
          <w:p w:rsidR="00AB4A1E" w:rsidRPr="00AB4A1E" w:rsidRDefault="00AB4A1E" w:rsidP="008B7D4A">
            <w:r w:rsidRPr="00AB4A1E">
              <w:t>Forslag fra stortingsrepresentant Per Arne Olsen på vegne av Fremskrittspartiet fremsatt i Stortingets møte 2. mars 2010</w:t>
            </w:r>
            <w:proofErr w:type="gramStart"/>
            <w:r w:rsidRPr="00AB4A1E">
              <w:t xml:space="preserve"> (jf. Innst.</w:t>
            </w:r>
            <w:proofErr w:type="gramEnd"/>
            <w:r w:rsidRPr="00AB4A1E">
              <w:t xml:space="preserve"> 151 L):   </w:t>
            </w:r>
          </w:p>
        </w:tc>
      </w:tr>
      <w:tr w:rsidR="00AB4A1E" w:rsidRPr="00AB4A1E" w:rsidTr="00AB4A1E">
        <w:tc>
          <w:tcPr>
            <w:tcW w:w="0" w:type="auto"/>
          </w:tcPr>
          <w:p w:rsidR="00AB4A1E" w:rsidRPr="00AB4A1E" w:rsidRDefault="00AB4A1E" w:rsidP="008B7D4A">
            <w:r w:rsidRPr="00AB4A1E">
              <w:t>20100322</w:t>
            </w:r>
          </w:p>
        </w:tc>
        <w:tc>
          <w:tcPr>
            <w:tcW w:w="0" w:type="auto"/>
          </w:tcPr>
          <w:p w:rsidR="00AB4A1E" w:rsidRPr="00AB4A1E" w:rsidRDefault="00AB4A1E" w:rsidP="008B7D4A">
            <w:r w:rsidRPr="00AB4A1E">
              <w:t>60</w:t>
            </w:r>
          </w:p>
        </w:tc>
        <w:tc>
          <w:tcPr>
            <w:tcW w:w="0" w:type="auto"/>
          </w:tcPr>
          <w:p w:rsidR="00AB4A1E" w:rsidRPr="00AB4A1E" w:rsidRDefault="00AB4A1E" w:rsidP="008B7D4A">
            <w:r w:rsidRPr="00AB4A1E">
              <w:t>6</w:t>
            </w:r>
          </w:p>
        </w:tc>
        <w:tc>
          <w:tcPr>
            <w:tcW w:w="0" w:type="auto"/>
          </w:tcPr>
          <w:p w:rsidR="00AB4A1E" w:rsidRPr="00AB4A1E" w:rsidRDefault="00AB4A1E" w:rsidP="008B7D4A">
            <w:r w:rsidRPr="00AB4A1E">
              <w:t xml:space="preserve">Interpellasjon fra representanten Arne Sortevik til samferdselsministeren: </w:t>
            </w:r>
          </w:p>
        </w:tc>
      </w:tr>
      <w:tr w:rsidR="00AB4A1E" w:rsidRPr="00AB4A1E" w:rsidTr="00AB4A1E">
        <w:tc>
          <w:tcPr>
            <w:tcW w:w="0" w:type="auto"/>
          </w:tcPr>
          <w:p w:rsidR="00AB4A1E" w:rsidRPr="00AB4A1E" w:rsidRDefault="00AB4A1E" w:rsidP="008B7D4A">
            <w:r w:rsidRPr="00AB4A1E">
              <w:t>20100322</w:t>
            </w:r>
          </w:p>
        </w:tc>
        <w:tc>
          <w:tcPr>
            <w:tcW w:w="0" w:type="auto"/>
          </w:tcPr>
          <w:p w:rsidR="00AB4A1E" w:rsidRPr="00AB4A1E" w:rsidRDefault="00AB4A1E" w:rsidP="008B7D4A">
            <w:r w:rsidRPr="00AB4A1E">
              <w:t>60</w:t>
            </w:r>
          </w:p>
        </w:tc>
        <w:tc>
          <w:tcPr>
            <w:tcW w:w="0" w:type="auto"/>
          </w:tcPr>
          <w:p w:rsidR="00AB4A1E" w:rsidRPr="00AB4A1E" w:rsidRDefault="00AB4A1E" w:rsidP="008B7D4A">
            <w:r w:rsidRPr="00AB4A1E">
              <w:t>7</w:t>
            </w:r>
          </w:p>
        </w:tc>
        <w:tc>
          <w:tcPr>
            <w:tcW w:w="0" w:type="auto"/>
          </w:tcPr>
          <w:p w:rsidR="00AB4A1E" w:rsidRPr="00AB4A1E" w:rsidRDefault="00AB4A1E" w:rsidP="008B7D4A">
            <w:r w:rsidRPr="00AB4A1E">
              <w:t xml:space="preserve">Interpellasjon fra representanten Svein Flåtten til fiskeri- og kystministeren: </w:t>
            </w:r>
          </w:p>
        </w:tc>
      </w:tr>
      <w:tr w:rsidR="00AB4A1E" w:rsidRPr="00AB4A1E" w:rsidTr="00AB4A1E">
        <w:tc>
          <w:tcPr>
            <w:tcW w:w="0" w:type="auto"/>
          </w:tcPr>
          <w:p w:rsidR="00AB4A1E" w:rsidRPr="00AB4A1E" w:rsidRDefault="00AB4A1E" w:rsidP="008B7D4A">
            <w:r w:rsidRPr="00AB4A1E">
              <w:t>20100322</w:t>
            </w:r>
          </w:p>
        </w:tc>
        <w:tc>
          <w:tcPr>
            <w:tcW w:w="0" w:type="auto"/>
          </w:tcPr>
          <w:p w:rsidR="00AB4A1E" w:rsidRPr="00AB4A1E" w:rsidRDefault="00AB4A1E" w:rsidP="008B7D4A">
            <w:r w:rsidRPr="00AB4A1E">
              <w:t>60</w:t>
            </w:r>
          </w:p>
        </w:tc>
        <w:tc>
          <w:tcPr>
            <w:tcW w:w="0" w:type="auto"/>
          </w:tcPr>
          <w:p w:rsidR="00AB4A1E" w:rsidRPr="00AB4A1E" w:rsidRDefault="00AB4A1E" w:rsidP="008B7D4A">
            <w:r w:rsidRPr="00AB4A1E">
              <w:t>8</w:t>
            </w:r>
          </w:p>
        </w:tc>
        <w:tc>
          <w:tcPr>
            <w:tcW w:w="0" w:type="auto"/>
          </w:tcPr>
          <w:p w:rsidR="00AB4A1E" w:rsidRPr="00AB4A1E" w:rsidRDefault="00AB4A1E" w:rsidP="008B7D4A">
            <w:r w:rsidRPr="00AB4A1E">
              <w:t xml:space="preserve">Referat </w:t>
            </w:r>
          </w:p>
        </w:tc>
      </w:tr>
      <w:tr w:rsidR="00AB4A1E" w:rsidRPr="00AB4A1E" w:rsidTr="00AB4A1E">
        <w:tc>
          <w:tcPr>
            <w:tcW w:w="0" w:type="auto"/>
          </w:tcPr>
          <w:p w:rsidR="00AB4A1E" w:rsidRPr="00AB4A1E" w:rsidRDefault="00AB4A1E" w:rsidP="008B7D4A">
            <w:r w:rsidRPr="00AB4A1E">
              <w:t>20100323</w:t>
            </w:r>
          </w:p>
        </w:tc>
        <w:tc>
          <w:tcPr>
            <w:tcW w:w="0" w:type="auto"/>
          </w:tcPr>
          <w:p w:rsidR="00AB4A1E" w:rsidRPr="00AB4A1E" w:rsidRDefault="00AB4A1E" w:rsidP="008B7D4A">
            <w:r w:rsidRPr="00AB4A1E">
              <w:t>61</w:t>
            </w:r>
          </w:p>
        </w:tc>
        <w:tc>
          <w:tcPr>
            <w:tcW w:w="0" w:type="auto"/>
          </w:tcPr>
          <w:p w:rsidR="00AB4A1E" w:rsidRPr="00AB4A1E" w:rsidRDefault="00AB4A1E" w:rsidP="008B7D4A">
            <w:r w:rsidRPr="00AB4A1E">
              <w:t>1</w:t>
            </w:r>
          </w:p>
        </w:tc>
        <w:tc>
          <w:tcPr>
            <w:tcW w:w="0" w:type="auto"/>
          </w:tcPr>
          <w:p w:rsidR="00AB4A1E" w:rsidRPr="00AB4A1E" w:rsidRDefault="00AB4A1E" w:rsidP="008B7D4A">
            <w:r w:rsidRPr="00AB4A1E">
              <w:t xml:space="preserve">Utenrikspolitisk redegjørelse av utenriksministeren </w:t>
            </w:r>
          </w:p>
        </w:tc>
      </w:tr>
      <w:tr w:rsidR="00AB4A1E" w:rsidRPr="00AB4A1E" w:rsidTr="00AB4A1E">
        <w:tc>
          <w:tcPr>
            <w:tcW w:w="0" w:type="auto"/>
          </w:tcPr>
          <w:p w:rsidR="00AB4A1E" w:rsidRPr="00AB4A1E" w:rsidRDefault="00AB4A1E" w:rsidP="008B7D4A">
            <w:r w:rsidRPr="00AB4A1E">
              <w:t>20100323</w:t>
            </w:r>
          </w:p>
        </w:tc>
        <w:tc>
          <w:tcPr>
            <w:tcW w:w="0" w:type="auto"/>
          </w:tcPr>
          <w:p w:rsidR="00AB4A1E" w:rsidRPr="00AB4A1E" w:rsidRDefault="00AB4A1E" w:rsidP="008B7D4A">
            <w:r w:rsidRPr="00AB4A1E">
              <w:t>61</w:t>
            </w:r>
          </w:p>
        </w:tc>
        <w:tc>
          <w:tcPr>
            <w:tcW w:w="0" w:type="auto"/>
          </w:tcPr>
          <w:p w:rsidR="00AB4A1E" w:rsidRPr="00AB4A1E" w:rsidRDefault="00AB4A1E" w:rsidP="008B7D4A">
            <w:r w:rsidRPr="00AB4A1E">
              <w:t>2</w:t>
            </w:r>
          </w:p>
        </w:tc>
        <w:tc>
          <w:tcPr>
            <w:tcW w:w="0" w:type="auto"/>
          </w:tcPr>
          <w:p w:rsidR="00AB4A1E" w:rsidRPr="00AB4A1E" w:rsidRDefault="00AB4A1E" w:rsidP="008B7D4A">
            <w:r w:rsidRPr="00AB4A1E">
              <w:t>Innstilling fra finanskomiteen om endringer i lov om merverdiavgift</w:t>
            </w:r>
            <w:proofErr w:type="gramStart"/>
            <w:r w:rsidRPr="00AB4A1E">
              <w:t xml:space="preserve"> (Innst.</w:t>
            </w:r>
            <w:proofErr w:type="gramEnd"/>
            <w:r w:rsidRPr="00AB4A1E">
              <w:t xml:space="preserve"> 194 L (2009-2010), jf. Prop. 73 L (2009-2010))</w:t>
            </w:r>
          </w:p>
        </w:tc>
      </w:tr>
      <w:tr w:rsidR="00AB4A1E" w:rsidRPr="00AB4A1E" w:rsidTr="00AB4A1E">
        <w:tc>
          <w:tcPr>
            <w:tcW w:w="0" w:type="auto"/>
          </w:tcPr>
          <w:p w:rsidR="00AB4A1E" w:rsidRPr="00AB4A1E" w:rsidRDefault="00AB4A1E" w:rsidP="008B7D4A">
            <w:r w:rsidRPr="00AB4A1E">
              <w:lastRenderedPageBreak/>
              <w:t>20100323</w:t>
            </w:r>
          </w:p>
        </w:tc>
        <w:tc>
          <w:tcPr>
            <w:tcW w:w="0" w:type="auto"/>
          </w:tcPr>
          <w:p w:rsidR="00AB4A1E" w:rsidRPr="00AB4A1E" w:rsidRDefault="00AB4A1E" w:rsidP="008B7D4A">
            <w:r w:rsidRPr="00AB4A1E">
              <w:t>61</w:t>
            </w:r>
          </w:p>
        </w:tc>
        <w:tc>
          <w:tcPr>
            <w:tcW w:w="0" w:type="auto"/>
          </w:tcPr>
          <w:p w:rsidR="00AB4A1E" w:rsidRPr="00AB4A1E" w:rsidRDefault="00AB4A1E" w:rsidP="008B7D4A">
            <w:r w:rsidRPr="00AB4A1E">
              <w:t>3</w:t>
            </w:r>
          </w:p>
        </w:tc>
        <w:tc>
          <w:tcPr>
            <w:tcW w:w="0" w:type="auto"/>
          </w:tcPr>
          <w:p w:rsidR="00AB4A1E" w:rsidRPr="00AB4A1E" w:rsidRDefault="00AB4A1E" w:rsidP="008B7D4A">
            <w:r w:rsidRPr="00AB4A1E">
              <w:t>Innstilling fra finanskomiteen om representantforslag fra stortingsrepresentantene Nikolai Astrup og Arve Kambe om en gjennomgang av avgiftene på drivstoff</w:t>
            </w:r>
            <w:proofErr w:type="gramStart"/>
            <w:r w:rsidRPr="00AB4A1E">
              <w:t xml:space="preserve"> (Innst.</w:t>
            </w:r>
            <w:proofErr w:type="gramEnd"/>
            <w:r w:rsidRPr="00AB4A1E">
              <w:t xml:space="preserve"> 185 S (2009-2010), jf. Dokument 8:31 S (2009-2010))</w:t>
            </w:r>
          </w:p>
        </w:tc>
      </w:tr>
      <w:tr w:rsidR="00AB4A1E" w:rsidRPr="00AB4A1E" w:rsidTr="00AB4A1E">
        <w:tc>
          <w:tcPr>
            <w:tcW w:w="0" w:type="auto"/>
          </w:tcPr>
          <w:p w:rsidR="00AB4A1E" w:rsidRPr="00AB4A1E" w:rsidRDefault="00AB4A1E" w:rsidP="008B7D4A">
            <w:r w:rsidRPr="00AB4A1E">
              <w:t>20100323</w:t>
            </w:r>
          </w:p>
        </w:tc>
        <w:tc>
          <w:tcPr>
            <w:tcW w:w="0" w:type="auto"/>
          </w:tcPr>
          <w:p w:rsidR="00AB4A1E" w:rsidRPr="00AB4A1E" w:rsidRDefault="00AB4A1E" w:rsidP="008B7D4A">
            <w:r w:rsidRPr="00AB4A1E">
              <w:t>61</w:t>
            </w:r>
          </w:p>
        </w:tc>
        <w:tc>
          <w:tcPr>
            <w:tcW w:w="0" w:type="auto"/>
          </w:tcPr>
          <w:p w:rsidR="00AB4A1E" w:rsidRPr="00AB4A1E" w:rsidRDefault="00AB4A1E" w:rsidP="008B7D4A">
            <w:r w:rsidRPr="00AB4A1E">
              <w:t>4</w:t>
            </w:r>
          </w:p>
        </w:tc>
        <w:tc>
          <w:tcPr>
            <w:tcW w:w="0" w:type="auto"/>
          </w:tcPr>
          <w:p w:rsidR="00AB4A1E" w:rsidRPr="00AB4A1E" w:rsidRDefault="00AB4A1E" w:rsidP="008B7D4A">
            <w:r w:rsidRPr="00AB4A1E">
              <w:t>Innstilling fra finanskomiteen om representantforslag fra stortingsrepresentantene Per Arne Olsen, Harald T. Nesvik og Christian Tybring-Gjedde vedrørende skattefritak for arbeidsgiverbetalte behandlingsforsikringer og treningskort</w:t>
            </w:r>
            <w:proofErr w:type="gramStart"/>
            <w:r w:rsidRPr="00AB4A1E">
              <w:t xml:space="preserve"> (Innst.</w:t>
            </w:r>
            <w:proofErr w:type="gramEnd"/>
            <w:r w:rsidRPr="00AB4A1E">
              <w:t xml:space="preserve"> 187 S (2009-2010), jf. Dokument 8:41 S (2009-2010))</w:t>
            </w:r>
          </w:p>
        </w:tc>
      </w:tr>
      <w:tr w:rsidR="00AB4A1E" w:rsidRPr="00AB4A1E" w:rsidTr="00AB4A1E">
        <w:tc>
          <w:tcPr>
            <w:tcW w:w="0" w:type="auto"/>
          </w:tcPr>
          <w:p w:rsidR="00AB4A1E" w:rsidRPr="00AB4A1E" w:rsidRDefault="00AB4A1E" w:rsidP="008B7D4A">
            <w:r w:rsidRPr="00AB4A1E">
              <w:t>20100323</w:t>
            </w:r>
          </w:p>
        </w:tc>
        <w:tc>
          <w:tcPr>
            <w:tcW w:w="0" w:type="auto"/>
          </w:tcPr>
          <w:p w:rsidR="00AB4A1E" w:rsidRPr="00AB4A1E" w:rsidRDefault="00AB4A1E" w:rsidP="008B7D4A">
            <w:r w:rsidRPr="00AB4A1E">
              <w:t>61</w:t>
            </w:r>
          </w:p>
        </w:tc>
        <w:tc>
          <w:tcPr>
            <w:tcW w:w="0" w:type="auto"/>
          </w:tcPr>
          <w:p w:rsidR="00AB4A1E" w:rsidRPr="00AB4A1E" w:rsidRDefault="00AB4A1E" w:rsidP="008B7D4A">
            <w:r w:rsidRPr="00AB4A1E">
              <w:t>5</w:t>
            </w:r>
          </w:p>
        </w:tc>
        <w:tc>
          <w:tcPr>
            <w:tcW w:w="0" w:type="auto"/>
          </w:tcPr>
          <w:p w:rsidR="00AB4A1E" w:rsidRPr="00AB4A1E" w:rsidRDefault="00AB4A1E" w:rsidP="008B7D4A">
            <w:r w:rsidRPr="00AB4A1E">
              <w:t>Innstilling fra finanskomiteen om representantforslag fra stortingsrepresentantene Kenneth Svendsen, Ulf Leirstein og Ketil Solvik-Olsen om å gi regjeringen fullmakt til å redusere merverdiavgift på strøm og elektrisitetsavgift i perioder med ekstraordinær høy strømpris</w:t>
            </w:r>
            <w:proofErr w:type="gramStart"/>
            <w:r w:rsidRPr="00AB4A1E">
              <w:t xml:space="preserve"> (Innst.</w:t>
            </w:r>
            <w:proofErr w:type="gramEnd"/>
            <w:r w:rsidRPr="00AB4A1E">
              <w:t xml:space="preserve"> 197 S (2009-2010), jf. Dokument 8:44 S (2009-2010))</w:t>
            </w:r>
          </w:p>
        </w:tc>
      </w:tr>
      <w:tr w:rsidR="00AB4A1E" w:rsidRPr="00AB4A1E" w:rsidTr="00AB4A1E">
        <w:tc>
          <w:tcPr>
            <w:tcW w:w="0" w:type="auto"/>
          </w:tcPr>
          <w:p w:rsidR="00AB4A1E" w:rsidRPr="00AB4A1E" w:rsidRDefault="00AB4A1E" w:rsidP="008B7D4A">
            <w:r w:rsidRPr="00AB4A1E">
              <w:t>20100323</w:t>
            </w:r>
          </w:p>
        </w:tc>
        <w:tc>
          <w:tcPr>
            <w:tcW w:w="0" w:type="auto"/>
          </w:tcPr>
          <w:p w:rsidR="00AB4A1E" w:rsidRPr="00AB4A1E" w:rsidRDefault="00AB4A1E" w:rsidP="008B7D4A">
            <w:r w:rsidRPr="00AB4A1E">
              <w:t>61</w:t>
            </w:r>
          </w:p>
        </w:tc>
        <w:tc>
          <w:tcPr>
            <w:tcW w:w="0" w:type="auto"/>
          </w:tcPr>
          <w:p w:rsidR="00AB4A1E" w:rsidRPr="00AB4A1E" w:rsidRDefault="00AB4A1E" w:rsidP="008B7D4A">
            <w:r w:rsidRPr="00AB4A1E">
              <w:t>6</w:t>
            </w:r>
          </w:p>
        </w:tc>
        <w:tc>
          <w:tcPr>
            <w:tcW w:w="0" w:type="auto"/>
          </w:tcPr>
          <w:p w:rsidR="00AB4A1E" w:rsidRPr="00AB4A1E" w:rsidRDefault="00AB4A1E" w:rsidP="008B7D4A">
            <w:r w:rsidRPr="00AB4A1E">
              <w:t>Innstilling fra finanskomiteen om representantforslag fra stortingsrepresentantene Hans Olav Syversen, Dagrun Eriksen og Knut Arild Hareide om bistand til Island uavhengig av IceSave-avtalens skjebne</w:t>
            </w:r>
            <w:proofErr w:type="gramStart"/>
            <w:r w:rsidRPr="00AB4A1E">
              <w:t xml:space="preserve"> (Innst.</w:t>
            </w:r>
            <w:proofErr w:type="gramEnd"/>
            <w:r w:rsidRPr="00AB4A1E">
              <w:t xml:space="preserve"> 196 S (2009-2010), jf. Dokument 8:46 S (2009-2010))</w:t>
            </w:r>
          </w:p>
        </w:tc>
      </w:tr>
      <w:tr w:rsidR="00AB4A1E" w:rsidRPr="00AB4A1E" w:rsidTr="00AB4A1E">
        <w:tc>
          <w:tcPr>
            <w:tcW w:w="0" w:type="auto"/>
          </w:tcPr>
          <w:p w:rsidR="00AB4A1E" w:rsidRPr="00AB4A1E" w:rsidRDefault="00AB4A1E" w:rsidP="008B7D4A">
            <w:r w:rsidRPr="00AB4A1E">
              <w:t>20100323</w:t>
            </w:r>
          </w:p>
        </w:tc>
        <w:tc>
          <w:tcPr>
            <w:tcW w:w="0" w:type="auto"/>
          </w:tcPr>
          <w:p w:rsidR="00AB4A1E" w:rsidRPr="00AB4A1E" w:rsidRDefault="00AB4A1E" w:rsidP="008B7D4A">
            <w:r w:rsidRPr="00AB4A1E">
              <w:t>61</w:t>
            </w:r>
          </w:p>
        </w:tc>
        <w:tc>
          <w:tcPr>
            <w:tcW w:w="0" w:type="auto"/>
          </w:tcPr>
          <w:p w:rsidR="00AB4A1E" w:rsidRPr="00AB4A1E" w:rsidRDefault="00AB4A1E" w:rsidP="008B7D4A">
            <w:r w:rsidRPr="00AB4A1E">
              <w:t>7</w:t>
            </w:r>
          </w:p>
        </w:tc>
        <w:tc>
          <w:tcPr>
            <w:tcW w:w="0" w:type="auto"/>
          </w:tcPr>
          <w:p w:rsidR="00AB4A1E" w:rsidRPr="00AB4A1E" w:rsidRDefault="00AB4A1E" w:rsidP="008B7D4A">
            <w:r w:rsidRPr="00AB4A1E">
              <w:t xml:space="preserve">Interpellasjon fra representanten Øyvind Halleraker til finansministeren: </w:t>
            </w:r>
          </w:p>
        </w:tc>
      </w:tr>
      <w:tr w:rsidR="00AB4A1E" w:rsidRPr="00AB4A1E" w:rsidTr="00AB4A1E">
        <w:tc>
          <w:tcPr>
            <w:tcW w:w="0" w:type="auto"/>
          </w:tcPr>
          <w:p w:rsidR="00AB4A1E" w:rsidRPr="00AB4A1E" w:rsidRDefault="00AB4A1E" w:rsidP="008B7D4A">
            <w:r w:rsidRPr="00AB4A1E">
              <w:t>20100323</w:t>
            </w:r>
          </w:p>
        </w:tc>
        <w:tc>
          <w:tcPr>
            <w:tcW w:w="0" w:type="auto"/>
          </w:tcPr>
          <w:p w:rsidR="00AB4A1E" w:rsidRPr="00AB4A1E" w:rsidRDefault="00AB4A1E" w:rsidP="008B7D4A">
            <w:r w:rsidRPr="00AB4A1E">
              <w:t>61</w:t>
            </w:r>
          </w:p>
        </w:tc>
        <w:tc>
          <w:tcPr>
            <w:tcW w:w="0" w:type="auto"/>
          </w:tcPr>
          <w:p w:rsidR="00AB4A1E" w:rsidRPr="00AB4A1E" w:rsidRDefault="00AB4A1E" w:rsidP="008B7D4A">
            <w:r w:rsidRPr="00AB4A1E">
              <w:t>8</w:t>
            </w:r>
          </w:p>
        </w:tc>
        <w:tc>
          <w:tcPr>
            <w:tcW w:w="0" w:type="auto"/>
          </w:tcPr>
          <w:p w:rsidR="00AB4A1E" w:rsidRPr="00AB4A1E" w:rsidRDefault="00AB4A1E" w:rsidP="008B7D4A">
            <w:r w:rsidRPr="00AB4A1E">
              <w:t xml:space="preserve">Interpellasjon fra representanten Nikolai Astrup til finansministeren: </w:t>
            </w:r>
          </w:p>
        </w:tc>
      </w:tr>
      <w:tr w:rsidR="00AB4A1E" w:rsidRPr="00AB4A1E" w:rsidTr="00AB4A1E">
        <w:tc>
          <w:tcPr>
            <w:tcW w:w="0" w:type="auto"/>
          </w:tcPr>
          <w:p w:rsidR="00AB4A1E" w:rsidRPr="00AB4A1E" w:rsidRDefault="00AB4A1E" w:rsidP="008B7D4A">
            <w:r w:rsidRPr="00AB4A1E">
              <w:t>20100323</w:t>
            </w:r>
          </w:p>
        </w:tc>
        <w:tc>
          <w:tcPr>
            <w:tcW w:w="0" w:type="auto"/>
          </w:tcPr>
          <w:p w:rsidR="00AB4A1E" w:rsidRPr="00AB4A1E" w:rsidRDefault="00AB4A1E" w:rsidP="008B7D4A">
            <w:r w:rsidRPr="00AB4A1E">
              <w:t>61</w:t>
            </w:r>
          </w:p>
        </w:tc>
        <w:tc>
          <w:tcPr>
            <w:tcW w:w="0" w:type="auto"/>
          </w:tcPr>
          <w:p w:rsidR="00AB4A1E" w:rsidRPr="00AB4A1E" w:rsidRDefault="00AB4A1E" w:rsidP="008B7D4A">
            <w:r w:rsidRPr="00AB4A1E">
              <w:t>9</w:t>
            </w:r>
          </w:p>
        </w:tc>
        <w:tc>
          <w:tcPr>
            <w:tcW w:w="0" w:type="auto"/>
          </w:tcPr>
          <w:p w:rsidR="00AB4A1E" w:rsidRPr="00AB4A1E" w:rsidRDefault="00AB4A1E" w:rsidP="008B7D4A">
            <w:r w:rsidRPr="00AB4A1E">
              <w:t xml:space="preserve">Interpellasjon fra representanten Henning Skumsvoll til olje- og energiministeren: </w:t>
            </w:r>
          </w:p>
        </w:tc>
      </w:tr>
      <w:tr w:rsidR="00AB4A1E" w:rsidRPr="00AB4A1E" w:rsidTr="00AB4A1E">
        <w:tc>
          <w:tcPr>
            <w:tcW w:w="0" w:type="auto"/>
          </w:tcPr>
          <w:p w:rsidR="00AB4A1E" w:rsidRPr="00AB4A1E" w:rsidRDefault="00AB4A1E" w:rsidP="008B7D4A">
            <w:r w:rsidRPr="00AB4A1E">
              <w:t>20100323</w:t>
            </w:r>
          </w:p>
        </w:tc>
        <w:tc>
          <w:tcPr>
            <w:tcW w:w="0" w:type="auto"/>
          </w:tcPr>
          <w:p w:rsidR="00AB4A1E" w:rsidRPr="00AB4A1E" w:rsidRDefault="00AB4A1E" w:rsidP="008B7D4A">
            <w:r w:rsidRPr="00AB4A1E">
              <w:t>61</w:t>
            </w:r>
          </w:p>
        </w:tc>
        <w:tc>
          <w:tcPr>
            <w:tcW w:w="0" w:type="auto"/>
          </w:tcPr>
          <w:p w:rsidR="00AB4A1E" w:rsidRPr="00AB4A1E" w:rsidRDefault="00AB4A1E" w:rsidP="008B7D4A">
            <w:r w:rsidRPr="00AB4A1E">
              <w:t>10</w:t>
            </w:r>
          </w:p>
        </w:tc>
        <w:tc>
          <w:tcPr>
            <w:tcW w:w="0" w:type="auto"/>
          </w:tcPr>
          <w:p w:rsidR="00AB4A1E" w:rsidRPr="00AB4A1E" w:rsidRDefault="00AB4A1E" w:rsidP="008B7D4A">
            <w:r w:rsidRPr="00AB4A1E">
              <w:t xml:space="preserve">Interpellasjon fra representanten Siri A. Meling til olje- og energiministeren: </w:t>
            </w:r>
          </w:p>
        </w:tc>
      </w:tr>
      <w:tr w:rsidR="00AB4A1E" w:rsidRPr="00AB4A1E" w:rsidTr="00AB4A1E">
        <w:tc>
          <w:tcPr>
            <w:tcW w:w="0" w:type="auto"/>
          </w:tcPr>
          <w:p w:rsidR="00AB4A1E" w:rsidRPr="00AB4A1E" w:rsidRDefault="00AB4A1E" w:rsidP="008B7D4A">
            <w:r w:rsidRPr="00AB4A1E">
              <w:t>20100323</w:t>
            </w:r>
          </w:p>
        </w:tc>
        <w:tc>
          <w:tcPr>
            <w:tcW w:w="0" w:type="auto"/>
          </w:tcPr>
          <w:p w:rsidR="00AB4A1E" w:rsidRPr="00AB4A1E" w:rsidRDefault="00AB4A1E" w:rsidP="008B7D4A">
            <w:r w:rsidRPr="00AB4A1E">
              <w:t>61</w:t>
            </w:r>
          </w:p>
        </w:tc>
        <w:tc>
          <w:tcPr>
            <w:tcW w:w="0" w:type="auto"/>
          </w:tcPr>
          <w:p w:rsidR="00AB4A1E" w:rsidRPr="00AB4A1E" w:rsidRDefault="00AB4A1E" w:rsidP="008B7D4A">
            <w:r w:rsidRPr="00AB4A1E">
              <w:t>11</w:t>
            </w:r>
          </w:p>
        </w:tc>
        <w:tc>
          <w:tcPr>
            <w:tcW w:w="0" w:type="auto"/>
          </w:tcPr>
          <w:p w:rsidR="00AB4A1E" w:rsidRPr="00AB4A1E" w:rsidRDefault="00AB4A1E" w:rsidP="008B7D4A">
            <w:r w:rsidRPr="00AB4A1E">
              <w:t xml:space="preserve">Interpellasjon fra representanten Ketil Solvik-Olsen til olje- og energiministeren: </w:t>
            </w:r>
          </w:p>
        </w:tc>
      </w:tr>
      <w:tr w:rsidR="00AB4A1E" w:rsidRPr="00AB4A1E" w:rsidTr="00AB4A1E">
        <w:tc>
          <w:tcPr>
            <w:tcW w:w="0" w:type="auto"/>
          </w:tcPr>
          <w:p w:rsidR="00AB4A1E" w:rsidRPr="00AB4A1E" w:rsidRDefault="00AB4A1E" w:rsidP="008B7D4A">
            <w:r w:rsidRPr="00AB4A1E">
              <w:t>20100323</w:t>
            </w:r>
          </w:p>
        </w:tc>
        <w:tc>
          <w:tcPr>
            <w:tcW w:w="0" w:type="auto"/>
          </w:tcPr>
          <w:p w:rsidR="00AB4A1E" w:rsidRPr="00AB4A1E" w:rsidRDefault="00AB4A1E" w:rsidP="008B7D4A">
            <w:r w:rsidRPr="00AB4A1E">
              <w:t>61</w:t>
            </w:r>
          </w:p>
        </w:tc>
        <w:tc>
          <w:tcPr>
            <w:tcW w:w="0" w:type="auto"/>
          </w:tcPr>
          <w:p w:rsidR="00AB4A1E" w:rsidRPr="00AB4A1E" w:rsidRDefault="00AB4A1E" w:rsidP="008B7D4A">
            <w:r w:rsidRPr="00AB4A1E">
              <w:t>12</w:t>
            </w:r>
          </w:p>
        </w:tc>
        <w:tc>
          <w:tcPr>
            <w:tcW w:w="0" w:type="auto"/>
          </w:tcPr>
          <w:p w:rsidR="00AB4A1E" w:rsidRPr="00AB4A1E" w:rsidRDefault="00AB4A1E" w:rsidP="008B7D4A">
            <w:r w:rsidRPr="00AB4A1E">
              <w:t>Stortingets vedtak til lov om endringer i barnelova mv. (Lovvedtak 39 (2009-2010), jf. Innst. 160 L (2009-2010), Prop. 14 L (2009-2010) og Ot.prp. nr. 104 (2008-2009))</w:t>
            </w:r>
          </w:p>
        </w:tc>
      </w:tr>
      <w:tr w:rsidR="00AB4A1E" w:rsidRPr="00AB4A1E" w:rsidTr="00AB4A1E">
        <w:tc>
          <w:tcPr>
            <w:tcW w:w="0" w:type="auto"/>
          </w:tcPr>
          <w:p w:rsidR="00AB4A1E" w:rsidRPr="00AB4A1E" w:rsidRDefault="00AB4A1E" w:rsidP="008B7D4A">
            <w:r w:rsidRPr="00AB4A1E">
              <w:t>20100323</w:t>
            </w:r>
          </w:p>
        </w:tc>
        <w:tc>
          <w:tcPr>
            <w:tcW w:w="0" w:type="auto"/>
          </w:tcPr>
          <w:p w:rsidR="00AB4A1E" w:rsidRPr="00AB4A1E" w:rsidRDefault="00AB4A1E" w:rsidP="008B7D4A">
            <w:r w:rsidRPr="00AB4A1E">
              <w:t>61</w:t>
            </w:r>
          </w:p>
        </w:tc>
        <w:tc>
          <w:tcPr>
            <w:tcW w:w="0" w:type="auto"/>
          </w:tcPr>
          <w:p w:rsidR="00AB4A1E" w:rsidRPr="00AB4A1E" w:rsidRDefault="00AB4A1E" w:rsidP="008B7D4A">
            <w:r w:rsidRPr="00AB4A1E">
              <w:t>13</w:t>
            </w:r>
          </w:p>
        </w:tc>
        <w:tc>
          <w:tcPr>
            <w:tcW w:w="0" w:type="auto"/>
          </w:tcPr>
          <w:p w:rsidR="00AB4A1E" w:rsidRPr="00AB4A1E" w:rsidRDefault="00AB4A1E" w:rsidP="008B7D4A">
            <w:r w:rsidRPr="00AB4A1E">
              <w:t>Stortingets vedtak til lov om endringer i arbeidsmiljøloven, likestillingsloven, diskrimineringsombudsloven og diskriminerings- og tilgjengelighetsloven (Lovvedtak 40 (2009-2010), jf. Innst. 158 L (2009-2010), Prop. 16 L (2009-2010) og Ot.prp. nr. 79 (2008-2009))</w:t>
            </w:r>
          </w:p>
        </w:tc>
      </w:tr>
      <w:tr w:rsidR="00AB4A1E" w:rsidRPr="00AB4A1E" w:rsidTr="00AB4A1E">
        <w:tc>
          <w:tcPr>
            <w:tcW w:w="0" w:type="auto"/>
          </w:tcPr>
          <w:p w:rsidR="00AB4A1E" w:rsidRPr="00AB4A1E" w:rsidRDefault="00AB4A1E" w:rsidP="008B7D4A">
            <w:r w:rsidRPr="00AB4A1E">
              <w:t>20100323</w:t>
            </w:r>
          </w:p>
        </w:tc>
        <w:tc>
          <w:tcPr>
            <w:tcW w:w="0" w:type="auto"/>
          </w:tcPr>
          <w:p w:rsidR="00AB4A1E" w:rsidRPr="00AB4A1E" w:rsidRDefault="00AB4A1E" w:rsidP="008B7D4A">
            <w:r w:rsidRPr="00AB4A1E">
              <w:t>61</w:t>
            </w:r>
          </w:p>
        </w:tc>
        <w:tc>
          <w:tcPr>
            <w:tcW w:w="0" w:type="auto"/>
          </w:tcPr>
          <w:p w:rsidR="00AB4A1E" w:rsidRPr="00AB4A1E" w:rsidRDefault="00AB4A1E" w:rsidP="008B7D4A">
            <w:r w:rsidRPr="00AB4A1E">
              <w:t>14</w:t>
            </w:r>
          </w:p>
        </w:tc>
        <w:tc>
          <w:tcPr>
            <w:tcW w:w="0" w:type="auto"/>
          </w:tcPr>
          <w:p w:rsidR="00AB4A1E" w:rsidRPr="00AB4A1E" w:rsidRDefault="00AB4A1E" w:rsidP="008B7D4A">
            <w:r w:rsidRPr="00AB4A1E">
              <w:t>Stortingets vedtak til lov om fornybar energiproduksjon til havs (havenergilova) (Lovvedtak 41 (2009-2010), jf. Innst. 176 L (2009-2010), Prop. 8 L (2009-2010) og Ot.prp. nr. 107 (2008-2009))</w:t>
            </w:r>
          </w:p>
        </w:tc>
      </w:tr>
      <w:tr w:rsidR="00AB4A1E" w:rsidRPr="00AB4A1E" w:rsidTr="00AB4A1E">
        <w:tc>
          <w:tcPr>
            <w:tcW w:w="0" w:type="auto"/>
          </w:tcPr>
          <w:p w:rsidR="00AB4A1E" w:rsidRPr="00AB4A1E" w:rsidRDefault="00AB4A1E" w:rsidP="008B7D4A">
            <w:r w:rsidRPr="00AB4A1E">
              <w:t>20100323</w:t>
            </w:r>
          </w:p>
        </w:tc>
        <w:tc>
          <w:tcPr>
            <w:tcW w:w="0" w:type="auto"/>
          </w:tcPr>
          <w:p w:rsidR="00AB4A1E" w:rsidRPr="00AB4A1E" w:rsidRDefault="00AB4A1E" w:rsidP="008B7D4A">
            <w:r w:rsidRPr="00AB4A1E">
              <w:t>61</w:t>
            </w:r>
          </w:p>
        </w:tc>
        <w:tc>
          <w:tcPr>
            <w:tcW w:w="0" w:type="auto"/>
          </w:tcPr>
          <w:p w:rsidR="00AB4A1E" w:rsidRPr="00AB4A1E" w:rsidRDefault="00AB4A1E" w:rsidP="008B7D4A">
            <w:r w:rsidRPr="00AB4A1E">
              <w:t>15</w:t>
            </w:r>
          </w:p>
        </w:tc>
        <w:tc>
          <w:tcPr>
            <w:tcW w:w="0" w:type="auto"/>
          </w:tcPr>
          <w:p w:rsidR="00AB4A1E" w:rsidRPr="00AB4A1E" w:rsidRDefault="00AB4A1E" w:rsidP="008B7D4A">
            <w:r w:rsidRPr="00AB4A1E">
              <w:t>Stortingets vedtak til lov om endringer i arbeidsmiljøloven og folketrygdloven (bedre muligheter for å kombinere arbeid med pleie- og omsorgsoppgaver) (Lovvedtak 42 (2009-2010), jf. Innst. 183 L (2009-2010) og Prop. 64 L (2009-2010))</w:t>
            </w:r>
          </w:p>
        </w:tc>
      </w:tr>
      <w:tr w:rsidR="00AB4A1E" w:rsidRPr="00AB4A1E" w:rsidTr="00AB4A1E">
        <w:tc>
          <w:tcPr>
            <w:tcW w:w="0" w:type="auto"/>
          </w:tcPr>
          <w:p w:rsidR="00AB4A1E" w:rsidRPr="00AB4A1E" w:rsidRDefault="00AB4A1E" w:rsidP="008B7D4A">
            <w:r w:rsidRPr="00AB4A1E">
              <w:t>20100323</w:t>
            </w:r>
          </w:p>
        </w:tc>
        <w:tc>
          <w:tcPr>
            <w:tcW w:w="0" w:type="auto"/>
          </w:tcPr>
          <w:p w:rsidR="00AB4A1E" w:rsidRPr="00AB4A1E" w:rsidRDefault="00AB4A1E" w:rsidP="008B7D4A">
            <w:r w:rsidRPr="00AB4A1E">
              <w:t>61</w:t>
            </w:r>
          </w:p>
        </w:tc>
        <w:tc>
          <w:tcPr>
            <w:tcW w:w="0" w:type="auto"/>
          </w:tcPr>
          <w:p w:rsidR="00AB4A1E" w:rsidRPr="00AB4A1E" w:rsidRDefault="00AB4A1E" w:rsidP="008B7D4A">
            <w:r w:rsidRPr="00AB4A1E">
              <w:t>16</w:t>
            </w:r>
          </w:p>
        </w:tc>
        <w:tc>
          <w:tcPr>
            <w:tcW w:w="0" w:type="auto"/>
          </w:tcPr>
          <w:p w:rsidR="00AB4A1E" w:rsidRPr="00AB4A1E" w:rsidRDefault="00AB4A1E" w:rsidP="008B7D4A">
            <w:r w:rsidRPr="00AB4A1E">
              <w:t>Stortingets vedtak til lov om lønnsnemndbehandling av arbeidstvisten mellom Norsk Sykepleierforbund og NHO Service vedrørende opprettelse av tariffavtale i virksomheter innenfor helse og omsorg, attføring og bedriftshelsetjeneste (Lovvedtak 43 (2009-2010), jf. Innst. 170 L (2009-2010) og Prop. 74 L (2009-2010))</w:t>
            </w:r>
          </w:p>
        </w:tc>
      </w:tr>
      <w:tr w:rsidR="00AB4A1E" w:rsidRPr="00AB4A1E" w:rsidTr="00AB4A1E">
        <w:tc>
          <w:tcPr>
            <w:tcW w:w="0" w:type="auto"/>
          </w:tcPr>
          <w:p w:rsidR="00AB4A1E" w:rsidRPr="00AB4A1E" w:rsidRDefault="00AB4A1E" w:rsidP="008B7D4A">
            <w:r w:rsidRPr="00AB4A1E">
              <w:t>20100323</w:t>
            </w:r>
          </w:p>
        </w:tc>
        <w:tc>
          <w:tcPr>
            <w:tcW w:w="0" w:type="auto"/>
          </w:tcPr>
          <w:p w:rsidR="00AB4A1E" w:rsidRPr="00AB4A1E" w:rsidRDefault="00AB4A1E" w:rsidP="008B7D4A">
            <w:r w:rsidRPr="00AB4A1E">
              <w:t>61</w:t>
            </w:r>
          </w:p>
        </w:tc>
        <w:tc>
          <w:tcPr>
            <w:tcW w:w="0" w:type="auto"/>
          </w:tcPr>
          <w:p w:rsidR="00AB4A1E" w:rsidRPr="00AB4A1E" w:rsidRDefault="00AB4A1E" w:rsidP="008B7D4A">
            <w:r w:rsidRPr="00AB4A1E">
              <w:t>17</w:t>
            </w:r>
          </w:p>
        </w:tc>
        <w:tc>
          <w:tcPr>
            <w:tcW w:w="0" w:type="auto"/>
          </w:tcPr>
          <w:p w:rsidR="00AB4A1E" w:rsidRPr="00AB4A1E" w:rsidRDefault="00AB4A1E" w:rsidP="008B7D4A">
            <w:r w:rsidRPr="00AB4A1E">
              <w:t>Forslag fra stortingsrepresentant Solveig Horne på vegne av Fremskrittspartiet fremsatt i Stortingets møte 9. mars 2010</w:t>
            </w:r>
            <w:proofErr w:type="gramStart"/>
            <w:r w:rsidRPr="00AB4A1E">
              <w:t xml:space="preserve"> (jf. Innst.</w:t>
            </w:r>
            <w:proofErr w:type="gramEnd"/>
            <w:r w:rsidRPr="00AB4A1E">
              <w:t xml:space="preserve"> 160 L): </w:t>
            </w:r>
          </w:p>
        </w:tc>
      </w:tr>
      <w:tr w:rsidR="00AB4A1E" w:rsidRPr="00AB4A1E" w:rsidTr="00AB4A1E">
        <w:tc>
          <w:tcPr>
            <w:tcW w:w="0" w:type="auto"/>
          </w:tcPr>
          <w:p w:rsidR="00AB4A1E" w:rsidRPr="00AB4A1E" w:rsidRDefault="00AB4A1E" w:rsidP="008B7D4A">
            <w:r w:rsidRPr="00AB4A1E">
              <w:t>20100323</w:t>
            </w:r>
          </w:p>
        </w:tc>
        <w:tc>
          <w:tcPr>
            <w:tcW w:w="0" w:type="auto"/>
          </w:tcPr>
          <w:p w:rsidR="00AB4A1E" w:rsidRPr="00AB4A1E" w:rsidRDefault="00AB4A1E" w:rsidP="008B7D4A">
            <w:r w:rsidRPr="00AB4A1E">
              <w:t>61</w:t>
            </w:r>
          </w:p>
        </w:tc>
        <w:tc>
          <w:tcPr>
            <w:tcW w:w="0" w:type="auto"/>
          </w:tcPr>
          <w:p w:rsidR="00AB4A1E" w:rsidRPr="00AB4A1E" w:rsidRDefault="00AB4A1E" w:rsidP="008B7D4A">
            <w:r w:rsidRPr="00AB4A1E">
              <w:t>18</w:t>
            </w:r>
          </w:p>
        </w:tc>
        <w:tc>
          <w:tcPr>
            <w:tcW w:w="0" w:type="auto"/>
          </w:tcPr>
          <w:p w:rsidR="00AB4A1E" w:rsidRPr="00AB4A1E" w:rsidRDefault="00AB4A1E" w:rsidP="008B7D4A">
            <w:r w:rsidRPr="00AB4A1E">
              <w:t>Forslag fra stortingsrepresentant Solveig Horne på vegne av Fremskrittspartiet fremsatt i Stortingets møte 9. mars 2010</w:t>
            </w:r>
            <w:proofErr w:type="gramStart"/>
            <w:r w:rsidRPr="00AB4A1E">
              <w:t xml:space="preserve"> (jf. Innst.</w:t>
            </w:r>
            <w:proofErr w:type="gramEnd"/>
            <w:r w:rsidRPr="00AB4A1E">
              <w:t xml:space="preserve"> 160 L): </w:t>
            </w:r>
          </w:p>
        </w:tc>
      </w:tr>
      <w:tr w:rsidR="00AB4A1E" w:rsidRPr="00AB4A1E" w:rsidTr="00AB4A1E">
        <w:tc>
          <w:tcPr>
            <w:tcW w:w="0" w:type="auto"/>
          </w:tcPr>
          <w:p w:rsidR="00AB4A1E" w:rsidRPr="00AB4A1E" w:rsidRDefault="00AB4A1E" w:rsidP="008B7D4A">
            <w:r w:rsidRPr="00AB4A1E">
              <w:t>20100323</w:t>
            </w:r>
          </w:p>
        </w:tc>
        <w:tc>
          <w:tcPr>
            <w:tcW w:w="0" w:type="auto"/>
          </w:tcPr>
          <w:p w:rsidR="00AB4A1E" w:rsidRPr="00AB4A1E" w:rsidRDefault="00AB4A1E" w:rsidP="008B7D4A">
            <w:r w:rsidRPr="00AB4A1E">
              <w:t>61</w:t>
            </w:r>
          </w:p>
        </w:tc>
        <w:tc>
          <w:tcPr>
            <w:tcW w:w="0" w:type="auto"/>
          </w:tcPr>
          <w:p w:rsidR="00AB4A1E" w:rsidRPr="00AB4A1E" w:rsidRDefault="00AB4A1E" w:rsidP="008B7D4A">
            <w:r w:rsidRPr="00AB4A1E">
              <w:t>19</w:t>
            </w:r>
          </w:p>
        </w:tc>
        <w:tc>
          <w:tcPr>
            <w:tcW w:w="0" w:type="auto"/>
          </w:tcPr>
          <w:p w:rsidR="00AB4A1E" w:rsidRPr="00AB4A1E" w:rsidRDefault="00AB4A1E" w:rsidP="008B7D4A">
            <w:r w:rsidRPr="00AB4A1E">
              <w:t xml:space="preserve">Referat </w:t>
            </w:r>
          </w:p>
        </w:tc>
      </w:tr>
      <w:tr w:rsidR="00AB4A1E" w:rsidRPr="00AB4A1E" w:rsidTr="00AB4A1E">
        <w:tc>
          <w:tcPr>
            <w:tcW w:w="0" w:type="auto"/>
          </w:tcPr>
          <w:p w:rsidR="00AB4A1E" w:rsidRPr="00AB4A1E" w:rsidRDefault="00AB4A1E" w:rsidP="008B7D4A">
            <w:r w:rsidRPr="00AB4A1E">
              <w:t>20100324</w:t>
            </w:r>
          </w:p>
        </w:tc>
        <w:tc>
          <w:tcPr>
            <w:tcW w:w="0" w:type="auto"/>
          </w:tcPr>
          <w:p w:rsidR="00AB4A1E" w:rsidRPr="00AB4A1E" w:rsidRDefault="00AB4A1E" w:rsidP="008B7D4A">
            <w:r w:rsidRPr="00AB4A1E">
              <w:t>62</w:t>
            </w:r>
          </w:p>
        </w:tc>
        <w:tc>
          <w:tcPr>
            <w:tcW w:w="0" w:type="auto"/>
          </w:tcPr>
          <w:p w:rsidR="00AB4A1E" w:rsidRPr="00AB4A1E" w:rsidRDefault="00AB4A1E" w:rsidP="008B7D4A">
            <w:r w:rsidRPr="00AB4A1E">
              <w:t>1</w:t>
            </w:r>
          </w:p>
        </w:tc>
        <w:tc>
          <w:tcPr>
            <w:tcW w:w="0" w:type="auto"/>
          </w:tcPr>
          <w:p w:rsidR="00AB4A1E" w:rsidRPr="00AB4A1E" w:rsidRDefault="00AB4A1E" w:rsidP="008B7D4A">
            <w:proofErr w:type="gramStart"/>
            <w:r w:rsidRPr="00AB4A1E">
              <w:t>Spørretime  -</w:t>
            </w:r>
            <w:proofErr w:type="gramEnd"/>
            <w:r w:rsidRPr="00AB4A1E">
              <w:t xml:space="preserve"> muntlig spørretime  - ordinær spørretime </w:t>
            </w:r>
          </w:p>
        </w:tc>
      </w:tr>
      <w:tr w:rsidR="00AB4A1E" w:rsidRPr="00AB4A1E" w:rsidTr="00AB4A1E">
        <w:tc>
          <w:tcPr>
            <w:tcW w:w="0" w:type="auto"/>
          </w:tcPr>
          <w:p w:rsidR="00AB4A1E" w:rsidRPr="00AB4A1E" w:rsidRDefault="00AB4A1E" w:rsidP="008B7D4A">
            <w:r w:rsidRPr="00AB4A1E">
              <w:t>20100324</w:t>
            </w:r>
          </w:p>
        </w:tc>
        <w:tc>
          <w:tcPr>
            <w:tcW w:w="0" w:type="auto"/>
          </w:tcPr>
          <w:p w:rsidR="00AB4A1E" w:rsidRPr="00AB4A1E" w:rsidRDefault="00AB4A1E" w:rsidP="008B7D4A">
            <w:r w:rsidRPr="00AB4A1E">
              <w:t>62</w:t>
            </w:r>
          </w:p>
        </w:tc>
        <w:tc>
          <w:tcPr>
            <w:tcW w:w="0" w:type="auto"/>
          </w:tcPr>
          <w:p w:rsidR="00AB4A1E" w:rsidRPr="00AB4A1E" w:rsidRDefault="00AB4A1E" w:rsidP="008B7D4A">
            <w:r w:rsidRPr="00AB4A1E">
              <w:t>2</w:t>
            </w:r>
          </w:p>
        </w:tc>
        <w:tc>
          <w:tcPr>
            <w:tcW w:w="0" w:type="auto"/>
          </w:tcPr>
          <w:p w:rsidR="00AB4A1E" w:rsidRPr="00AB4A1E" w:rsidRDefault="00AB4A1E" w:rsidP="008B7D4A">
            <w:r w:rsidRPr="00AB4A1E">
              <w:t xml:space="preserve">Referat </w:t>
            </w:r>
          </w:p>
        </w:tc>
      </w:tr>
      <w:tr w:rsidR="00AB4A1E" w:rsidRPr="00AB4A1E" w:rsidTr="00AB4A1E">
        <w:tc>
          <w:tcPr>
            <w:tcW w:w="0" w:type="auto"/>
          </w:tcPr>
          <w:p w:rsidR="00AB4A1E" w:rsidRPr="00AB4A1E" w:rsidRDefault="00AB4A1E" w:rsidP="008B7D4A">
            <w:r w:rsidRPr="00AB4A1E">
              <w:t>20100325</w:t>
            </w:r>
          </w:p>
        </w:tc>
        <w:tc>
          <w:tcPr>
            <w:tcW w:w="0" w:type="auto"/>
          </w:tcPr>
          <w:p w:rsidR="00AB4A1E" w:rsidRPr="00AB4A1E" w:rsidRDefault="00AB4A1E" w:rsidP="008B7D4A">
            <w:r w:rsidRPr="00AB4A1E">
              <w:t>63</w:t>
            </w:r>
          </w:p>
        </w:tc>
        <w:tc>
          <w:tcPr>
            <w:tcW w:w="0" w:type="auto"/>
          </w:tcPr>
          <w:p w:rsidR="00AB4A1E" w:rsidRPr="00AB4A1E" w:rsidRDefault="00AB4A1E" w:rsidP="008B7D4A">
            <w:r w:rsidRPr="00AB4A1E">
              <w:t>1</w:t>
            </w:r>
          </w:p>
        </w:tc>
        <w:tc>
          <w:tcPr>
            <w:tcW w:w="0" w:type="auto"/>
          </w:tcPr>
          <w:p w:rsidR="00AB4A1E" w:rsidRPr="00AB4A1E" w:rsidRDefault="00AB4A1E" w:rsidP="008B7D4A">
            <w:r w:rsidRPr="00AB4A1E">
              <w:t>Innstilling fra kirke-, utdannings- og forskningskomiteen om utdanningslinja</w:t>
            </w:r>
            <w:proofErr w:type="gramStart"/>
            <w:r w:rsidRPr="00AB4A1E">
              <w:t xml:space="preserve"> (Innst.</w:t>
            </w:r>
            <w:proofErr w:type="gramEnd"/>
            <w:r w:rsidRPr="00AB4A1E">
              <w:t xml:space="preserve"> 192 S (2009-2010), jf. St.meld. nr. 44 (2008-2009))</w:t>
            </w:r>
          </w:p>
        </w:tc>
      </w:tr>
      <w:tr w:rsidR="00AB4A1E" w:rsidRPr="00AB4A1E" w:rsidTr="00AB4A1E">
        <w:tc>
          <w:tcPr>
            <w:tcW w:w="0" w:type="auto"/>
          </w:tcPr>
          <w:p w:rsidR="00AB4A1E" w:rsidRPr="00AB4A1E" w:rsidRDefault="00AB4A1E" w:rsidP="008B7D4A">
            <w:r w:rsidRPr="00AB4A1E">
              <w:t>20100325</w:t>
            </w:r>
          </w:p>
        </w:tc>
        <w:tc>
          <w:tcPr>
            <w:tcW w:w="0" w:type="auto"/>
          </w:tcPr>
          <w:p w:rsidR="00AB4A1E" w:rsidRPr="00AB4A1E" w:rsidRDefault="00AB4A1E" w:rsidP="008B7D4A">
            <w:r w:rsidRPr="00AB4A1E">
              <w:t>63</w:t>
            </w:r>
          </w:p>
        </w:tc>
        <w:tc>
          <w:tcPr>
            <w:tcW w:w="0" w:type="auto"/>
          </w:tcPr>
          <w:p w:rsidR="00AB4A1E" w:rsidRPr="00AB4A1E" w:rsidRDefault="00AB4A1E" w:rsidP="008B7D4A">
            <w:r w:rsidRPr="00AB4A1E">
              <w:t>2</w:t>
            </w:r>
          </w:p>
        </w:tc>
        <w:tc>
          <w:tcPr>
            <w:tcW w:w="0" w:type="auto"/>
          </w:tcPr>
          <w:p w:rsidR="00AB4A1E" w:rsidRPr="00AB4A1E" w:rsidRDefault="00AB4A1E" w:rsidP="008B7D4A">
            <w:r w:rsidRPr="00AB4A1E">
              <w:t>Innstilling fra kirke-, utdannings- og forskningskomiteen om representantforslag fra stortingsrepresentantene Abid Q. Raja og Trine Skei Grande om forsterket innsats mot frafall i skolen</w:t>
            </w:r>
            <w:proofErr w:type="gramStart"/>
            <w:r w:rsidRPr="00AB4A1E">
              <w:t xml:space="preserve"> (Innst.</w:t>
            </w:r>
            <w:proofErr w:type="gramEnd"/>
            <w:r w:rsidRPr="00AB4A1E">
              <w:t xml:space="preserve"> 190 S (2009-2010), jf. Dokument 8:4 S (2009-2010))</w:t>
            </w:r>
          </w:p>
        </w:tc>
      </w:tr>
      <w:tr w:rsidR="00AB4A1E" w:rsidRPr="00AB4A1E" w:rsidTr="00AB4A1E">
        <w:tc>
          <w:tcPr>
            <w:tcW w:w="0" w:type="auto"/>
          </w:tcPr>
          <w:p w:rsidR="00AB4A1E" w:rsidRPr="00AB4A1E" w:rsidRDefault="00AB4A1E" w:rsidP="008B7D4A">
            <w:r w:rsidRPr="00AB4A1E">
              <w:t>20100325</w:t>
            </w:r>
          </w:p>
        </w:tc>
        <w:tc>
          <w:tcPr>
            <w:tcW w:w="0" w:type="auto"/>
          </w:tcPr>
          <w:p w:rsidR="00AB4A1E" w:rsidRPr="00AB4A1E" w:rsidRDefault="00AB4A1E" w:rsidP="008B7D4A">
            <w:r w:rsidRPr="00AB4A1E">
              <w:t>63</w:t>
            </w:r>
          </w:p>
        </w:tc>
        <w:tc>
          <w:tcPr>
            <w:tcW w:w="0" w:type="auto"/>
          </w:tcPr>
          <w:p w:rsidR="00AB4A1E" w:rsidRPr="00AB4A1E" w:rsidRDefault="00AB4A1E" w:rsidP="008B7D4A">
            <w:r w:rsidRPr="00AB4A1E">
              <w:t>3</w:t>
            </w:r>
          </w:p>
        </w:tc>
        <w:tc>
          <w:tcPr>
            <w:tcW w:w="0" w:type="auto"/>
          </w:tcPr>
          <w:p w:rsidR="00AB4A1E" w:rsidRPr="00AB4A1E" w:rsidRDefault="00AB4A1E" w:rsidP="008B7D4A">
            <w:r w:rsidRPr="00AB4A1E">
              <w:t>Innstilling fra kirke-, utdannings- og forskningskomiteen om representantforslag fra stortingsrepresentantene Erna Solberg, Elisabeth Aspaker, Svein Harberg og Henning Warloe om nye læreplaner og mer fleksible opplæringsløp for yrkesfagene</w:t>
            </w:r>
            <w:proofErr w:type="gramStart"/>
            <w:r w:rsidRPr="00AB4A1E">
              <w:t xml:space="preserve"> (Innst.</w:t>
            </w:r>
            <w:proofErr w:type="gramEnd"/>
            <w:r w:rsidRPr="00AB4A1E">
              <w:t xml:space="preserve"> 191 S (2009-2010), jf. Dokument 8:52 S (2009-2010))</w:t>
            </w:r>
          </w:p>
        </w:tc>
      </w:tr>
      <w:tr w:rsidR="00AB4A1E" w:rsidRPr="00AB4A1E" w:rsidTr="00AB4A1E">
        <w:tc>
          <w:tcPr>
            <w:tcW w:w="0" w:type="auto"/>
          </w:tcPr>
          <w:p w:rsidR="00AB4A1E" w:rsidRPr="00AB4A1E" w:rsidRDefault="00AB4A1E" w:rsidP="008B7D4A">
            <w:r w:rsidRPr="00AB4A1E">
              <w:t>20100325</w:t>
            </w:r>
          </w:p>
        </w:tc>
        <w:tc>
          <w:tcPr>
            <w:tcW w:w="0" w:type="auto"/>
          </w:tcPr>
          <w:p w:rsidR="00AB4A1E" w:rsidRPr="00AB4A1E" w:rsidRDefault="00AB4A1E" w:rsidP="008B7D4A">
            <w:r w:rsidRPr="00AB4A1E">
              <w:t>63</w:t>
            </w:r>
          </w:p>
        </w:tc>
        <w:tc>
          <w:tcPr>
            <w:tcW w:w="0" w:type="auto"/>
          </w:tcPr>
          <w:p w:rsidR="00AB4A1E" w:rsidRPr="00AB4A1E" w:rsidRDefault="00AB4A1E" w:rsidP="008B7D4A">
            <w:r w:rsidRPr="00AB4A1E">
              <w:t>4</w:t>
            </w:r>
          </w:p>
        </w:tc>
        <w:tc>
          <w:tcPr>
            <w:tcW w:w="0" w:type="auto"/>
          </w:tcPr>
          <w:p w:rsidR="00AB4A1E" w:rsidRPr="00AB4A1E" w:rsidRDefault="00AB4A1E" w:rsidP="008B7D4A">
            <w:r w:rsidRPr="00AB4A1E">
              <w:t xml:space="preserve">Innstilling fra transport- og kommunikasjonskomiteen om samferdselsministerens redegjørelse 9. mars 2010 om hvilke tiltak som vil bli iverksatt på kort og lang sikt for å løse de gjentatte problemene på jernbanenettet og om representantforslag fra </w:t>
            </w:r>
            <w:r w:rsidRPr="00AB4A1E">
              <w:lastRenderedPageBreak/>
              <w:t>stortingsrepresentantene Borghild Tenden og Trine Skei Grande om forsterket innsats for å løse togkrisen på Østlandet</w:t>
            </w:r>
            <w:proofErr w:type="gramStart"/>
            <w:r w:rsidRPr="00AB4A1E">
              <w:t xml:space="preserve"> (Innst.</w:t>
            </w:r>
            <w:proofErr w:type="gramEnd"/>
            <w:r w:rsidRPr="00AB4A1E">
              <w:t xml:space="preserve"> 198 S (2009-2010), jf. samferdselsministerens redegjørelse 9. mars 2010 og Dokument 8:54 S (2009-2010))</w:t>
            </w:r>
          </w:p>
        </w:tc>
      </w:tr>
      <w:tr w:rsidR="00AB4A1E" w:rsidRPr="00AB4A1E" w:rsidTr="00AB4A1E">
        <w:tc>
          <w:tcPr>
            <w:tcW w:w="0" w:type="auto"/>
          </w:tcPr>
          <w:p w:rsidR="00AB4A1E" w:rsidRPr="00AB4A1E" w:rsidRDefault="00AB4A1E" w:rsidP="008B7D4A">
            <w:r w:rsidRPr="00AB4A1E">
              <w:lastRenderedPageBreak/>
              <w:t>20100325</w:t>
            </w:r>
          </w:p>
        </w:tc>
        <w:tc>
          <w:tcPr>
            <w:tcW w:w="0" w:type="auto"/>
          </w:tcPr>
          <w:p w:rsidR="00AB4A1E" w:rsidRPr="00AB4A1E" w:rsidRDefault="00AB4A1E" w:rsidP="008B7D4A">
            <w:r w:rsidRPr="00AB4A1E">
              <w:t>63</w:t>
            </w:r>
          </w:p>
        </w:tc>
        <w:tc>
          <w:tcPr>
            <w:tcW w:w="0" w:type="auto"/>
          </w:tcPr>
          <w:p w:rsidR="00AB4A1E" w:rsidRPr="00AB4A1E" w:rsidRDefault="00AB4A1E" w:rsidP="008B7D4A">
            <w:r w:rsidRPr="00AB4A1E">
              <w:t>5</w:t>
            </w:r>
          </w:p>
        </w:tc>
        <w:tc>
          <w:tcPr>
            <w:tcW w:w="0" w:type="auto"/>
          </w:tcPr>
          <w:p w:rsidR="00AB4A1E" w:rsidRPr="00AB4A1E" w:rsidRDefault="00AB4A1E" w:rsidP="008B7D4A">
            <w:r w:rsidRPr="00AB4A1E">
              <w:t>Innstilling fra næringskomiteen om SAS AB - konvertibelt obligasjonslån</w:t>
            </w:r>
            <w:proofErr w:type="gramStart"/>
            <w:r w:rsidRPr="00AB4A1E">
              <w:t xml:space="preserve"> (Innst.</w:t>
            </w:r>
            <w:proofErr w:type="gramEnd"/>
            <w:r w:rsidRPr="00AB4A1E">
              <w:t xml:space="preserve"> 199 S (2009-2010), jf. Prop. 89 S (2009-2010))</w:t>
            </w:r>
          </w:p>
        </w:tc>
      </w:tr>
      <w:tr w:rsidR="00AB4A1E" w:rsidRPr="00AB4A1E" w:rsidTr="00AB4A1E">
        <w:tc>
          <w:tcPr>
            <w:tcW w:w="0" w:type="auto"/>
          </w:tcPr>
          <w:p w:rsidR="00AB4A1E" w:rsidRPr="00AB4A1E" w:rsidRDefault="00AB4A1E" w:rsidP="008B7D4A">
            <w:r w:rsidRPr="00AB4A1E">
              <w:t>20100325</w:t>
            </w:r>
          </w:p>
        </w:tc>
        <w:tc>
          <w:tcPr>
            <w:tcW w:w="0" w:type="auto"/>
          </w:tcPr>
          <w:p w:rsidR="00AB4A1E" w:rsidRPr="00AB4A1E" w:rsidRDefault="00AB4A1E" w:rsidP="008B7D4A">
            <w:r w:rsidRPr="00AB4A1E">
              <w:t>63</w:t>
            </w:r>
          </w:p>
        </w:tc>
        <w:tc>
          <w:tcPr>
            <w:tcW w:w="0" w:type="auto"/>
          </w:tcPr>
          <w:p w:rsidR="00AB4A1E" w:rsidRPr="00AB4A1E" w:rsidRDefault="00AB4A1E" w:rsidP="008B7D4A">
            <w:r w:rsidRPr="00AB4A1E">
              <w:t>6</w:t>
            </w:r>
          </w:p>
        </w:tc>
        <w:tc>
          <w:tcPr>
            <w:tcW w:w="0" w:type="auto"/>
          </w:tcPr>
          <w:p w:rsidR="00AB4A1E" w:rsidRPr="00AB4A1E" w:rsidRDefault="00AB4A1E" w:rsidP="008B7D4A">
            <w:r w:rsidRPr="00AB4A1E">
              <w:t>Innstilling fra næringskomiteen om SAS AB - statens deltakelse i kapitalforhøyelse</w:t>
            </w:r>
            <w:proofErr w:type="gramStart"/>
            <w:r w:rsidRPr="00AB4A1E">
              <w:t xml:space="preserve"> (Innst.</w:t>
            </w:r>
            <w:proofErr w:type="gramEnd"/>
            <w:r w:rsidRPr="00AB4A1E">
              <w:t xml:space="preserve"> 200 S (2009-2010), jf. Prop. 79 S (2009-2010))</w:t>
            </w:r>
          </w:p>
        </w:tc>
      </w:tr>
      <w:tr w:rsidR="00AB4A1E" w:rsidRPr="00AB4A1E" w:rsidTr="00AB4A1E">
        <w:tc>
          <w:tcPr>
            <w:tcW w:w="0" w:type="auto"/>
          </w:tcPr>
          <w:p w:rsidR="00AB4A1E" w:rsidRPr="00AB4A1E" w:rsidRDefault="00AB4A1E" w:rsidP="008B7D4A">
            <w:r w:rsidRPr="00AB4A1E">
              <w:t>20100325</w:t>
            </w:r>
          </w:p>
        </w:tc>
        <w:tc>
          <w:tcPr>
            <w:tcW w:w="0" w:type="auto"/>
          </w:tcPr>
          <w:p w:rsidR="00AB4A1E" w:rsidRPr="00AB4A1E" w:rsidRDefault="00AB4A1E" w:rsidP="008B7D4A">
            <w:r w:rsidRPr="00AB4A1E">
              <w:t>63</w:t>
            </w:r>
          </w:p>
        </w:tc>
        <w:tc>
          <w:tcPr>
            <w:tcW w:w="0" w:type="auto"/>
          </w:tcPr>
          <w:p w:rsidR="00AB4A1E" w:rsidRPr="00AB4A1E" w:rsidRDefault="00AB4A1E" w:rsidP="008B7D4A">
            <w:r w:rsidRPr="00AB4A1E">
              <w:t>7</w:t>
            </w:r>
          </w:p>
        </w:tc>
        <w:tc>
          <w:tcPr>
            <w:tcW w:w="0" w:type="auto"/>
          </w:tcPr>
          <w:p w:rsidR="00AB4A1E" w:rsidRPr="00AB4A1E" w:rsidRDefault="00AB4A1E" w:rsidP="008B7D4A">
            <w:r w:rsidRPr="00AB4A1E">
              <w:t xml:space="preserve">Interpellasjon fra representanten André Oktay Dahl til justisministeren: </w:t>
            </w:r>
          </w:p>
        </w:tc>
      </w:tr>
      <w:tr w:rsidR="00AB4A1E" w:rsidRPr="00AB4A1E" w:rsidTr="00AB4A1E">
        <w:tc>
          <w:tcPr>
            <w:tcW w:w="0" w:type="auto"/>
          </w:tcPr>
          <w:p w:rsidR="00AB4A1E" w:rsidRPr="00AB4A1E" w:rsidRDefault="00AB4A1E" w:rsidP="008B7D4A">
            <w:r w:rsidRPr="00AB4A1E">
              <w:t>20100325</w:t>
            </w:r>
          </w:p>
        </w:tc>
        <w:tc>
          <w:tcPr>
            <w:tcW w:w="0" w:type="auto"/>
          </w:tcPr>
          <w:p w:rsidR="00AB4A1E" w:rsidRPr="00AB4A1E" w:rsidRDefault="00AB4A1E" w:rsidP="008B7D4A">
            <w:r w:rsidRPr="00AB4A1E">
              <w:t>63</w:t>
            </w:r>
          </w:p>
        </w:tc>
        <w:tc>
          <w:tcPr>
            <w:tcW w:w="0" w:type="auto"/>
          </w:tcPr>
          <w:p w:rsidR="00AB4A1E" w:rsidRPr="00AB4A1E" w:rsidRDefault="00AB4A1E" w:rsidP="008B7D4A">
            <w:r w:rsidRPr="00AB4A1E">
              <w:t>8</w:t>
            </w:r>
          </w:p>
        </w:tc>
        <w:tc>
          <w:tcPr>
            <w:tcW w:w="0" w:type="auto"/>
          </w:tcPr>
          <w:p w:rsidR="00AB4A1E" w:rsidRPr="00AB4A1E" w:rsidRDefault="00AB4A1E" w:rsidP="008B7D4A">
            <w:r w:rsidRPr="00AB4A1E">
              <w:t xml:space="preserve">Interpellasjon fra representanten Anders B. Werp til justisministeren: </w:t>
            </w:r>
          </w:p>
        </w:tc>
      </w:tr>
      <w:tr w:rsidR="00AB4A1E" w:rsidRPr="00AB4A1E" w:rsidTr="00AB4A1E">
        <w:tc>
          <w:tcPr>
            <w:tcW w:w="0" w:type="auto"/>
          </w:tcPr>
          <w:p w:rsidR="00AB4A1E" w:rsidRPr="00AB4A1E" w:rsidRDefault="00AB4A1E" w:rsidP="008B7D4A">
            <w:r w:rsidRPr="00AB4A1E">
              <w:t>20100325</w:t>
            </w:r>
          </w:p>
        </w:tc>
        <w:tc>
          <w:tcPr>
            <w:tcW w:w="0" w:type="auto"/>
          </w:tcPr>
          <w:p w:rsidR="00AB4A1E" w:rsidRPr="00AB4A1E" w:rsidRDefault="00AB4A1E" w:rsidP="008B7D4A">
            <w:r w:rsidRPr="00AB4A1E">
              <w:t>63</w:t>
            </w:r>
          </w:p>
        </w:tc>
        <w:tc>
          <w:tcPr>
            <w:tcW w:w="0" w:type="auto"/>
          </w:tcPr>
          <w:p w:rsidR="00AB4A1E" w:rsidRPr="00AB4A1E" w:rsidRDefault="00AB4A1E" w:rsidP="008B7D4A">
            <w:r w:rsidRPr="00AB4A1E">
              <w:t>9</w:t>
            </w:r>
          </w:p>
        </w:tc>
        <w:tc>
          <w:tcPr>
            <w:tcW w:w="0" w:type="auto"/>
          </w:tcPr>
          <w:p w:rsidR="00AB4A1E" w:rsidRPr="00AB4A1E" w:rsidRDefault="00AB4A1E" w:rsidP="008B7D4A">
            <w:r w:rsidRPr="00AB4A1E">
              <w:t xml:space="preserve">Interpellasjon fra representanten Ketil Solvik-Olsen til olje- og energiministeren: </w:t>
            </w:r>
          </w:p>
        </w:tc>
      </w:tr>
      <w:tr w:rsidR="00AB4A1E" w:rsidRPr="00AB4A1E" w:rsidTr="00AB4A1E">
        <w:tc>
          <w:tcPr>
            <w:tcW w:w="0" w:type="auto"/>
          </w:tcPr>
          <w:p w:rsidR="00AB4A1E" w:rsidRPr="00AB4A1E" w:rsidRDefault="00AB4A1E" w:rsidP="008B7D4A">
            <w:r w:rsidRPr="00AB4A1E">
              <w:t>20100325</w:t>
            </w:r>
          </w:p>
        </w:tc>
        <w:tc>
          <w:tcPr>
            <w:tcW w:w="0" w:type="auto"/>
          </w:tcPr>
          <w:p w:rsidR="00AB4A1E" w:rsidRPr="00AB4A1E" w:rsidRDefault="00AB4A1E" w:rsidP="008B7D4A">
            <w:r w:rsidRPr="00AB4A1E">
              <w:t>63</w:t>
            </w:r>
          </w:p>
        </w:tc>
        <w:tc>
          <w:tcPr>
            <w:tcW w:w="0" w:type="auto"/>
          </w:tcPr>
          <w:p w:rsidR="00AB4A1E" w:rsidRPr="00AB4A1E" w:rsidRDefault="00AB4A1E" w:rsidP="008B7D4A">
            <w:r w:rsidRPr="00AB4A1E">
              <w:t>10</w:t>
            </w:r>
          </w:p>
        </w:tc>
        <w:tc>
          <w:tcPr>
            <w:tcW w:w="0" w:type="auto"/>
          </w:tcPr>
          <w:p w:rsidR="00AB4A1E" w:rsidRPr="00AB4A1E" w:rsidRDefault="00AB4A1E" w:rsidP="008B7D4A">
            <w:r w:rsidRPr="00AB4A1E">
              <w:t xml:space="preserve">Interpellasjon fra representanten Ketil Solvik-Olsen til miljø- og utviklingsministeren: </w:t>
            </w:r>
          </w:p>
        </w:tc>
      </w:tr>
      <w:tr w:rsidR="00AB4A1E" w:rsidRPr="00AB4A1E" w:rsidTr="00AB4A1E">
        <w:tc>
          <w:tcPr>
            <w:tcW w:w="0" w:type="auto"/>
          </w:tcPr>
          <w:p w:rsidR="00AB4A1E" w:rsidRPr="00AB4A1E" w:rsidRDefault="00AB4A1E" w:rsidP="008B7D4A">
            <w:r w:rsidRPr="00AB4A1E">
              <w:t>20100325</w:t>
            </w:r>
          </w:p>
        </w:tc>
        <w:tc>
          <w:tcPr>
            <w:tcW w:w="0" w:type="auto"/>
          </w:tcPr>
          <w:p w:rsidR="00AB4A1E" w:rsidRPr="00AB4A1E" w:rsidRDefault="00AB4A1E" w:rsidP="008B7D4A">
            <w:r w:rsidRPr="00AB4A1E">
              <w:t>63</w:t>
            </w:r>
          </w:p>
        </w:tc>
        <w:tc>
          <w:tcPr>
            <w:tcW w:w="0" w:type="auto"/>
          </w:tcPr>
          <w:p w:rsidR="00AB4A1E" w:rsidRPr="00AB4A1E" w:rsidRDefault="00AB4A1E" w:rsidP="008B7D4A">
            <w:r w:rsidRPr="00AB4A1E">
              <w:t>11</w:t>
            </w:r>
          </w:p>
        </w:tc>
        <w:tc>
          <w:tcPr>
            <w:tcW w:w="0" w:type="auto"/>
          </w:tcPr>
          <w:p w:rsidR="00AB4A1E" w:rsidRPr="00AB4A1E" w:rsidRDefault="00AB4A1E" w:rsidP="008B7D4A">
            <w:r w:rsidRPr="00AB4A1E">
              <w:t>Innstilling fra arbeids- og sosialkomiteen om samtykke til godkjennelse av EØS-komiteens beslutning nr. 160/2009 av 4. desember 2009 om innlemmelse i EØS-avtalen av rådsforordning nr. 2062/94 om opprettelse av et europeisk kontor for sikkerhet og helse på arbeidsplassen (Bilbao-kontoret)</w:t>
            </w:r>
            <w:proofErr w:type="gramStart"/>
            <w:r w:rsidRPr="00AB4A1E">
              <w:t xml:space="preserve"> (Innst.</w:t>
            </w:r>
            <w:proofErr w:type="gramEnd"/>
            <w:r w:rsidRPr="00AB4A1E">
              <w:t xml:space="preserve"> 201 S (2009-2010), jf. Prop. 71 S (2009-2010))</w:t>
            </w:r>
          </w:p>
        </w:tc>
      </w:tr>
      <w:tr w:rsidR="00AB4A1E" w:rsidRPr="00AB4A1E" w:rsidTr="00AB4A1E">
        <w:tc>
          <w:tcPr>
            <w:tcW w:w="0" w:type="auto"/>
          </w:tcPr>
          <w:p w:rsidR="00AB4A1E" w:rsidRPr="00AB4A1E" w:rsidRDefault="00AB4A1E" w:rsidP="008B7D4A">
            <w:r w:rsidRPr="00AB4A1E">
              <w:t>20100325</w:t>
            </w:r>
          </w:p>
        </w:tc>
        <w:tc>
          <w:tcPr>
            <w:tcW w:w="0" w:type="auto"/>
          </w:tcPr>
          <w:p w:rsidR="00AB4A1E" w:rsidRPr="00AB4A1E" w:rsidRDefault="00AB4A1E" w:rsidP="008B7D4A">
            <w:r w:rsidRPr="00AB4A1E">
              <w:t>63</w:t>
            </w:r>
          </w:p>
        </w:tc>
        <w:tc>
          <w:tcPr>
            <w:tcW w:w="0" w:type="auto"/>
          </w:tcPr>
          <w:p w:rsidR="00AB4A1E" w:rsidRPr="00AB4A1E" w:rsidRDefault="00AB4A1E" w:rsidP="008B7D4A">
            <w:r w:rsidRPr="00AB4A1E">
              <w:t>12</w:t>
            </w:r>
          </w:p>
        </w:tc>
        <w:tc>
          <w:tcPr>
            <w:tcW w:w="0" w:type="auto"/>
          </w:tcPr>
          <w:p w:rsidR="00AB4A1E" w:rsidRPr="00AB4A1E" w:rsidRDefault="00AB4A1E" w:rsidP="008B7D4A">
            <w:r w:rsidRPr="00AB4A1E">
              <w:t xml:space="preserve">Referat </w:t>
            </w:r>
          </w:p>
        </w:tc>
      </w:tr>
      <w:tr w:rsidR="00AB4A1E" w:rsidRPr="00AB4A1E" w:rsidTr="00AB4A1E">
        <w:tc>
          <w:tcPr>
            <w:tcW w:w="0" w:type="auto"/>
          </w:tcPr>
          <w:p w:rsidR="00AB4A1E" w:rsidRPr="00AB4A1E" w:rsidRDefault="00AB4A1E" w:rsidP="008B7D4A">
            <w:r w:rsidRPr="00AB4A1E">
              <w:t>20100326</w:t>
            </w:r>
          </w:p>
        </w:tc>
        <w:tc>
          <w:tcPr>
            <w:tcW w:w="0" w:type="auto"/>
          </w:tcPr>
          <w:p w:rsidR="00AB4A1E" w:rsidRPr="00AB4A1E" w:rsidRDefault="00AB4A1E" w:rsidP="008B7D4A">
            <w:r w:rsidRPr="00AB4A1E">
              <w:t>64</w:t>
            </w:r>
          </w:p>
        </w:tc>
        <w:tc>
          <w:tcPr>
            <w:tcW w:w="0" w:type="auto"/>
          </w:tcPr>
          <w:p w:rsidR="00AB4A1E" w:rsidRPr="00AB4A1E" w:rsidRDefault="00AB4A1E" w:rsidP="008B7D4A">
            <w:r w:rsidRPr="00AB4A1E">
              <w:t>1</w:t>
            </w:r>
          </w:p>
        </w:tc>
        <w:tc>
          <w:tcPr>
            <w:tcW w:w="0" w:type="auto"/>
          </w:tcPr>
          <w:p w:rsidR="00AB4A1E" w:rsidRPr="00AB4A1E" w:rsidRDefault="00AB4A1E" w:rsidP="008B7D4A">
            <w:r w:rsidRPr="00AB4A1E">
              <w:t>Stortingets vedtak til lov om endringer i lov 19. juni 2009 nr. 58 om merverdiavgift (merverdiavgiftsloven) (Lovvedtak 45 (2009-2010), jf. Innst. 194 L (2009-2010) og Prop. 73 L (2009-2010))</w:t>
            </w:r>
          </w:p>
        </w:tc>
      </w:tr>
      <w:tr w:rsidR="00AB4A1E" w:rsidRPr="00AB4A1E" w:rsidTr="00AB4A1E">
        <w:tc>
          <w:tcPr>
            <w:tcW w:w="0" w:type="auto"/>
          </w:tcPr>
          <w:p w:rsidR="00AB4A1E" w:rsidRPr="00AB4A1E" w:rsidRDefault="00AB4A1E" w:rsidP="008B7D4A">
            <w:r w:rsidRPr="00AB4A1E">
              <w:t>20100326</w:t>
            </w:r>
          </w:p>
        </w:tc>
        <w:tc>
          <w:tcPr>
            <w:tcW w:w="0" w:type="auto"/>
          </w:tcPr>
          <w:p w:rsidR="00AB4A1E" w:rsidRPr="00AB4A1E" w:rsidRDefault="00AB4A1E" w:rsidP="008B7D4A">
            <w:r w:rsidRPr="00AB4A1E">
              <w:t>64</w:t>
            </w:r>
          </w:p>
        </w:tc>
        <w:tc>
          <w:tcPr>
            <w:tcW w:w="0" w:type="auto"/>
          </w:tcPr>
          <w:p w:rsidR="00AB4A1E" w:rsidRPr="00AB4A1E" w:rsidRDefault="00AB4A1E" w:rsidP="008B7D4A">
            <w:r w:rsidRPr="00AB4A1E">
              <w:t>2</w:t>
            </w:r>
          </w:p>
        </w:tc>
        <w:tc>
          <w:tcPr>
            <w:tcW w:w="0" w:type="auto"/>
          </w:tcPr>
          <w:p w:rsidR="00AB4A1E" w:rsidRPr="00AB4A1E" w:rsidRDefault="00AB4A1E" w:rsidP="008B7D4A">
            <w:r w:rsidRPr="00AB4A1E">
              <w:t xml:space="preserve">Debatt om utenriksministerens utenrikspolitiske </w:t>
            </w:r>
            <w:proofErr w:type="gramStart"/>
            <w:r w:rsidRPr="00AB4A1E">
              <w:t>redegjørelse  (Redegjørelsen</w:t>
            </w:r>
            <w:proofErr w:type="gramEnd"/>
            <w:r w:rsidRPr="00AB4A1E">
              <w:t xml:space="preserve"> holdt i Stortingets møte 23. mars 2010) </w:t>
            </w:r>
          </w:p>
        </w:tc>
      </w:tr>
      <w:tr w:rsidR="00AB4A1E" w:rsidRPr="00AB4A1E" w:rsidTr="00AB4A1E">
        <w:tc>
          <w:tcPr>
            <w:tcW w:w="0" w:type="auto"/>
          </w:tcPr>
          <w:p w:rsidR="00AB4A1E" w:rsidRPr="00AB4A1E" w:rsidRDefault="00AB4A1E" w:rsidP="008B7D4A">
            <w:r w:rsidRPr="00AB4A1E">
              <w:t>20100326</w:t>
            </w:r>
          </w:p>
        </w:tc>
        <w:tc>
          <w:tcPr>
            <w:tcW w:w="0" w:type="auto"/>
          </w:tcPr>
          <w:p w:rsidR="00AB4A1E" w:rsidRPr="00AB4A1E" w:rsidRDefault="00AB4A1E" w:rsidP="008B7D4A">
            <w:r w:rsidRPr="00AB4A1E">
              <w:t>64</w:t>
            </w:r>
          </w:p>
        </w:tc>
        <w:tc>
          <w:tcPr>
            <w:tcW w:w="0" w:type="auto"/>
          </w:tcPr>
          <w:p w:rsidR="00AB4A1E" w:rsidRPr="00AB4A1E" w:rsidRDefault="00AB4A1E" w:rsidP="008B7D4A">
            <w:r w:rsidRPr="00AB4A1E">
              <w:t>3</w:t>
            </w:r>
          </w:p>
        </w:tc>
        <w:tc>
          <w:tcPr>
            <w:tcW w:w="0" w:type="auto"/>
          </w:tcPr>
          <w:p w:rsidR="00AB4A1E" w:rsidRPr="00AB4A1E" w:rsidRDefault="00AB4A1E" w:rsidP="008B7D4A">
            <w:r w:rsidRPr="00AB4A1E">
              <w:t>Innstilling fra utenriks- og forsvarskomiteen om norske styrkebidrag til Afghanistan og utgifter i 2010</w:t>
            </w:r>
            <w:proofErr w:type="gramStart"/>
            <w:r w:rsidRPr="00AB4A1E">
              <w:t xml:space="preserve"> (Innst.</w:t>
            </w:r>
            <w:proofErr w:type="gramEnd"/>
            <w:r w:rsidRPr="00AB4A1E">
              <w:t xml:space="preserve"> 189 S (2009-2010), jf. Prop. 69 S (2009-2010))</w:t>
            </w:r>
          </w:p>
        </w:tc>
      </w:tr>
      <w:tr w:rsidR="00AB4A1E" w:rsidRPr="00AB4A1E" w:rsidTr="00AB4A1E">
        <w:tc>
          <w:tcPr>
            <w:tcW w:w="0" w:type="auto"/>
          </w:tcPr>
          <w:p w:rsidR="00AB4A1E" w:rsidRPr="00AB4A1E" w:rsidRDefault="00AB4A1E" w:rsidP="008B7D4A">
            <w:r w:rsidRPr="00AB4A1E">
              <w:t>20100326</w:t>
            </w:r>
          </w:p>
        </w:tc>
        <w:tc>
          <w:tcPr>
            <w:tcW w:w="0" w:type="auto"/>
          </w:tcPr>
          <w:p w:rsidR="00AB4A1E" w:rsidRPr="00AB4A1E" w:rsidRDefault="00AB4A1E" w:rsidP="008B7D4A">
            <w:r w:rsidRPr="00AB4A1E">
              <w:t>64</w:t>
            </w:r>
          </w:p>
        </w:tc>
        <w:tc>
          <w:tcPr>
            <w:tcW w:w="0" w:type="auto"/>
          </w:tcPr>
          <w:p w:rsidR="00AB4A1E" w:rsidRPr="00AB4A1E" w:rsidRDefault="00AB4A1E" w:rsidP="008B7D4A">
            <w:r w:rsidRPr="00AB4A1E">
              <w:t>4</w:t>
            </w:r>
          </w:p>
        </w:tc>
        <w:tc>
          <w:tcPr>
            <w:tcW w:w="0" w:type="auto"/>
          </w:tcPr>
          <w:p w:rsidR="00AB4A1E" w:rsidRPr="00AB4A1E" w:rsidRDefault="00AB4A1E" w:rsidP="008B7D4A">
            <w:r w:rsidRPr="00AB4A1E">
              <w:t>Innstilling fra utenriks- og forsvarskomiteen om framskaffing av en kommunikasjonssatellitt til Forsvaret</w:t>
            </w:r>
            <w:proofErr w:type="gramStart"/>
            <w:r w:rsidRPr="00AB4A1E">
              <w:t xml:space="preserve"> (Innst.</w:t>
            </w:r>
            <w:proofErr w:type="gramEnd"/>
            <w:r w:rsidRPr="00AB4A1E">
              <w:t xml:space="preserve"> 188 S (2009-2010), jf. Prop. 56 S (2009-2010))</w:t>
            </w:r>
          </w:p>
        </w:tc>
      </w:tr>
      <w:tr w:rsidR="00AB4A1E" w:rsidRPr="00AB4A1E" w:rsidTr="00AB4A1E">
        <w:tc>
          <w:tcPr>
            <w:tcW w:w="0" w:type="auto"/>
          </w:tcPr>
          <w:p w:rsidR="00AB4A1E" w:rsidRPr="00AB4A1E" w:rsidRDefault="00AB4A1E" w:rsidP="008B7D4A">
            <w:r w:rsidRPr="00AB4A1E">
              <w:t>20100326</w:t>
            </w:r>
          </w:p>
        </w:tc>
        <w:tc>
          <w:tcPr>
            <w:tcW w:w="0" w:type="auto"/>
          </w:tcPr>
          <w:p w:rsidR="00AB4A1E" w:rsidRPr="00AB4A1E" w:rsidRDefault="00AB4A1E" w:rsidP="008B7D4A">
            <w:r w:rsidRPr="00AB4A1E">
              <w:t>64</w:t>
            </w:r>
          </w:p>
        </w:tc>
        <w:tc>
          <w:tcPr>
            <w:tcW w:w="0" w:type="auto"/>
          </w:tcPr>
          <w:p w:rsidR="00AB4A1E" w:rsidRPr="00AB4A1E" w:rsidRDefault="00AB4A1E" w:rsidP="008B7D4A">
            <w:r w:rsidRPr="00AB4A1E">
              <w:t>5</w:t>
            </w:r>
          </w:p>
        </w:tc>
        <w:tc>
          <w:tcPr>
            <w:tcW w:w="0" w:type="auto"/>
          </w:tcPr>
          <w:p w:rsidR="00AB4A1E" w:rsidRPr="00AB4A1E" w:rsidRDefault="00AB4A1E" w:rsidP="008B7D4A">
            <w:r w:rsidRPr="00AB4A1E">
              <w:t>Stortingets vedtak til lov om endringer i helseregisterloven og helsepersonelloven (nasjonalt register over hjerte- og karlidelser, adgang til å gi dispensasjon fra taushetsplikt for kvalitetssikring, administrasjon, planlegging og styring av helsetjenesten) (Lovvedtak 44 (2009-2010), jf. Innst. 193 L (2009-2010) og Prop. 23 L (2009-2010))</w:t>
            </w:r>
          </w:p>
        </w:tc>
      </w:tr>
      <w:tr w:rsidR="00AB4A1E" w:rsidRPr="00AB4A1E" w:rsidTr="00AB4A1E">
        <w:tc>
          <w:tcPr>
            <w:tcW w:w="0" w:type="auto"/>
          </w:tcPr>
          <w:p w:rsidR="00AB4A1E" w:rsidRPr="00AB4A1E" w:rsidRDefault="00AB4A1E" w:rsidP="008B7D4A">
            <w:r w:rsidRPr="00AB4A1E">
              <w:t>20100326</w:t>
            </w:r>
          </w:p>
        </w:tc>
        <w:tc>
          <w:tcPr>
            <w:tcW w:w="0" w:type="auto"/>
          </w:tcPr>
          <w:p w:rsidR="00AB4A1E" w:rsidRPr="00AB4A1E" w:rsidRDefault="00AB4A1E" w:rsidP="008B7D4A">
            <w:r w:rsidRPr="00AB4A1E">
              <w:t>64</w:t>
            </w:r>
          </w:p>
        </w:tc>
        <w:tc>
          <w:tcPr>
            <w:tcW w:w="0" w:type="auto"/>
          </w:tcPr>
          <w:p w:rsidR="00AB4A1E" w:rsidRPr="00AB4A1E" w:rsidRDefault="00AB4A1E" w:rsidP="008B7D4A">
            <w:r w:rsidRPr="00AB4A1E">
              <w:t>6</w:t>
            </w:r>
          </w:p>
        </w:tc>
        <w:tc>
          <w:tcPr>
            <w:tcW w:w="0" w:type="auto"/>
          </w:tcPr>
          <w:p w:rsidR="00AB4A1E" w:rsidRPr="00AB4A1E" w:rsidRDefault="00AB4A1E" w:rsidP="008B7D4A">
            <w:r w:rsidRPr="00AB4A1E">
              <w:t xml:space="preserve">Referat </w:t>
            </w:r>
          </w:p>
        </w:tc>
      </w:tr>
      <w:tr w:rsidR="00AB4A1E" w:rsidRPr="00AB4A1E" w:rsidTr="00AB4A1E">
        <w:tc>
          <w:tcPr>
            <w:tcW w:w="0" w:type="auto"/>
          </w:tcPr>
          <w:p w:rsidR="00AB4A1E" w:rsidRPr="00AB4A1E" w:rsidRDefault="00AB4A1E" w:rsidP="008B7D4A">
            <w:r w:rsidRPr="00AB4A1E">
              <w:t>20100414</w:t>
            </w:r>
          </w:p>
        </w:tc>
        <w:tc>
          <w:tcPr>
            <w:tcW w:w="0" w:type="auto"/>
          </w:tcPr>
          <w:p w:rsidR="00AB4A1E" w:rsidRPr="00AB4A1E" w:rsidRDefault="00AB4A1E" w:rsidP="008B7D4A">
            <w:r w:rsidRPr="00AB4A1E">
              <w:t>65</w:t>
            </w:r>
          </w:p>
        </w:tc>
        <w:tc>
          <w:tcPr>
            <w:tcW w:w="0" w:type="auto"/>
          </w:tcPr>
          <w:p w:rsidR="00AB4A1E" w:rsidRPr="00AB4A1E" w:rsidRDefault="00AB4A1E" w:rsidP="008B7D4A">
            <w:r w:rsidRPr="00AB4A1E">
              <w:t>1</w:t>
            </w:r>
          </w:p>
        </w:tc>
        <w:tc>
          <w:tcPr>
            <w:tcW w:w="0" w:type="auto"/>
          </w:tcPr>
          <w:p w:rsidR="00AB4A1E" w:rsidRPr="00AB4A1E" w:rsidRDefault="00AB4A1E" w:rsidP="008B7D4A">
            <w:proofErr w:type="gramStart"/>
            <w:r w:rsidRPr="00AB4A1E">
              <w:t>Spørretime  -</w:t>
            </w:r>
            <w:proofErr w:type="gramEnd"/>
            <w:r w:rsidRPr="00AB4A1E">
              <w:t xml:space="preserve"> muntlig spørretime  - ordinær spørretime </w:t>
            </w:r>
          </w:p>
        </w:tc>
      </w:tr>
      <w:tr w:rsidR="00AB4A1E" w:rsidRPr="00AB4A1E" w:rsidTr="00AB4A1E">
        <w:tc>
          <w:tcPr>
            <w:tcW w:w="0" w:type="auto"/>
          </w:tcPr>
          <w:p w:rsidR="00AB4A1E" w:rsidRPr="00AB4A1E" w:rsidRDefault="00AB4A1E" w:rsidP="008B7D4A">
            <w:r w:rsidRPr="00AB4A1E">
              <w:t>20100414</w:t>
            </w:r>
          </w:p>
        </w:tc>
        <w:tc>
          <w:tcPr>
            <w:tcW w:w="0" w:type="auto"/>
          </w:tcPr>
          <w:p w:rsidR="00AB4A1E" w:rsidRPr="00AB4A1E" w:rsidRDefault="00AB4A1E" w:rsidP="008B7D4A">
            <w:r w:rsidRPr="00AB4A1E">
              <w:t>65</w:t>
            </w:r>
          </w:p>
        </w:tc>
        <w:tc>
          <w:tcPr>
            <w:tcW w:w="0" w:type="auto"/>
          </w:tcPr>
          <w:p w:rsidR="00AB4A1E" w:rsidRPr="00AB4A1E" w:rsidRDefault="00AB4A1E" w:rsidP="008B7D4A">
            <w:r w:rsidRPr="00AB4A1E">
              <w:t>2</w:t>
            </w:r>
          </w:p>
        </w:tc>
        <w:tc>
          <w:tcPr>
            <w:tcW w:w="0" w:type="auto"/>
          </w:tcPr>
          <w:p w:rsidR="00AB4A1E" w:rsidRPr="00AB4A1E" w:rsidRDefault="00AB4A1E" w:rsidP="008B7D4A">
            <w:r w:rsidRPr="00AB4A1E">
              <w:t xml:space="preserve">Referat </w:t>
            </w:r>
          </w:p>
        </w:tc>
      </w:tr>
      <w:tr w:rsidR="00AB4A1E" w:rsidRPr="00AB4A1E" w:rsidTr="00AB4A1E">
        <w:tc>
          <w:tcPr>
            <w:tcW w:w="0" w:type="auto"/>
          </w:tcPr>
          <w:p w:rsidR="00AB4A1E" w:rsidRPr="00AB4A1E" w:rsidRDefault="00AB4A1E" w:rsidP="008B7D4A">
            <w:r w:rsidRPr="00AB4A1E">
              <w:t>20100415</w:t>
            </w:r>
          </w:p>
        </w:tc>
        <w:tc>
          <w:tcPr>
            <w:tcW w:w="0" w:type="auto"/>
          </w:tcPr>
          <w:p w:rsidR="00AB4A1E" w:rsidRPr="00AB4A1E" w:rsidRDefault="00AB4A1E" w:rsidP="008B7D4A">
            <w:r w:rsidRPr="00AB4A1E">
              <w:t>66</w:t>
            </w:r>
          </w:p>
        </w:tc>
        <w:tc>
          <w:tcPr>
            <w:tcW w:w="0" w:type="auto"/>
          </w:tcPr>
          <w:p w:rsidR="00AB4A1E" w:rsidRPr="00AB4A1E" w:rsidRDefault="00AB4A1E" w:rsidP="008B7D4A">
            <w:r w:rsidRPr="00AB4A1E">
              <w:t>1</w:t>
            </w:r>
          </w:p>
        </w:tc>
        <w:tc>
          <w:tcPr>
            <w:tcW w:w="0" w:type="auto"/>
          </w:tcPr>
          <w:p w:rsidR="00AB4A1E" w:rsidRPr="00AB4A1E" w:rsidRDefault="00AB4A1E" w:rsidP="008B7D4A">
            <w:r w:rsidRPr="00AB4A1E">
              <w:t xml:space="preserve">Interpellasjon fra representanten Svein Harberg til forsknings- og høyere utdanningsministeren: </w:t>
            </w:r>
          </w:p>
        </w:tc>
      </w:tr>
      <w:tr w:rsidR="00AB4A1E" w:rsidRPr="00AB4A1E" w:rsidTr="00AB4A1E">
        <w:tc>
          <w:tcPr>
            <w:tcW w:w="0" w:type="auto"/>
          </w:tcPr>
          <w:p w:rsidR="00AB4A1E" w:rsidRPr="00AB4A1E" w:rsidRDefault="00AB4A1E" w:rsidP="008B7D4A">
            <w:r w:rsidRPr="00AB4A1E">
              <w:t>20100415</w:t>
            </w:r>
          </w:p>
        </w:tc>
        <w:tc>
          <w:tcPr>
            <w:tcW w:w="0" w:type="auto"/>
          </w:tcPr>
          <w:p w:rsidR="00AB4A1E" w:rsidRPr="00AB4A1E" w:rsidRDefault="00AB4A1E" w:rsidP="008B7D4A">
            <w:r w:rsidRPr="00AB4A1E">
              <w:t>66</w:t>
            </w:r>
          </w:p>
        </w:tc>
        <w:tc>
          <w:tcPr>
            <w:tcW w:w="0" w:type="auto"/>
          </w:tcPr>
          <w:p w:rsidR="00AB4A1E" w:rsidRPr="00AB4A1E" w:rsidRDefault="00AB4A1E" w:rsidP="008B7D4A">
            <w:r w:rsidRPr="00AB4A1E">
              <w:t>2</w:t>
            </w:r>
          </w:p>
        </w:tc>
        <w:tc>
          <w:tcPr>
            <w:tcW w:w="0" w:type="auto"/>
          </w:tcPr>
          <w:p w:rsidR="00AB4A1E" w:rsidRPr="00AB4A1E" w:rsidRDefault="00AB4A1E" w:rsidP="008B7D4A">
            <w:r w:rsidRPr="00AB4A1E">
              <w:t xml:space="preserve">Interpellasjon fra representanten Svein Roald Hansen til utenriksministeren: </w:t>
            </w:r>
          </w:p>
        </w:tc>
      </w:tr>
      <w:tr w:rsidR="00AB4A1E" w:rsidRPr="00AB4A1E" w:rsidTr="00AB4A1E">
        <w:tc>
          <w:tcPr>
            <w:tcW w:w="0" w:type="auto"/>
          </w:tcPr>
          <w:p w:rsidR="00AB4A1E" w:rsidRPr="00AB4A1E" w:rsidRDefault="00AB4A1E" w:rsidP="008B7D4A">
            <w:r w:rsidRPr="00AB4A1E">
              <w:t>20100415</w:t>
            </w:r>
          </w:p>
        </w:tc>
        <w:tc>
          <w:tcPr>
            <w:tcW w:w="0" w:type="auto"/>
          </w:tcPr>
          <w:p w:rsidR="00AB4A1E" w:rsidRPr="00AB4A1E" w:rsidRDefault="00AB4A1E" w:rsidP="008B7D4A">
            <w:r w:rsidRPr="00AB4A1E">
              <w:t>66</w:t>
            </w:r>
          </w:p>
        </w:tc>
        <w:tc>
          <w:tcPr>
            <w:tcW w:w="0" w:type="auto"/>
          </w:tcPr>
          <w:p w:rsidR="00AB4A1E" w:rsidRPr="00AB4A1E" w:rsidRDefault="00AB4A1E" w:rsidP="008B7D4A">
            <w:r w:rsidRPr="00AB4A1E">
              <w:t>3</w:t>
            </w:r>
          </w:p>
        </w:tc>
        <w:tc>
          <w:tcPr>
            <w:tcW w:w="0" w:type="auto"/>
          </w:tcPr>
          <w:p w:rsidR="00AB4A1E" w:rsidRPr="00AB4A1E" w:rsidRDefault="00AB4A1E" w:rsidP="008B7D4A">
            <w:r w:rsidRPr="00AB4A1E">
              <w:t xml:space="preserve">Interpellasjon fra representanten Erna Solberg til helse- og omsorgsministeren: </w:t>
            </w:r>
          </w:p>
        </w:tc>
      </w:tr>
      <w:tr w:rsidR="00AB4A1E" w:rsidRPr="00AB4A1E" w:rsidTr="00AB4A1E">
        <w:tc>
          <w:tcPr>
            <w:tcW w:w="0" w:type="auto"/>
          </w:tcPr>
          <w:p w:rsidR="00AB4A1E" w:rsidRPr="00AB4A1E" w:rsidRDefault="00AB4A1E" w:rsidP="008B7D4A">
            <w:r w:rsidRPr="00AB4A1E">
              <w:t>20100415</w:t>
            </w:r>
          </w:p>
        </w:tc>
        <w:tc>
          <w:tcPr>
            <w:tcW w:w="0" w:type="auto"/>
          </w:tcPr>
          <w:p w:rsidR="00AB4A1E" w:rsidRPr="00AB4A1E" w:rsidRDefault="00AB4A1E" w:rsidP="008B7D4A">
            <w:r w:rsidRPr="00AB4A1E">
              <w:t>66</w:t>
            </w:r>
          </w:p>
        </w:tc>
        <w:tc>
          <w:tcPr>
            <w:tcW w:w="0" w:type="auto"/>
          </w:tcPr>
          <w:p w:rsidR="00AB4A1E" w:rsidRPr="00AB4A1E" w:rsidRDefault="00AB4A1E" w:rsidP="008B7D4A">
            <w:r w:rsidRPr="00AB4A1E">
              <w:t>4</w:t>
            </w:r>
          </w:p>
        </w:tc>
        <w:tc>
          <w:tcPr>
            <w:tcW w:w="0" w:type="auto"/>
          </w:tcPr>
          <w:p w:rsidR="00AB4A1E" w:rsidRPr="00AB4A1E" w:rsidRDefault="00AB4A1E" w:rsidP="008B7D4A">
            <w:r w:rsidRPr="00AB4A1E">
              <w:t xml:space="preserve">Interpellasjon fra representanten Anne June Iversen til helse- og omsorgsministeren: </w:t>
            </w:r>
          </w:p>
        </w:tc>
      </w:tr>
      <w:tr w:rsidR="00AB4A1E" w:rsidRPr="00AB4A1E" w:rsidTr="00AB4A1E">
        <w:tc>
          <w:tcPr>
            <w:tcW w:w="0" w:type="auto"/>
          </w:tcPr>
          <w:p w:rsidR="00AB4A1E" w:rsidRPr="00AB4A1E" w:rsidRDefault="00AB4A1E" w:rsidP="008B7D4A">
            <w:r w:rsidRPr="00AB4A1E">
              <w:t>20100415</w:t>
            </w:r>
          </w:p>
        </w:tc>
        <w:tc>
          <w:tcPr>
            <w:tcW w:w="0" w:type="auto"/>
          </w:tcPr>
          <w:p w:rsidR="00AB4A1E" w:rsidRPr="00AB4A1E" w:rsidRDefault="00AB4A1E" w:rsidP="008B7D4A">
            <w:r w:rsidRPr="00AB4A1E">
              <w:t>66</w:t>
            </w:r>
          </w:p>
        </w:tc>
        <w:tc>
          <w:tcPr>
            <w:tcW w:w="0" w:type="auto"/>
          </w:tcPr>
          <w:p w:rsidR="00AB4A1E" w:rsidRPr="00AB4A1E" w:rsidRDefault="00AB4A1E" w:rsidP="008B7D4A">
            <w:r w:rsidRPr="00AB4A1E">
              <w:t>5</w:t>
            </w:r>
          </w:p>
        </w:tc>
        <w:tc>
          <w:tcPr>
            <w:tcW w:w="0" w:type="auto"/>
          </w:tcPr>
          <w:p w:rsidR="00AB4A1E" w:rsidRPr="00AB4A1E" w:rsidRDefault="00AB4A1E" w:rsidP="008B7D4A">
            <w:r w:rsidRPr="00AB4A1E">
              <w:t xml:space="preserve">Referat </w:t>
            </w:r>
          </w:p>
        </w:tc>
      </w:tr>
      <w:tr w:rsidR="00AB4A1E" w:rsidRPr="00AB4A1E" w:rsidTr="00AB4A1E">
        <w:tc>
          <w:tcPr>
            <w:tcW w:w="0" w:type="auto"/>
          </w:tcPr>
          <w:p w:rsidR="00AB4A1E" w:rsidRPr="00AB4A1E" w:rsidRDefault="00AB4A1E" w:rsidP="008B7D4A">
            <w:r w:rsidRPr="00AB4A1E">
              <w:t>20100419</w:t>
            </w:r>
          </w:p>
        </w:tc>
        <w:tc>
          <w:tcPr>
            <w:tcW w:w="0" w:type="auto"/>
          </w:tcPr>
          <w:p w:rsidR="00AB4A1E" w:rsidRPr="00AB4A1E" w:rsidRDefault="00AB4A1E" w:rsidP="008B7D4A">
            <w:r w:rsidRPr="00AB4A1E">
              <w:t>67</w:t>
            </w:r>
          </w:p>
        </w:tc>
        <w:tc>
          <w:tcPr>
            <w:tcW w:w="0" w:type="auto"/>
          </w:tcPr>
          <w:p w:rsidR="00AB4A1E" w:rsidRPr="00AB4A1E" w:rsidRDefault="00AB4A1E" w:rsidP="008B7D4A">
            <w:r w:rsidRPr="00AB4A1E">
              <w:t>1</w:t>
            </w:r>
          </w:p>
        </w:tc>
        <w:tc>
          <w:tcPr>
            <w:tcW w:w="0" w:type="auto"/>
          </w:tcPr>
          <w:p w:rsidR="00AB4A1E" w:rsidRPr="00AB4A1E" w:rsidRDefault="00AB4A1E" w:rsidP="008B7D4A">
            <w:r w:rsidRPr="00AB4A1E">
              <w:t>Innstilling fra finanskomiteen om samtykke til å sette i kraft en overenskomst om opplysninger i skattesaker mellom Norge og Republikken San Marino, undertegnet i Paris 12. januar 2010</w:t>
            </w:r>
            <w:proofErr w:type="gramStart"/>
            <w:r w:rsidRPr="00AB4A1E">
              <w:t xml:space="preserve"> (Innst.</w:t>
            </w:r>
            <w:proofErr w:type="gramEnd"/>
            <w:r w:rsidRPr="00AB4A1E">
              <w:t xml:space="preserve"> 206 S (2009-2010), jf. Prop. 76 S (2009-2010))</w:t>
            </w:r>
          </w:p>
        </w:tc>
      </w:tr>
      <w:tr w:rsidR="00AB4A1E" w:rsidRPr="00AB4A1E" w:rsidTr="00AB4A1E">
        <w:tc>
          <w:tcPr>
            <w:tcW w:w="0" w:type="auto"/>
          </w:tcPr>
          <w:p w:rsidR="00AB4A1E" w:rsidRPr="00AB4A1E" w:rsidRDefault="00AB4A1E" w:rsidP="008B7D4A">
            <w:r w:rsidRPr="00AB4A1E">
              <w:t>20100419</w:t>
            </w:r>
          </w:p>
        </w:tc>
        <w:tc>
          <w:tcPr>
            <w:tcW w:w="0" w:type="auto"/>
          </w:tcPr>
          <w:p w:rsidR="00AB4A1E" w:rsidRPr="00AB4A1E" w:rsidRDefault="00AB4A1E" w:rsidP="008B7D4A">
            <w:r w:rsidRPr="00AB4A1E">
              <w:t>67</w:t>
            </w:r>
          </w:p>
        </w:tc>
        <w:tc>
          <w:tcPr>
            <w:tcW w:w="0" w:type="auto"/>
          </w:tcPr>
          <w:p w:rsidR="00AB4A1E" w:rsidRPr="00AB4A1E" w:rsidRDefault="00AB4A1E" w:rsidP="008B7D4A">
            <w:r w:rsidRPr="00AB4A1E">
              <w:t>2</w:t>
            </w:r>
          </w:p>
        </w:tc>
        <w:tc>
          <w:tcPr>
            <w:tcW w:w="0" w:type="auto"/>
          </w:tcPr>
          <w:p w:rsidR="00AB4A1E" w:rsidRPr="00AB4A1E" w:rsidRDefault="00AB4A1E" w:rsidP="008B7D4A">
            <w:r w:rsidRPr="00AB4A1E">
              <w:t>Innstilling fra finanskomiteen om samtykke til å sette i kraft en overenskomst om opplysninger i skattesaker mellom Norge og Samoa, undertegnet i Canberra 16. desember 2009</w:t>
            </w:r>
            <w:proofErr w:type="gramStart"/>
            <w:r w:rsidRPr="00AB4A1E">
              <w:t xml:space="preserve"> (Innst.</w:t>
            </w:r>
            <w:proofErr w:type="gramEnd"/>
            <w:r w:rsidRPr="00AB4A1E">
              <w:t xml:space="preserve"> 207 S (2009-2010), jf. Prop. 77 S (2009-2010))</w:t>
            </w:r>
          </w:p>
        </w:tc>
      </w:tr>
      <w:tr w:rsidR="00AB4A1E" w:rsidRPr="00AB4A1E" w:rsidTr="00AB4A1E">
        <w:tc>
          <w:tcPr>
            <w:tcW w:w="0" w:type="auto"/>
          </w:tcPr>
          <w:p w:rsidR="00AB4A1E" w:rsidRPr="00AB4A1E" w:rsidRDefault="00AB4A1E" w:rsidP="008B7D4A">
            <w:r w:rsidRPr="00AB4A1E">
              <w:t>20100419</w:t>
            </w:r>
          </w:p>
        </w:tc>
        <w:tc>
          <w:tcPr>
            <w:tcW w:w="0" w:type="auto"/>
          </w:tcPr>
          <w:p w:rsidR="00AB4A1E" w:rsidRPr="00AB4A1E" w:rsidRDefault="00AB4A1E" w:rsidP="008B7D4A">
            <w:r w:rsidRPr="00AB4A1E">
              <w:t>67</w:t>
            </w:r>
          </w:p>
        </w:tc>
        <w:tc>
          <w:tcPr>
            <w:tcW w:w="0" w:type="auto"/>
          </w:tcPr>
          <w:p w:rsidR="00AB4A1E" w:rsidRPr="00AB4A1E" w:rsidRDefault="00AB4A1E" w:rsidP="008B7D4A">
            <w:r w:rsidRPr="00AB4A1E">
              <w:t>3</w:t>
            </w:r>
          </w:p>
        </w:tc>
        <w:tc>
          <w:tcPr>
            <w:tcW w:w="0" w:type="auto"/>
          </w:tcPr>
          <w:p w:rsidR="00AB4A1E" w:rsidRPr="00AB4A1E" w:rsidRDefault="00AB4A1E" w:rsidP="008B7D4A">
            <w:r w:rsidRPr="00AB4A1E">
              <w:t>Innstilling fra finanskomiteen om samtykke til å sette i kraft en overenskomst om opplysninger i skattesaker mellom Norge og Cookøyene, undertegnet i Canberra 16. desember 2009</w:t>
            </w:r>
            <w:proofErr w:type="gramStart"/>
            <w:r w:rsidRPr="00AB4A1E">
              <w:t xml:space="preserve"> (Innst.</w:t>
            </w:r>
            <w:proofErr w:type="gramEnd"/>
            <w:r w:rsidRPr="00AB4A1E">
              <w:t xml:space="preserve"> 208 S (2009-2010), jf. Prop. 78 S (2009-2010))</w:t>
            </w:r>
          </w:p>
        </w:tc>
      </w:tr>
      <w:tr w:rsidR="00AB4A1E" w:rsidRPr="00AB4A1E" w:rsidTr="00AB4A1E">
        <w:tc>
          <w:tcPr>
            <w:tcW w:w="0" w:type="auto"/>
          </w:tcPr>
          <w:p w:rsidR="00AB4A1E" w:rsidRPr="00AB4A1E" w:rsidRDefault="00AB4A1E" w:rsidP="008B7D4A">
            <w:r w:rsidRPr="00AB4A1E">
              <w:t>20100419</w:t>
            </w:r>
          </w:p>
        </w:tc>
        <w:tc>
          <w:tcPr>
            <w:tcW w:w="0" w:type="auto"/>
          </w:tcPr>
          <w:p w:rsidR="00AB4A1E" w:rsidRPr="00AB4A1E" w:rsidRDefault="00AB4A1E" w:rsidP="008B7D4A">
            <w:r w:rsidRPr="00AB4A1E">
              <w:t>67</w:t>
            </w:r>
          </w:p>
        </w:tc>
        <w:tc>
          <w:tcPr>
            <w:tcW w:w="0" w:type="auto"/>
          </w:tcPr>
          <w:p w:rsidR="00AB4A1E" w:rsidRPr="00AB4A1E" w:rsidRDefault="00AB4A1E" w:rsidP="008B7D4A">
            <w:r w:rsidRPr="00AB4A1E">
              <w:t>4</w:t>
            </w:r>
          </w:p>
        </w:tc>
        <w:tc>
          <w:tcPr>
            <w:tcW w:w="0" w:type="auto"/>
          </w:tcPr>
          <w:p w:rsidR="00AB4A1E" w:rsidRPr="00AB4A1E" w:rsidRDefault="00AB4A1E" w:rsidP="008B7D4A">
            <w:r w:rsidRPr="00AB4A1E">
              <w:t>Innstilling fra finanskomiteen om representantforslag fra stortingsrepresentantene Svein Flåtten, Øyvind Halleraker, Gunnar Gundersen, Frank Bakke Jensen, Henning Warloe og Elisabeth Røbekk Nørve om personlig sparing og ansattes medeierskap i bedrifter</w:t>
            </w:r>
            <w:proofErr w:type="gramStart"/>
            <w:r w:rsidRPr="00AB4A1E">
              <w:t xml:space="preserve"> (Innst.</w:t>
            </w:r>
            <w:proofErr w:type="gramEnd"/>
            <w:r w:rsidRPr="00AB4A1E">
              <w:t xml:space="preserve"> 203 S (2009-2010), jf. Dokument 8:43 S (2009-2010))</w:t>
            </w:r>
          </w:p>
        </w:tc>
      </w:tr>
      <w:tr w:rsidR="00AB4A1E" w:rsidRPr="00AB4A1E" w:rsidTr="00AB4A1E">
        <w:tc>
          <w:tcPr>
            <w:tcW w:w="0" w:type="auto"/>
          </w:tcPr>
          <w:p w:rsidR="00AB4A1E" w:rsidRPr="00AB4A1E" w:rsidRDefault="00AB4A1E" w:rsidP="008B7D4A">
            <w:r w:rsidRPr="00AB4A1E">
              <w:t>20100419</w:t>
            </w:r>
          </w:p>
        </w:tc>
        <w:tc>
          <w:tcPr>
            <w:tcW w:w="0" w:type="auto"/>
          </w:tcPr>
          <w:p w:rsidR="00AB4A1E" w:rsidRPr="00AB4A1E" w:rsidRDefault="00AB4A1E" w:rsidP="008B7D4A">
            <w:r w:rsidRPr="00AB4A1E">
              <w:t>67</w:t>
            </w:r>
          </w:p>
        </w:tc>
        <w:tc>
          <w:tcPr>
            <w:tcW w:w="0" w:type="auto"/>
          </w:tcPr>
          <w:p w:rsidR="00AB4A1E" w:rsidRPr="00AB4A1E" w:rsidRDefault="00AB4A1E" w:rsidP="008B7D4A">
            <w:r w:rsidRPr="00AB4A1E">
              <w:t>5</w:t>
            </w:r>
          </w:p>
        </w:tc>
        <w:tc>
          <w:tcPr>
            <w:tcW w:w="0" w:type="auto"/>
          </w:tcPr>
          <w:p w:rsidR="00AB4A1E" w:rsidRPr="00AB4A1E" w:rsidRDefault="00AB4A1E" w:rsidP="008B7D4A">
            <w:r w:rsidRPr="00AB4A1E">
              <w:t xml:space="preserve">Interpellasjon fra representanten Jan Tore Sanner til finansministeren: </w:t>
            </w:r>
          </w:p>
        </w:tc>
      </w:tr>
      <w:tr w:rsidR="00AB4A1E" w:rsidRPr="00AB4A1E" w:rsidTr="00AB4A1E">
        <w:tc>
          <w:tcPr>
            <w:tcW w:w="0" w:type="auto"/>
          </w:tcPr>
          <w:p w:rsidR="00AB4A1E" w:rsidRPr="00AB4A1E" w:rsidRDefault="00AB4A1E" w:rsidP="008B7D4A">
            <w:r w:rsidRPr="00AB4A1E">
              <w:lastRenderedPageBreak/>
              <w:t>20100419</w:t>
            </w:r>
          </w:p>
        </w:tc>
        <w:tc>
          <w:tcPr>
            <w:tcW w:w="0" w:type="auto"/>
          </w:tcPr>
          <w:p w:rsidR="00AB4A1E" w:rsidRPr="00AB4A1E" w:rsidRDefault="00AB4A1E" w:rsidP="008B7D4A">
            <w:r w:rsidRPr="00AB4A1E">
              <w:t>67</w:t>
            </w:r>
          </w:p>
        </w:tc>
        <w:tc>
          <w:tcPr>
            <w:tcW w:w="0" w:type="auto"/>
          </w:tcPr>
          <w:p w:rsidR="00AB4A1E" w:rsidRPr="00AB4A1E" w:rsidRDefault="00AB4A1E" w:rsidP="008B7D4A">
            <w:r w:rsidRPr="00AB4A1E">
              <w:t>6</w:t>
            </w:r>
          </w:p>
        </w:tc>
        <w:tc>
          <w:tcPr>
            <w:tcW w:w="0" w:type="auto"/>
          </w:tcPr>
          <w:p w:rsidR="00AB4A1E" w:rsidRPr="00AB4A1E" w:rsidRDefault="00AB4A1E" w:rsidP="008B7D4A">
            <w:r w:rsidRPr="00AB4A1E">
              <w:t>Innstilling fra helse- og omsorgskomiteen om representantforslag fra stortingsrepresentantene Kjell Ingolf Ropstad, Laila Dåvøy og Dagrun Eriksen om abortforebyggende tiltak for å halvere aborttallene innen 2013</w:t>
            </w:r>
            <w:proofErr w:type="gramStart"/>
            <w:r w:rsidRPr="00AB4A1E">
              <w:t xml:space="preserve"> (Innst.</w:t>
            </w:r>
            <w:proofErr w:type="gramEnd"/>
            <w:r w:rsidRPr="00AB4A1E">
              <w:t xml:space="preserve"> 195 S (2009-2010), jf. Dokument 8:36 S (2009-2010))</w:t>
            </w:r>
          </w:p>
        </w:tc>
      </w:tr>
      <w:tr w:rsidR="00AB4A1E" w:rsidRPr="00AB4A1E" w:rsidTr="00AB4A1E">
        <w:tc>
          <w:tcPr>
            <w:tcW w:w="0" w:type="auto"/>
          </w:tcPr>
          <w:p w:rsidR="00AB4A1E" w:rsidRPr="00AB4A1E" w:rsidRDefault="00AB4A1E" w:rsidP="008B7D4A">
            <w:r w:rsidRPr="00AB4A1E">
              <w:t>20100419</w:t>
            </w:r>
          </w:p>
        </w:tc>
        <w:tc>
          <w:tcPr>
            <w:tcW w:w="0" w:type="auto"/>
          </w:tcPr>
          <w:p w:rsidR="00AB4A1E" w:rsidRPr="00AB4A1E" w:rsidRDefault="00AB4A1E" w:rsidP="008B7D4A">
            <w:r w:rsidRPr="00AB4A1E">
              <w:t>67</w:t>
            </w:r>
          </w:p>
        </w:tc>
        <w:tc>
          <w:tcPr>
            <w:tcW w:w="0" w:type="auto"/>
          </w:tcPr>
          <w:p w:rsidR="00AB4A1E" w:rsidRPr="00AB4A1E" w:rsidRDefault="00AB4A1E" w:rsidP="008B7D4A">
            <w:r w:rsidRPr="00AB4A1E">
              <w:t>7</w:t>
            </w:r>
          </w:p>
        </w:tc>
        <w:tc>
          <w:tcPr>
            <w:tcW w:w="0" w:type="auto"/>
          </w:tcPr>
          <w:p w:rsidR="00AB4A1E" w:rsidRPr="00AB4A1E" w:rsidRDefault="00AB4A1E" w:rsidP="008B7D4A">
            <w:r w:rsidRPr="00AB4A1E">
              <w:t>Innstilling fra helse- og omsorgskomiteen om representantforslag fra stortingsrepresentantene Per Arne Olsen, Jon Jæger Gåsvatn, Kari Kjønaas Kjos og Harald T. Nesvik om omdannelse av Radiumhospitalet til et nasjonalt kompetansesenter</w:t>
            </w:r>
            <w:proofErr w:type="gramStart"/>
            <w:r w:rsidRPr="00AB4A1E">
              <w:t xml:space="preserve"> (Innst.</w:t>
            </w:r>
            <w:proofErr w:type="gramEnd"/>
            <w:r w:rsidRPr="00AB4A1E">
              <w:t xml:space="preserve"> 204 S (2009-2010), jf. Dokument 8:51 S (2009-2010))</w:t>
            </w:r>
          </w:p>
        </w:tc>
      </w:tr>
      <w:tr w:rsidR="00AB4A1E" w:rsidRPr="00AB4A1E" w:rsidTr="00AB4A1E">
        <w:tc>
          <w:tcPr>
            <w:tcW w:w="0" w:type="auto"/>
          </w:tcPr>
          <w:p w:rsidR="00AB4A1E" w:rsidRPr="00AB4A1E" w:rsidRDefault="00AB4A1E" w:rsidP="008B7D4A">
            <w:r w:rsidRPr="00AB4A1E">
              <w:t>20100419</w:t>
            </w:r>
          </w:p>
        </w:tc>
        <w:tc>
          <w:tcPr>
            <w:tcW w:w="0" w:type="auto"/>
          </w:tcPr>
          <w:p w:rsidR="00AB4A1E" w:rsidRPr="00AB4A1E" w:rsidRDefault="00AB4A1E" w:rsidP="008B7D4A">
            <w:r w:rsidRPr="00AB4A1E">
              <w:t>67</w:t>
            </w:r>
          </w:p>
        </w:tc>
        <w:tc>
          <w:tcPr>
            <w:tcW w:w="0" w:type="auto"/>
          </w:tcPr>
          <w:p w:rsidR="00AB4A1E" w:rsidRPr="00AB4A1E" w:rsidRDefault="00AB4A1E" w:rsidP="008B7D4A">
            <w:r w:rsidRPr="00AB4A1E">
              <w:t>8</w:t>
            </w:r>
          </w:p>
        </w:tc>
        <w:tc>
          <w:tcPr>
            <w:tcW w:w="0" w:type="auto"/>
          </w:tcPr>
          <w:p w:rsidR="00AB4A1E" w:rsidRPr="00AB4A1E" w:rsidRDefault="00AB4A1E" w:rsidP="008B7D4A">
            <w:r w:rsidRPr="00AB4A1E">
              <w:t xml:space="preserve">Interpellasjon fra representanten Are Helseth til helse- og omsorgsministeren: </w:t>
            </w:r>
          </w:p>
        </w:tc>
      </w:tr>
      <w:tr w:rsidR="00AB4A1E" w:rsidRPr="00AB4A1E" w:rsidTr="00AB4A1E">
        <w:tc>
          <w:tcPr>
            <w:tcW w:w="0" w:type="auto"/>
          </w:tcPr>
          <w:p w:rsidR="00AB4A1E" w:rsidRPr="00AB4A1E" w:rsidRDefault="00AB4A1E" w:rsidP="008B7D4A">
            <w:r w:rsidRPr="00AB4A1E">
              <w:t>20100419</w:t>
            </w:r>
          </w:p>
        </w:tc>
        <w:tc>
          <w:tcPr>
            <w:tcW w:w="0" w:type="auto"/>
          </w:tcPr>
          <w:p w:rsidR="00AB4A1E" w:rsidRPr="00AB4A1E" w:rsidRDefault="00AB4A1E" w:rsidP="008B7D4A">
            <w:r w:rsidRPr="00AB4A1E">
              <w:t>67</w:t>
            </w:r>
          </w:p>
        </w:tc>
        <w:tc>
          <w:tcPr>
            <w:tcW w:w="0" w:type="auto"/>
          </w:tcPr>
          <w:p w:rsidR="00AB4A1E" w:rsidRPr="00AB4A1E" w:rsidRDefault="00AB4A1E" w:rsidP="008B7D4A">
            <w:r w:rsidRPr="00AB4A1E">
              <w:t>9</w:t>
            </w:r>
          </w:p>
        </w:tc>
        <w:tc>
          <w:tcPr>
            <w:tcW w:w="0" w:type="auto"/>
          </w:tcPr>
          <w:p w:rsidR="00AB4A1E" w:rsidRPr="00AB4A1E" w:rsidRDefault="00AB4A1E" w:rsidP="008B7D4A">
            <w:r w:rsidRPr="00AB4A1E">
              <w:t xml:space="preserve">Interpellasjon fra representanten Bent Høie til helse- og omsorgsministeren: </w:t>
            </w:r>
          </w:p>
        </w:tc>
      </w:tr>
      <w:tr w:rsidR="00AB4A1E" w:rsidRPr="00AB4A1E" w:rsidTr="00AB4A1E">
        <w:tc>
          <w:tcPr>
            <w:tcW w:w="0" w:type="auto"/>
          </w:tcPr>
          <w:p w:rsidR="00AB4A1E" w:rsidRPr="00AB4A1E" w:rsidRDefault="00AB4A1E" w:rsidP="008B7D4A">
            <w:r w:rsidRPr="00AB4A1E">
              <w:t>20100419</w:t>
            </w:r>
          </w:p>
        </w:tc>
        <w:tc>
          <w:tcPr>
            <w:tcW w:w="0" w:type="auto"/>
          </w:tcPr>
          <w:p w:rsidR="00AB4A1E" w:rsidRPr="00AB4A1E" w:rsidRDefault="00AB4A1E" w:rsidP="008B7D4A">
            <w:r w:rsidRPr="00AB4A1E">
              <w:t>67</w:t>
            </w:r>
          </w:p>
        </w:tc>
        <w:tc>
          <w:tcPr>
            <w:tcW w:w="0" w:type="auto"/>
          </w:tcPr>
          <w:p w:rsidR="00AB4A1E" w:rsidRPr="00AB4A1E" w:rsidRDefault="00AB4A1E" w:rsidP="008B7D4A">
            <w:r w:rsidRPr="00AB4A1E">
              <w:t>10</w:t>
            </w:r>
          </w:p>
        </w:tc>
        <w:tc>
          <w:tcPr>
            <w:tcW w:w="0" w:type="auto"/>
          </w:tcPr>
          <w:p w:rsidR="00AB4A1E" w:rsidRPr="00AB4A1E" w:rsidRDefault="00AB4A1E" w:rsidP="008B7D4A">
            <w:r w:rsidRPr="00AB4A1E">
              <w:t xml:space="preserve">Interpellasjon fra representanten Rigmor Andersen Eide til nærings- og handelsministeren: </w:t>
            </w:r>
          </w:p>
        </w:tc>
      </w:tr>
      <w:tr w:rsidR="00AB4A1E" w:rsidRPr="00AB4A1E" w:rsidTr="00AB4A1E">
        <w:tc>
          <w:tcPr>
            <w:tcW w:w="0" w:type="auto"/>
          </w:tcPr>
          <w:p w:rsidR="00AB4A1E" w:rsidRPr="00AB4A1E" w:rsidRDefault="00AB4A1E" w:rsidP="008B7D4A">
            <w:r w:rsidRPr="00AB4A1E">
              <w:t>20100419</w:t>
            </w:r>
          </w:p>
        </w:tc>
        <w:tc>
          <w:tcPr>
            <w:tcW w:w="0" w:type="auto"/>
          </w:tcPr>
          <w:p w:rsidR="00AB4A1E" w:rsidRPr="00AB4A1E" w:rsidRDefault="00AB4A1E" w:rsidP="008B7D4A">
            <w:r w:rsidRPr="00AB4A1E">
              <w:t>67</w:t>
            </w:r>
          </w:p>
        </w:tc>
        <w:tc>
          <w:tcPr>
            <w:tcW w:w="0" w:type="auto"/>
          </w:tcPr>
          <w:p w:rsidR="00AB4A1E" w:rsidRPr="00AB4A1E" w:rsidRDefault="00AB4A1E" w:rsidP="008B7D4A">
            <w:r w:rsidRPr="00AB4A1E">
              <w:t>11</w:t>
            </w:r>
          </w:p>
        </w:tc>
        <w:tc>
          <w:tcPr>
            <w:tcW w:w="0" w:type="auto"/>
          </w:tcPr>
          <w:p w:rsidR="00AB4A1E" w:rsidRPr="00AB4A1E" w:rsidRDefault="00AB4A1E" w:rsidP="008B7D4A">
            <w:r w:rsidRPr="00AB4A1E">
              <w:t xml:space="preserve">Referat </w:t>
            </w:r>
          </w:p>
        </w:tc>
      </w:tr>
      <w:tr w:rsidR="00AB4A1E" w:rsidRPr="00AB4A1E" w:rsidTr="00AB4A1E">
        <w:tc>
          <w:tcPr>
            <w:tcW w:w="0" w:type="auto"/>
          </w:tcPr>
          <w:p w:rsidR="00AB4A1E" w:rsidRPr="00AB4A1E" w:rsidRDefault="00AB4A1E" w:rsidP="008B7D4A">
            <w:r w:rsidRPr="00AB4A1E">
              <w:t>20100420</w:t>
            </w:r>
          </w:p>
        </w:tc>
        <w:tc>
          <w:tcPr>
            <w:tcW w:w="0" w:type="auto"/>
          </w:tcPr>
          <w:p w:rsidR="00AB4A1E" w:rsidRPr="00AB4A1E" w:rsidRDefault="00AB4A1E" w:rsidP="008B7D4A">
            <w:r w:rsidRPr="00AB4A1E">
              <w:t>68</w:t>
            </w:r>
          </w:p>
        </w:tc>
        <w:tc>
          <w:tcPr>
            <w:tcW w:w="0" w:type="auto"/>
          </w:tcPr>
          <w:p w:rsidR="00AB4A1E" w:rsidRPr="00AB4A1E" w:rsidRDefault="00AB4A1E" w:rsidP="008B7D4A">
            <w:r w:rsidRPr="00AB4A1E">
              <w:t>1</w:t>
            </w:r>
          </w:p>
        </w:tc>
        <w:tc>
          <w:tcPr>
            <w:tcW w:w="0" w:type="auto"/>
          </w:tcPr>
          <w:p w:rsidR="00AB4A1E" w:rsidRPr="00AB4A1E" w:rsidRDefault="00AB4A1E" w:rsidP="008B7D4A">
            <w:r w:rsidRPr="00AB4A1E">
              <w:t>Innstilling fra familie- og kulturkomiteen om endringer i adopsjonsloven og barnevernloven</w:t>
            </w:r>
            <w:proofErr w:type="gramStart"/>
            <w:r w:rsidRPr="00AB4A1E">
              <w:t xml:space="preserve"> (Innst.</w:t>
            </w:r>
            <w:proofErr w:type="gramEnd"/>
            <w:r w:rsidRPr="00AB4A1E">
              <w:t xml:space="preserve"> 209 L (2009-2010), jf. Prop. 7 L (2009-2010))</w:t>
            </w:r>
          </w:p>
        </w:tc>
      </w:tr>
      <w:tr w:rsidR="00AB4A1E" w:rsidRPr="00AB4A1E" w:rsidTr="00AB4A1E">
        <w:tc>
          <w:tcPr>
            <w:tcW w:w="0" w:type="auto"/>
          </w:tcPr>
          <w:p w:rsidR="00AB4A1E" w:rsidRPr="00AB4A1E" w:rsidRDefault="00AB4A1E" w:rsidP="008B7D4A">
            <w:r w:rsidRPr="00AB4A1E">
              <w:t>20100420</w:t>
            </w:r>
          </w:p>
        </w:tc>
        <w:tc>
          <w:tcPr>
            <w:tcW w:w="0" w:type="auto"/>
          </w:tcPr>
          <w:p w:rsidR="00AB4A1E" w:rsidRPr="00AB4A1E" w:rsidRDefault="00AB4A1E" w:rsidP="008B7D4A">
            <w:r w:rsidRPr="00AB4A1E">
              <w:t>68</w:t>
            </w:r>
          </w:p>
        </w:tc>
        <w:tc>
          <w:tcPr>
            <w:tcW w:w="0" w:type="auto"/>
          </w:tcPr>
          <w:p w:rsidR="00AB4A1E" w:rsidRPr="00AB4A1E" w:rsidRDefault="00AB4A1E" w:rsidP="008B7D4A">
            <w:r w:rsidRPr="00AB4A1E">
              <w:t>2</w:t>
            </w:r>
          </w:p>
        </w:tc>
        <w:tc>
          <w:tcPr>
            <w:tcW w:w="0" w:type="auto"/>
          </w:tcPr>
          <w:p w:rsidR="00AB4A1E" w:rsidRPr="00AB4A1E" w:rsidRDefault="00AB4A1E" w:rsidP="008B7D4A">
            <w:r w:rsidRPr="00AB4A1E">
              <w:t>Innstilling fra familie- og kulturkomiteen om samtykke til godkjenning av EØS-komiteens beslutning nr. 147/2009 av 4. desember 2009 om innlemmelse i EØS-avtalen av rådsdirektiv 2004/113/EF om likebehandling av kvinner og menn ved tilgang til varer og tjenester</w:t>
            </w:r>
            <w:proofErr w:type="gramStart"/>
            <w:r w:rsidRPr="00AB4A1E">
              <w:t xml:space="preserve"> (Innst.</w:t>
            </w:r>
            <w:proofErr w:type="gramEnd"/>
            <w:r w:rsidRPr="00AB4A1E">
              <w:t xml:space="preserve"> 202 S (2009-2010), jf. Prop. 72 S (2009-2010))</w:t>
            </w:r>
          </w:p>
        </w:tc>
      </w:tr>
      <w:tr w:rsidR="00AB4A1E" w:rsidRPr="00AB4A1E" w:rsidTr="00AB4A1E">
        <w:tc>
          <w:tcPr>
            <w:tcW w:w="0" w:type="auto"/>
          </w:tcPr>
          <w:p w:rsidR="00AB4A1E" w:rsidRPr="00AB4A1E" w:rsidRDefault="00AB4A1E" w:rsidP="008B7D4A">
            <w:r w:rsidRPr="00AB4A1E">
              <w:t>20100420</w:t>
            </w:r>
          </w:p>
        </w:tc>
        <w:tc>
          <w:tcPr>
            <w:tcW w:w="0" w:type="auto"/>
          </w:tcPr>
          <w:p w:rsidR="00AB4A1E" w:rsidRPr="00AB4A1E" w:rsidRDefault="00AB4A1E" w:rsidP="008B7D4A">
            <w:r w:rsidRPr="00AB4A1E">
              <w:t>68</w:t>
            </w:r>
          </w:p>
        </w:tc>
        <w:tc>
          <w:tcPr>
            <w:tcW w:w="0" w:type="auto"/>
          </w:tcPr>
          <w:p w:rsidR="00AB4A1E" w:rsidRPr="00AB4A1E" w:rsidRDefault="00AB4A1E" w:rsidP="008B7D4A">
            <w:r w:rsidRPr="00AB4A1E">
              <w:t>3</w:t>
            </w:r>
          </w:p>
        </w:tc>
        <w:tc>
          <w:tcPr>
            <w:tcW w:w="0" w:type="auto"/>
          </w:tcPr>
          <w:p w:rsidR="00AB4A1E" w:rsidRPr="00AB4A1E" w:rsidRDefault="00AB4A1E" w:rsidP="008B7D4A">
            <w:r w:rsidRPr="00AB4A1E">
              <w:t>Innstilling fra transport- og kommunikasjonskomiteen om samferdselsministerens redegjørelse 9. mars 2010 om hvilke tiltak som vil bli iverksatt på kort og lang sikt for å løse de gjentatte problemene på jernbanenettet og om representantforslag fra stortingsrepresentantene Borghild Tenden og Trine Skei Grande om forsterket innsats for å løse togkrisen på Østlandet</w:t>
            </w:r>
            <w:proofErr w:type="gramStart"/>
            <w:r w:rsidRPr="00AB4A1E">
              <w:t xml:space="preserve"> (Innst.</w:t>
            </w:r>
            <w:proofErr w:type="gramEnd"/>
            <w:r w:rsidRPr="00AB4A1E">
              <w:t xml:space="preserve"> 198 S (2009-2010), jf. samferdselsministerens redegjørelse 9. mars 2010 og Dokument 8:54 S (2009-2010))</w:t>
            </w:r>
          </w:p>
        </w:tc>
      </w:tr>
      <w:tr w:rsidR="00AB4A1E" w:rsidRPr="00AB4A1E" w:rsidTr="00AB4A1E">
        <w:tc>
          <w:tcPr>
            <w:tcW w:w="0" w:type="auto"/>
          </w:tcPr>
          <w:p w:rsidR="00AB4A1E" w:rsidRPr="00AB4A1E" w:rsidRDefault="00AB4A1E" w:rsidP="008B7D4A">
            <w:r w:rsidRPr="00AB4A1E">
              <w:t>20100420</w:t>
            </w:r>
          </w:p>
        </w:tc>
        <w:tc>
          <w:tcPr>
            <w:tcW w:w="0" w:type="auto"/>
          </w:tcPr>
          <w:p w:rsidR="00AB4A1E" w:rsidRPr="00AB4A1E" w:rsidRDefault="00AB4A1E" w:rsidP="008B7D4A">
            <w:r w:rsidRPr="00AB4A1E">
              <w:t>68</w:t>
            </w:r>
          </w:p>
        </w:tc>
        <w:tc>
          <w:tcPr>
            <w:tcW w:w="0" w:type="auto"/>
          </w:tcPr>
          <w:p w:rsidR="00AB4A1E" w:rsidRPr="00AB4A1E" w:rsidRDefault="00AB4A1E" w:rsidP="008B7D4A">
            <w:r w:rsidRPr="00AB4A1E">
              <w:t>4</w:t>
            </w:r>
          </w:p>
        </w:tc>
        <w:tc>
          <w:tcPr>
            <w:tcW w:w="0" w:type="auto"/>
          </w:tcPr>
          <w:p w:rsidR="00AB4A1E" w:rsidRPr="00AB4A1E" w:rsidRDefault="00AB4A1E" w:rsidP="008B7D4A">
            <w:r w:rsidRPr="00AB4A1E">
              <w:t xml:space="preserve">Referat </w:t>
            </w:r>
          </w:p>
        </w:tc>
      </w:tr>
      <w:tr w:rsidR="00AB4A1E" w:rsidRPr="00AB4A1E" w:rsidTr="00AB4A1E">
        <w:tc>
          <w:tcPr>
            <w:tcW w:w="0" w:type="auto"/>
          </w:tcPr>
          <w:p w:rsidR="00AB4A1E" w:rsidRPr="00AB4A1E" w:rsidRDefault="00AB4A1E" w:rsidP="008B7D4A">
            <w:r w:rsidRPr="00AB4A1E">
              <w:t>20100421</w:t>
            </w:r>
          </w:p>
        </w:tc>
        <w:tc>
          <w:tcPr>
            <w:tcW w:w="0" w:type="auto"/>
          </w:tcPr>
          <w:p w:rsidR="00AB4A1E" w:rsidRPr="00AB4A1E" w:rsidRDefault="00AB4A1E" w:rsidP="008B7D4A">
            <w:r w:rsidRPr="00AB4A1E">
              <w:t>69</w:t>
            </w:r>
          </w:p>
        </w:tc>
        <w:tc>
          <w:tcPr>
            <w:tcW w:w="0" w:type="auto"/>
          </w:tcPr>
          <w:p w:rsidR="00AB4A1E" w:rsidRPr="00AB4A1E" w:rsidRDefault="00AB4A1E" w:rsidP="008B7D4A">
            <w:r w:rsidRPr="00AB4A1E">
              <w:t>1</w:t>
            </w:r>
          </w:p>
        </w:tc>
        <w:tc>
          <w:tcPr>
            <w:tcW w:w="0" w:type="auto"/>
          </w:tcPr>
          <w:p w:rsidR="00AB4A1E" w:rsidRPr="00AB4A1E" w:rsidRDefault="00AB4A1E" w:rsidP="008B7D4A">
            <w:proofErr w:type="gramStart"/>
            <w:r w:rsidRPr="00AB4A1E">
              <w:t>Spørretime  -</w:t>
            </w:r>
            <w:proofErr w:type="gramEnd"/>
            <w:r w:rsidRPr="00AB4A1E">
              <w:t xml:space="preserve"> muntlig spørretime  - ordinær spørretime </w:t>
            </w:r>
          </w:p>
        </w:tc>
      </w:tr>
      <w:tr w:rsidR="00AB4A1E" w:rsidRPr="00AB4A1E" w:rsidTr="00AB4A1E">
        <w:tc>
          <w:tcPr>
            <w:tcW w:w="0" w:type="auto"/>
          </w:tcPr>
          <w:p w:rsidR="00AB4A1E" w:rsidRPr="00AB4A1E" w:rsidRDefault="00AB4A1E" w:rsidP="008B7D4A">
            <w:r w:rsidRPr="00AB4A1E">
              <w:t>20100421</w:t>
            </w:r>
          </w:p>
        </w:tc>
        <w:tc>
          <w:tcPr>
            <w:tcW w:w="0" w:type="auto"/>
          </w:tcPr>
          <w:p w:rsidR="00AB4A1E" w:rsidRPr="00AB4A1E" w:rsidRDefault="00AB4A1E" w:rsidP="008B7D4A">
            <w:r w:rsidRPr="00AB4A1E">
              <w:t>69</w:t>
            </w:r>
          </w:p>
        </w:tc>
        <w:tc>
          <w:tcPr>
            <w:tcW w:w="0" w:type="auto"/>
          </w:tcPr>
          <w:p w:rsidR="00AB4A1E" w:rsidRPr="00AB4A1E" w:rsidRDefault="00AB4A1E" w:rsidP="008B7D4A">
            <w:r w:rsidRPr="00AB4A1E">
              <w:t>2</w:t>
            </w:r>
          </w:p>
        </w:tc>
        <w:tc>
          <w:tcPr>
            <w:tcW w:w="0" w:type="auto"/>
          </w:tcPr>
          <w:p w:rsidR="00AB4A1E" w:rsidRPr="00AB4A1E" w:rsidRDefault="00AB4A1E" w:rsidP="008B7D4A">
            <w:r w:rsidRPr="00AB4A1E">
              <w:t xml:space="preserve">Referat </w:t>
            </w:r>
          </w:p>
        </w:tc>
      </w:tr>
      <w:tr w:rsidR="00AB4A1E" w:rsidRPr="00AB4A1E" w:rsidTr="00AB4A1E">
        <w:tc>
          <w:tcPr>
            <w:tcW w:w="0" w:type="auto"/>
          </w:tcPr>
          <w:p w:rsidR="00AB4A1E" w:rsidRPr="00AB4A1E" w:rsidRDefault="00AB4A1E" w:rsidP="008B7D4A">
            <w:r w:rsidRPr="00AB4A1E">
              <w:t>20100427</w:t>
            </w:r>
          </w:p>
        </w:tc>
        <w:tc>
          <w:tcPr>
            <w:tcW w:w="0" w:type="auto"/>
          </w:tcPr>
          <w:p w:rsidR="00AB4A1E" w:rsidRPr="00AB4A1E" w:rsidRDefault="00AB4A1E" w:rsidP="008B7D4A">
            <w:r w:rsidRPr="00AB4A1E">
              <w:t>70</w:t>
            </w:r>
          </w:p>
        </w:tc>
        <w:tc>
          <w:tcPr>
            <w:tcW w:w="0" w:type="auto"/>
          </w:tcPr>
          <w:p w:rsidR="00AB4A1E" w:rsidRPr="00AB4A1E" w:rsidRDefault="00AB4A1E" w:rsidP="008B7D4A">
            <w:r w:rsidRPr="00AB4A1E">
              <w:t>1</w:t>
            </w:r>
          </w:p>
        </w:tc>
        <w:tc>
          <w:tcPr>
            <w:tcW w:w="0" w:type="auto"/>
          </w:tcPr>
          <w:p w:rsidR="00AB4A1E" w:rsidRPr="00AB4A1E" w:rsidRDefault="00AB4A1E" w:rsidP="008B7D4A">
            <w:r w:rsidRPr="00AB4A1E">
              <w:t>Innstilling fra helse- og omsorgskomiteen om samhandlingsreformen og om en ny velferdsreform</w:t>
            </w:r>
            <w:proofErr w:type="gramStart"/>
            <w:r w:rsidRPr="00AB4A1E">
              <w:t xml:space="preserve"> (Innst.</w:t>
            </w:r>
            <w:proofErr w:type="gramEnd"/>
            <w:r w:rsidRPr="00AB4A1E">
              <w:t xml:space="preserve"> 212 S (2009-2010), jf. St.meld. nr. 47 (2008-2009) og Dokument 8:63 S (2009-2010))</w:t>
            </w:r>
          </w:p>
        </w:tc>
      </w:tr>
      <w:tr w:rsidR="00AB4A1E" w:rsidRPr="00AB4A1E" w:rsidTr="00AB4A1E">
        <w:tc>
          <w:tcPr>
            <w:tcW w:w="0" w:type="auto"/>
          </w:tcPr>
          <w:p w:rsidR="00AB4A1E" w:rsidRPr="00AB4A1E" w:rsidRDefault="00AB4A1E" w:rsidP="008B7D4A">
            <w:r w:rsidRPr="00AB4A1E">
              <w:t>20100427</w:t>
            </w:r>
          </w:p>
        </w:tc>
        <w:tc>
          <w:tcPr>
            <w:tcW w:w="0" w:type="auto"/>
          </w:tcPr>
          <w:p w:rsidR="00AB4A1E" w:rsidRPr="00AB4A1E" w:rsidRDefault="00AB4A1E" w:rsidP="008B7D4A">
            <w:r w:rsidRPr="00AB4A1E">
              <w:t>70</w:t>
            </w:r>
          </w:p>
        </w:tc>
        <w:tc>
          <w:tcPr>
            <w:tcW w:w="0" w:type="auto"/>
          </w:tcPr>
          <w:p w:rsidR="00AB4A1E" w:rsidRPr="00AB4A1E" w:rsidRDefault="00AB4A1E" w:rsidP="008B7D4A">
            <w:r w:rsidRPr="00AB4A1E">
              <w:t>2</w:t>
            </w:r>
          </w:p>
        </w:tc>
        <w:tc>
          <w:tcPr>
            <w:tcW w:w="0" w:type="auto"/>
          </w:tcPr>
          <w:p w:rsidR="00AB4A1E" w:rsidRPr="00AB4A1E" w:rsidRDefault="00AB4A1E" w:rsidP="008B7D4A">
            <w:r w:rsidRPr="00AB4A1E">
              <w:t>Innstilling fra helse- og omsorgskomiteen om representantforslag fra stortingsrepresentantene Trine Skei Grande og Borghild Tenden om en bedre rusbehandling</w:t>
            </w:r>
            <w:proofErr w:type="gramStart"/>
            <w:r w:rsidRPr="00AB4A1E">
              <w:t xml:space="preserve"> (Innst.</w:t>
            </w:r>
            <w:proofErr w:type="gramEnd"/>
            <w:r w:rsidRPr="00AB4A1E">
              <w:t xml:space="preserve"> 214 S (2009-2010), jf. Dokument 8:56 S (2009-2010))</w:t>
            </w:r>
          </w:p>
        </w:tc>
      </w:tr>
      <w:tr w:rsidR="00AB4A1E" w:rsidRPr="00AB4A1E" w:rsidTr="00AB4A1E">
        <w:tc>
          <w:tcPr>
            <w:tcW w:w="0" w:type="auto"/>
          </w:tcPr>
          <w:p w:rsidR="00AB4A1E" w:rsidRPr="00AB4A1E" w:rsidRDefault="00AB4A1E" w:rsidP="008B7D4A">
            <w:r w:rsidRPr="00AB4A1E">
              <w:t>20100427</w:t>
            </w:r>
          </w:p>
        </w:tc>
        <w:tc>
          <w:tcPr>
            <w:tcW w:w="0" w:type="auto"/>
          </w:tcPr>
          <w:p w:rsidR="00AB4A1E" w:rsidRPr="00AB4A1E" w:rsidRDefault="00AB4A1E" w:rsidP="008B7D4A">
            <w:r w:rsidRPr="00AB4A1E">
              <w:t>70</w:t>
            </w:r>
          </w:p>
        </w:tc>
        <w:tc>
          <w:tcPr>
            <w:tcW w:w="0" w:type="auto"/>
          </w:tcPr>
          <w:p w:rsidR="00AB4A1E" w:rsidRPr="00AB4A1E" w:rsidRDefault="00AB4A1E" w:rsidP="008B7D4A">
            <w:r w:rsidRPr="00AB4A1E">
              <w:t>3</w:t>
            </w:r>
          </w:p>
        </w:tc>
        <w:tc>
          <w:tcPr>
            <w:tcW w:w="0" w:type="auto"/>
          </w:tcPr>
          <w:p w:rsidR="00AB4A1E" w:rsidRPr="00AB4A1E" w:rsidRDefault="00AB4A1E" w:rsidP="008B7D4A">
            <w:r w:rsidRPr="00AB4A1E">
              <w:t xml:space="preserve">Interpellasjon fra representanten Geir-Ketil Hansen til helse- og omsorgsministeren: </w:t>
            </w:r>
          </w:p>
        </w:tc>
      </w:tr>
      <w:tr w:rsidR="00AB4A1E" w:rsidRPr="00AB4A1E" w:rsidTr="00AB4A1E">
        <w:tc>
          <w:tcPr>
            <w:tcW w:w="0" w:type="auto"/>
          </w:tcPr>
          <w:p w:rsidR="00AB4A1E" w:rsidRPr="00AB4A1E" w:rsidRDefault="00AB4A1E" w:rsidP="008B7D4A">
            <w:r w:rsidRPr="00AB4A1E">
              <w:t>20100427</w:t>
            </w:r>
          </w:p>
        </w:tc>
        <w:tc>
          <w:tcPr>
            <w:tcW w:w="0" w:type="auto"/>
          </w:tcPr>
          <w:p w:rsidR="00AB4A1E" w:rsidRPr="00AB4A1E" w:rsidRDefault="00AB4A1E" w:rsidP="008B7D4A">
            <w:r w:rsidRPr="00AB4A1E">
              <w:t>70</w:t>
            </w:r>
          </w:p>
        </w:tc>
        <w:tc>
          <w:tcPr>
            <w:tcW w:w="0" w:type="auto"/>
          </w:tcPr>
          <w:p w:rsidR="00AB4A1E" w:rsidRPr="00AB4A1E" w:rsidRDefault="00AB4A1E" w:rsidP="008B7D4A">
            <w:r w:rsidRPr="00AB4A1E">
              <w:t>4</w:t>
            </w:r>
          </w:p>
        </w:tc>
        <w:tc>
          <w:tcPr>
            <w:tcW w:w="0" w:type="auto"/>
          </w:tcPr>
          <w:p w:rsidR="00AB4A1E" w:rsidRPr="00AB4A1E" w:rsidRDefault="00AB4A1E" w:rsidP="008B7D4A">
            <w:r w:rsidRPr="00AB4A1E">
              <w:t xml:space="preserve">Interpellasjon fra representanten Torgeir Trældal til landbruks- og matministeren: </w:t>
            </w:r>
          </w:p>
        </w:tc>
      </w:tr>
      <w:tr w:rsidR="00AB4A1E" w:rsidRPr="00AB4A1E" w:rsidTr="00AB4A1E">
        <w:tc>
          <w:tcPr>
            <w:tcW w:w="0" w:type="auto"/>
          </w:tcPr>
          <w:p w:rsidR="00AB4A1E" w:rsidRPr="00AB4A1E" w:rsidRDefault="00AB4A1E" w:rsidP="008B7D4A">
            <w:r w:rsidRPr="00AB4A1E">
              <w:t>20100427</w:t>
            </w:r>
          </w:p>
        </w:tc>
        <w:tc>
          <w:tcPr>
            <w:tcW w:w="0" w:type="auto"/>
          </w:tcPr>
          <w:p w:rsidR="00AB4A1E" w:rsidRPr="00AB4A1E" w:rsidRDefault="00AB4A1E" w:rsidP="008B7D4A">
            <w:r w:rsidRPr="00AB4A1E">
              <w:t>70</w:t>
            </w:r>
          </w:p>
        </w:tc>
        <w:tc>
          <w:tcPr>
            <w:tcW w:w="0" w:type="auto"/>
          </w:tcPr>
          <w:p w:rsidR="00AB4A1E" w:rsidRPr="00AB4A1E" w:rsidRDefault="00AB4A1E" w:rsidP="008B7D4A">
            <w:r w:rsidRPr="00AB4A1E">
              <w:t>5</w:t>
            </w:r>
          </w:p>
        </w:tc>
        <w:tc>
          <w:tcPr>
            <w:tcW w:w="0" w:type="auto"/>
          </w:tcPr>
          <w:p w:rsidR="00AB4A1E" w:rsidRPr="00AB4A1E" w:rsidRDefault="00AB4A1E" w:rsidP="008B7D4A">
            <w:r w:rsidRPr="00AB4A1E">
              <w:t>Representantforslag fra stortingsrepresentantene Jan-Henrik Fredriksen, Harald T. Nesvik og Bård Hoksrud om fjerning av flyplassavgifter i forbindelse med vulkanutbruddet på Island (Dokument 8:119 S (2009-2010))</w:t>
            </w:r>
          </w:p>
        </w:tc>
      </w:tr>
      <w:tr w:rsidR="00AB4A1E" w:rsidRPr="00AB4A1E" w:rsidTr="00AB4A1E">
        <w:tc>
          <w:tcPr>
            <w:tcW w:w="0" w:type="auto"/>
          </w:tcPr>
          <w:p w:rsidR="00AB4A1E" w:rsidRPr="00AB4A1E" w:rsidRDefault="00AB4A1E" w:rsidP="008B7D4A">
            <w:r w:rsidRPr="00AB4A1E">
              <w:t>20100427</w:t>
            </w:r>
          </w:p>
        </w:tc>
        <w:tc>
          <w:tcPr>
            <w:tcW w:w="0" w:type="auto"/>
          </w:tcPr>
          <w:p w:rsidR="00AB4A1E" w:rsidRPr="00AB4A1E" w:rsidRDefault="00AB4A1E" w:rsidP="008B7D4A">
            <w:r w:rsidRPr="00AB4A1E">
              <w:t>70</w:t>
            </w:r>
          </w:p>
        </w:tc>
        <w:tc>
          <w:tcPr>
            <w:tcW w:w="0" w:type="auto"/>
          </w:tcPr>
          <w:p w:rsidR="00AB4A1E" w:rsidRPr="00AB4A1E" w:rsidRDefault="00AB4A1E" w:rsidP="008B7D4A">
            <w:r w:rsidRPr="00AB4A1E">
              <w:t>6</w:t>
            </w:r>
          </w:p>
        </w:tc>
        <w:tc>
          <w:tcPr>
            <w:tcW w:w="0" w:type="auto"/>
          </w:tcPr>
          <w:p w:rsidR="00AB4A1E" w:rsidRPr="00AB4A1E" w:rsidRDefault="00AB4A1E" w:rsidP="008B7D4A">
            <w:r w:rsidRPr="00AB4A1E">
              <w:t xml:space="preserve">Referat </w:t>
            </w:r>
          </w:p>
        </w:tc>
      </w:tr>
      <w:tr w:rsidR="00AB4A1E" w:rsidRPr="00AB4A1E" w:rsidTr="00AB4A1E">
        <w:tc>
          <w:tcPr>
            <w:tcW w:w="0" w:type="auto"/>
          </w:tcPr>
          <w:p w:rsidR="00AB4A1E" w:rsidRPr="00AB4A1E" w:rsidRDefault="00AB4A1E" w:rsidP="008B7D4A">
            <w:r w:rsidRPr="00AB4A1E">
              <w:t>20100428</w:t>
            </w:r>
          </w:p>
        </w:tc>
        <w:tc>
          <w:tcPr>
            <w:tcW w:w="0" w:type="auto"/>
          </w:tcPr>
          <w:p w:rsidR="00AB4A1E" w:rsidRPr="00AB4A1E" w:rsidRDefault="00AB4A1E" w:rsidP="008B7D4A">
            <w:r w:rsidRPr="00AB4A1E">
              <w:t>71</w:t>
            </w:r>
          </w:p>
        </w:tc>
        <w:tc>
          <w:tcPr>
            <w:tcW w:w="0" w:type="auto"/>
          </w:tcPr>
          <w:p w:rsidR="00AB4A1E" w:rsidRPr="00AB4A1E" w:rsidRDefault="00AB4A1E" w:rsidP="008B7D4A">
            <w:r w:rsidRPr="00AB4A1E">
              <w:t>1</w:t>
            </w:r>
          </w:p>
        </w:tc>
        <w:tc>
          <w:tcPr>
            <w:tcW w:w="0" w:type="auto"/>
          </w:tcPr>
          <w:p w:rsidR="00AB4A1E" w:rsidRPr="00AB4A1E" w:rsidRDefault="00AB4A1E" w:rsidP="008B7D4A">
            <w:proofErr w:type="gramStart"/>
            <w:r w:rsidRPr="00AB4A1E">
              <w:t>Spørretime  -</w:t>
            </w:r>
            <w:proofErr w:type="gramEnd"/>
            <w:r w:rsidRPr="00AB4A1E">
              <w:t xml:space="preserve"> muntlig spørretime  - ordinær spørretime </w:t>
            </w:r>
          </w:p>
        </w:tc>
      </w:tr>
      <w:tr w:rsidR="00AB4A1E" w:rsidRPr="00AB4A1E" w:rsidTr="00AB4A1E">
        <w:tc>
          <w:tcPr>
            <w:tcW w:w="0" w:type="auto"/>
          </w:tcPr>
          <w:p w:rsidR="00AB4A1E" w:rsidRPr="00AB4A1E" w:rsidRDefault="00AB4A1E" w:rsidP="008B7D4A">
            <w:r w:rsidRPr="00AB4A1E">
              <w:t>20100428</w:t>
            </w:r>
          </w:p>
        </w:tc>
        <w:tc>
          <w:tcPr>
            <w:tcW w:w="0" w:type="auto"/>
          </w:tcPr>
          <w:p w:rsidR="00AB4A1E" w:rsidRPr="00AB4A1E" w:rsidRDefault="00AB4A1E" w:rsidP="008B7D4A">
            <w:r w:rsidRPr="00AB4A1E">
              <w:t>71</w:t>
            </w:r>
          </w:p>
        </w:tc>
        <w:tc>
          <w:tcPr>
            <w:tcW w:w="0" w:type="auto"/>
          </w:tcPr>
          <w:p w:rsidR="00AB4A1E" w:rsidRPr="00AB4A1E" w:rsidRDefault="00AB4A1E" w:rsidP="008B7D4A">
            <w:r w:rsidRPr="00AB4A1E">
              <w:t>2</w:t>
            </w:r>
          </w:p>
        </w:tc>
        <w:tc>
          <w:tcPr>
            <w:tcW w:w="0" w:type="auto"/>
          </w:tcPr>
          <w:p w:rsidR="00AB4A1E" w:rsidRPr="00AB4A1E" w:rsidRDefault="00AB4A1E" w:rsidP="008B7D4A">
            <w:r w:rsidRPr="00AB4A1E">
              <w:t xml:space="preserve">Referat </w:t>
            </w:r>
          </w:p>
        </w:tc>
      </w:tr>
      <w:tr w:rsidR="00AB4A1E" w:rsidRPr="00AB4A1E" w:rsidTr="00AB4A1E">
        <w:tc>
          <w:tcPr>
            <w:tcW w:w="0" w:type="auto"/>
          </w:tcPr>
          <w:p w:rsidR="00AB4A1E" w:rsidRPr="00AB4A1E" w:rsidRDefault="00AB4A1E" w:rsidP="008B7D4A">
            <w:r w:rsidRPr="00AB4A1E">
              <w:t>20100429</w:t>
            </w:r>
          </w:p>
        </w:tc>
        <w:tc>
          <w:tcPr>
            <w:tcW w:w="0" w:type="auto"/>
          </w:tcPr>
          <w:p w:rsidR="00AB4A1E" w:rsidRPr="00AB4A1E" w:rsidRDefault="00AB4A1E" w:rsidP="008B7D4A">
            <w:r w:rsidRPr="00AB4A1E">
              <w:t>72</w:t>
            </w:r>
          </w:p>
        </w:tc>
        <w:tc>
          <w:tcPr>
            <w:tcW w:w="0" w:type="auto"/>
          </w:tcPr>
          <w:p w:rsidR="00AB4A1E" w:rsidRPr="00AB4A1E" w:rsidRDefault="00AB4A1E" w:rsidP="008B7D4A">
            <w:r w:rsidRPr="00AB4A1E">
              <w:t>1</w:t>
            </w:r>
          </w:p>
        </w:tc>
        <w:tc>
          <w:tcPr>
            <w:tcW w:w="0" w:type="auto"/>
          </w:tcPr>
          <w:p w:rsidR="00AB4A1E" w:rsidRPr="00AB4A1E" w:rsidRDefault="00AB4A1E" w:rsidP="008B7D4A">
            <w:r w:rsidRPr="00AB4A1E">
              <w:t>Innstilling fra justiskomiteen om endringer i finansavtaleloven mv. (gjennomføring av direktiv 2008/48/EF om kredittavtaler for forbrukere mv.)</w:t>
            </w:r>
            <w:proofErr w:type="gramStart"/>
            <w:r w:rsidRPr="00AB4A1E">
              <w:t xml:space="preserve"> (Innst.</w:t>
            </w:r>
            <w:proofErr w:type="gramEnd"/>
            <w:r w:rsidRPr="00AB4A1E">
              <w:t xml:space="preserve"> 211 L (2009-2010), jf. Prop. 65 L (2009-2010))</w:t>
            </w:r>
          </w:p>
        </w:tc>
      </w:tr>
      <w:tr w:rsidR="00AB4A1E" w:rsidRPr="00AB4A1E" w:rsidTr="00AB4A1E">
        <w:tc>
          <w:tcPr>
            <w:tcW w:w="0" w:type="auto"/>
          </w:tcPr>
          <w:p w:rsidR="00AB4A1E" w:rsidRPr="00AB4A1E" w:rsidRDefault="00AB4A1E" w:rsidP="008B7D4A">
            <w:r w:rsidRPr="00AB4A1E">
              <w:t>20100429</w:t>
            </w:r>
          </w:p>
        </w:tc>
        <w:tc>
          <w:tcPr>
            <w:tcW w:w="0" w:type="auto"/>
          </w:tcPr>
          <w:p w:rsidR="00AB4A1E" w:rsidRPr="00AB4A1E" w:rsidRDefault="00AB4A1E" w:rsidP="008B7D4A">
            <w:r w:rsidRPr="00AB4A1E">
              <w:t>72</w:t>
            </w:r>
          </w:p>
        </w:tc>
        <w:tc>
          <w:tcPr>
            <w:tcW w:w="0" w:type="auto"/>
          </w:tcPr>
          <w:p w:rsidR="00AB4A1E" w:rsidRPr="00AB4A1E" w:rsidRDefault="00AB4A1E" w:rsidP="008B7D4A">
            <w:r w:rsidRPr="00AB4A1E">
              <w:t>2</w:t>
            </w:r>
          </w:p>
        </w:tc>
        <w:tc>
          <w:tcPr>
            <w:tcW w:w="0" w:type="auto"/>
          </w:tcPr>
          <w:p w:rsidR="00AB4A1E" w:rsidRPr="00AB4A1E" w:rsidRDefault="00AB4A1E" w:rsidP="008B7D4A">
            <w:r w:rsidRPr="00AB4A1E">
              <w:t>Innstilling fra justiskomiteen om representantforslag fra stortingsrepresentantene Sonja Irene Sjøli, Bent Høie, Erna Solberg og Elisabeth Røbekk Nørve om lov om endring i lov 13. juni 1969 nr. 26 om skadeserstatning (Endring av § 3-9 - ménerstatning)</w:t>
            </w:r>
            <w:proofErr w:type="gramStart"/>
            <w:r w:rsidRPr="00AB4A1E">
              <w:t xml:space="preserve"> (Innst.</w:t>
            </w:r>
            <w:proofErr w:type="gramEnd"/>
            <w:r w:rsidRPr="00AB4A1E">
              <w:t xml:space="preserve"> 215 L (2009-2010), jf. Dokument 8:47 L (2009-2010))</w:t>
            </w:r>
          </w:p>
        </w:tc>
      </w:tr>
      <w:tr w:rsidR="00AB4A1E" w:rsidRPr="00AB4A1E" w:rsidTr="00AB4A1E">
        <w:tc>
          <w:tcPr>
            <w:tcW w:w="0" w:type="auto"/>
          </w:tcPr>
          <w:p w:rsidR="00AB4A1E" w:rsidRPr="00AB4A1E" w:rsidRDefault="00AB4A1E" w:rsidP="008B7D4A">
            <w:r w:rsidRPr="00AB4A1E">
              <w:t>20100429</w:t>
            </w:r>
          </w:p>
        </w:tc>
        <w:tc>
          <w:tcPr>
            <w:tcW w:w="0" w:type="auto"/>
          </w:tcPr>
          <w:p w:rsidR="00AB4A1E" w:rsidRPr="00AB4A1E" w:rsidRDefault="00AB4A1E" w:rsidP="008B7D4A">
            <w:r w:rsidRPr="00AB4A1E">
              <w:t>72</w:t>
            </w:r>
          </w:p>
        </w:tc>
        <w:tc>
          <w:tcPr>
            <w:tcW w:w="0" w:type="auto"/>
          </w:tcPr>
          <w:p w:rsidR="00AB4A1E" w:rsidRPr="00AB4A1E" w:rsidRDefault="00AB4A1E" w:rsidP="008B7D4A">
            <w:r w:rsidRPr="00AB4A1E">
              <w:t>3</w:t>
            </w:r>
          </w:p>
        </w:tc>
        <w:tc>
          <w:tcPr>
            <w:tcW w:w="0" w:type="auto"/>
          </w:tcPr>
          <w:p w:rsidR="00AB4A1E" w:rsidRPr="00AB4A1E" w:rsidRDefault="00AB4A1E" w:rsidP="008B7D4A">
            <w:r w:rsidRPr="00AB4A1E">
              <w:t>Innstilling frå justiskomiteen om representantforslag fra stortingsrepresentantene Hans Frode Kielland Asmyhr, Morten Ørsal Johansen, Åse Michaelsen, Per Sandberg og Solveig Horne om kjemisk kastrering av pedofilidømte</w:t>
            </w:r>
            <w:proofErr w:type="gramStart"/>
            <w:r w:rsidRPr="00AB4A1E">
              <w:t xml:space="preserve"> (Innst.</w:t>
            </w:r>
            <w:proofErr w:type="gramEnd"/>
            <w:r w:rsidRPr="00AB4A1E">
              <w:t xml:space="preserve"> 181 S (2009-2010), jf. Dokument 8:39 S (2009-2010))</w:t>
            </w:r>
          </w:p>
        </w:tc>
      </w:tr>
      <w:tr w:rsidR="00AB4A1E" w:rsidRPr="00AB4A1E" w:rsidTr="00AB4A1E">
        <w:tc>
          <w:tcPr>
            <w:tcW w:w="0" w:type="auto"/>
          </w:tcPr>
          <w:p w:rsidR="00AB4A1E" w:rsidRPr="00AB4A1E" w:rsidRDefault="00AB4A1E" w:rsidP="008B7D4A">
            <w:r w:rsidRPr="00AB4A1E">
              <w:t>20100429</w:t>
            </w:r>
          </w:p>
        </w:tc>
        <w:tc>
          <w:tcPr>
            <w:tcW w:w="0" w:type="auto"/>
          </w:tcPr>
          <w:p w:rsidR="00AB4A1E" w:rsidRPr="00AB4A1E" w:rsidRDefault="00AB4A1E" w:rsidP="008B7D4A">
            <w:r w:rsidRPr="00AB4A1E">
              <w:t>72</w:t>
            </w:r>
          </w:p>
        </w:tc>
        <w:tc>
          <w:tcPr>
            <w:tcW w:w="0" w:type="auto"/>
          </w:tcPr>
          <w:p w:rsidR="00AB4A1E" w:rsidRPr="00AB4A1E" w:rsidRDefault="00AB4A1E" w:rsidP="008B7D4A">
            <w:r w:rsidRPr="00AB4A1E">
              <w:t>4</w:t>
            </w:r>
          </w:p>
        </w:tc>
        <w:tc>
          <w:tcPr>
            <w:tcW w:w="0" w:type="auto"/>
          </w:tcPr>
          <w:p w:rsidR="00AB4A1E" w:rsidRPr="00AB4A1E" w:rsidRDefault="00AB4A1E" w:rsidP="008B7D4A">
            <w:r w:rsidRPr="00AB4A1E">
              <w:t xml:space="preserve">Innstilling fra justiskomiteen om representantforslag fra stortingsrepresentantene André Oktay Dahl, Elizabeth Skogrand, Arve Kambe og Svein Harberg om etablering av </w:t>
            </w:r>
            <w:r w:rsidRPr="00AB4A1E">
              <w:lastRenderedPageBreak/>
              <w:t>et senter for tverrfaglig og helhetlig bekjempelse av menneskehandel og overgrep mot barn via digitale medier</w:t>
            </w:r>
            <w:proofErr w:type="gramStart"/>
            <w:r w:rsidRPr="00AB4A1E">
              <w:t xml:space="preserve"> (Innst.</w:t>
            </w:r>
            <w:proofErr w:type="gramEnd"/>
            <w:r w:rsidRPr="00AB4A1E">
              <w:t xml:space="preserve"> 217 S (2009-2010), jf. Dokument 8:57 S (2009-2010))</w:t>
            </w:r>
          </w:p>
        </w:tc>
      </w:tr>
      <w:tr w:rsidR="00AB4A1E" w:rsidRPr="00AB4A1E" w:rsidTr="00AB4A1E">
        <w:tc>
          <w:tcPr>
            <w:tcW w:w="0" w:type="auto"/>
          </w:tcPr>
          <w:p w:rsidR="00AB4A1E" w:rsidRPr="00AB4A1E" w:rsidRDefault="00AB4A1E" w:rsidP="008B7D4A">
            <w:r w:rsidRPr="00AB4A1E">
              <w:lastRenderedPageBreak/>
              <w:t>20100429</w:t>
            </w:r>
          </w:p>
        </w:tc>
        <w:tc>
          <w:tcPr>
            <w:tcW w:w="0" w:type="auto"/>
          </w:tcPr>
          <w:p w:rsidR="00AB4A1E" w:rsidRPr="00AB4A1E" w:rsidRDefault="00AB4A1E" w:rsidP="008B7D4A">
            <w:r w:rsidRPr="00AB4A1E">
              <w:t>72</w:t>
            </w:r>
          </w:p>
        </w:tc>
        <w:tc>
          <w:tcPr>
            <w:tcW w:w="0" w:type="auto"/>
          </w:tcPr>
          <w:p w:rsidR="00AB4A1E" w:rsidRPr="00AB4A1E" w:rsidRDefault="00AB4A1E" w:rsidP="008B7D4A">
            <w:r w:rsidRPr="00AB4A1E">
              <w:t>5</w:t>
            </w:r>
          </w:p>
        </w:tc>
        <w:tc>
          <w:tcPr>
            <w:tcW w:w="0" w:type="auto"/>
          </w:tcPr>
          <w:p w:rsidR="00AB4A1E" w:rsidRPr="00AB4A1E" w:rsidRDefault="00AB4A1E" w:rsidP="008B7D4A">
            <w:r w:rsidRPr="00AB4A1E">
              <w:t>Innstilling fra justiskomiteen om representantforslag fra stortingsrepresentantene Siv Jensen, Solveig Horne og Per Sandberg om endring av norske myndigheters håndtering av saker om barnebortføring</w:t>
            </w:r>
            <w:proofErr w:type="gramStart"/>
            <w:r w:rsidRPr="00AB4A1E">
              <w:t xml:space="preserve"> (Innst.</w:t>
            </w:r>
            <w:proofErr w:type="gramEnd"/>
            <w:r w:rsidRPr="00AB4A1E">
              <w:t xml:space="preserve"> 216 S (2009-2010), jf. Dokument 8:77 S (2009-2010))</w:t>
            </w:r>
          </w:p>
        </w:tc>
      </w:tr>
      <w:tr w:rsidR="00AB4A1E" w:rsidRPr="00AB4A1E" w:rsidTr="00AB4A1E">
        <w:tc>
          <w:tcPr>
            <w:tcW w:w="0" w:type="auto"/>
          </w:tcPr>
          <w:p w:rsidR="00AB4A1E" w:rsidRPr="00AB4A1E" w:rsidRDefault="00AB4A1E" w:rsidP="008B7D4A">
            <w:r w:rsidRPr="00AB4A1E">
              <w:t>20100429</w:t>
            </w:r>
          </w:p>
        </w:tc>
        <w:tc>
          <w:tcPr>
            <w:tcW w:w="0" w:type="auto"/>
          </w:tcPr>
          <w:p w:rsidR="00AB4A1E" w:rsidRPr="00AB4A1E" w:rsidRDefault="00AB4A1E" w:rsidP="008B7D4A">
            <w:r w:rsidRPr="00AB4A1E">
              <w:t>72</w:t>
            </w:r>
          </w:p>
        </w:tc>
        <w:tc>
          <w:tcPr>
            <w:tcW w:w="0" w:type="auto"/>
          </w:tcPr>
          <w:p w:rsidR="00AB4A1E" w:rsidRPr="00AB4A1E" w:rsidRDefault="00AB4A1E" w:rsidP="008B7D4A">
            <w:r w:rsidRPr="00AB4A1E">
              <w:t>6</w:t>
            </w:r>
          </w:p>
        </w:tc>
        <w:tc>
          <w:tcPr>
            <w:tcW w:w="0" w:type="auto"/>
          </w:tcPr>
          <w:p w:rsidR="00AB4A1E" w:rsidRPr="00AB4A1E" w:rsidRDefault="00AB4A1E" w:rsidP="008B7D4A">
            <w:r w:rsidRPr="00AB4A1E">
              <w:t xml:space="preserve">Interpellasjon fra representanten Jan Bøhler til miljø- og utviklingsministeren: </w:t>
            </w:r>
          </w:p>
        </w:tc>
      </w:tr>
      <w:tr w:rsidR="00AB4A1E" w:rsidRPr="00AB4A1E" w:rsidTr="00AB4A1E">
        <w:tc>
          <w:tcPr>
            <w:tcW w:w="0" w:type="auto"/>
          </w:tcPr>
          <w:p w:rsidR="00AB4A1E" w:rsidRPr="00AB4A1E" w:rsidRDefault="00AB4A1E" w:rsidP="008B7D4A">
            <w:r w:rsidRPr="00AB4A1E">
              <w:t>20100429</w:t>
            </w:r>
          </w:p>
        </w:tc>
        <w:tc>
          <w:tcPr>
            <w:tcW w:w="0" w:type="auto"/>
          </w:tcPr>
          <w:p w:rsidR="00AB4A1E" w:rsidRPr="00AB4A1E" w:rsidRDefault="00AB4A1E" w:rsidP="008B7D4A">
            <w:r w:rsidRPr="00AB4A1E">
              <w:t>72</w:t>
            </w:r>
          </w:p>
        </w:tc>
        <w:tc>
          <w:tcPr>
            <w:tcW w:w="0" w:type="auto"/>
          </w:tcPr>
          <w:p w:rsidR="00AB4A1E" w:rsidRPr="00AB4A1E" w:rsidRDefault="00AB4A1E" w:rsidP="008B7D4A">
            <w:r w:rsidRPr="00AB4A1E">
              <w:t>7</w:t>
            </w:r>
          </w:p>
        </w:tc>
        <w:tc>
          <w:tcPr>
            <w:tcW w:w="0" w:type="auto"/>
          </w:tcPr>
          <w:p w:rsidR="00AB4A1E" w:rsidRPr="00AB4A1E" w:rsidRDefault="00AB4A1E" w:rsidP="008B7D4A">
            <w:r w:rsidRPr="00AB4A1E">
              <w:t xml:space="preserve">Interpellasjon fra representanten Lars Myraune til miljø- og utviklingsministeren: </w:t>
            </w:r>
          </w:p>
        </w:tc>
      </w:tr>
      <w:tr w:rsidR="00AB4A1E" w:rsidRPr="00AB4A1E" w:rsidTr="00AB4A1E">
        <w:tc>
          <w:tcPr>
            <w:tcW w:w="0" w:type="auto"/>
          </w:tcPr>
          <w:p w:rsidR="00AB4A1E" w:rsidRPr="00AB4A1E" w:rsidRDefault="00AB4A1E" w:rsidP="008B7D4A">
            <w:r w:rsidRPr="00AB4A1E">
              <w:t>20100429</w:t>
            </w:r>
          </w:p>
        </w:tc>
        <w:tc>
          <w:tcPr>
            <w:tcW w:w="0" w:type="auto"/>
          </w:tcPr>
          <w:p w:rsidR="00AB4A1E" w:rsidRPr="00AB4A1E" w:rsidRDefault="00AB4A1E" w:rsidP="008B7D4A">
            <w:r w:rsidRPr="00AB4A1E">
              <w:t>72</w:t>
            </w:r>
          </w:p>
        </w:tc>
        <w:tc>
          <w:tcPr>
            <w:tcW w:w="0" w:type="auto"/>
          </w:tcPr>
          <w:p w:rsidR="00AB4A1E" w:rsidRPr="00AB4A1E" w:rsidRDefault="00AB4A1E" w:rsidP="008B7D4A">
            <w:r w:rsidRPr="00AB4A1E">
              <w:t>8</w:t>
            </w:r>
          </w:p>
        </w:tc>
        <w:tc>
          <w:tcPr>
            <w:tcW w:w="0" w:type="auto"/>
          </w:tcPr>
          <w:p w:rsidR="00AB4A1E" w:rsidRPr="00AB4A1E" w:rsidRDefault="00AB4A1E" w:rsidP="008B7D4A">
            <w:r w:rsidRPr="00AB4A1E">
              <w:t xml:space="preserve">Referat </w:t>
            </w:r>
          </w:p>
        </w:tc>
      </w:tr>
      <w:tr w:rsidR="00AB4A1E" w:rsidRPr="00AB4A1E" w:rsidTr="00AB4A1E">
        <w:tc>
          <w:tcPr>
            <w:tcW w:w="0" w:type="auto"/>
          </w:tcPr>
          <w:p w:rsidR="00AB4A1E" w:rsidRPr="00AB4A1E" w:rsidRDefault="00AB4A1E" w:rsidP="008B7D4A">
            <w:r w:rsidRPr="00AB4A1E">
              <w:t>20100430</w:t>
            </w:r>
          </w:p>
        </w:tc>
        <w:tc>
          <w:tcPr>
            <w:tcW w:w="0" w:type="auto"/>
          </w:tcPr>
          <w:p w:rsidR="00AB4A1E" w:rsidRPr="00AB4A1E" w:rsidRDefault="00AB4A1E" w:rsidP="008B7D4A">
            <w:r w:rsidRPr="00AB4A1E">
              <w:t>73</w:t>
            </w:r>
          </w:p>
        </w:tc>
        <w:tc>
          <w:tcPr>
            <w:tcW w:w="0" w:type="auto"/>
          </w:tcPr>
          <w:p w:rsidR="00AB4A1E" w:rsidRPr="00AB4A1E" w:rsidRDefault="00AB4A1E" w:rsidP="008B7D4A">
            <w:r w:rsidRPr="00AB4A1E">
              <w:t>1</w:t>
            </w:r>
          </w:p>
        </w:tc>
        <w:tc>
          <w:tcPr>
            <w:tcW w:w="0" w:type="auto"/>
          </w:tcPr>
          <w:p w:rsidR="00AB4A1E" w:rsidRPr="00AB4A1E" w:rsidRDefault="00AB4A1E" w:rsidP="008B7D4A">
            <w:r w:rsidRPr="00AB4A1E">
              <w:t xml:space="preserve">Interpellasjon fra representanten Steinar Gullvåg til arbeidsministeren: </w:t>
            </w:r>
          </w:p>
        </w:tc>
      </w:tr>
      <w:tr w:rsidR="00AB4A1E" w:rsidRPr="00AB4A1E" w:rsidTr="00AB4A1E">
        <w:tc>
          <w:tcPr>
            <w:tcW w:w="0" w:type="auto"/>
          </w:tcPr>
          <w:p w:rsidR="00AB4A1E" w:rsidRPr="00AB4A1E" w:rsidRDefault="00AB4A1E" w:rsidP="008B7D4A">
            <w:r w:rsidRPr="00AB4A1E">
              <w:t>20100430</w:t>
            </w:r>
          </w:p>
        </w:tc>
        <w:tc>
          <w:tcPr>
            <w:tcW w:w="0" w:type="auto"/>
          </w:tcPr>
          <w:p w:rsidR="00AB4A1E" w:rsidRPr="00AB4A1E" w:rsidRDefault="00AB4A1E" w:rsidP="008B7D4A">
            <w:r w:rsidRPr="00AB4A1E">
              <w:t>73</w:t>
            </w:r>
          </w:p>
        </w:tc>
        <w:tc>
          <w:tcPr>
            <w:tcW w:w="0" w:type="auto"/>
          </w:tcPr>
          <w:p w:rsidR="00AB4A1E" w:rsidRPr="00AB4A1E" w:rsidRDefault="00AB4A1E" w:rsidP="008B7D4A">
            <w:r w:rsidRPr="00AB4A1E">
              <w:t>2</w:t>
            </w:r>
          </w:p>
        </w:tc>
        <w:tc>
          <w:tcPr>
            <w:tcW w:w="0" w:type="auto"/>
          </w:tcPr>
          <w:p w:rsidR="00AB4A1E" w:rsidRPr="00AB4A1E" w:rsidRDefault="00AB4A1E" w:rsidP="008B7D4A">
            <w:r w:rsidRPr="00AB4A1E">
              <w:t xml:space="preserve">Interpellasjon fra representanten Ine M. Eriksen Søreide til forsvarsministeren: </w:t>
            </w:r>
          </w:p>
        </w:tc>
      </w:tr>
      <w:tr w:rsidR="00AB4A1E" w:rsidRPr="00AB4A1E" w:rsidTr="00AB4A1E">
        <w:tc>
          <w:tcPr>
            <w:tcW w:w="0" w:type="auto"/>
          </w:tcPr>
          <w:p w:rsidR="00AB4A1E" w:rsidRPr="00AB4A1E" w:rsidRDefault="00AB4A1E" w:rsidP="008B7D4A">
            <w:r w:rsidRPr="00AB4A1E">
              <w:t>20100430</w:t>
            </w:r>
          </w:p>
        </w:tc>
        <w:tc>
          <w:tcPr>
            <w:tcW w:w="0" w:type="auto"/>
          </w:tcPr>
          <w:p w:rsidR="00AB4A1E" w:rsidRPr="00AB4A1E" w:rsidRDefault="00AB4A1E" w:rsidP="008B7D4A">
            <w:r w:rsidRPr="00AB4A1E">
              <w:t>73</w:t>
            </w:r>
          </w:p>
        </w:tc>
        <w:tc>
          <w:tcPr>
            <w:tcW w:w="0" w:type="auto"/>
          </w:tcPr>
          <w:p w:rsidR="00AB4A1E" w:rsidRPr="00AB4A1E" w:rsidRDefault="00AB4A1E" w:rsidP="008B7D4A">
            <w:r w:rsidRPr="00AB4A1E">
              <w:t>3</w:t>
            </w:r>
          </w:p>
        </w:tc>
        <w:tc>
          <w:tcPr>
            <w:tcW w:w="0" w:type="auto"/>
          </w:tcPr>
          <w:p w:rsidR="00AB4A1E" w:rsidRPr="00AB4A1E" w:rsidRDefault="00AB4A1E" w:rsidP="008B7D4A">
            <w:r w:rsidRPr="00AB4A1E">
              <w:t xml:space="preserve">Referat </w:t>
            </w:r>
          </w:p>
        </w:tc>
      </w:tr>
      <w:tr w:rsidR="00AB4A1E" w:rsidRPr="00AB4A1E" w:rsidTr="00AB4A1E">
        <w:tc>
          <w:tcPr>
            <w:tcW w:w="0" w:type="auto"/>
          </w:tcPr>
          <w:p w:rsidR="00AB4A1E" w:rsidRPr="00AB4A1E" w:rsidRDefault="00AB4A1E" w:rsidP="008B7D4A">
            <w:r w:rsidRPr="00AB4A1E">
              <w:t>20100503</w:t>
            </w:r>
          </w:p>
        </w:tc>
        <w:tc>
          <w:tcPr>
            <w:tcW w:w="0" w:type="auto"/>
          </w:tcPr>
          <w:p w:rsidR="00AB4A1E" w:rsidRPr="00AB4A1E" w:rsidRDefault="00AB4A1E" w:rsidP="008B7D4A">
            <w:r w:rsidRPr="00AB4A1E">
              <w:t>74</w:t>
            </w:r>
          </w:p>
        </w:tc>
        <w:tc>
          <w:tcPr>
            <w:tcW w:w="0" w:type="auto"/>
          </w:tcPr>
          <w:p w:rsidR="00AB4A1E" w:rsidRPr="00AB4A1E" w:rsidRDefault="00AB4A1E" w:rsidP="008B7D4A">
            <w:r w:rsidRPr="00AB4A1E">
              <w:t>1</w:t>
            </w:r>
          </w:p>
        </w:tc>
        <w:tc>
          <w:tcPr>
            <w:tcW w:w="0" w:type="auto"/>
          </w:tcPr>
          <w:p w:rsidR="00AB4A1E" w:rsidRPr="00AB4A1E" w:rsidRDefault="00AB4A1E" w:rsidP="008B7D4A">
            <w:r w:rsidRPr="00AB4A1E">
              <w:t>Innstilling fra familie- og kulturkomiteen om representantforslag fra stortingsrepresentantene Jan Tore Sanner, Olemic Thommessen, Ingjerd Schou, Bjørn Lødemel og Sonja Irene Sjøli om bedring av rammevilkårene for frivillig sektor</w:t>
            </w:r>
            <w:proofErr w:type="gramStart"/>
            <w:r w:rsidRPr="00AB4A1E">
              <w:t xml:space="preserve"> (Innst.</w:t>
            </w:r>
            <w:proofErr w:type="gramEnd"/>
            <w:r w:rsidRPr="00AB4A1E">
              <w:t xml:space="preserve"> 205 S (2009-2010), jf. Dokument 8:48 S (2009-2010))</w:t>
            </w:r>
          </w:p>
        </w:tc>
      </w:tr>
      <w:tr w:rsidR="00AB4A1E" w:rsidRPr="00AB4A1E" w:rsidTr="00AB4A1E">
        <w:tc>
          <w:tcPr>
            <w:tcW w:w="0" w:type="auto"/>
          </w:tcPr>
          <w:p w:rsidR="00AB4A1E" w:rsidRPr="00AB4A1E" w:rsidRDefault="00AB4A1E" w:rsidP="008B7D4A">
            <w:r w:rsidRPr="00AB4A1E">
              <w:t>20100503</w:t>
            </w:r>
          </w:p>
        </w:tc>
        <w:tc>
          <w:tcPr>
            <w:tcW w:w="0" w:type="auto"/>
          </w:tcPr>
          <w:p w:rsidR="00AB4A1E" w:rsidRPr="00AB4A1E" w:rsidRDefault="00AB4A1E" w:rsidP="008B7D4A">
            <w:r w:rsidRPr="00AB4A1E">
              <w:t>74</w:t>
            </w:r>
          </w:p>
        </w:tc>
        <w:tc>
          <w:tcPr>
            <w:tcW w:w="0" w:type="auto"/>
          </w:tcPr>
          <w:p w:rsidR="00AB4A1E" w:rsidRPr="00AB4A1E" w:rsidRDefault="00AB4A1E" w:rsidP="008B7D4A">
            <w:r w:rsidRPr="00AB4A1E">
              <w:t>2</w:t>
            </w:r>
          </w:p>
        </w:tc>
        <w:tc>
          <w:tcPr>
            <w:tcW w:w="0" w:type="auto"/>
          </w:tcPr>
          <w:p w:rsidR="00AB4A1E" w:rsidRPr="00AB4A1E" w:rsidRDefault="00AB4A1E" w:rsidP="008B7D4A">
            <w:r w:rsidRPr="00AB4A1E">
              <w:t xml:space="preserve">Interpellasjon fra representanten Elisabeth Aspaker til kunnskapsministeren: </w:t>
            </w:r>
          </w:p>
        </w:tc>
      </w:tr>
      <w:tr w:rsidR="00AB4A1E" w:rsidRPr="00AB4A1E" w:rsidTr="00AB4A1E">
        <w:tc>
          <w:tcPr>
            <w:tcW w:w="0" w:type="auto"/>
          </w:tcPr>
          <w:p w:rsidR="00AB4A1E" w:rsidRPr="00AB4A1E" w:rsidRDefault="00AB4A1E" w:rsidP="008B7D4A">
            <w:r w:rsidRPr="00AB4A1E">
              <w:t>20100503</w:t>
            </w:r>
          </w:p>
        </w:tc>
        <w:tc>
          <w:tcPr>
            <w:tcW w:w="0" w:type="auto"/>
          </w:tcPr>
          <w:p w:rsidR="00AB4A1E" w:rsidRPr="00AB4A1E" w:rsidRDefault="00AB4A1E" w:rsidP="008B7D4A">
            <w:r w:rsidRPr="00AB4A1E">
              <w:t>74</w:t>
            </w:r>
          </w:p>
        </w:tc>
        <w:tc>
          <w:tcPr>
            <w:tcW w:w="0" w:type="auto"/>
          </w:tcPr>
          <w:p w:rsidR="00AB4A1E" w:rsidRPr="00AB4A1E" w:rsidRDefault="00AB4A1E" w:rsidP="008B7D4A">
            <w:r w:rsidRPr="00AB4A1E">
              <w:t>3</w:t>
            </w:r>
          </w:p>
        </w:tc>
        <w:tc>
          <w:tcPr>
            <w:tcW w:w="0" w:type="auto"/>
          </w:tcPr>
          <w:p w:rsidR="00AB4A1E" w:rsidRPr="00AB4A1E" w:rsidRDefault="00AB4A1E" w:rsidP="008B7D4A">
            <w:r w:rsidRPr="00AB4A1E">
              <w:t xml:space="preserve">Interpellasjon fra representanten Henning Warloe til kunnskapsministeren: </w:t>
            </w:r>
          </w:p>
        </w:tc>
      </w:tr>
      <w:tr w:rsidR="00AB4A1E" w:rsidRPr="00AB4A1E" w:rsidTr="00AB4A1E">
        <w:tc>
          <w:tcPr>
            <w:tcW w:w="0" w:type="auto"/>
          </w:tcPr>
          <w:p w:rsidR="00AB4A1E" w:rsidRPr="00AB4A1E" w:rsidRDefault="00AB4A1E" w:rsidP="008B7D4A">
            <w:r w:rsidRPr="00AB4A1E">
              <w:t>20100503</w:t>
            </w:r>
          </w:p>
        </w:tc>
        <w:tc>
          <w:tcPr>
            <w:tcW w:w="0" w:type="auto"/>
          </w:tcPr>
          <w:p w:rsidR="00AB4A1E" w:rsidRPr="00AB4A1E" w:rsidRDefault="00AB4A1E" w:rsidP="008B7D4A">
            <w:r w:rsidRPr="00AB4A1E">
              <w:t>74</w:t>
            </w:r>
          </w:p>
        </w:tc>
        <w:tc>
          <w:tcPr>
            <w:tcW w:w="0" w:type="auto"/>
          </w:tcPr>
          <w:p w:rsidR="00AB4A1E" w:rsidRPr="00AB4A1E" w:rsidRDefault="00AB4A1E" w:rsidP="008B7D4A">
            <w:r w:rsidRPr="00AB4A1E">
              <w:t>4</w:t>
            </w:r>
          </w:p>
        </w:tc>
        <w:tc>
          <w:tcPr>
            <w:tcW w:w="0" w:type="auto"/>
          </w:tcPr>
          <w:p w:rsidR="00AB4A1E" w:rsidRPr="00AB4A1E" w:rsidRDefault="00AB4A1E" w:rsidP="008B7D4A">
            <w:r w:rsidRPr="00AB4A1E">
              <w:t>Stortingets vedtak til lov om endringer i adopsjonsloven og barnevernloven (Lovvedtak 46 (2009-2010), jf. Innst. 209 L (2009-2010) og Prop. 7 L (2009-2010))</w:t>
            </w:r>
          </w:p>
        </w:tc>
      </w:tr>
      <w:tr w:rsidR="00AB4A1E" w:rsidRPr="00AB4A1E" w:rsidTr="00AB4A1E">
        <w:tc>
          <w:tcPr>
            <w:tcW w:w="0" w:type="auto"/>
          </w:tcPr>
          <w:p w:rsidR="00AB4A1E" w:rsidRPr="00AB4A1E" w:rsidRDefault="00AB4A1E" w:rsidP="008B7D4A">
            <w:r w:rsidRPr="00AB4A1E">
              <w:t>20100503</w:t>
            </w:r>
          </w:p>
        </w:tc>
        <w:tc>
          <w:tcPr>
            <w:tcW w:w="0" w:type="auto"/>
          </w:tcPr>
          <w:p w:rsidR="00AB4A1E" w:rsidRPr="00AB4A1E" w:rsidRDefault="00AB4A1E" w:rsidP="008B7D4A">
            <w:r w:rsidRPr="00AB4A1E">
              <w:t>74</w:t>
            </w:r>
          </w:p>
        </w:tc>
        <w:tc>
          <w:tcPr>
            <w:tcW w:w="0" w:type="auto"/>
          </w:tcPr>
          <w:p w:rsidR="00AB4A1E" w:rsidRPr="00AB4A1E" w:rsidRDefault="00AB4A1E" w:rsidP="008B7D4A">
            <w:r w:rsidRPr="00AB4A1E">
              <w:t>5</w:t>
            </w:r>
          </w:p>
        </w:tc>
        <w:tc>
          <w:tcPr>
            <w:tcW w:w="0" w:type="auto"/>
          </w:tcPr>
          <w:p w:rsidR="00AB4A1E" w:rsidRPr="00AB4A1E" w:rsidRDefault="00AB4A1E" w:rsidP="008B7D4A">
            <w:r w:rsidRPr="00AB4A1E">
              <w:t>Stortingets vedtak til lov om endringer i finansavtaleloven mv. (gjennomføring av direktiv 2008/48/EF om kredittavtaler for forbrukere mv.) (Lovvedtak 47 (2009-2010), jf. Innst. 211 L (2009-2010) og Prop. 65 L (2009-2010))</w:t>
            </w:r>
          </w:p>
        </w:tc>
      </w:tr>
      <w:tr w:rsidR="00AB4A1E" w:rsidRPr="00AB4A1E" w:rsidTr="00AB4A1E">
        <w:tc>
          <w:tcPr>
            <w:tcW w:w="0" w:type="auto"/>
          </w:tcPr>
          <w:p w:rsidR="00AB4A1E" w:rsidRPr="00AB4A1E" w:rsidRDefault="00AB4A1E" w:rsidP="008B7D4A">
            <w:r w:rsidRPr="00AB4A1E">
              <w:t>20100503</w:t>
            </w:r>
          </w:p>
        </w:tc>
        <w:tc>
          <w:tcPr>
            <w:tcW w:w="0" w:type="auto"/>
          </w:tcPr>
          <w:p w:rsidR="00AB4A1E" w:rsidRPr="00AB4A1E" w:rsidRDefault="00AB4A1E" w:rsidP="008B7D4A">
            <w:r w:rsidRPr="00AB4A1E">
              <w:t>74</w:t>
            </w:r>
          </w:p>
        </w:tc>
        <w:tc>
          <w:tcPr>
            <w:tcW w:w="0" w:type="auto"/>
          </w:tcPr>
          <w:p w:rsidR="00AB4A1E" w:rsidRPr="00AB4A1E" w:rsidRDefault="00AB4A1E" w:rsidP="008B7D4A">
            <w:r w:rsidRPr="00AB4A1E">
              <w:t>6</w:t>
            </w:r>
          </w:p>
        </w:tc>
        <w:tc>
          <w:tcPr>
            <w:tcW w:w="0" w:type="auto"/>
          </w:tcPr>
          <w:p w:rsidR="00AB4A1E" w:rsidRPr="00AB4A1E" w:rsidRDefault="00AB4A1E" w:rsidP="008B7D4A">
            <w:r w:rsidRPr="00AB4A1E">
              <w:t>Forslag fra stortingsrepresentant Øyvind Håbrekke på vegne av Kristelig Folkeparti fremsatt i Stortingets møte 20. april 2010</w:t>
            </w:r>
            <w:proofErr w:type="gramStart"/>
            <w:r w:rsidRPr="00AB4A1E">
              <w:t xml:space="preserve"> (jf. Innst.</w:t>
            </w:r>
            <w:proofErr w:type="gramEnd"/>
            <w:r w:rsidRPr="00AB4A1E">
              <w:t xml:space="preserve"> 209 L): </w:t>
            </w:r>
          </w:p>
        </w:tc>
      </w:tr>
      <w:tr w:rsidR="00AB4A1E" w:rsidRPr="00AB4A1E" w:rsidTr="00AB4A1E">
        <w:tc>
          <w:tcPr>
            <w:tcW w:w="0" w:type="auto"/>
          </w:tcPr>
          <w:p w:rsidR="00AB4A1E" w:rsidRPr="00AB4A1E" w:rsidRDefault="00AB4A1E" w:rsidP="008B7D4A">
            <w:r w:rsidRPr="00AB4A1E">
              <w:t>20100503</w:t>
            </w:r>
          </w:p>
        </w:tc>
        <w:tc>
          <w:tcPr>
            <w:tcW w:w="0" w:type="auto"/>
          </w:tcPr>
          <w:p w:rsidR="00AB4A1E" w:rsidRPr="00AB4A1E" w:rsidRDefault="00AB4A1E" w:rsidP="008B7D4A">
            <w:r w:rsidRPr="00AB4A1E">
              <w:t>74</w:t>
            </w:r>
          </w:p>
        </w:tc>
        <w:tc>
          <w:tcPr>
            <w:tcW w:w="0" w:type="auto"/>
          </w:tcPr>
          <w:p w:rsidR="00AB4A1E" w:rsidRPr="00AB4A1E" w:rsidRDefault="00AB4A1E" w:rsidP="008B7D4A">
            <w:r w:rsidRPr="00AB4A1E">
              <w:t>7</w:t>
            </w:r>
          </w:p>
        </w:tc>
        <w:tc>
          <w:tcPr>
            <w:tcW w:w="0" w:type="auto"/>
          </w:tcPr>
          <w:p w:rsidR="00AB4A1E" w:rsidRPr="00AB4A1E" w:rsidRDefault="00AB4A1E" w:rsidP="008B7D4A">
            <w:r w:rsidRPr="00AB4A1E">
              <w:t>Forslag fra stortingsrepresentant Trine Skei Grande på vegne av Venstre fremsatt i Stortingets møte 20. april 2010</w:t>
            </w:r>
            <w:proofErr w:type="gramStart"/>
            <w:r w:rsidRPr="00AB4A1E">
              <w:t xml:space="preserve"> (jf. Innst.</w:t>
            </w:r>
            <w:proofErr w:type="gramEnd"/>
            <w:r w:rsidRPr="00AB4A1E">
              <w:t xml:space="preserve"> 209 L): </w:t>
            </w:r>
          </w:p>
        </w:tc>
      </w:tr>
      <w:tr w:rsidR="00AB4A1E" w:rsidRPr="00AB4A1E" w:rsidTr="00AB4A1E">
        <w:tc>
          <w:tcPr>
            <w:tcW w:w="0" w:type="auto"/>
          </w:tcPr>
          <w:p w:rsidR="00AB4A1E" w:rsidRPr="00AB4A1E" w:rsidRDefault="00AB4A1E" w:rsidP="008B7D4A">
            <w:r w:rsidRPr="00AB4A1E">
              <w:t>20100503</w:t>
            </w:r>
          </w:p>
        </w:tc>
        <w:tc>
          <w:tcPr>
            <w:tcW w:w="0" w:type="auto"/>
          </w:tcPr>
          <w:p w:rsidR="00AB4A1E" w:rsidRPr="00AB4A1E" w:rsidRDefault="00AB4A1E" w:rsidP="008B7D4A">
            <w:r w:rsidRPr="00AB4A1E">
              <w:t>74</w:t>
            </w:r>
          </w:p>
        </w:tc>
        <w:tc>
          <w:tcPr>
            <w:tcW w:w="0" w:type="auto"/>
          </w:tcPr>
          <w:p w:rsidR="00AB4A1E" w:rsidRPr="00AB4A1E" w:rsidRDefault="00AB4A1E" w:rsidP="008B7D4A">
            <w:r w:rsidRPr="00AB4A1E">
              <w:t>8</w:t>
            </w:r>
          </w:p>
        </w:tc>
        <w:tc>
          <w:tcPr>
            <w:tcW w:w="0" w:type="auto"/>
          </w:tcPr>
          <w:p w:rsidR="00AB4A1E" w:rsidRPr="00AB4A1E" w:rsidRDefault="00AB4A1E" w:rsidP="008B7D4A">
            <w:r w:rsidRPr="00AB4A1E">
              <w:t xml:space="preserve">Referat </w:t>
            </w:r>
          </w:p>
        </w:tc>
      </w:tr>
      <w:tr w:rsidR="00AB4A1E" w:rsidRPr="00AB4A1E" w:rsidTr="00AB4A1E">
        <w:tc>
          <w:tcPr>
            <w:tcW w:w="0" w:type="auto"/>
          </w:tcPr>
          <w:p w:rsidR="00AB4A1E" w:rsidRPr="00AB4A1E" w:rsidRDefault="00AB4A1E" w:rsidP="008B7D4A">
            <w:r w:rsidRPr="00AB4A1E">
              <w:t>20100504</w:t>
            </w:r>
          </w:p>
        </w:tc>
        <w:tc>
          <w:tcPr>
            <w:tcW w:w="0" w:type="auto"/>
          </w:tcPr>
          <w:p w:rsidR="00AB4A1E" w:rsidRPr="00AB4A1E" w:rsidRDefault="00AB4A1E" w:rsidP="008B7D4A">
            <w:r w:rsidRPr="00AB4A1E">
              <w:t>75</w:t>
            </w:r>
          </w:p>
        </w:tc>
        <w:tc>
          <w:tcPr>
            <w:tcW w:w="0" w:type="auto"/>
          </w:tcPr>
          <w:p w:rsidR="00AB4A1E" w:rsidRPr="00AB4A1E" w:rsidRDefault="00AB4A1E" w:rsidP="008B7D4A">
            <w:r w:rsidRPr="00AB4A1E">
              <w:t>1</w:t>
            </w:r>
          </w:p>
        </w:tc>
        <w:tc>
          <w:tcPr>
            <w:tcW w:w="0" w:type="auto"/>
          </w:tcPr>
          <w:p w:rsidR="00AB4A1E" w:rsidRPr="00AB4A1E" w:rsidRDefault="00AB4A1E" w:rsidP="008B7D4A">
            <w:r w:rsidRPr="00AB4A1E">
              <w:t xml:space="preserve">Redegjørelse av utenriksministeren om viktige EU- og EØS-saker </w:t>
            </w:r>
          </w:p>
        </w:tc>
      </w:tr>
      <w:tr w:rsidR="00AB4A1E" w:rsidRPr="00AB4A1E" w:rsidTr="00AB4A1E">
        <w:tc>
          <w:tcPr>
            <w:tcW w:w="0" w:type="auto"/>
          </w:tcPr>
          <w:p w:rsidR="00AB4A1E" w:rsidRPr="00AB4A1E" w:rsidRDefault="00AB4A1E" w:rsidP="008B7D4A">
            <w:r w:rsidRPr="00AB4A1E">
              <w:t>20100504</w:t>
            </w:r>
          </w:p>
        </w:tc>
        <w:tc>
          <w:tcPr>
            <w:tcW w:w="0" w:type="auto"/>
          </w:tcPr>
          <w:p w:rsidR="00AB4A1E" w:rsidRPr="00AB4A1E" w:rsidRDefault="00AB4A1E" w:rsidP="008B7D4A">
            <w:r w:rsidRPr="00AB4A1E">
              <w:t>75</w:t>
            </w:r>
          </w:p>
        </w:tc>
        <w:tc>
          <w:tcPr>
            <w:tcW w:w="0" w:type="auto"/>
          </w:tcPr>
          <w:p w:rsidR="00AB4A1E" w:rsidRPr="00AB4A1E" w:rsidRDefault="00AB4A1E" w:rsidP="008B7D4A">
            <w:r w:rsidRPr="00AB4A1E">
              <w:t>2</w:t>
            </w:r>
          </w:p>
        </w:tc>
        <w:tc>
          <w:tcPr>
            <w:tcW w:w="0" w:type="auto"/>
          </w:tcPr>
          <w:p w:rsidR="00AB4A1E" w:rsidRPr="00AB4A1E" w:rsidRDefault="00AB4A1E" w:rsidP="008B7D4A">
            <w:r w:rsidRPr="00AB4A1E">
              <w:t xml:space="preserve">Interpellasjon fra representanten Morten Høglund til utenriksministeren: </w:t>
            </w:r>
          </w:p>
        </w:tc>
      </w:tr>
      <w:tr w:rsidR="00AB4A1E" w:rsidRPr="00AB4A1E" w:rsidTr="00AB4A1E">
        <w:tc>
          <w:tcPr>
            <w:tcW w:w="0" w:type="auto"/>
          </w:tcPr>
          <w:p w:rsidR="00AB4A1E" w:rsidRPr="00AB4A1E" w:rsidRDefault="00AB4A1E" w:rsidP="008B7D4A">
            <w:r w:rsidRPr="00AB4A1E">
              <w:t>20100504</w:t>
            </w:r>
          </w:p>
        </w:tc>
        <w:tc>
          <w:tcPr>
            <w:tcW w:w="0" w:type="auto"/>
          </w:tcPr>
          <w:p w:rsidR="00AB4A1E" w:rsidRPr="00AB4A1E" w:rsidRDefault="00AB4A1E" w:rsidP="008B7D4A">
            <w:r w:rsidRPr="00AB4A1E">
              <w:t>75</w:t>
            </w:r>
          </w:p>
        </w:tc>
        <w:tc>
          <w:tcPr>
            <w:tcW w:w="0" w:type="auto"/>
          </w:tcPr>
          <w:p w:rsidR="00AB4A1E" w:rsidRPr="00AB4A1E" w:rsidRDefault="00AB4A1E" w:rsidP="008B7D4A">
            <w:r w:rsidRPr="00AB4A1E">
              <w:t>3</w:t>
            </w:r>
          </w:p>
        </w:tc>
        <w:tc>
          <w:tcPr>
            <w:tcW w:w="0" w:type="auto"/>
          </w:tcPr>
          <w:p w:rsidR="00AB4A1E" w:rsidRPr="00AB4A1E" w:rsidRDefault="00AB4A1E" w:rsidP="008B7D4A">
            <w:r w:rsidRPr="00AB4A1E">
              <w:t xml:space="preserve">Interpellasjon fra representanten Trine Skei Grande til utenriksministeren: </w:t>
            </w:r>
          </w:p>
        </w:tc>
      </w:tr>
      <w:tr w:rsidR="00AB4A1E" w:rsidRPr="00AB4A1E" w:rsidTr="00AB4A1E">
        <w:tc>
          <w:tcPr>
            <w:tcW w:w="0" w:type="auto"/>
          </w:tcPr>
          <w:p w:rsidR="00AB4A1E" w:rsidRPr="00AB4A1E" w:rsidRDefault="00AB4A1E" w:rsidP="008B7D4A">
            <w:r w:rsidRPr="00AB4A1E">
              <w:t>20100504</w:t>
            </w:r>
          </w:p>
        </w:tc>
        <w:tc>
          <w:tcPr>
            <w:tcW w:w="0" w:type="auto"/>
          </w:tcPr>
          <w:p w:rsidR="00AB4A1E" w:rsidRPr="00AB4A1E" w:rsidRDefault="00AB4A1E" w:rsidP="008B7D4A">
            <w:r w:rsidRPr="00AB4A1E">
              <w:t>75</w:t>
            </w:r>
          </w:p>
        </w:tc>
        <w:tc>
          <w:tcPr>
            <w:tcW w:w="0" w:type="auto"/>
          </w:tcPr>
          <w:p w:rsidR="00AB4A1E" w:rsidRPr="00AB4A1E" w:rsidRDefault="00AB4A1E" w:rsidP="008B7D4A">
            <w:r w:rsidRPr="00AB4A1E">
              <w:t>4</w:t>
            </w:r>
          </w:p>
        </w:tc>
        <w:tc>
          <w:tcPr>
            <w:tcW w:w="0" w:type="auto"/>
          </w:tcPr>
          <w:p w:rsidR="00AB4A1E" w:rsidRPr="00AB4A1E" w:rsidRDefault="00AB4A1E" w:rsidP="008B7D4A">
            <w:r w:rsidRPr="00AB4A1E">
              <w:t>Innstilling fra finanskomiteen om representantforslag fra stortingsrepresentantene Solveig Horne, Øyvind Korsberg og Ib Thomsen om innlemming av e-bøker i merverdiavgiftsfritaket som gjelder for litteratur</w:t>
            </w:r>
            <w:proofErr w:type="gramStart"/>
            <w:r w:rsidRPr="00AB4A1E">
              <w:t xml:space="preserve"> (Innst.</w:t>
            </w:r>
            <w:proofErr w:type="gramEnd"/>
            <w:r w:rsidRPr="00AB4A1E">
              <w:t xml:space="preserve"> 222 S (2009-2010), jf. Dokument 8:53 S (2009-2010))</w:t>
            </w:r>
          </w:p>
        </w:tc>
      </w:tr>
      <w:tr w:rsidR="00AB4A1E" w:rsidRPr="00AB4A1E" w:rsidTr="00AB4A1E">
        <w:tc>
          <w:tcPr>
            <w:tcW w:w="0" w:type="auto"/>
          </w:tcPr>
          <w:p w:rsidR="00AB4A1E" w:rsidRPr="00AB4A1E" w:rsidRDefault="00AB4A1E" w:rsidP="008B7D4A">
            <w:r w:rsidRPr="00AB4A1E">
              <w:t>20100504</w:t>
            </w:r>
          </w:p>
        </w:tc>
        <w:tc>
          <w:tcPr>
            <w:tcW w:w="0" w:type="auto"/>
          </w:tcPr>
          <w:p w:rsidR="00AB4A1E" w:rsidRPr="00AB4A1E" w:rsidRDefault="00AB4A1E" w:rsidP="008B7D4A">
            <w:r w:rsidRPr="00AB4A1E">
              <w:t>75</w:t>
            </w:r>
          </w:p>
        </w:tc>
        <w:tc>
          <w:tcPr>
            <w:tcW w:w="0" w:type="auto"/>
          </w:tcPr>
          <w:p w:rsidR="00AB4A1E" w:rsidRPr="00AB4A1E" w:rsidRDefault="00AB4A1E" w:rsidP="008B7D4A">
            <w:r w:rsidRPr="00AB4A1E">
              <w:t>5</w:t>
            </w:r>
          </w:p>
        </w:tc>
        <w:tc>
          <w:tcPr>
            <w:tcW w:w="0" w:type="auto"/>
          </w:tcPr>
          <w:p w:rsidR="00AB4A1E" w:rsidRPr="00AB4A1E" w:rsidRDefault="00AB4A1E" w:rsidP="008B7D4A">
            <w:r w:rsidRPr="00AB4A1E">
              <w:t>Innstilling fra finanskomiteen om representantforslag fra stortingsrepresentantene Solveig Horne, Øyvind Korsberg og Ib Thomsen om å innlemme aviser som distribueres elektronisk, i merverdiavgiftsfritaket som gjelder for aviser</w:t>
            </w:r>
            <w:proofErr w:type="gramStart"/>
            <w:r w:rsidRPr="00AB4A1E">
              <w:t xml:space="preserve"> (Innst.</w:t>
            </w:r>
            <w:proofErr w:type="gramEnd"/>
            <w:r w:rsidRPr="00AB4A1E">
              <w:t xml:space="preserve"> 221 S (2009-2010), jf. Dokument 8:64 S (2009-2010))</w:t>
            </w:r>
          </w:p>
        </w:tc>
      </w:tr>
      <w:tr w:rsidR="00AB4A1E" w:rsidRPr="00AB4A1E" w:rsidTr="00AB4A1E">
        <w:tc>
          <w:tcPr>
            <w:tcW w:w="0" w:type="auto"/>
          </w:tcPr>
          <w:p w:rsidR="00AB4A1E" w:rsidRPr="00AB4A1E" w:rsidRDefault="00AB4A1E" w:rsidP="008B7D4A">
            <w:r w:rsidRPr="00AB4A1E">
              <w:t>20100504</w:t>
            </w:r>
          </w:p>
        </w:tc>
        <w:tc>
          <w:tcPr>
            <w:tcW w:w="0" w:type="auto"/>
          </w:tcPr>
          <w:p w:rsidR="00AB4A1E" w:rsidRPr="00AB4A1E" w:rsidRDefault="00AB4A1E" w:rsidP="008B7D4A">
            <w:r w:rsidRPr="00AB4A1E">
              <w:t>75</w:t>
            </w:r>
          </w:p>
        </w:tc>
        <w:tc>
          <w:tcPr>
            <w:tcW w:w="0" w:type="auto"/>
          </w:tcPr>
          <w:p w:rsidR="00AB4A1E" w:rsidRPr="00AB4A1E" w:rsidRDefault="00AB4A1E" w:rsidP="008B7D4A">
            <w:r w:rsidRPr="00AB4A1E">
              <w:t>6</w:t>
            </w:r>
          </w:p>
        </w:tc>
        <w:tc>
          <w:tcPr>
            <w:tcW w:w="0" w:type="auto"/>
          </w:tcPr>
          <w:p w:rsidR="00AB4A1E" w:rsidRPr="00AB4A1E" w:rsidRDefault="00AB4A1E" w:rsidP="008B7D4A">
            <w:r w:rsidRPr="00AB4A1E">
              <w:t>Innstilling frå helse- og omsorgskomiteen om representantforslag fra stortingsrepresentantene Christian Tybring-Gjedde, Per Arne Olsen, Kari Kjønaas Kjos og Jon Jæger Gåsvatn om å sikre videre drift av Aker sykehus i Oslo</w:t>
            </w:r>
            <w:proofErr w:type="gramStart"/>
            <w:r w:rsidRPr="00AB4A1E">
              <w:t xml:space="preserve"> (Innst.</w:t>
            </w:r>
            <w:proofErr w:type="gramEnd"/>
            <w:r w:rsidRPr="00AB4A1E">
              <w:t xml:space="preserve"> 226 S (2009-2010), jf. Dokument 8:70 S (2009-2010))</w:t>
            </w:r>
          </w:p>
        </w:tc>
      </w:tr>
      <w:tr w:rsidR="00AB4A1E" w:rsidRPr="00AB4A1E" w:rsidTr="00AB4A1E">
        <w:tc>
          <w:tcPr>
            <w:tcW w:w="0" w:type="auto"/>
          </w:tcPr>
          <w:p w:rsidR="00AB4A1E" w:rsidRPr="00AB4A1E" w:rsidRDefault="00AB4A1E" w:rsidP="008B7D4A">
            <w:r w:rsidRPr="00AB4A1E">
              <w:t>20100504</w:t>
            </w:r>
          </w:p>
        </w:tc>
        <w:tc>
          <w:tcPr>
            <w:tcW w:w="0" w:type="auto"/>
          </w:tcPr>
          <w:p w:rsidR="00AB4A1E" w:rsidRPr="00AB4A1E" w:rsidRDefault="00AB4A1E" w:rsidP="008B7D4A">
            <w:r w:rsidRPr="00AB4A1E">
              <w:t>75</w:t>
            </w:r>
          </w:p>
        </w:tc>
        <w:tc>
          <w:tcPr>
            <w:tcW w:w="0" w:type="auto"/>
          </w:tcPr>
          <w:p w:rsidR="00AB4A1E" w:rsidRPr="00AB4A1E" w:rsidRDefault="00AB4A1E" w:rsidP="008B7D4A">
            <w:r w:rsidRPr="00AB4A1E">
              <w:t>7</w:t>
            </w:r>
          </w:p>
        </w:tc>
        <w:tc>
          <w:tcPr>
            <w:tcW w:w="0" w:type="auto"/>
          </w:tcPr>
          <w:p w:rsidR="00AB4A1E" w:rsidRPr="00AB4A1E" w:rsidRDefault="00AB4A1E" w:rsidP="008B7D4A">
            <w:r w:rsidRPr="00AB4A1E">
              <w:t xml:space="preserve">Referat </w:t>
            </w:r>
          </w:p>
        </w:tc>
      </w:tr>
      <w:tr w:rsidR="00AB4A1E" w:rsidRPr="00AB4A1E" w:rsidTr="00AB4A1E">
        <w:tc>
          <w:tcPr>
            <w:tcW w:w="0" w:type="auto"/>
          </w:tcPr>
          <w:p w:rsidR="00AB4A1E" w:rsidRPr="00AB4A1E" w:rsidRDefault="00AB4A1E" w:rsidP="008B7D4A">
            <w:r w:rsidRPr="00AB4A1E">
              <w:t>20100505</w:t>
            </w:r>
          </w:p>
        </w:tc>
        <w:tc>
          <w:tcPr>
            <w:tcW w:w="0" w:type="auto"/>
          </w:tcPr>
          <w:p w:rsidR="00AB4A1E" w:rsidRPr="00AB4A1E" w:rsidRDefault="00AB4A1E" w:rsidP="008B7D4A">
            <w:r w:rsidRPr="00AB4A1E">
              <w:t>76</w:t>
            </w:r>
          </w:p>
        </w:tc>
        <w:tc>
          <w:tcPr>
            <w:tcW w:w="0" w:type="auto"/>
          </w:tcPr>
          <w:p w:rsidR="00AB4A1E" w:rsidRPr="00AB4A1E" w:rsidRDefault="00AB4A1E" w:rsidP="008B7D4A">
            <w:r w:rsidRPr="00AB4A1E">
              <w:t>1</w:t>
            </w:r>
          </w:p>
        </w:tc>
        <w:tc>
          <w:tcPr>
            <w:tcW w:w="0" w:type="auto"/>
          </w:tcPr>
          <w:p w:rsidR="00AB4A1E" w:rsidRPr="00AB4A1E" w:rsidRDefault="00AB4A1E" w:rsidP="008B7D4A">
            <w:proofErr w:type="gramStart"/>
            <w:r w:rsidRPr="00AB4A1E">
              <w:t>Spørretime  -</w:t>
            </w:r>
            <w:proofErr w:type="gramEnd"/>
            <w:r w:rsidRPr="00AB4A1E">
              <w:t xml:space="preserve"> muntlig spørretime  - ordinær spørretime </w:t>
            </w:r>
          </w:p>
        </w:tc>
      </w:tr>
      <w:tr w:rsidR="00AB4A1E" w:rsidRPr="00AB4A1E" w:rsidTr="00AB4A1E">
        <w:tc>
          <w:tcPr>
            <w:tcW w:w="0" w:type="auto"/>
          </w:tcPr>
          <w:p w:rsidR="00AB4A1E" w:rsidRPr="00AB4A1E" w:rsidRDefault="00AB4A1E" w:rsidP="008B7D4A">
            <w:r w:rsidRPr="00AB4A1E">
              <w:t>20100505</w:t>
            </w:r>
          </w:p>
        </w:tc>
        <w:tc>
          <w:tcPr>
            <w:tcW w:w="0" w:type="auto"/>
          </w:tcPr>
          <w:p w:rsidR="00AB4A1E" w:rsidRPr="00AB4A1E" w:rsidRDefault="00AB4A1E" w:rsidP="008B7D4A">
            <w:r w:rsidRPr="00AB4A1E">
              <w:t>76</w:t>
            </w:r>
          </w:p>
        </w:tc>
        <w:tc>
          <w:tcPr>
            <w:tcW w:w="0" w:type="auto"/>
          </w:tcPr>
          <w:p w:rsidR="00AB4A1E" w:rsidRPr="00AB4A1E" w:rsidRDefault="00AB4A1E" w:rsidP="008B7D4A">
            <w:r w:rsidRPr="00AB4A1E">
              <w:t>2</w:t>
            </w:r>
          </w:p>
        </w:tc>
        <w:tc>
          <w:tcPr>
            <w:tcW w:w="0" w:type="auto"/>
          </w:tcPr>
          <w:p w:rsidR="00AB4A1E" w:rsidRPr="00AB4A1E" w:rsidRDefault="00AB4A1E" w:rsidP="008B7D4A">
            <w:r w:rsidRPr="00AB4A1E">
              <w:t xml:space="preserve">Referat </w:t>
            </w:r>
          </w:p>
        </w:tc>
      </w:tr>
      <w:tr w:rsidR="00AB4A1E" w:rsidRPr="00AB4A1E" w:rsidTr="00AB4A1E">
        <w:tc>
          <w:tcPr>
            <w:tcW w:w="0" w:type="auto"/>
          </w:tcPr>
          <w:p w:rsidR="00AB4A1E" w:rsidRPr="00AB4A1E" w:rsidRDefault="00AB4A1E" w:rsidP="008B7D4A">
            <w:r w:rsidRPr="00AB4A1E">
              <w:t>20100506</w:t>
            </w:r>
          </w:p>
        </w:tc>
        <w:tc>
          <w:tcPr>
            <w:tcW w:w="0" w:type="auto"/>
          </w:tcPr>
          <w:p w:rsidR="00AB4A1E" w:rsidRPr="00AB4A1E" w:rsidRDefault="00AB4A1E" w:rsidP="008B7D4A">
            <w:r w:rsidRPr="00AB4A1E">
              <w:t>77</w:t>
            </w:r>
          </w:p>
        </w:tc>
        <w:tc>
          <w:tcPr>
            <w:tcW w:w="0" w:type="auto"/>
          </w:tcPr>
          <w:p w:rsidR="00AB4A1E" w:rsidRPr="00AB4A1E" w:rsidRDefault="00AB4A1E" w:rsidP="008B7D4A">
            <w:r w:rsidRPr="00AB4A1E">
              <w:t>1</w:t>
            </w:r>
          </w:p>
        </w:tc>
        <w:tc>
          <w:tcPr>
            <w:tcW w:w="0" w:type="auto"/>
          </w:tcPr>
          <w:p w:rsidR="00AB4A1E" w:rsidRPr="00AB4A1E" w:rsidRDefault="00AB4A1E" w:rsidP="008B7D4A">
            <w:r w:rsidRPr="00AB4A1E">
              <w:t>Debatt om utenriksministerens redegjørelse om viktige EU- og EØS-</w:t>
            </w:r>
            <w:proofErr w:type="gramStart"/>
            <w:r w:rsidRPr="00AB4A1E">
              <w:t>saker  (Redegjørelsen</w:t>
            </w:r>
            <w:proofErr w:type="gramEnd"/>
            <w:r w:rsidRPr="00AB4A1E">
              <w:t xml:space="preserve"> holdt i Stortingets møte 4. mai 2010) </w:t>
            </w:r>
          </w:p>
        </w:tc>
      </w:tr>
      <w:tr w:rsidR="00AB4A1E" w:rsidRPr="00AB4A1E" w:rsidTr="00AB4A1E">
        <w:tc>
          <w:tcPr>
            <w:tcW w:w="0" w:type="auto"/>
          </w:tcPr>
          <w:p w:rsidR="00AB4A1E" w:rsidRPr="00AB4A1E" w:rsidRDefault="00AB4A1E" w:rsidP="008B7D4A">
            <w:r w:rsidRPr="00AB4A1E">
              <w:t>20100506</w:t>
            </w:r>
          </w:p>
        </w:tc>
        <w:tc>
          <w:tcPr>
            <w:tcW w:w="0" w:type="auto"/>
          </w:tcPr>
          <w:p w:rsidR="00AB4A1E" w:rsidRPr="00AB4A1E" w:rsidRDefault="00AB4A1E" w:rsidP="008B7D4A">
            <w:r w:rsidRPr="00AB4A1E">
              <w:t>77</w:t>
            </w:r>
          </w:p>
        </w:tc>
        <w:tc>
          <w:tcPr>
            <w:tcW w:w="0" w:type="auto"/>
          </w:tcPr>
          <w:p w:rsidR="00AB4A1E" w:rsidRPr="00AB4A1E" w:rsidRDefault="00AB4A1E" w:rsidP="008B7D4A">
            <w:r w:rsidRPr="00AB4A1E">
              <w:t>2</w:t>
            </w:r>
          </w:p>
        </w:tc>
        <w:tc>
          <w:tcPr>
            <w:tcW w:w="0" w:type="auto"/>
          </w:tcPr>
          <w:p w:rsidR="00AB4A1E" w:rsidRPr="00AB4A1E" w:rsidRDefault="00AB4A1E" w:rsidP="008B7D4A">
            <w:r w:rsidRPr="00AB4A1E">
              <w:t>Innstilling fra næringskomiteen om gjennomføring av råfisklova og fiskeeksportlova i 2007-2008</w:t>
            </w:r>
            <w:proofErr w:type="gramStart"/>
            <w:r w:rsidRPr="00AB4A1E">
              <w:t xml:space="preserve"> (Innst.</w:t>
            </w:r>
            <w:proofErr w:type="gramEnd"/>
            <w:r w:rsidRPr="00AB4A1E">
              <w:t xml:space="preserve"> 213 S (2009-2010), jf. Meld. St. 8 (2009-2010))</w:t>
            </w:r>
          </w:p>
        </w:tc>
      </w:tr>
      <w:tr w:rsidR="00AB4A1E" w:rsidRPr="00AB4A1E" w:rsidTr="00AB4A1E">
        <w:tc>
          <w:tcPr>
            <w:tcW w:w="0" w:type="auto"/>
          </w:tcPr>
          <w:p w:rsidR="00AB4A1E" w:rsidRPr="00AB4A1E" w:rsidRDefault="00AB4A1E" w:rsidP="008B7D4A">
            <w:r w:rsidRPr="00AB4A1E">
              <w:t>20100506</w:t>
            </w:r>
          </w:p>
        </w:tc>
        <w:tc>
          <w:tcPr>
            <w:tcW w:w="0" w:type="auto"/>
          </w:tcPr>
          <w:p w:rsidR="00AB4A1E" w:rsidRPr="00AB4A1E" w:rsidRDefault="00AB4A1E" w:rsidP="008B7D4A">
            <w:r w:rsidRPr="00AB4A1E">
              <w:t>77</w:t>
            </w:r>
          </w:p>
        </w:tc>
        <w:tc>
          <w:tcPr>
            <w:tcW w:w="0" w:type="auto"/>
          </w:tcPr>
          <w:p w:rsidR="00AB4A1E" w:rsidRPr="00AB4A1E" w:rsidRDefault="00AB4A1E" w:rsidP="008B7D4A">
            <w:r w:rsidRPr="00AB4A1E">
              <w:t>3</w:t>
            </w:r>
          </w:p>
        </w:tc>
        <w:tc>
          <w:tcPr>
            <w:tcW w:w="0" w:type="auto"/>
          </w:tcPr>
          <w:p w:rsidR="00AB4A1E" w:rsidRPr="00AB4A1E" w:rsidRDefault="00AB4A1E" w:rsidP="008B7D4A">
            <w:r w:rsidRPr="00AB4A1E">
              <w:t>Innstilling fra næringskomiteen om representantforslag fra stortingsrepresentantene Svein Flåtten, Anne Karin Olli, Elisabeth Røbekk Nørve og Arve Kambe om samfiske for kystflåten</w:t>
            </w:r>
            <w:proofErr w:type="gramStart"/>
            <w:r w:rsidRPr="00AB4A1E">
              <w:t xml:space="preserve"> (Innst.</w:t>
            </w:r>
            <w:proofErr w:type="gramEnd"/>
            <w:r w:rsidRPr="00AB4A1E">
              <w:t xml:space="preserve"> 223 S (2009-2010), jf. Dokument 8:58 S (2009-2010))</w:t>
            </w:r>
          </w:p>
        </w:tc>
      </w:tr>
      <w:tr w:rsidR="00AB4A1E" w:rsidRPr="00AB4A1E" w:rsidTr="00AB4A1E">
        <w:tc>
          <w:tcPr>
            <w:tcW w:w="0" w:type="auto"/>
          </w:tcPr>
          <w:p w:rsidR="00AB4A1E" w:rsidRPr="00AB4A1E" w:rsidRDefault="00AB4A1E" w:rsidP="008B7D4A">
            <w:r w:rsidRPr="00AB4A1E">
              <w:t>20100506</w:t>
            </w:r>
          </w:p>
        </w:tc>
        <w:tc>
          <w:tcPr>
            <w:tcW w:w="0" w:type="auto"/>
          </w:tcPr>
          <w:p w:rsidR="00AB4A1E" w:rsidRPr="00AB4A1E" w:rsidRDefault="00AB4A1E" w:rsidP="008B7D4A">
            <w:r w:rsidRPr="00AB4A1E">
              <w:t>77</w:t>
            </w:r>
          </w:p>
        </w:tc>
        <w:tc>
          <w:tcPr>
            <w:tcW w:w="0" w:type="auto"/>
          </w:tcPr>
          <w:p w:rsidR="00AB4A1E" w:rsidRPr="00AB4A1E" w:rsidRDefault="00AB4A1E" w:rsidP="008B7D4A">
            <w:r w:rsidRPr="00AB4A1E">
              <w:t>4</w:t>
            </w:r>
          </w:p>
        </w:tc>
        <w:tc>
          <w:tcPr>
            <w:tcW w:w="0" w:type="auto"/>
          </w:tcPr>
          <w:p w:rsidR="00AB4A1E" w:rsidRPr="00AB4A1E" w:rsidRDefault="00AB4A1E" w:rsidP="008B7D4A">
            <w:r w:rsidRPr="00AB4A1E">
              <w:t xml:space="preserve">Interpellasjon fra representanten Nikolai Astrup til fornyings-, administrasjons- og kirkeministeren: </w:t>
            </w:r>
          </w:p>
        </w:tc>
      </w:tr>
      <w:tr w:rsidR="00AB4A1E" w:rsidRPr="00AB4A1E" w:rsidTr="00AB4A1E">
        <w:tc>
          <w:tcPr>
            <w:tcW w:w="0" w:type="auto"/>
          </w:tcPr>
          <w:p w:rsidR="00AB4A1E" w:rsidRPr="00AB4A1E" w:rsidRDefault="00AB4A1E" w:rsidP="008B7D4A">
            <w:r w:rsidRPr="00AB4A1E">
              <w:lastRenderedPageBreak/>
              <w:t>20100506</w:t>
            </w:r>
          </w:p>
        </w:tc>
        <w:tc>
          <w:tcPr>
            <w:tcW w:w="0" w:type="auto"/>
          </w:tcPr>
          <w:p w:rsidR="00AB4A1E" w:rsidRPr="00AB4A1E" w:rsidRDefault="00AB4A1E" w:rsidP="008B7D4A">
            <w:r w:rsidRPr="00AB4A1E">
              <w:t>77</w:t>
            </w:r>
          </w:p>
        </w:tc>
        <w:tc>
          <w:tcPr>
            <w:tcW w:w="0" w:type="auto"/>
          </w:tcPr>
          <w:p w:rsidR="00AB4A1E" w:rsidRPr="00AB4A1E" w:rsidRDefault="00AB4A1E" w:rsidP="008B7D4A">
            <w:r w:rsidRPr="00AB4A1E">
              <w:t>5</w:t>
            </w:r>
          </w:p>
        </w:tc>
        <w:tc>
          <w:tcPr>
            <w:tcW w:w="0" w:type="auto"/>
          </w:tcPr>
          <w:p w:rsidR="00AB4A1E" w:rsidRPr="00AB4A1E" w:rsidRDefault="00AB4A1E" w:rsidP="008B7D4A">
            <w:r w:rsidRPr="00AB4A1E">
              <w:t xml:space="preserve">Referat </w:t>
            </w:r>
          </w:p>
        </w:tc>
      </w:tr>
      <w:tr w:rsidR="00AB4A1E" w:rsidRPr="00AB4A1E" w:rsidTr="00AB4A1E">
        <w:tc>
          <w:tcPr>
            <w:tcW w:w="0" w:type="auto"/>
          </w:tcPr>
          <w:p w:rsidR="00AB4A1E" w:rsidRPr="00AB4A1E" w:rsidRDefault="00AB4A1E" w:rsidP="008B7D4A">
            <w:r w:rsidRPr="00AB4A1E">
              <w:t>20100510</w:t>
            </w:r>
          </w:p>
        </w:tc>
        <w:tc>
          <w:tcPr>
            <w:tcW w:w="0" w:type="auto"/>
          </w:tcPr>
          <w:p w:rsidR="00AB4A1E" w:rsidRPr="00AB4A1E" w:rsidRDefault="00AB4A1E" w:rsidP="008B7D4A">
            <w:r w:rsidRPr="00AB4A1E">
              <w:t>78</w:t>
            </w:r>
          </w:p>
        </w:tc>
        <w:tc>
          <w:tcPr>
            <w:tcW w:w="0" w:type="auto"/>
          </w:tcPr>
          <w:p w:rsidR="00AB4A1E" w:rsidRPr="00AB4A1E" w:rsidRDefault="00AB4A1E" w:rsidP="008B7D4A">
            <w:r w:rsidRPr="00AB4A1E">
              <w:t>1</w:t>
            </w:r>
          </w:p>
        </w:tc>
        <w:tc>
          <w:tcPr>
            <w:tcW w:w="0" w:type="auto"/>
          </w:tcPr>
          <w:p w:rsidR="00AB4A1E" w:rsidRPr="00AB4A1E" w:rsidRDefault="00AB4A1E" w:rsidP="008B7D4A">
            <w:r w:rsidRPr="00AB4A1E">
              <w:t>Innstilling fra kommunal- og forvaltningskomiteen om gjennomgang av særlovshjemler for statlig tilsyn med kommunene</w:t>
            </w:r>
            <w:proofErr w:type="gramStart"/>
            <w:r w:rsidRPr="00AB4A1E">
              <w:t xml:space="preserve"> (Innst.</w:t>
            </w:r>
            <w:proofErr w:type="gramEnd"/>
            <w:r w:rsidRPr="00AB4A1E">
              <w:t xml:space="preserve"> 180 S (2009-2010), jf. Meld. St. 7 (2009-2010))</w:t>
            </w:r>
          </w:p>
        </w:tc>
      </w:tr>
      <w:tr w:rsidR="00AB4A1E" w:rsidRPr="00AB4A1E" w:rsidTr="00AB4A1E">
        <w:tc>
          <w:tcPr>
            <w:tcW w:w="0" w:type="auto"/>
          </w:tcPr>
          <w:p w:rsidR="00AB4A1E" w:rsidRPr="00AB4A1E" w:rsidRDefault="00AB4A1E" w:rsidP="008B7D4A">
            <w:r w:rsidRPr="00AB4A1E">
              <w:t>20100510</w:t>
            </w:r>
          </w:p>
        </w:tc>
        <w:tc>
          <w:tcPr>
            <w:tcW w:w="0" w:type="auto"/>
          </w:tcPr>
          <w:p w:rsidR="00AB4A1E" w:rsidRPr="00AB4A1E" w:rsidRDefault="00AB4A1E" w:rsidP="008B7D4A">
            <w:r w:rsidRPr="00AB4A1E">
              <w:t>78</w:t>
            </w:r>
          </w:p>
        </w:tc>
        <w:tc>
          <w:tcPr>
            <w:tcW w:w="0" w:type="auto"/>
          </w:tcPr>
          <w:p w:rsidR="00AB4A1E" w:rsidRPr="00AB4A1E" w:rsidRDefault="00AB4A1E" w:rsidP="008B7D4A">
            <w:r w:rsidRPr="00AB4A1E">
              <w:t>2</w:t>
            </w:r>
          </w:p>
        </w:tc>
        <w:tc>
          <w:tcPr>
            <w:tcW w:w="0" w:type="auto"/>
          </w:tcPr>
          <w:p w:rsidR="00AB4A1E" w:rsidRPr="00AB4A1E" w:rsidRDefault="00AB4A1E" w:rsidP="008B7D4A">
            <w:r w:rsidRPr="00AB4A1E">
              <w:t>Innstilling fra energi- og miljøkomiteen om representantforslag fra stortingsrepresentantene Gunnar Gundersen, Anders B. Werp, Frank Bakke Jensen, Svein Harberg, Lars Myraune og Torbjørn Røe Isaksen om inngrepsfrie naturområder</w:t>
            </w:r>
            <w:proofErr w:type="gramStart"/>
            <w:r w:rsidRPr="00AB4A1E">
              <w:t xml:space="preserve"> (Innst.</w:t>
            </w:r>
            <w:proofErr w:type="gramEnd"/>
            <w:r w:rsidRPr="00AB4A1E">
              <w:t xml:space="preserve"> 220 S (2009-2010), jf. Dokument 8:37 S (2009-2010))</w:t>
            </w:r>
          </w:p>
        </w:tc>
      </w:tr>
      <w:tr w:rsidR="00AB4A1E" w:rsidRPr="00AB4A1E" w:rsidTr="00AB4A1E">
        <w:tc>
          <w:tcPr>
            <w:tcW w:w="0" w:type="auto"/>
          </w:tcPr>
          <w:p w:rsidR="00AB4A1E" w:rsidRPr="00AB4A1E" w:rsidRDefault="00AB4A1E" w:rsidP="008B7D4A">
            <w:r w:rsidRPr="00AB4A1E">
              <w:t>20100510</w:t>
            </w:r>
          </w:p>
        </w:tc>
        <w:tc>
          <w:tcPr>
            <w:tcW w:w="0" w:type="auto"/>
          </w:tcPr>
          <w:p w:rsidR="00AB4A1E" w:rsidRPr="00AB4A1E" w:rsidRDefault="00AB4A1E" w:rsidP="008B7D4A">
            <w:r w:rsidRPr="00AB4A1E">
              <w:t>78</w:t>
            </w:r>
          </w:p>
        </w:tc>
        <w:tc>
          <w:tcPr>
            <w:tcW w:w="0" w:type="auto"/>
          </w:tcPr>
          <w:p w:rsidR="00AB4A1E" w:rsidRPr="00AB4A1E" w:rsidRDefault="00AB4A1E" w:rsidP="008B7D4A">
            <w:r w:rsidRPr="00AB4A1E">
              <w:t>3</w:t>
            </w:r>
          </w:p>
        </w:tc>
        <w:tc>
          <w:tcPr>
            <w:tcW w:w="0" w:type="auto"/>
          </w:tcPr>
          <w:p w:rsidR="00AB4A1E" w:rsidRPr="00AB4A1E" w:rsidRDefault="00AB4A1E" w:rsidP="008B7D4A">
            <w:r w:rsidRPr="00AB4A1E">
              <w:t>Innstilling fra energi- og miljøkomiteen om representantforslag fra stortingsrepresentantene Oskar Jarle Grimstad, Nikolai Astrup, John Thune, Bjørn Lødemel, Siri A. Meling, Henning Skumsvoll, Ketil Solvik-Olsen og Borghild Tenden om en helhetlig avfallspolitikk og fjerning av sluttbehandlingsavgiften for forbrenning av avfall</w:t>
            </w:r>
            <w:proofErr w:type="gramStart"/>
            <w:r w:rsidRPr="00AB4A1E">
              <w:t xml:space="preserve"> (Innst.</w:t>
            </w:r>
            <w:proofErr w:type="gramEnd"/>
            <w:r w:rsidRPr="00AB4A1E">
              <w:t xml:space="preserve"> 219 S (2009-2010), jf. Dokument 8:40 S (2009-2010))</w:t>
            </w:r>
          </w:p>
        </w:tc>
      </w:tr>
      <w:tr w:rsidR="00AB4A1E" w:rsidRPr="00AB4A1E" w:rsidTr="00AB4A1E">
        <w:tc>
          <w:tcPr>
            <w:tcW w:w="0" w:type="auto"/>
          </w:tcPr>
          <w:p w:rsidR="00AB4A1E" w:rsidRPr="00AB4A1E" w:rsidRDefault="00AB4A1E" w:rsidP="008B7D4A">
            <w:r w:rsidRPr="00AB4A1E">
              <w:t>20100510</w:t>
            </w:r>
          </w:p>
        </w:tc>
        <w:tc>
          <w:tcPr>
            <w:tcW w:w="0" w:type="auto"/>
          </w:tcPr>
          <w:p w:rsidR="00AB4A1E" w:rsidRPr="00AB4A1E" w:rsidRDefault="00AB4A1E" w:rsidP="008B7D4A">
            <w:r w:rsidRPr="00AB4A1E">
              <w:t>78</w:t>
            </w:r>
          </w:p>
        </w:tc>
        <w:tc>
          <w:tcPr>
            <w:tcW w:w="0" w:type="auto"/>
          </w:tcPr>
          <w:p w:rsidR="00AB4A1E" w:rsidRPr="00AB4A1E" w:rsidRDefault="00AB4A1E" w:rsidP="008B7D4A">
            <w:r w:rsidRPr="00AB4A1E">
              <w:t>4</w:t>
            </w:r>
          </w:p>
        </w:tc>
        <w:tc>
          <w:tcPr>
            <w:tcW w:w="0" w:type="auto"/>
          </w:tcPr>
          <w:p w:rsidR="00AB4A1E" w:rsidRPr="00AB4A1E" w:rsidRDefault="00AB4A1E" w:rsidP="008B7D4A">
            <w:r w:rsidRPr="00AB4A1E">
              <w:t>Innstilling fra energi- og miljøkomiteen om representantforslag fra stortingsrepresentantene Linda C. Hofstad Helleland, Jan Tore Sanner, Frank Bakke Jensen, Olemic Thommessen, Gunnar Gundersen, Ivar Kristiansen, Elisabeth Aspaker og Svein Harberg om motorferdsel i utmark og endringer i loven som bidrar til å styrke det lokale selvstyret</w:t>
            </w:r>
            <w:proofErr w:type="gramStart"/>
            <w:r w:rsidRPr="00AB4A1E">
              <w:t xml:space="preserve"> (Innst.</w:t>
            </w:r>
            <w:proofErr w:type="gramEnd"/>
            <w:r w:rsidRPr="00AB4A1E">
              <w:t xml:space="preserve"> 229 S (2009-2010), jf. Dokument 8:72 S (2009-2010))</w:t>
            </w:r>
          </w:p>
        </w:tc>
      </w:tr>
      <w:tr w:rsidR="00AB4A1E" w:rsidRPr="00AB4A1E" w:rsidTr="00AB4A1E">
        <w:tc>
          <w:tcPr>
            <w:tcW w:w="0" w:type="auto"/>
          </w:tcPr>
          <w:p w:rsidR="00AB4A1E" w:rsidRPr="00AB4A1E" w:rsidRDefault="00AB4A1E" w:rsidP="008B7D4A">
            <w:r w:rsidRPr="00AB4A1E">
              <w:t>20100510</w:t>
            </w:r>
          </w:p>
        </w:tc>
        <w:tc>
          <w:tcPr>
            <w:tcW w:w="0" w:type="auto"/>
          </w:tcPr>
          <w:p w:rsidR="00AB4A1E" w:rsidRPr="00AB4A1E" w:rsidRDefault="00AB4A1E" w:rsidP="008B7D4A">
            <w:r w:rsidRPr="00AB4A1E">
              <w:t>78</w:t>
            </w:r>
          </w:p>
        </w:tc>
        <w:tc>
          <w:tcPr>
            <w:tcW w:w="0" w:type="auto"/>
          </w:tcPr>
          <w:p w:rsidR="00AB4A1E" w:rsidRPr="00AB4A1E" w:rsidRDefault="00AB4A1E" w:rsidP="008B7D4A">
            <w:r w:rsidRPr="00AB4A1E">
              <w:t>5</w:t>
            </w:r>
          </w:p>
        </w:tc>
        <w:tc>
          <w:tcPr>
            <w:tcW w:w="0" w:type="auto"/>
          </w:tcPr>
          <w:p w:rsidR="00AB4A1E" w:rsidRPr="00AB4A1E" w:rsidRDefault="00AB4A1E" w:rsidP="008B7D4A">
            <w:r w:rsidRPr="00AB4A1E">
              <w:t>Innstilling frå energi- og miljøkomiteen om representantforslag fra stortingsrepresentantene Oskar Jarle Grimstad, Ketil Solvik-Olsen, Kjell Ivar Larsen, Tord Lien og Robert Eriksson om ny lov om motorferdsel i utmark og vassdrag</w:t>
            </w:r>
            <w:proofErr w:type="gramStart"/>
            <w:r w:rsidRPr="00AB4A1E">
              <w:t xml:space="preserve"> (Innst.</w:t>
            </w:r>
            <w:proofErr w:type="gramEnd"/>
            <w:r w:rsidRPr="00AB4A1E">
              <w:t xml:space="preserve"> 228 L (2009-2010), jf. Dokument 8:79 L (2009-2010))</w:t>
            </w:r>
          </w:p>
        </w:tc>
      </w:tr>
      <w:tr w:rsidR="00AB4A1E" w:rsidRPr="00AB4A1E" w:rsidTr="00AB4A1E">
        <w:tc>
          <w:tcPr>
            <w:tcW w:w="0" w:type="auto"/>
          </w:tcPr>
          <w:p w:rsidR="00AB4A1E" w:rsidRPr="00AB4A1E" w:rsidRDefault="00AB4A1E" w:rsidP="008B7D4A">
            <w:r w:rsidRPr="00AB4A1E">
              <w:t>20100510</w:t>
            </w:r>
          </w:p>
        </w:tc>
        <w:tc>
          <w:tcPr>
            <w:tcW w:w="0" w:type="auto"/>
          </w:tcPr>
          <w:p w:rsidR="00AB4A1E" w:rsidRPr="00AB4A1E" w:rsidRDefault="00AB4A1E" w:rsidP="008B7D4A">
            <w:r w:rsidRPr="00AB4A1E">
              <w:t>78</w:t>
            </w:r>
          </w:p>
        </w:tc>
        <w:tc>
          <w:tcPr>
            <w:tcW w:w="0" w:type="auto"/>
          </w:tcPr>
          <w:p w:rsidR="00AB4A1E" w:rsidRPr="00AB4A1E" w:rsidRDefault="00AB4A1E" w:rsidP="008B7D4A">
            <w:r w:rsidRPr="00AB4A1E">
              <w:t>6</w:t>
            </w:r>
          </w:p>
        </w:tc>
        <w:tc>
          <w:tcPr>
            <w:tcW w:w="0" w:type="auto"/>
          </w:tcPr>
          <w:p w:rsidR="00AB4A1E" w:rsidRPr="00AB4A1E" w:rsidRDefault="00AB4A1E" w:rsidP="008B7D4A">
            <w:r w:rsidRPr="00AB4A1E">
              <w:t>Innstilling fra energi- og miljøkomiteen om endringer i naturmangfoldloven, viltloven mv. (nødverge, bruk av åte)</w:t>
            </w:r>
            <w:proofErr w:type="gramStart"/>
            <w:r w:rsidRPr="00AB4A1E">
              <w:t xml:space="preserve"> (Innst.</w:t>
            </w:r>
            <w:proofErr w:type="gramEnd"/>
            <w:r w:rsidRPr="00AB4A1E">
              <w:t xml:space="preserve"> 241 L (2009-2010), jf. Prop. 75 L (2009-2010))</w:t>
            </w:r>
          </w:p>
        </w:tc>
      </w:tr>
      <w:tr w:rsidR="00AB4A1E" w:rsidRPr="00AB4A1E" w:rsidTr="00AB4A1E">
        <w:tc>
          <w:tcPr>
            <w:tcW w:w="0" w:type="auto"/>
          </w:tcPr>
          <w:p w:rsidR="00AB4A1E" w:rsidRPr="00AB4A1E" w:rsidRDefault="00AB4A1E" w:rsidP="008B7D4A">
            <w:r w:rsidRPr="00AB4A1E">
              <w:t>20100510</w:t>
            </w:r>
          </w:p>
        </w:tc>
        <w:tc>
          <w:tcPr>
            <w:tcW w:w="0" w:type="auto"/>
          </w:tcPr>
          <w:p w:rsidR="00AB4A1E" w:rsidRPr="00AB4A1E" w:rsidRDefault="00AB4A1E" w:rsidP="008B7D4A">
            <w:r w:rsidRPr="00AB4A1E">
              <w:t>78</w:t>
            </w:r>
          </w:p>
        </w:tc>
        <w:tc>
          <w:tcPr>
            <w:tcW w:w="0" w:type="auto"/>
          </w:tcPr>
          <w:p w:rsidR="00AB4A1E" w:rsidRPr="00AB4A1E" w:rsidRDefault="00AB4A1E" w:rsidP="008B7D4A">
            <w:r w:rsidRPr="00AB4A1E">
              <w:t>7</w:t>
            </w:r>
          </w:p>
        </w:tc>
        <w:tc>
          <w:tcPr>
            <w:tcW w:w="0" w:type="auto"/>
          </w:tcPr>
          <w:p w:rsidR="00AB4A1E" w:rsidRPr="00AB4A1E" w:rsidRDefault="00AB4A1E" w:rsidP="008B7D4A">
            <w:r w:rsidRPr="00AB4A1E">
              <w:t>Innstilling fra familie- og kulturkomiteen om representantforslag fra stortingsrepresentantene Olemic Thommessen, Linda C. Hofstad Helleland, Gunnar Gundersen og Sonja Irene Sjøli om NRK og reklamefinansiering</w:t>
            </w:r>
            <w:proofErr w:type="gramStart"/>
            <w:r w:rsidRPr="00AB4A1E">
              <w:t xml:space="preserve"> (Innst.</w:t>
            </w:r>
            <w:proofErr w:type="gramEnd"/>
            <w:r w:rsidRPr="00AB4A1E">
              <w:t xml:space="preserve"> 210 S (2009-2010), jf. Dokument 8:45 S (2009-2010))</w:t>
            </w:r>
          </w:p>
        </w:tc>
      </w:tr>
      <w:tr w:rsidR="00AB4A1E" w:rsidRPr="00AB4A1E" w:rsidTr="00AB4A1E">
        <w:tc>
          <w:tcPr>
            <w:tcW w:w="0" w:type="auto"/>
          </w:tcPr>
          <w:p w:rsidR="00AB4A1E" w:rsidRPr="00AB4A1E" w:rsidRDefault="00AB4A1E" w:rsidP="008B7D4A">
            <w:r w:rsidRPr="00AB4A1E">
              <w:t>20100510</w:t>
            </w:r>
          </w:p>
        </w:tc>
        <w:tc>
          <w:tcPr>
            <w:tcW w:w="0" w:type="auto"/>
          </w:tcPr>
          <w:p w:rsidR="00AB4A1E" w:rsidRPr="00AB4A1E" w:rsidRDefault="00AB4A1E" w:rsidP="008B7D4A">
            <w:r w:rsidRPr="00AB4A1E">
              <w:t>78</w:t>
            </w:r>
          </w:p>
        </w:tc>
        <w:tc>
          <w:tcPr>
            <w:tcW w:w="0" w:type="auto"/>
          </w:tcPr>
          <w:p w:rsidR="00AB4A1E" w:rsidRPr="00AB4A1E" w:rsidRDefault="00AB4A1E" w:rsidP="008B7D4A">
            <w:r w:rsidRPr="00AB4A1E">
              <w:t>8</w:t>
            </w:r>
          </w:p>
        </w:tc>
        <w:tc>
          <w:tcPr>
            <w:tcW w:w="0" w:type="auto"/>
          </w:tcPr>
          <w:p w:rsidR="00AB4A1E" w:rsidRPr="00AB4A1E" w:rsidRDefault="00AB4A1E" w:rsidP="008B7D4A">
            <w:r w:rsidRPr="00AB4A1E">
              <w:t xml:space="preserve">Referat </w:t>
            </w:r>
          </w:p>
        </w:tc>
      </w:tr>
      <w:tr w:rsidR="00AB4A1E" w:rsidRPr="00AB4A1E" w:rsidTr="00AB4A1E">
        <w:tc>
          <w:tcPr>
            <w:tcW w:w="0" w:type="auto"/>
          </w:tcPr>
          <w:p w:rsidR="00AB4A1E" w:rsidRPr="00AB4A1E" w:rsidRDefault="00AB4A1E" w:rsidP="008B7D4A">
            <w:r w:rsidRPr="00AB4A1E">
              <w:t>20100511</w:t>
            </w:r>
          </w:p>
        </w:tc>
        <w:tc>
          <w:tcPr>
            <w:tcW w:w="0" w:type="auto"/>
          </w:tcPr>
          <w:p w:rsidR="00AB4A1E" w:rsidRPr="00AB4A1E" w:rsidRDefault="00AB4A1E" w:rsidP="008B7D4A">
            <w:r w:rsidRPr="00AB4A1E">
              <w:t>79</w:t>
            </w:r>
          </w:p>
        </w:tc>
        <w:tc>
          <w:tcPr>
            <w:tcW w:w="0" w:type="auto"/>
          </w:tcPr>
          <w:p w:rsidR="00AB4A1E" w:rsidRPr="00AB4A1E" w:rsidRDefault="00AB4A1E" w:rsidP="008B7D4A">
            <w:r w:rsidRPr="00AB4A1E">
              <w:t>1</w:t>
            </w:r>
          </w:p>
        </w:tc>
        <w:tc>
          <w:tcPr>
            <w:tcW w:w="0" w:type="auto"/>
          </w:tcPr>
          <w:p w:rsidR="00AB4A1E" w:rsidRPr="00AB4A1E" w:rsidRDefault="00AB4A1E" w:rsidP="008B7D4A">
            <w:r w:rsidRPr="00AB4A1E">
              <w:t>Innstilling fra familie- og kulturkomiteen om endringer i folketrygdloven, kontantstøtteloven og barnetrygdloven (rett til fedrekvote uavhengig av mors stillingsandel mv.)</w:t>
            </w:r>
            <w:proofErr w:type="gramStart"/>
            <w:r w:rsidRPr="00AB4A1E">
              <w:t xml:space="preserve"> (Innst.</w:t>
            </w:r>
            <w:proofErr w:type="gramEnd"/>
            <w:r w:rsidRPr="00AB4A1E">
              <w:t xml:space="preserve"> 240 L (2009-2010), jf. Prop. 80 L (2009-2010))</w:t>
            </w:r>
          </w:p>
        </w:tc>
      </w:tr>
      <w:tr w:rsidR="00AB4A1E" w:rsidRPr="00AB4A1E" w:rsidTr="00AB4A1E">
        <w:tc>
          <w:tcPr>
            <w:tcW w:w="0" w:type="auto"/>
          </w:tcPr>
          <w:p w:rsidR="00AB4A1E" w:rsidRPr="00AB4A1E" w:rsidRDefault="00AB4A1E" w:rsidP="008B7D4A">
            <w:r w:rsidRPr="00AB4A1E">
              <w:t>20100511</w:t>
            </w:r>
          </w:p>
        </w:tc>
        <w:tc>
          <w:tcPr>
            <w:tcW w:w="0" w:type="auto"/>
          </w:tcPr>
          <w:p w:rsidR="00AB4A1E" w:rsidRPr="00AB4A1E" w:rsidRDefault="00AB4A1E" w:rsidP="008B7D4A">
            <w:r w:rsidRPr="00AB4A1E">
              <w:t>79</w:t>
            </w:r>
          </w:p>
        </w:tc>
        <w:tc>
          <w:tcPr>
            <w:tcW w:w="0" w:type="auto"/>
          </w:tcPr>
          <w:p w:rsidR="00AB4A1E" w:rsidRPr="00AB4A1E" w:rsidRDefault="00AB4A1E" w:rsidP="008B7D4A">
            <w:r w:rsidRPr="00AB4A1E">
              <w:t>2</w:t>
            </w:r>
          </w:p>
        </w:tc>
        <w:tc>
          <w:tcPr>
            <w:tcW w:w="0" w:type="auto"/>
          </w:tcPr>
          <w:p w:rsidR="00AB4A1E" w:rsidRPr="00AB4A1E" w:rsidRDefault="00AB4A1E" w:rsidP="008B7D4A">
            <w:r w:rsidRPr="00AB4A1E">
              <w:t>Innstilling fra familie- og kulturkomiteen om representantforslag fra stortingsrepresentantene Per Sandberg, Solveig Horne, Øyvind Korsberg, Ib Thomsen og Karin S. Woldseth om kvinners/mors informasjonsplikt om barnefar og strafferettslige endringer i barneloven</w:t>
            </w:r>
            <w:proofErr w:type="gramStart"/>
            <w:r w:rsidRPr="00AB4A1E">
              <w:t xml:space="preserve"> (Innst.</w:t>
            </w:r>
            <w:proofErr w:type="gramEnd"/>
            <w:r w:rsidRPr="00AB4A1E">
              <w:t xml:space="preserve"> 230 S (2009-2010), jf. Dokument 8:62 S (2009-2010))</w:t>
            </w:r>
          </w:p>
        </w:tc>
      </w:tr>
      <w:tr w:rsidR="00AB4A1E" w:rsidRPr="00AB4A1E" w:rsidTr="00AB4A1E">
        <w:tc>
          <w:tcPr>
            <w:tcW w:w="0" w:type="auto"/>
          </w:tcPr>
          <w:p w:rsidR="00AB4A1E" w:rsidRPr="00AB4A1E" w:rsidRDefault="00AB4A1E" w:rsidP="008B7D4A">
            <w:r w:rsidRPr="00AB4A1E">
              <w:t>20100511</w:t>
            </w:r>
          </w:p>
        </w:tc>
        <w:tc>
          <w:tcPr>
            <w:tcW w:w="0" w:type="auto"/>
          </w:tcPr>
          <w:p w:rsidR="00AB4A1E" w:rsidRPr="00AB4A1E" w:rsidRDefault="00AB4A1E" w:rsidP="008B7D4A">
            <w:r w:rsidRPr="00AB4A1E">
              <w:t>79</w:t>
            </w:r>
          </w:p>
        </w:tc>
        <w:tc>
          <w:tcPr>
            <w:tcW w:w="0" w:type="auto"/>
          </w:tcPr>
          <w:p w:rsidR="00AB4A1E" w:rsidRPr="00AB4A1E" w:rsidRDefault="00AB4A1E" w:rsidP="008B7D4A">
            <w:r w:rsidRPr="00AB4A1E">
              <w:t>3</w:t>
            </w:r>
          </w:p>
        </w:tc>
        <w:tc>
          <w:tcPr>
            <w:tcW w:w="0" w:type="auto"/>
          </w:tcPr>
          <w:p w:rsidR="00AB4A1E" w:rsidRPr="00AB4A1E" w:rsidRDefault="00AB4A1E" w:rsidP="008B7D4A">
            <w:r w:rsidRPr="00AB4A1E">
              <w:t>Innstilling fra energi- og miljøkomiteen om representantforslag fra stortingsrepresentantene Elisabeth Røbekk Nørve, Linda C. Hofstad Helleland, Lars Myraune, Siri A. Meling og Bjørn Lødemel om en handlingsplan for å hindre en forsyningskrise i kraftforsyningen til Trøndelag og Møre og Romsdal</w:t>
            </w:r>
            <w:proofErr w:type="gramStart"/>
            <w:r w:rsidRPr="00AB4A1E">
              <w:t xml:space="preserve"> (Innst.</w:t>
            </w:r>
            <w:proofErr w:type="gramEnd"/>
            <w:r w:rsidRPr="00AB4A1E">
              <w:t xml:space="preserve"> 218 S (2009-2010), jf. Dokument 8:71 S (2009-2010))</w:t>
            </w:r>
          </w:p>
        </w:tc>
      </w:tr>
      <w:tr w:rsidR="00AB4A1E" w:rsidRPr="00AB4A1E" w:rsidTr="00AB4A1E">
        <w:tc>
          <w:tcPr>
            <w:tcW w:w="0" w:type="auto"/>
          </w:tcPr>
          <w:p w:rsidR="00AB4A1E" w:rsidRPr="00AB4A1E" w:rsidRDefault="00AB4A1E" w:rsidP="008B7D4A">
            <w:r w:rsidRPr="00AB4A1E">
              <w:t>20100511</w:t>
            </w:r>
          </w:p>
        </w:tc>
        <w:tc>
          <w:tcPr>
            <w:tcW w:w="0" w:type="auto"/>
          </w:tcPr>
          <w:p w:rsidR="00AB4A1E" w:rsidRPr="00AB4A1E" w:rsidRDefault="00AB4A1E" w:rsidP="008B7D4A">
            <w:r w:rsidRPr="00AB4A1E">
              <w:t>79</w:t>
            </w:r>
          </w:p>
        </w:tc>
        <w:tc>
          <w:tcPr>
            <w:tcW w:w="0" w:type="auto"/>
          </w:tcPr>
          <w:p w:rsidR="00AB4A1E" w:rsidRPr="00AB4A1E" w:rsidRDefault="00AB4A1E" w:rsidP="008B7D4A">
            <w:r w:rsidRPr="00AB4A1E">
              <w:t>4</w:t>
            </w:r>
          </w:p>
        </w:tc>
        <w:tc>
          <w:tcPr>
            <w:tcW w:w="0" w:type="auto"/>
          </w:tcPr>
          <w:p w:rsidR="00AB4A1E" w:rsidRPr="00AB4A1E" w:rsidRDefault="00AB4A1E" w:rsidP="008B7D4A">
            <w:r w:rsidRPr="00AB4A1E">
              <w:t>Innstilling fra energi- og miljøkomiteen om representantforslag fra stortingsrepresentantene Ketil Solvik-Olsen, Siri A. Meling, Line Henriette Hjemdal og Borghild Tenden om å forlenge utleieperiode for vannkraftverk til 30 år</w:t>
            </w:r>
            <w:proofErr w:type="gramStart"/>
            <w:r w:rsidRPr="00AB4A1E">
              <w:t xml:space="preserve"> (Innst.</w:t>
            </w:r>
            <w:proofErr w:type="gramEnd"/>
            <w:r w:rsidRPr="00AB4A1E">
              <w:t xml:space="preserve"> 235 S (2009-2010), jf. Dokument 8:90 S (2009-2010))</w:t>
            </w:r>
          </w:p>
        </w:tc>
      </w:tr>
      <w:tr w:rsidR="00AB4A1E" w:rsidRPr="00AB4A1E" w:rsidTr="00AB4A1E">
        <w:tc>
          <w:tcPr>
            <w:tcW w:w="0" w:type="auto"/>
          </w:tcPr>
          <w:p w:rsidR="00AB4A1E" w:rsidRPr="00AB4A1E" w:rsidRDefault="00AB4A1E" w:rsidP="008B7D4A">
            <w:r w:rsidRPr="00AB4A1E">
              <w:t>20100511</w:t>
            </w:r>
          </w:p>
        </w:tc>
        <w:tc>
          <w:tcPr>
            <w:tcW w:w="0" w:type="auto"/>
          </w:tcPr>
          <w:p w:rsidR="00AB4A1E" w:rsidRPr="00AB4A1E" w:rsidRDefault="00AB4A1E" w:rsidP="008B7D4A">
            <w:r w:rsidRPr="00AB4A1E">
              <w:t>79</w:t>
            </w:r>
          </w:p>
        </w:tc>
        <w:tc>
          <w:tcPr>
            <w:tcW w:w="0" w:type="auto"/>
          </w:tcPr>
          <w:p w:rsidR="00AB4A1E" w:rsidRPr="00AB4A1E" w:rsidRDefault="00AB4A1E" w:rsidP="008B7D4A">
            <w:r w:rsidRPr="00AB4A1E">
              <w:t>5</w:t>
            </w:r>
          </w:p>
        </w:tc>
        <w:tc>
          <w:tcPr>
            <w:tcW w:w="0" w:type="auto"/>
          </w:tcPr>
          <w:p w:rsidR="00AB4A1E" w:rsidRPr="00AB4A1E" w:rsidRDefault="00AB4A1E" w:rsidP="008B7D4A">
            <w:r w:rsidRPr="00AB4A1E">
              <w:t xml:space="preserve">Interpellasjon fra representanten Dagfinn Høybråten til olje- og energiministeren: </w:t>
            </w:r>
          </w:p>
        </w:tc>
      </w:tr>
      <w:tr w:rsidR="00AB4A1E" w:rsidRPr="00AB4A1E" w:rsidTr="00AB4A1E">
        <w:tc>
          <w:tcPr>
            <w:tcW w:w="0" w:type="auto"/>
          </w:tcPr>
          <w:p w:rsidR="00AB4A1E" w:rsidRPr="00AB4A1E" w:rsidRDefault="00AB4A1E" w:rsidP="008B7D4A">
            <w:r w:rsidRPr="00AB4A1E">
              <w:t>20100511</w:t>
            </w:r>
          </w:p>
        </w:tc>
        <w:tc>
          <w:tcPr>
            <w:tcW w:w="0" w:type="auto"/>
          </w:tcPr>
          <w:p w:rsidR="00AB4A1E" w:rsidRPr="00AB4A1E" w:rsidRDefault="00AB4A1E" w:rsidP="008B7D4A">
            <w:r w:rsidRPr="00AB4A1E">
              <w:t>79</w:t>
            </w:r>
          </w:p>
        </w:tc>
        <w:tc>
          <w:tcPr>
            <w:tcW w:w="0" w:type="auto"/>
          </w:tcPr>
          <w:p w:rsidR="00AB4A1E" w:rsidRPr="00AB4A1E" w:rsidRDefault="00AB4A1E" w:rsidP="008B7D4A">
            <w:r w:rsidRPr="00AB4A1E">
              <w:t>6</w:t>
            </w:r>
          </w:p>
        </w:tc>
        <w:tc>
          <w:tcPr>
            <w:tcW w:w="0" w:type="auto"/>
          </w:tcPr>
          <w:p w:rsidR="00AB4A1E" w:rsidRPr="00AB4A1E" w:rsidRDefault="00AB4A1E" w:rsidP="008B7D4A">
            <w:r w:rsidRPr="00AB4A1E">
              <w:t xml:space="preserve">Interpellasjon fra representanten Ketil Solvik-Olsen til olje- og energiministeren: </w:t>
            </w:r>
          </w:p>
        </w:tc>
      </w:tr>
      <w:tr w:rsidR="00AB4A1E" w:rsidRPr="00AB4A1E" w:rsidTr="00AB4A1E">
        <w:tc>
          <w:tcPr>
            <w:tcW w:w="0" w:type="auto"/>
          </w:tcPr>
          <w:p w:rsidR="00AB4A1E" w:rsidRPr="00AB4A1E" w:rsidRDefault="00AB4A1E" w:rsidP="008B7D4A">
            <w:r w:rsidRPr="00AB4A1E">
              <w:t>20100511</w:t>
            </w:r>
          </w:p>
        </w:tc>
        <w:tc>
          <w:tcPr>
            <w:tcW w:w="0" w:type="auto"/>
          </w:tcPr>
          <w:p w:rsidR="00AB4A1E" w:rsidRPr="00AB4A1E" w:rsidRDefault="00AB4A1E" w:rsidP="008B7D4A">
            <w:r w:rsidRPr="00AB4A1E">
              <w:t>79</w:t>
            </w:r>
          </w:p>
        </w:tc>
        <w:tc>
          <w:tcPr>
            <w:tcW w:w="0" w:type="auto"/>
          </w:tcPr>
          <w:p w:rsidR="00AB4A1E" w:rsidRPr="00AB4A1E" w:rsidRDefault="00AB4A1E" w:rsidP="008B7D4A">
            <w:r w:rsidRPr="00AB4A1E">
              <w:t>7</w:t>
            </w:r>
          </w:p>
        </w:tc>
        <w:tc>
          <w:tcPr>
            <w:tcW w:w="0" w:type="auto"/>
          </w:tcPr>
          <w:p w:rsidR="00AB4A1E" w:rsidRPr="00AB4A1E" w:rsidRDefault="00AB4A1E" w:rsidP="008B7D4A">
            <w:r w:rsidRPr="00AB4A1E">
              <w:t xml:space="preserve">Interpellasjon fra representanten Harald T. Nesvik til olje- og energiministeren: </w:t>
            </w:r>
          </w:p>
        </w:tc>
      </w:tr>
      <w:tr w:rsidR="00AB4A1E" w:rsidRPr="00AB4A1E" w:rsidTr="00AB4A1E">
        <w:tc>
          <w:tcPr>
            <w:tcW w:w="0" w:type="auto"/>
          </w:tcPr>
          <w:p w:rsidR="00AB4A1E" w:rsidRPr="00AB4A1E" w:rsidRDefault="00AB4A1E" w:rsidP="008B7D4A">
            <w:r w:rsidRPr="00AB4A1E">
              <w:t>20100511</w:t>
            </w:r>
          </w:p>
        </w:tc>
        <w:tc>
          <w:tcPr>
            <w:tcW w:w="0" w:type="auto"/>
          </w:tcPr>
          <w:p w:rsidR="00AB4A1E" w:rsidRPr="00AB4A1E" w:rsidRDefault="00AB4A1E" w:rsidP="008B7D4A">
            <w:r w:rsidRPr="00AB4A1E">
              <w:t>79</w:t>
            </w:r>
          </w:p>
        </w:tc>
        <w:tc>
          <w:tcPr>
            <w:tcW w:w="0" w:type="auto"/>
          </w:tcPr>
          <w:p w:rsidR="00AB4A1E" w:rsidRPr="00AB4A1E" w:rsidRDefault="00AB4A1E" w:rsidP="008B7D4A">
            <w:r w:rsidRPr="00AB4A1E">
              <w:t>8</w:t>
            </w:r>
          </w:p>
        </w:tc>
        <w:tc>
          <w:tcPr>
            <w:tcW w:w="0" w:type="auto"/>
          </w:tcPr>
          <w:p w:rsidR="00AB4A1E" w:rsidRPr="00AB4A1E" w:rsidRDefault="00AB4A1E" w:rsidP="008B7D4A">
            <w:r w:rsidRPr="00AB4A1E">
              <w:t>Innstilling frå næringskomiteen om representantforslag fra stortingsrepresentantene Harald T. Nesvik, Per Sandberg, Christian Tybring-Gjedde, Per Roar Bredvold og Torgeir Trældal om at det skal utarbeides en stortingsmelding om rammevilkår for små og mellomstore bedrifter</w:t>
            </w:r>
            <w:proofErr w:type="gramStart"/>
            <w:r w:rsidRPr="00AB4A1E">
              <w:t xml:space="preserve"> (Innst.</w:t>
            </w:r>
            <w:proofErr w:type="gramEnd"/>
            <w:r w:rsidRPr="00AB4A1E">
              <w:t xml:space="preserve"> 225 S (2009-2010), jf. Dokument 8:50 S (2009-2010))</w:t>
            </w:r>
          </w:p>
        </w:tc>
      </w:tr>
      <w:tr w:rsidR="00AB4A1E" w:rsidRPr="00AB4A1E" w:rsidTr="00AB4A1E">
        <w:tc>
          <w:tcPr>
            <w:tcW w:w="0" w:type="auto"/>
          </w:tcPr>
          <w:p w:rsidR="00AB4A1E" w:rsidRPr="00AB4A1E" w:rsidRDefault="00AB4A1E" w:rsidP="008B7D4A">
            <w:r w:rsidRPr="00AB4A1E">
              <w:t>20100511</w:t>
            </w:r>
          </w:p>
        </w:tc>
        <w:tc>
          <w:tcPr>
            <w:tcW w:w="0" w:type="auto"/>
          </w:tcPr>
          <w:p w:rsidR="00AB4A1E" w:rsidRPr="00AB4A1E" w:rsidRDefault="00AB4A1E" w:rsidP="008B7D4A">
            <w:r w:rsidRPr="00AB4A1E">
              <w:t>79</w:t>
            </w:r>
          </w:p>
        </w:tc>
        <w:tc>
          <w:tcPr>
            <w:tcW w:w="0" w:type="auto"/>
          </w:tcPr>
          <w:p w:rsidR="00AB4A1E" w:rsidRPr="00AB4A1E" w:rsidRDefault="00AB4A1E" w:rsidP="008B7D4A">
            <w:r w:rsidRPr="00AB4A1E">
              <w:t>9</w:t>
            </w:r>
          </w:p>
        </w:tc>
        <w:tc>
          <w:tcPr>
            <w:tcW w:w="0" w:type="auto"/>
          </w:tcPr>
          <w:p w:rsidR="00AB4A1E" w:rsidRPr="00AB4A1E" w:rsidRDefault="00AB4A1E" w:rsidP="008B7D4A">
            <w:r w:rsidRPr="00AB4A1E">
              <w:t>Innstilling fra næringskomiteen om representantforslag fra stortingsrepresentantene Svein Flåtten, Elisabeth Røbekk Nørve og Arve Kambe om å gjøre Norsk Internasjonalt Skipsregister (NIS) mer attraktivt og konkurransedyktig</w:t>
            </w:r>
            <w:proofErr w:type="gramStart"/>
            <w:r w:rsidRPr="00AB4A1E">
              <w:t xml:space="preserve"> (Innst.</w:t>
            </w:r>
            <w:proofErr w:type="gramEnd"/>
            <w:r w:rsidRPr="00AB4A1E">
              <w:t xml:space="preserve"> 232 S (2009-2010), jf. </w:t>
            </w:r>
            <w:r w:rsidRPr="00AB4A1E">
              <w:lastRenderedPageBreak/>
              <w:t>Dokument 8:59 S (2009-2010))</w:t>
            </w:r>
          </w:p>
        </w:tc>
      </w:tr>
      <w:tr w:rsidR="00AB4A1E" w:rsidRPr="00AB4A1E" w:rsidTr="00AB4A1E">
        <w:tc>
          <w:tcPr>
            <w:tcW w:w="0" w:type="auto"/>
          </w:tcPr>
          <w:p w:rsidR="00AB4A1E" w:rsidRPr="00AB4A1E" w:rsidRDefault="00AB4A1E" w:rsidP="008B7D4A">
            <w:r w:rsidRPr="00AB4A1E">
              <w:lastRenderedPageBreak/>
              <w:t>20100511</w:t>
            </w:r>
          </w:p>
        </w:tc>
        <w:tc>
          <w:tcPr>
            <w:tcW w:w="0" w:type="auto"/>
          </w:tcPr>
          <w:p w:rsidR="00AB4A1E" w:rsidRPr="00AB4A1E" w:rsidRDefault="00AB4A1E" w:rsidP="008B7D4A">
            <w:r w:rsidRPr="00AB4A1E">
              <w:t>79</w:t>
            </w:r>
          </w:p>
        </w:tc>
        <w:tc>
          <w:tcPr>
            <w:tcW w:w="0" w:type="auto"/>
          </w:tcPr>
          <w:p w:rsidR="00AB4A1E" w:rsidRPr="00AB4A1E" w:rsidRDefault="00AB4A1E" w:rsidP="008B7D4A">
            <w:r w:rsidRPr="00AB4A1E">
              <w:t>10</w:t>
            </w:r>
          </w:p>
        </w:tc>
        <w:tc>
          <w:tcPr>
            <w:tcW w:w="0" w:type="auto"/>
          </w:tcPr>
          <w:p w:rsidR="00AB4A1E" w:rsidRPr="00AB4A1E" w:rsidRDefault="00AB4A1E" w:rsidP="008B7D4A">
            <w:r w:rsidRPr="00AB4A1E">
              <w:t>Innstilling fra næringskomiteen om representantforslag fra stortingsrepresentantene Trine Skei Grande og Borghild Tenden om etablering av et eget regelråd</w:t>
            </w:r>
            <w:proofErr w:type="gramStart"/>
            <w:r w:rsidRPr="00AB4A1E">
              <w:t xml:space="preserve"> (Innst.</w:t>
            </w:r>
            <w:proofErr w:type="gramEnd"/>
            <w:r w:rsidRPr="00AB4A1E">
              <w:t xml:space="preserve"> 224 S (2009-2010), jf. Dokument 8:61 S (2009-2010))</w:t>
            </w:r>
          </w:p>
        </w:tc>
      </w:tr>
      <w:tr w:rsidR="00AB4A1E" w:rsidRPr="00AB4A1E" w:rsidTr="00AB4A1E">
        <w:tc>
          <w:tcPr>
            <w:tcW w:w="0" w:type="auto"/>
          </w:tcPr>
          <w:p w:rsidR="00AB4A1E" w:rsidRPr="00AB4A1E" w:rsidRDefault="00AB4A1E" w:rsidP="008B7D4A">
            <w:r w:rsidRPr="00AB4A1E">
              <w:t>20100511</w:t>
            </w:r>
          </w:p>
        </w:tc>
        <w:tc>
          <w:tcPr>
            <w:tcW w:w="0" w:type="auto"/>
          </w:tcPr>
          <w:p w:rsidR="00AB4A1E" w:rsidRPr="00AB4A1E" w:rsidRDefault="00AB4A1E" w:rsidP="008B7D4A">
            <w:r w:rsidRPr="00AB4A1E">
              <w:t>79</w:t>
            </w:r>
          </w:p>
        </w:tc>
        <w:tc>
          <w:tcPr>
            <w:tcW w:w="0" w:type="auto"/>
          </w:tcPr>
          <w:p w:rsidR="00AB4A1E" w:rsidRPr="00AB4A1E" w:rsidRDefault="00AB4A1E" w:rsidP="008B7D4A">
            <w:r w:rsidRPr="00AB4A1E">
              <w:t>11</w:t>
            </w:r>
          </w:p>
        </w:tc>
        <w:tc>
          <w:tcPr>
            <w:tcW w:w="0" w:type="auto"/>
          </w:tcPr>
          <w:p w:rsidR="00AB4A1E" w:rsidRPr="00AB4A1E" w:rsidRDefault="00AB4A1E" w:rsidP="008B7D4A">
            <w:r w:rsidRPr="00AB4A1E">
              <w:t xml:space="preserve">Interpellasjon fra representanten Elisabeth Røbekk Nørve til nærings- og handelsministeren: </w:t>
            </w:r>
          </w:p>
        </w:tc>
      </w:tr>
      <w:tr w:rsidR="00AB4A1E" w:rsidRPr="00AB4A1E" w:rsidTr="00AB4A1E">
        <w:tc>
          <w:tcPr>
            <w:tcW w:w="0" w:type="auto"/>
          </w:tcPr>
          <w:p w:rsidR="00AB4A1E" w:rsidRPr="00AB4A1E" w:rsidRDefault="00AB4A1E" w:rsidP="008B7D4A">
            <w:r w:rsidRPr="00AB4A1E">
              <w:t>20100511</w:t>
            </w:r>
          </w:p>
        </w:tc>
        <w:tc>
          <w:tcPr>
            <w:tcW w:w="0" w:type="auto"/>
          </w:tcPr>
          <w:p w:rsidR="00AB4A1E" w:rsidRPr="00AB4A1E" w:rsidRDefault="00AB4A1E" w:rsidP="008B7D4A">
            <w:r w:rsidRPr="00AB4A1E">
              <w:t>79</w:t>
            </w:r>
          </w:p>
        </w:tc>
        <w:tc>
          <w:tcPr>
            <w:tcW w:w="0" w:type="auto"/>
          </w:tcPr>
          <w:p w:rsidR="00AB4A1E" w:rsidRPr="00AB4A1E" w:rsidRDefault="00AB4A1E" w:rsidP="008B7D4A">
            <w:r w:rsidRPr="00AB4A1E">
              <w:t>12</w:t>
            </w:r>
          </w:p>
        </w:tc>
        <w:tc>
          <w:tcPr>
            <w:tcW w:w="0" w:type="auto"/>
          </w:tcPr>
          <w:p w:rsidR="00AB4A1E" w:rsidRPr="00AB4A1E" w:rsidRDefault="00AB4A1E" w:rsidP="008B7D4A">
            <w:r w:rsidRPr="00AB4A1E">
              <w:t xml:space="preserve">Referat </w:t>
            </w:r>
          </w:p>
        </w:tc>
      </w:tr>
      <w:tr w:rsidR="00AB4A1E" w:rsidRPr="00AB4A1E" w:rsidTr="00AB4A1E">
        <w:tc>
          <w:tcPr>
            <w:tcW w:w="0" w:type="auto"/>
          </w:tcPr>
          <w:p w:rsidR="00AB4A1E" w:rsidRPr="00AB4A1E" w:rsidRDefault="00AB4A1E" w:rsidP="008B7D4A">
            <w:r w:rsidRPr="00AB4A1E">
              <w:t>20100512</w:t>
            </w:r>
          </w:p>
        </w:tc>
        <w:tc>
          <w:tcPr>
            <w:tcW w:w="0" w:type="auto"/>
          </w:tcPr>
          <w:p w:rsidR="00AB4A1E" w:rsidRPr="00AB4A1E" w:rsidRDefault="00AB4A1E" w:rsidP="008B7D4A">
            <w:r w:rsidRPr="00AB4A1E">
              <w:t>80</w:t>
            </w:r>
          </w:p>
        </w:tc>
        <w:tc>
          <w:tcPr>
            <w:tcW w:w="0" w:type="auto"/>
          </w:tcPr>
          <w:p w:rsidR="00AB4A1E" w:rsidRPr="00AB4A1E" w:rsidRDefault="00AB4A1E" w:rsidP="008B7D4A">
            <w:r w:rsidRPr="00AB4A1E">
              <w:t>1</w:t>
            </w:r>
          </w:p>
        </w:tc>
        <w:tc>
          <w:tcPr>
            <w:tcW w:w="0" w:type="auto"/>
          </w:tcPr>
          <w:p w:rsidR="00AB4A1E" w:rsidRPr="00AB4A1E" w:rsidRDefault="00AB4A1E" w:rsidP="008B7D4A">
            <w:proofErr w:type="gramStart"/>
            <w:r w:rsidRPr="00AB4A1E">
              <w:t>Spørretime  -</w:t>
            </w:r>
            <w:proofErr w:type="gramEnd"/>
            <w:r w:rsidRPr="00AB4A1E">
              <w:t xml:space="preserve"> muntlig spørretime  - ordinær spørretime </w:t>
            </w:r>
          </w:p>
        </w:tc>
      </w:tr>
      <w:tr w:rsidR="00AB4A1E" w:rsidRPr="00AB4A1E" w:rsidTr="00AB4A1E">
        <w:tc>
          <w:tcPr>
            <w:tcW w:w="0" w:type="auto"/>
          </w:tcPr>
          <w:p w:rsidR="00AB4A1E" w:rsidRPr="00AB4A1E" w:rsidRDefault="00AB4A1E" w:rsidP="008B7D4A">
            <w:r w:rsidRPr="00AB4A1E">
              <w:t>20100512</w:t>
            </w:r>
          </w:p>
        </w:tc>
        <w:tc>
          <w:tcPr>
            <w:tcW w:w="0" w:type="auto"/>
          </w:tcPr>
          <w:p w:rsidR="00AB4A1E" w:rsidRPr="00AB4A1E" w:rsidRDefault="00AB4A1E" w:rsidP="008B7D4A">
            <w:r w:rsidRPr="00AB4A1E">
              <w:t>80</w:t>
            </w:r>
          </w:p>
        </w:tc>
        <w:tc>
          <w:tcPr>
            <w:tcW w:w="0" w:type="auto"/>
          </w:tcPr>
          <w:p w:rsidR="00AB4A1E" w:rsidRPr="00AB4A1E" w:rsidRDefault="00AB4A1E" w:rsidP="008B7D4A">
            <w:r w:rsidRPr="00AB4A1E">
              <w:t>2</w:t>
            </w:r>
          </w:p>
        </w:tc>
        <w:tc>
          <w:tcPr>
            <w:tcW w:w="0" w:type="auto"/>
          </w:tcPr>
          <w:p w:rsidR="00AB4A1E" w:rsidRPr="00AB4A1E" w:rsidRDefault="00AB4A1E" w:rsidP="008B7D4A">
            <w:r w:rsidRPr="00AB4A1E">
              <w:t xml:space="preserve">Referat </w:t>
            </w:r>
          </w:p>
        </w:tc>
      </w:tr>
      <w:tr w:rsidR="00AB4A1E" w:rsidRPr="00AB4A1E" w:rsidTr="00AB4A1E">
        <w:tc>
          <w:tcPr>
            <w:tcW w:w="0" w:type="auto"/>
          </w:tcPr>
          <w:p w:rsidR="00AB4A1E" w:rsidRPr="00AB4A1E" w:rsidRDefault="00AB4A1E" w:rsidP="008B7D4A">
            <w:r w:rsidRPr="00AB4A1E">
              <w:t>20100525</w:t>
            </w:r>
          </w:p>
        </w:tc>
        <w:tc>
          <w:tcPr>
            <w:tcW w:w="0" w:type="auto"/>
          </w:tcPr>
          <w:p w:rsidR="00AB4A1E" w:rsidRPr="00AB4A1E" w:rsidRDefault="00AB4A1E" w:rsidP="008B7D4A">
            <w:r w:rsidRPr="00AB4A1E">
              <w:t>81</w:t>
            </w:r>
          </w:p>
        </w:tc>
        <w:tc>
          <w:tcPr>
            <w:tcW w:w="0" w:type="auto"/>
          </w:tcPr>
          <w:p w:rsidR="00AB4A1E" w:rsidRPr="00AB4A1E" w:rsidRDefault="00AB4A1E" w:rsidP="008B7D4A">
            <w:r w:rsidRPr="00AB4A1E">
              <w:t>1</w:t>
            </w:r>
          </w:p>
        </w:tc>
        <w:tc>
          <w:tcPr>
            <w:tcW w:w="0" w:type="auto"/>
          </w:tcPr>
          <w:p w:rsidR="00AB4A1E" w:rsidRPr="00AB4A1E" w:rsidRDefault="00AB4A1E" w:rsidP="008B7D4A">
            <w:r w:rsidRPr="00AB4A1E">
              <w:t xml:space="preserve">Interpellasjon fra representanten Ine M. Eriksen Søreide til utenriksministeren: </w:t>
            </w:r>
          </w:p>
        </w:tc>
      </w:tr>
      <w:tr w:rsidR="00AB4A1E" w:rsidRPr="00AB4A1E" w:rsidTr="00AB4A1E">
        <w:tc>
          <w:tcPr>
            <w:tcW w:w="0" w:type="auto"/>
          </w:tcPr>
          <w:p w:rsidR="00AB4A1E" w:rsidRPr="00AB4A1E" w:rsidRDefault="00AB4A1E" w:rsidP="008B7D4A">
            <w:r w:rsidRPr="00AB4A1E">
              <w:t>20100525</w:t>
            </w:r>
          </w:p>
        </w:tc>
        <w:tc>
          <w:tcPr>
            <w:tcW w:w="0" w:type="auto"/>
          </w:tcPr>
          <w:p w:rsidR="00AB4A1E" w:rsidRPr="00AB4A1E" w:rsidRDefault="00AB4A1E" w:rsidP="008B7D4A">
            <w:r w:rsidRPr="00AB4A1E">
              <w:t>81</w:t>
            </w:r>
          </w:p>
        </w:tc>
        <w:tc>
          <w:tcPr>
            <w:tcW w:w="0" w:type="auto"/>
          </w:tcPr>
          <w:p w:rsidR="00AB4A1E" w:rsidRPr="00AB4A1E" w:rsidRDefault="00AB4A1E" w:rsidP="008B7D4A">
            <w:r w:rsidRPr="00AB4A1E">
              <w:t>2</w:t>
            </w:r>
          </w:p>
        </w:tc>
        <w:tc>
          <w:tcPr>
            <w:tcW w:w="0" w:type="auto"/>
          </w:tcPr>
          <w:p w:rsidR="00AB4A1E" w:rsidRPr="00AB4A1E" w:rsidRDefault="00AB4A1E" w:rsidP="008B7D4A">
            <w:r w:rsidRPr="00AB4A1E">
              <w:t>Innstilling fra finanskomiteen om representantforslag fra stortingsrepresentantene Gunnar Gundersen, Svein Flåtten, Ingjerd Schou, Bjørn Lødemel, Svein Harberg og André Oktay Dahl om investeringsfond for enkeltpersonsforetak (selvstendig næringsdrivende)</w:t>
            </w:r>
            <w:proofErr w:type="gramStart"/>
            <w:r w:rsidRPr="00AB4A1E">
              <w:t xml:space="preserve"> (Innst.</w:t>
            </w:r>
            <w:proofErr w:type="gramEnd"/>
            <w:r w:rsidRPr="00AB4A1E">
              <w:t xml:space="preserve"> 227 S (2009-2010), jf. Dokument 8:67 S (2009-2010))</w:t>
            </w:r>
          </w:p>
        </w:tc>
      </w:tr>
      <w:tr w:rsidR="00AB4A1E" w:rsidRPr="00AB4A1E" w:rsidTr="00AB4A1E">
        <w:tc>
          <w:tcPr>
            <w:tcW w:w="0" w:type="auto"/>
          </w:tcPr>
          <w:p w:rsidR="00AB4A1E" w:rsidRPr="00AB4A1E" w:rsidRDefault="00AB4A1E" w:rsidP="008B7D4A">
            <w:r w:rsidRPr="00AB4A1E">
              <w:t>20100525</w:t>
            </w:r>
          </w:p>
        </w:tc>
        <w:tc>
          <w:tcPr>
            <w:tcW w:w="0" w:type="auto"/>
          </w:tcPr>
          <w:p w:rsidR="00AB4A1E" w:rsidRPr="00AB4A1E" w:rsidRDefault="00AB4A1E" w:rsidP="008B7D4A">
            <w:r w:rsidRPr="00AB4A1E">
              <w:t>81</w:t>
            </w:r>
          </w:p>
        </w:tc>
        <w:tc>
          <w:tcPr>
            <w:tcW w:w="0" w:type="auto"/>
          </w:tcPr>
          <w:p w:rsidR="00AB4A1E" w:rsidRPr="00AB4A1E" w:rsidRDefault="00AB4A1E" w:rsidP="008B7D4A">
            <w:r w:rsidRPr="00AB4A1E">
              <w:t>3</w:t>
            </w:r>
          </w:p>
        </w:tc>
        <w:tc>
          <w:tcPr>
            <w:tcW w:w="0" w:type="auto"/>
          </w:tcPr>
          <w:p w:rsidR="00AB4A1E" w:rsidRPr="00AB4A1E" w:rsidRDefault="00AB4A1E" w:rsidP="008B7D4A">
            <w:r w:rsidRPr="00AB4A1E">
              <w:t>Innstilling frå finanskomiteen om representantforslag fra stortingsrepresentantene Trine Skei Grande og Borghild Tenden om en helhetlig gjennomgang av vilkårene for enkeltpersonsforetak</w:t>
            </w:r>
            <w:proofErr w:type="gramStart"/>
            <w:r w:rsidRPr="00AB4A1E">
              <w:t xml:space="preserve"> (Innst.</w:t>
            </w:r>
            <w:proofErr w:type="gramEnd"/>
            <w:r w:rsidRPr="00AB4A1E">
              <w:t xml:space="preserve"> 245 S (2009-2010), jf. Dokument 8:85 S (2009-2010))</w:t>
            </w:r>
          </w:p>
        </w:tc>
      </w:tr>
      <w:tr w:rsidR="00AB4A1E" w:rsidRPr="00AB4A1E" w:rsidTr="00AB4A1E">
        <w:tc>
          <w:tcPr>
            <w:tcW w:w="0" w:type="auto"/>
          </w:tcPr>
          <w:p w:rsidR="00AB4A1E" w:rsidRPr="00AB4A1E" w:rsidRDefault="00AB4A1E" w:rsidP="008B7D4A">
            <w:r w:rsidRPr="00AB4A1E">
              <w:t>20100525</w:t>
            </w:r>
          </w:p>
        </w:tc>
        <w:tc>
          <w:tcPr>
            <w:tcW w:w="0" w:type="auto"/>
          </w:tcPr>
          <w:p w:rsidR="00AB4A1E" w:rsidRPr="00AB4A1E" w:rsidRDefault="00AB4A1E" w:rsidP="008B7D4A">
            <w:r w:rsidRPr="00AB4A1E">
              <w:t>81</w:t>
            </w:r>
          </w:p>
        </w:tc>
        <w:tc>
          <w:tcPr>
            <w:tcW w:w="0" w:type="auto"/>
          </w:tcPr>
          <w:p w:rsidR="00AB4A1E" w:rsidRPr="00AB4A1E" w:rsidRDefault="00AB4A1E" w:rsidP="008B7D4A">
            <w:r w:rsidRPr="00AB4A1E">
              <w:t>4</w:t>
            </w:r>
          </w:p>
        </w:tc>
        <w:tc>
          <w:tcPr>
            <w:tcW w:w="0" w:type="auto"/>
          </w:tcPr>
          <w:p w:rsidR="00AB4A1E" w:rsidRPr="00AB4A1E" w:rsidRDefault="00AB4A1E" w:rsidP="008B7D4A">
            <w:r w:rsidRPr="00AB4A1E">
              <w:t>Innstilling fra finanskomiteen om samtykke til å inngå en avtale mellom den norske stat ved Finansdepartementet og Det internasjonale valutafondet (IMF) om å stille lånemidler til disposisjon for IMFs låneordninger for lavinntektsland</w:t>
            </w:r>
            <w:proofErr w:type="gramStart"/>
            <w:r w:rsidRPr="00AB4A1E">
              <w:t xml:space="preserve"> (Innst.</w:t>
            </w:r>
            <w:proofErr w:type="gramEnd"/>
            <w:r w:rsidRPr="00AB4A1E">
              <w:t xml:space="preserve"> 242 S (2009-2010), jf. Prop. 83 S (2009-2010))</w:t>
            </w:r>
          </w:p>
        </w:tc>
      </w:tr>
      <w:tr w:rsidR="00AB4A1E" w:rsidRPr="00AB4A1E" w:rsidTr="00AB4A1E">
        <w:tc>
          <w:tcPr>
            <w:tcW w:w="0" w:type="auto"/>
          </w:tcPr>
          <w:p w:rsidR="00AB4A1E" w:rsidRPr="00AB4A1E" w:rsidRDefault="00AB4A1E" w:rsidP="008B7D4A">
            <w:r w:rsidRPr="00AB4A1E">
              <w:t>20100525</w:t>
            </w:r>
          </w:p>
        </w:tc>
        <w:tc>
          <w:tcPr>
            <w:tcW w:w="0" w:type="auto"/>
          </w:tcPr>
          <w:p w:rsidR="00AB4A1E" w:rsidRPr="00AB4A1E" w:rsidRDefault="00AB4A1E" w:rsidP="008B7D4A">
            <w:r w:rsidRPr="00AB4A1E">
              <w:t>81</w:t>
            </w:r>
          </w:p>
        </w:tc>
        <w:tc>
          <w:tcPr>
            <w:tcW w:w="0" w:type="auto"/>
          </w:tcPr>
          <w:p w:rsidR="00AB4A1E" w:rsidRPr="00AB4A1E" w:rsidRDefault="00AB4A1E" w:rsidP="008B7D4A">
            <w:r w:rsidRPr="00AB4A1E">
              <w:t>5</w:t>
            </w:r>
          </w:p>
        </w:tc>
        <w:tc>
          <w:tcPr>
            <w:tcW w:w="0" w:type="auto"/>
          </w:tcPr>
          <w:p w:rsidR="00AB4A1E" w:rsidRPr="00AB4A1E" w:rsidRDefault="00AB4A1E" w:rsidP="008B7D4A">
            <w:r w:rsidRPr="00AB4A1E">
              <w:t>Innstilling fra finanskomiteen om endringer i finansieringsvirksomhetsloven og enkelte andre lover (samleproposisjon)</w:t>
            </w:r>
            <w:proofErr w:type="gramStart"/>
            <w:r w:rsidRPr="00AB4A1E">
              <w:t xml:space="preserve"> (Innst.</w:t>
            </w:r>
            <w:proofErr w:type="gramEnd"/>
            <w:r w:rsidRPr="00AB4A1E">
              <w:t xml:space="preserve"> 247 L (2009-2010), jf. Prop. 84 L (2009-2010))</w:t>
            </w:r>
          </w:p>
        </w:tc>
      </w:tr>
      <w:tr w:rsidR="00AB4A1E" w:rsidRPr="00AB4A1E" w:rsidTr="00AB4A1E">
        <w:tc>
          <w:tcPr>
            <w:tcW w:w="0" w:type="auto"/>
          </w:tcPr>
          <w:p w:rsidR="00AB4A1E" w:rsidRPr="00AB4A1E" w:rsidRDefault="00AB4A1E" w:rsidP="008B7D4A">
            <w:r w:rsidRPr="00AB4A1E">
              <w:t>20100525</w:t>
            </w:r>
          </w:p>
        </w:tc>
        <w:tc>
          <w:tcPr>
            <w:tcW w:w="0" w:type="auto"/>
          </w:tcPr>
          <w:p w:rsidR="00AB4A1E" w:rsidRPr="00AB4A1E" w:rsidRDefault="00AB4A1E" w:rsidP="008B7D4A">
            <w:r w:rsidRPr="00AB4A1E">
              <w:t>81</w:t>
            </w:r>
          </w:p>
        </w:tc>
        <w:tc>
          <w:tcPr>
            <w:tcW w:w="0" w:type="auto"/>
          </w:tcPr>
          <w:p w:rsidR="00AB4A1E" w:rsidRPr="00AB4A1E" w:rsidRDefault="00AB4A1E" w:rsidP="008B7D4A">
            <w:r w:rsidRPr="00AB4A1E">
              <w:t>6</w:t>
            </w:r>
          </w:p>
        </w:tc>
        <w:tc>
          <w:tcPr>
            <w:tcW w:w="0" w:type="auto"/>
          </w:tcPr>
          <w:p w:rsidR="00AB4A1E" w:rsidRPr="00AB4A1E" w:rsidRDefault="00AB4A1E" w:rsidP="008B7D4A">
            <w:r w:rsidRPr="00AB4A1E">
              <w:t>Innstilling fra finanskomiteen om samtykke til å sette i kraft en overenskomst om utveksling av opplysninger i skattesaker mellom Norge og Nederland for så vidt angår Aruba, med tilleggsoverenskomst</w:t>
            </w:r>
            <w:proofErr w:type="gramStart"/>
            <w:r w:rsidRPr="00AB4A1E">
              <w:t xml:space="preserve"> (Innst.</w:t>
            </w:r>
            <w:proofErr w:type="gramEnd"/>
            <w:r w:rsidRPr="00AB4A1E">
              <w:t xml:space="preserve"> 234 S (2009-2010), jf. Prop. 86 S (2009-2010))</w:t>
            </w:r>
          </w:p>
        </w:tc>
      </w:tr>
      <w:tr w:rsidR="00AB4A1E" w:rsidRPr="00AB4A1E" w:rsidTr="00AB4A1E">
        <w:tc>
          <w:tcPr>
            <w:tcW w:w="0" w:type="auto"/>
          </w:tcPr>
          <w:p w:rsidR="00AB4A1E" w:rsidRPr="00AB4A1E" w:rsidRDefault="00AB4A1E" w:rsidP="008B7D4A">
            <w:r w:rsidRPr="00AB4A1E">
              <w:t>20100525</w:t>
            </w:r>
          </w:p>
        </w:tc>
        <w:tc>
          <w:tcPr>
            <w:tcW w:w="0" w:type="auto"/>
          </w:tcPr>
          <w:p w:rsidR="00AB4A1E" w:rsidRPr="00AB4A1E" w:rsidRDefault="00AB4A1E" w:rsidP="008B7D4A">
            <w:r w:rsidRPr="00AB4A1E">
              <w:t>81</w:t>
            </w:r>
          </w:p>
        </w:tc>
        <w:tc>
          <w:tcPr>
            <w:tcW w:w="0" w:type="auto"/>
          </w:tcPr>
          <w:p w:rsidR="00AB4A1E" w:rsidRPr="00AB4A1E" w:rsidRDefault="00AB4A1E" w:rsidP="008B7D4A">
            <w:r w:rsidRPr="00AB4A1E">
              <w:t>7</w:t>
            </w:r>
          </w:p>
        </w:tc>
        <w:tc>
          <w:tcPr>
            <w:tcW w:w="0" w:type="auto"/>
          </w:tcPr>
          <w:p w:rsidR="00AB4A1E" w:rsidRPr="00AB4A1E" w:rsidRDefault="00AB4A1E" w:rsidP="008B7D4A">
            <w:r w:rsidRPr="00AB4A1E">
              <w:t>Innstilling fra finanskomiteen om samtykke til å sette i kraft en endringsprotokoll til skatteavtalen mellom Norge og Nederland for så vidt angår De nederlandske Antiller</w:t>
            </w:r>
            <w:proofErr w:type="gramStart"/>
            <w:r w:rsidRPr="00AB4A1E">
              <w:t xml:space="preserve"> (Innst.</w:t>
            </w:r>
            <w:proofErr w:type="gramEnd"/>
            <w:r w:rsidRPr="00AB4A1E">
              <w:t xml:space="preserve"> 236 S (2009-2010), jf. Prop. 87 S (2009-2010))</w:t>
            </w:r>
          </w:p>
        </w:tc>
      </w:tr>
      <w:tr w:rsidR="00AB4A1E" w:rsidRPr="00AB4A1E" w:rsidTr="00AB4A1E">
        <w:tc>
          <w:tcPr>
            <w:tcW w:w="0" w:type="auto"/>
          </w:tcPr>
          <w:p w:rsidR="00AB4A1E" w:rsidRPr="00AB4A1E" w:rsidRDefault="00AB4A1E" w:rsidP="008B7D4A">
            <w:r w:rsidRPr="00AB4A1E">
              <w:t>20100525</w:t>
            </w:r>
          </w:p>
        </w:tc>
        <w:tc>
          <w:tcPr>
            <w:tcW w:w="0" w:type="auto"/>
          </w:tcPr>
          <w:p w:rsidR="00AB4A1E" w:rsidRPr="00AB4A1E" w:rsidRDefault="00AB4A1E" w:rsidP="008B7D4A">
            <w:r w:rsidRPr="00AB4A1E">
              <w:t>81</w:t>
            </w:r>
          </w:p>
        </w:tc>
        <w:tc>
          <w:tcPr>
            <w:tcW w:w="0" w:type="auto"/>
          </w:tcPr>
          <w:p w:rsidR="00AB4A1E" w:rsidRPr="00AB4A1E" w:rsidRDefault="00AB4A1E" w:rsidP="008B7D4A">
            <w:r w:rsidRPr="00AB4A1E">
              <w:t>8</w:t>
            </w:r>
          </w:p>
        </w:tc>
        <w:tc>
          <w:tcPr>
            <w:tcW w:w="0" w:type="auto"/>
          </w:tcPr>
          <w:p w:rsidR="00AB4A1E" w:rsidRPr="00AB4A1E" w:rsidRDefault="00AB4A1E" w:rsidP="008B7D4A">
            <w:r w:rsidRPr="00AB4A1E">
              <w:t xml:space="preserve">Innstilling fra finanskomiteen om samtykke til godkjenning av avgjerd i EØS-komiteen nr. 157/2009 av 4. desember 2009 om innlemming i EØS-avtala av direktiv 2009/49/EF av 18. juni 2009 om visse opplysningskrav for mellomstore selskap og plikta til </w:t>
            </w:r>
            <w:proofErr w:type="gramStart"/>
            <w:r w:rsidRPr="00AB4A1E">
              <w:t>å</w:t>
            </w:r>
            <w:proofErr w:type="gramEnd"/>
            <w:r w:rsidRPr="00AB4A1E">
              <w:t xml:space="preserve"> setje opp konsernrekneskap (Innst. 243 S (2009-2010), jf. Prop. 100 S (2009-2010))</w:t>
            </w:r>
          </w:p>
        </w:tc>
      </w:tr>
      <w:tr w:rsidR="00AB4A1E" w:rsidRPr="00AB4A1E" w:rsidTr="00AB4A1E">
        <w:tc>
          <w:tcPr>
            <w:tcW w:w="0" w:type="auto"/>
          </w:tcPr>
          <w:p w:rsidR="00AB4A1E" w:rsidRPr="00AB4A1E" w:rsidRDefault="00AB4A1E" w:rsidP="008B7D4A">
            <w:r w:rsidRPr="00AB4A1E">
              <w:t>20100525</w:t>
            </w:r>
          </w:p>
        </w:tc>
        <w:tc>
          <w:tcPr>
            <w:tcW w:w="0" w:type="auto"/>
          </w:tcPr>
          <w:p w:rsidR="00AB4A1E" w:rsidRPr="00AB4A1E" w:rsidRDefault="00AB4A1E" w:rsidP="008B7D4A">
            <w:r w:rsidRPr="00AB4A1E">
              <w:t>81</w:t>
            </w:r>
          </w:p>
        </w:tc>
        <w:tc>
          <w:tcPr>
            <w:tcW w:w="0" w:type="auto"/>
          </w:tcPr>
          <w:p w:rsidR="00AB4A1E" w:rsidRPr="00AB4A1E" w:rsidRDefault="00AB4A1E" w:rsidP="008B7D4A">
            <w:r w:rsidRPr="00AB4A1E">
              <w:t>9</w:t>
            </w:r>
          </w:p>
        </w:tc>
        <w:tc>
          <w:tcPr>
            <w:tcW w:w="0" w:type="auto"/>
          </w:tcPr>
          <w:p w:rsidR="00AB4A1E" w:rsidRPr="00AB4A1E" w:rsidRDefault="00AB4A1E" w:rsidP="008B7D4A">
            <w:r w:rsidRPr="00AB4A1E">
              <w:t>Innstilling fra finanskomiteen om endringer i sentralbankloven</w:t>
            </w:r>
            <w:proofErr w:type="gramStart"/>
            <w:r w:rsidRPr="00AB4A1E">
              <w:t xml:space="preserve"> (Innst.</w:t>
            </w:r>
            <w:proofErr w:type="gramEnd"/>
            <w:r w:rsidRPr="00AB4A1E">
              <w:t xml:space="preserve"> 233 L (2009-2010), jf. Prop. 101 L (2009-2010))</w:t>
            </w:r>
          </w:p>
        </w:tc>
      </w:tr>
      <w:tr w:rsidR="00AB4A1E" w:rsidRPr="00AB4A1E" w:rsidTr="00AB4A1E">
        <w:tc>
          <w:tcPr>
            <w:tcW w:w="0" w:type="auto"/>
          </w:tcPr>
          <w:p w:rsidR="00AB4A1E" w:rsidRPr="00AB4A1E" w:rsidRDefault="00AB4A1E" w:rsidP="008B7D4A">
            <w:r w:rsidRPr="00AB4A1E">
              <w:t>20100525</w:t>
            </w:r>
          </w:p>
        </w:tc>
        <w:tc>
          <w:tcPr>
            <w:tcW w:w="0" w:type="auto"/>
          </w:tcPr>
          <w:p w:rsidR="00AB4A1E" w:rsidRPr="00AB4A1E" w:rsidRDefault="00AB4A1E" w:rsidP="008B7D4A">
            <w:r w:rsidRPr="00AB4A1E">
              <w:t>81</w:t>
            </w:r>
          </w:p>
        </w:tc>
        <w:tc>
          <w:tcPr>
            <w:tcW w:w="0" w:type="auto"/>
          </w:tcPr>
          <w:p w:rsidR="00AB4A1E" w:rsidRPr="00AB4A1E" w:rsidRDefault="00AB4A1E" w:rsidP="008B7D4A">
            <w:r w:rsidRPr="00AB4A1E">
              <w:t>10</w:t>
            </w:r>
          </w:p>
        </w:tc>
        <w:tc>
          <w:tcPr>
            <w:tcW w:w="0" w:type="auto"/>
          </w:tcPr>
          <w:p w:rsidR="00AB4A1E" w:rsidRPr="00AB4A1E" w:rsidRDefault="00AB4A1E" w:rsidP="008B7D4A">
            <w:r w:rsidRPr="00AB4A1E">
              <w:t>Innstilling fra finanskomiteen om samtykke til å sette i kraft en overenskomst om opplysninger i skattesaker mellom Norge og Bahamassamveldet</w:t>
            </w:r>
            <w:proofErr w:type="gramStart"/>
            <w:r w:rsidRPr="00AB4A1E">
              <w:t xml:space="preserve"> (Innst.</w:t>
            </w:r>
            <w:proofErr w:type="gramEnd"/>
            <w:r w:rsidRPr="00AB4A1E">
              <w:t xml:space="preserve"> 238 S (2009-2010), jf. Prop. 109 S (2009-2010))</w:t>
            </w:r>
          </w:p>
        </w:tc>
      </w:tr>
      <w:tr w:rsidR="00AB4A1E" w:rsidRPr="00AB4A1E" w:rsidTr="00AB4A1E">
        <w:tc>
          <w:tcPr>
            <w:tcW w:w="0" w:type="auto"/>
          </w:tcPr>
          <w:p w:rsidR="00AB4A1E" w:rsidRPr="00AB4A1E" w:rsidRDefault="00AB4A1E" w:rsidP="008B7D4A">
            <w:r w:rsidRPr="00AB4A1E">
              <w:t>20100525</w:t>
            </w:r>
          </w:p>
        </w:tc>
        <w:tc>
          <w:tcPr>
            <w:tcW w:w="0" w:type="auto"/>
          </w:tcPr>
          <w:p w:rsidR="00AB4A1E" w:rsidRPr="00AB4A1E" w:rsidRDefault="00AB4A1E" w:rsidP="008B7D4A">
            <w:r w:rsidRPr="00AB4A1E">
              <w:t>81</w:t>
            </w:r>
          </w:p>
        </w:tc>
        <w:tc>
          <w:tcPr>
            <w:tcW w:w="0" w:type="auto"/>
          </w:tcPr>
          <w:p w:rsidR="00AB4A1E" w:rsidRPr="00AB4A1E" w:rsidRDefault="00AB4A1E" w:rsidP="008B7D4A">
            <w:r w:rsidRPr="00AB4A1E">
              <w:t>11</w:t>
            </w:r>
          </w:p>
        </w:tc>
        <w:tc>
          <w:tcPr>
            <w:tcW w:w="0" w:type="auto"/>
          </w:tcPr>
          <w:p w:rsidR="00AB4A1E" w:rsidRPr="00AB4A1E" w:rsidRDefault="00AB4A1E" w:rsidP="008B7D4A">
            <w:r w:rsidRPr="00AB4A1E">
              <w:t>Innstilling fra finanskomiteen om lån frå den norske staten til den latviske staten</w:t>
            </w:r>
            <w:proofErr w:type="gramStart"/>
            <w:r w:rsidRPr="00AB4A1E">
              <w:t xml:space="preserve"> (Innst.</w:t>
            </w:r>
            <w:proofErr w:type="gramEnd"/>
            <w:r w:rsidRPr="00AB4A1E">
              <w:t xml:space="preserve"> 244 S (2009-2010), jf. Prop. 112 S (2009-2010))</w:t>
            </w:r>
          </w:p>
        </w:tc>
      </w:tr>
      <w:tr w:rsidR="00AB4A1E" w:rsidRPr="00AB4A1E" w:rsidTr="00AB4A1E">
        <w:tc>
          <w:tcPr>
            <w:tcW w:w="0" w:type="auto"/>
          </w:tcPr>
          <w:p w:rsidR="00AB4A1E" w:rsidRPr="00AB4A1E" w:rsidRDefault="00AB4A1E" w:rsidP="008B7D4A">
            <w:r w:rsidRPr="00AB4A1E">
              <w:t>20100525</w:t>
            </w:r>
          </w:p>
        </w:tc>
        <w:tc>
          <w:tcPr>
            <w:tcW w:w="0" w:type="auto"/>
          </w:tcPr>
          <w:p w:rsidR="00AB4A1E" w:rsidRPr="00AB4A1E" w:rsidRDefault="00AB4A1E" w:rsidP="008B7D4A">
            <w:r w:rsidRPr="00AB4A1E">
              <w:t>81</w:t>
            </w:r>
          </w:p>
        </w:tc>
        <w:tc>
          <w:tcPr>
            <w:tcW w:w="0" w:type="auto"/>
          </w:tcPr>
          <w:p w:rsidR="00AB4A1E" w:rsidRPr="00AB4A1E" w:rsidRDefault="00AB4A1E" w:rsidP="008B7D4A">
            <w:r w:rsidRPr="00AB4A1E">
              <w:t>12</w:t>
            </w:r>
          </w:p>
        </w:tc>
        <w:tc>
          <w:tcPr>
            <w:tcW w:w="0" w:type="auto"/>
          </w:tcPr>
          <w:p w:rsidR="00AB4A1E" w:rsidRPr="00AB4A1E" w:rsidRDefault="00AB4A1E" w:rsidP="008B7D4A">
            <w:r w:rsidRPr="00AB4A1E">
              <w:t>Innstilling fra finanskomiteen om samtykke til å sette i kraft en skatteavtale mellom Norge og Malawi</w:t>
            </w:r>
            <w:proofErr w:type="gramStart"/>
            <w:r w:rsidRPr="00AB4A1E">
              <w:t xml:space="preserve"> (Innst.</w:t>
            </w:r>
            <w:proofErr w:type="gramEnd"/>
            <w:r w:rsidRPr="00AB4A1E">
              <w:t xml:space="preserve"> 256 S (2009-2010), jf. Prop. 114 S (2009-2010))</w:t>
            </w:r>
          </w:p>
        </w:tc>
      </w:tr>
      <w:tr w:rsidR="00AB4A1E" w:rsidRPr="00AB4A1E" w:rsidTr="00AB4A1E">
        <w:tc>
          <w:tcPr>
            <w:tcW w:w="0" w:type="auto"/>
          </w:tcPr>
          <w:p w:rsidR="00AB4A1E" w:rsidRPr="00AB4A1E" w:rsidRDefault="00AB4A1E" w:rsidP="008B7D4A">
            <w:r w:rsidRPr="00AB4A1E">
              <w:t>20100525</w:t>
            </w:r>
          </w:p>
        </w:tc>
        <w:tc>
          <w:tcPr>
            <w:tcW w:w="0" w:type="auto"/>
          </w:tcPr>
          <w:p w:rsidR="00AB4A1E" w:rsidRPr="00AB4A1E" w:rsidRDefault="00AB4A1E" w:rsidP="008B7D4A">
            <w:r w:rsidRPr="00AB4A1E">
              <w:t>81</w:t>
            </w:r>
          </w:p>
        </w:tc>
        <w:tc>
          <w:tcPr>
            <w:tcW w:w="0" w:type="auto"/>
          </w:tcPr>
          <w:p w:rsidR="00AB4A1E" w:rsidRPr="00AB4A1E" w:rsidRDefault="00AB4A1E" w:rsidP="008B7D4A">
            <w:r w:rsidRPr="00AB4A1E">
              <w:t>13</w:t>
            </w:r>
          </w:p>
        </w:tc>
        <w:tc>
          <w:tcPr>
            <w:tcW w:w="0" w:type="auto"/>
          </w:tcPr>
          <w:p w:rsidR="00AB4A1E" w:rsidRPr="00AB4A1E" w:rsidRDefault="00AB4A1E" w:rsidP="008B7D4A">
            <w:r w:rsidRPr="00AB4A1E">
              <w:t>Innstilling fra finanskomiteen om representantforslag fra stortingsrepresentantene Ulf Leirstein og Robert Eriksson om skattelette i forbindelse med lønnsoppgjøret</w:t>
            </w:r>
            <w:proofErr w:type="gramStart"/>
            <w:r w:rsidRPr="00AB4A1E">
              <w:t xml:space="preserve"> (Innst.</w:t>
            </w:r>
            <w:proofErr w:type="gramEnd"/>
            <w:r w:rsidRPr="00AB4A1E">
              <w:t xml:space="preserve"> 237 S (2009-2010), jf. Dokument 8:105 S (2009-2010))</w:t>
            </w:r>
          </w:p>
        </w:tc>
      </w:tr>
      <w:tr w:rsidR="00AB4A1E" w:rsidRPr="00AB4A1E" w:rsidTr="00AB4A1E">
        <w:tc>
          <w:tcPr>
            <w:tcW w:w="0" w:type="auto"/>
          </w:tcPr>
          <w:p w:rsidR="00AB4A1E" w:rsidRPr="00AB4A1E" w:rsidRDefault="00AB4A1E" w:rsidP="008B7D4A">
            <w:r w:rsidRPr="00AB4A1E">
              <w:t>20100525</w:t>
            </w:r>
          </w:p>
        </w:tc>
        <w:tc>
          <w:tcPr>
            <w:tcW w:w="0" w:type="auto"/>
          </w:tcPr>
          <w:p w:rsidR="00AB4A1E" w:rsidRPr="00AB4A1E" w:rsidRDefault="00AB4A1E" w:rsidP="008B7D4A">
            <w:r w:rsidRPr="00AB4A1E">
              <w:t>81</w:t>
            </w:r>
          </w:p>
        </w:tc>
        <w:tc>
          <w:tcPr>
            <w:tcW w:w="0" w:type="auto"/>
          </w:tcPr>
          <w:p w:rsidR="00AB4A1E" w:rsidRPr="00AB4A1E" w:rsidRDefault="00AB4A1E" w:rsidP="008B7D4A">
            <w:r w:rsidRPr="00AB4A1E">
              <w:t>14</w:t>
            </w:r>
          </w:p>
        </w:tc>
        <w:tc>
          <w:tcPr>
            <w:tcW w:w="0" w:type="auto"/>
          </w:tcPr>
          <w:p w:rsidR="00AB4A1E" w:rsidRPr="00AB4A1E" w:rsidRDefault="00AB4A1E" w:rsidP="008B7D4A">
            <w:r w:rsidRPr="00AB4A1E">
              <w:t>Innstilling fra finanskomiteen om representantforslag fra stortingsrepresentantene Borghild Tenden og Trine Skei Grande om tiltak for å øke bruken av elbiler</w:t>
            </w:r>
            <w:proofErr w:type="gramStart"/>
            <w:r w:rsidRPr="00AB4A1E">
              <w:t xml:space="preserve"> (Innst.</w:t>
            </w:r>
            <w:proofErr w:type="gramEnd"/>
            <w:r w:rsidRPr="00AB4A1E">
              <w:t xml:space="preserve"> 257 S (2009-2010), jf. Dokument 8:112 S (2009-2010))</w:t>
            </w:r>
          </w:p>
        </w:tc>
      </w:tr>
      <w:tr w:rsidR="00AB4A1E" w:rsidRPr="00AB4A1E" w:rsidTr="00AB4A1E">
        <w:tc>
          <w:tcPr>
            <w:tcW w:w="0" w:type="auto"/>
          </w:tcPr>
          <w:p w:rsidR="00AB4A1E" w:rsidRPr="00AB4A1E" w:rsidRDefault="00AB4A1E" w:rsidP="008B7D4A">
            <w:r w:rsidRPr="00AB4A1E">
              <w:t>20100525</w:t>
            </w:r>
          </w:p>
        </w:tc>
        <w:tc>
          <w:tcPr>
            <w:tcW w:w="0" w:type="auto"/>
          </w:tcPr>
          <w:p w:rsidR="00AB4A1E" w:rsidRPr="00AB4A1E" w:rsidRDefault="00AB4A1E" w:rsidP="008B7D4A">
            <w:r w:rsidRPr="00AB4A1E">
              <w:t>81</w:t>
            </w:r>
          </w:p>
        </w:tc>
        <w:tc>
          <w:tcPr>
            <w:tcW w:w="0" w:type="auto"/>
          </w:tcPr>
          <w:p w:rsidR="00AB4A1E" w:rsidRPr="00AB4A1E" w:rsidRDefault="00AB4A1E" w:rsidP="008B7D4A">
            <w:r w:rsidRPr="00AB4A1E">
              <w:t>15</w:t>
            </w:r>
          </w:p>
        </w:tc>
        <w:tc>
          <w:tcPr>
            <w:tcW w:w="0" w:type="auto"/>
          </w:tcPr>
          <w:p w:rsidR="00AB4A1E" w:rsidRPr="00AB4A1E" w:rsidRDefault="00AB4A1E" w:rsidP="008B7D4A">
            <w:r w:rsidRPr="00AB4A1E">
              <w:t xml:space="preserve">Interpellasjon fra representanten Gunnar Gundersen til finansministeren: </w:t>
            </w:r>
          </w:p>
        </w:tc>
      </w:tr>
      <w:tr w:rsidR="00AB4A1E" w:rsidRPr="00AB4A1E" w:rsidTr="00AB4A1E">
        <w:tc>
          <w:tcPr>
            <w:tcW w:w="0" w:type="auto"/>
          </w:tcPr>
          <w:p w:rsidR="00AB4A1E" w:rsidRPr="00AB4A1E" w:rsidRDefault="00AB4A1E" w:rsidP="008B7D4A">
            <w:r w:rsidRPr="00AB4A1E">
              <w:t>20100525</w:t>
            </w:r>
          </w:p>
        </w:tc>
        <w:tc>
          <w:tcPr>
            <w:tcW w:w="0" w:type="auto"/>
          </w:tcPr>
          <w:p w:rsidR="00AB4A1E" w:rsidRPr="00AB4A1E" w:rsidRDefault="00AB4A1E" w:rsidP="008B7D4A">
            <w:r w:rsidRPr="00AB4A1E">
              <w:t>81</w:t>
            </w:r>
          </w:p>
        </w:tc>
        <w:tc>
          <w:tcPr>
            <w:tcW w:w="0" w:type="auto"/>
          </w:tcPr>
          <w:p w:rsidR="00AB4A1E" w:rsidRPr="00AB4A1E" w:rsidRDefault="00AB4A1E" w:rsidP="008B7D4A">
            <w:r w:rsidRPr="00AB4A1E">
              <w:t>16</w:t>
            </w:r>
          </w:p>
        </w:tc>
        <w:tc>
          <w:tcPr>
            <w:tcW w:w="0" w:type="auto"/>
          </w:tcPr>
          <w:p w:rsidR="00AB4A1E" w:rsidRPr="00AB4A1E" w:rsidRDefault="00AB4A1E" w:rsidP="008B7D4A">
            <w:r w:rsidRPr="00AB4A1E">
              <w:t xml:space="preserve">Referat </w:t>
            </w:r>
          </w:p>
        </w:tc>
      </w:tr>
      <w:tr w:rsidR="00AB4A1E" w:rsidRPr="00AB4A1E" w:rsidTr="00AB4A1E">
        <w:tc>
          <w:tcPr>
            <w:tcW w:w="0" w:type="auto"/>
          </w:tcPr>
          <w:p w:rsidR="00AB4A1E" w:rsidRPr="00AB4A1E" w:rsidRDefault="00AB4A1E" w:rsidP="008B7D4A">
            <w:r w:rsidRPr="00AB4A1E">
              <w:t>20100526</w:t>
            </w:r>
          </w:p>
        </w:tc>
        <w:tc>
          <w:tcPr>
            <w:tcW w:w="0" w:type="auto"/>
          </w:tcPr>
          <w:p w:rsidR="00AB4A1E" w:rsidRPr="00AB4A1E" w:rsidRDefault="00AB4A1E" w:rsidP="008B7D4A">
            <w:r w:rsidRPr="00AB4A1E">
              <w:t>82</w:t>
            </w:r>
          </w:p>
        </w:tc>
        <w:tc>
          <w:tcPr>
            <w:tcW w:w="0" w:type="auto"/>
          </w:tcPr>
          <w:p w:rsidR="00AB4A1E" w:rsidRPr="00AB4A1E" w:rsidRDefault="00AB4A1E" w:rsidP="008B7D4A">
            <w:r w:rsidRPr="00AB4A1E">
              <w:t>1</w:t>
            </w:r>
          </w:p>
        </w:tc>
        <w:tc>
          <w:tcPr>
            <w:tcW w:w="0" w:type="auto"/>
          </w:tcPr>
          <w:p w:rsidR="00AB4A1E" w:rsidRPr="00AB4A1E" w:rsidRDefault="00AB4A1E" w:rsidP="008B7D4A">
            <w:proofErr w:type="gramStart"/>
            <w:r w:rsidRPr="00AB4A1E">
              <w:t>Spørretime  -</w:t>
            </w:r>
            <w:proofErr w:type="gramEnd"/>
            <w:r w:rsidRPr="00AB4A1E">
              <w:t xml:space="preserve"> muntlig spørretime  - ordinær spørretime </w:t>
            </w:r>
          </w:p>
        </w:tc>
      </w:tr>
      <w:tr w:rsidR="00AB4A1E" w:rsidRPr="00AB4A1E" w:rsidTr="00AB4A1E">
        <w:tc>
          <w:tcPr>
            <w:tcW w:w="0" w:type="auto"/>
          </w:tcPr>
          <w:p w:rsidR="00AB4A1E" w:rsidRPr="00AB4A1E" w:rsidRDefault="00AB4A1E" w:rsidP="008B7D4A">
            <w:r w:rsidRPr="00AB4A1E">
              <w:t>20100526</w:t>
            </w:r>
          </w:p>
        </w:tc>
        <w:tc>
          <w:tcPr>
            <w:tcW w:w="0" w:type="auto"/>
          </w:tcPr>
          <w:p w:rsidR="00AB4A1E" w:rsidRPr="00AB4A1E" w:rsidRDefault="00AB4A1E" w:rsidP="008B7D4A">
            <w:r w:rsidRPr="00AB4A1E">
              <w:t>82</w:t>
            </w:r>
          </w:p>
        </w:tc>
        <w:tc>
          <w:tcPr>
            <w:tcW w:w="0" w:type="auto"/>
          </w:tcPr>
          <w:p w:rsidR="00AB4A1E" w:rsidRPr="00AB4A1E" w:rsidRDefault="00AB4A1E" w:rsidP="008B7D4A">
            <w:r w:rsidRPr="00AB4A1E">
              <w:t>2</w:t>
            </w:r>
          </w:p>
        </w:tc>
        <w:tc>
          <w:tcPr>
            <w:tcW w:w="0" w:type="auto"/>
          </w:tcPr>
          <w:p w:rsidR="00AB4A1E" w:rsidRPr="00AB4A1E" w:rsidRDefault="00AB4A1E" w:rsidP="008B7D4A">
            <w:r w:rsidRPr="00AB4A1E">
              <w:t xml:space="preserve">Referat </w:t>
            </w:r>
          </w:p>
        </w:tc>
      </w:tr>
      <w:tr w:rsidR="00AB4A1E" w:rsidRPr="00AB4A1E" w:rsidTr="00AB4A1E">
        <w:tc>
          <w:tcPr>
            <w:tcW w:w="0" w:type="auto"/>
          </w:tcPr>
          <w:p w:rsidR="00AB4A1E" w:rsidRPr="00AB4A1E" w:rsidRDefault="00AB4A1E" w:rsidP="008B7D4A">
            <w:r w:rsidRPr="00AB4A1E">
              <w:t>20100527</w:t>
            </w:r>
          </w:p>
        </w:tc>
        <w:tc>
          <w:tcPr>
            <w:tcW w:w="0" w:type="auto"/>
          </w:tcPr>
          <w:p w:rsidR="00AB4A1E" w:rsidRPr="00AB4A1E" w:rsidRDefault="00AB4A1E" w:rsidP="008B7D4A">
            <w:r w:rsidRPr="00AB4A1E">
              <w:t>83</w:t>
            </w:r>
          </w:p>
        </w:tc>
        <w:tc>
          <w:tcPr>
            <w:tcW w:w="0" w:type="auto"/>
          </w:tcPr>
          <w:p w:rsidR="00AB4A1E" w:rsidRPr="00AB4A1E" w:rsidRDefault="00AB4A1E" w:rsidP="008B7D4A">
            <w:r w:rsidRPr="00AB4A1E">
              <w:t>1</w:t>
            </w:r>
          </w:p>
        </w:tc>
        <w:tc>
          <w:tcPr>
            <w:tcW w:w="0" w:type="auto"/>
          </w:tcPr>
          <w:p w:rsidR="00AB4A1E" w:rsidRPr="00AB4A1E" w:rsidRDefault="00AB4A1E" w:rsidP="008B7D4A">
            <w:r w:rsidRPr="00AB4A1E">
              <w:t xml:space="preserve">Innstilling fra kontroll- og konstitusjonskomiteen om grunnlovsforslag fra Øystein Djupedal, Ågot Valle og Rolf Reikvam om endringer i Grunnloven §§ 1, 3, 12-14, 16-22, 25-31, 62, 67-69, 74-81, 86 og 112, om opphevelse av Grunnloven §§ 4-9, 11, 23, 24, </w:t>
            </w:r>
            <w:r w:rsidRPr="00AB4A1E">
              <w:lastRenderedPageBreak/>
              <w:t>32, 34-37, 39-41, 43-48, om ny § 113 og om endring av Grunnlovens overskrift. (Innføring av republikansk statsform)</w:t>
            </w:r>
            <w:proofErr w:type="gramStart"/>
            <w:r w:rsidRPr="00AB4A1E">
              <w:t xml:space="preserve"> (Innst.</w:t>
            </w:r>
            <w:proofErr w:type="gramEnd"/>
            <w:r w:rsidRPr="00AB4A1E">
              <w:t xml:space="preserve"> 252 S (2009-2010), jf. Dokument nr. 12:3 (2007-2008))</w:t>
            </w:r>
          </w:p>
        </w:tc>
      </w:tr>
      <w:tr w:rsidR="00AB4A1E" w:rsidRPr="00AB4A1E" w:rsidTr="00AB4A1E">
        <w:tc>
          <w:tcPr>
            <w:tcW w:w="0" w:type="auto"/>
          </w:tcPr>
          <w:p w:rsidR="00AB4A1E" w:rsidRPr="00AB4A1E" w:rsidRDefault="00AB4A1E" w:rsidP="008B7D4A">
            <w:r w:rsidRPr="00AB4A1E">
              <w:lastRenderedPageBreak/>
              <w:t>20100527</w:t>
            </w:r>
          </w:p>
        </w:tc>
        <w:tc>
          <w:tcPr>
            <w:tcW w:w="0" w:type="auto"/>
          </w:tcPr>
          <w:p w:rsidR="00AB4A1E" w:rsidRPr="00AB4A1E" w:rsidRDefault="00AB4A1E" w:rsidP="008B7D4A">
            <w:r w:rsidRPr="00AB4A1E">
              <w:t>83</w:t>
            </w:r>
          </w:p>
        </w:tc>
        <w:tc>
          <w:tcPr>
            <w:tcW w:w="0" w:type="auto"/>
          </w:tcPr>
          <w:p w:rsidR="00AB4A1E" w:rsidRPr="00AB4A1E" w:rsidRDefault="00AB4A1E" w:rsidP="008B7D4A">
            <w:r w:rsidRPr="00AB4A1E">
              <w:t>2</w:t>
            </w:r>
          </w:p>
        </w:tc>
        <w:tc>
          <w:tcPr>
            <w:tcW w:w="0" w:type="auto"/>
          </w:tcPr>
          <w:p w:rsidR="00AB4A1E" w:rsidRPr="00AB4A1E" w:rsidRDefault="00AB4A1E" w:rsidP="008B7D4A">
            <w:r w:rsidRPr="00AB4A1E">
              <w:t>Innstilling fra kontroll- og konstitusjonskomiteen om grunnlovsforslag fra Heikki Holmås, Åsa Elvik, Inga Marte Thorkildsen og Odd Einar Dørum om endringer i Grunnloven §§ 12, 50 og 61 (innføring av stemmerettsalder 16 år ved stortingsvalg)</w:t>
            </w:r>
            <w:proofErr w:type="gramStart"/>
            <w:r w:rsidRPr="00AB4A1E">
              <w:t xml:space="preserve"> (Innst.</w:t>
            </w:r>
            <w:proofErr w:type="gramEnd"/>
            <w:r w:rsidRPr="00AB4A1E">
              <w:t xml:space="preserve"> 253 S (2009-2010), jf. Dokument nr. 12:6 (2007-2008))</w:t>
            </w:r>
          </w:p>
        </w:tc>
      </w:tr>
      <w:tr w:rsidR="00AB4A1E" w:rsidRPr="00AB4A1E" w:rsidTr="00AB4A1E">
        <w:tc>
          <w:tcPr>
            <w:tcW w:w="0" w:type="auto"/>
          </w:tcPr>
          <w:p w:rsidR="00AB4A1E" w:rsidRPr="00AB4A1E" w:rsidRDefault="00AB4A1E" w:rsidP="008B7D4A">
            <w:r w:rsidRPr="00AB4A1E">
              <w:t>20100527</w:t>
            </w:r>
          </w:p>
        </w:tc>
        <w:tc>
          <w:tcPr>
            <w:tcW w:w="0" w:type="auto"/>
          </w:tcPr>
          <w:p w:rsidR="00AB4A1E" w:rsidRPr="00AB4A1E" w:rsidRDefault="00AB4A1E" w:rsidP="008B7D4A">
            <w:r w:rsidRPr="00AB4A1E">
              <w:t>83</w:t>
            </w:r>
          </w:p>
        </w:tc>
        <w:tc>
          <w:tcPr>
            <w:tcW w:w="0" w:type="auto"/>
          </w:tcPr>
          <w:p w:rsidR="00AB4A1E" w:rsidRPr="00AB4A1E" w:rsidRDefault="00AB4A1E" w:rsidP="008B7D4A">
            <w:r w:rsidRPr="00AB4A1E">
              <w:t>3</w:t>
            </w:r>
          </w:p>
        </w:tc>
        <w:tc>
          <w:tcPr>
            <w:tcW w:w="0" w:type="auto"/>
          </w:tcPr>
          <w:p w:rsidR="00AB4A1E" w:rsidRPr="00AB4A1E" w:rsidRDefault="00AB4A1E" w:rsidP="008B7D4A">
            <w:r w:rsidRPr="00AB4A1E">
              <w:t>Innstilling fra kontroll- og konstitusjonskomiteen om grunnlovsforslag fra Aanund Hylland og Finn-Erik Vinje, vedtatt til fremsettelse av Carl I. Hagen, Inge Lønning, Berit Brørby, Ola T. Lånke og Olav Gunnar Ballo, om endringer i Grunnloven §§ 30, 61, 100 og 106 (retting av språklige feil)</w:t>
            </w:r>
            <w:proofErr w:type="gramStart"/>
            <w:r w:rsidRPr="00AB4A1E">
              <w:t xml:space="preserve"> (Innst.</w:t>
            </w:r>
            <w:proofErr w:type="gramEnd"/>
            <w:r w:rsidRPr="00AB4A1E">
              <w:t xml:space="preserve"> 254 S (2009-2010), jf. Dokument nr. 12:15 (2007-2008))</w:t>
            </w:r>
          </w:p>
        </w:tc>
      </w:tr>
      <w:tr w:rsidR="00AB4A1E" w:rsidRPr="00AB4A1E" w:rsidTr="00AB4A1E">
        <w:tc>
          <w:tcPr>
            <w:tcW w:w="0" w:type="auto"/>
          </w:tcPr>
          <w:p w:rsidR="00AB4A1E" w:rsidRPr="00AB4A1E" w:rsidRDefault="00AB4A1E" w:rsidP="008B7D4A">
            <w:r w:rsidRPr="00AB4A1E">
              <w:t>20100527</w:t>
            </w:r>
          </w:p>
        </w:tc>
        <w:tc>
          <w:tcPr>
            <w:tcW w:w="0" w:type="auto"/>
          </w:tcPr>
          <w:p w:rsidR="00AB4A1E" w:rsidRPr="00AB4A1E" w:rsidRDefault="00AB4A1E" w:rsidP="008B7D4A">
            <w:r w:rsidRPr="00AB4A1E">
              <w:t>83</w:t>
            </w:r>
          </w:p>
        </w:tc>
        <w:tc>
          <w:tcPr>
            <w:tcW w:w="0" w:type="auto"/>
          </w:tcPr>
          <w:p w:rsidR="00AB4A1E" w:rsidRPr="00AB4A1E" w:rsidRDefault="00AB4A1E" w:rsidP="008B7D4A">
            <w:r w:rsidRPr="00AB4A1E">
              <w:t>4</w:t>
            </w:r>
          </w:p>
        </w:tc>
        <w:tc>
          <w:tcPr>
            <w:tcW w:w="0" w:type="auto"/>
          </w:tcPr>
          <w:p w:rsidR="00AB4A1E" w:rsidRPr="00AB4A1E" w:rsidRDefault="00AB4A1E" w:rsidP="008B7D4A">
            <w:r w:rsidRPr="00AB4A1E">
              <w:t>Innstilling fra kontroll- og konstitusjonskomiteen om grunnlovsforslag fra Berit Brørby, Carl I. Hagen, Steinar Gullvåg, Sonja Mandt-Bartholsen, Marianne Aasen, Tore Hagebakken, Eirin Faldet, Arne L. Haugen, Anne Marit Bjørnflaten, Sigrun Eng, Bendiks H. Arnesen, Inger Løite og Eirin Kristin Sund om endring av § 71 i Grunnloven om rett til å nedlegge sitt verv som stortingsrepresentant på visse vilkår</w:t>
            </w:r>
            <w:proofErr w:type="gramStart"/>
            <w:r w:rsidRPr="00AB4A1E">
              <w:t xml:space="preserve"> (Innst.</w:t>
            </w:r>
            <w:proofErr w:type="gramEnd"/>
            <w:r w:rsidRPr="00AB4A1E">
              <w:t xml:space="preserve"> 255 S (2009-2010), jf. Dokument nr. 12:21 (2007-2008))</w:t>
            </w:r>
          </w:p>
        </w:tc>
      </w:tr>
      <w:tr w:rsidR="00AB4A1E" w:rsidRPr="00AB4A1E" w:rsidTr="00AB4A1E">
        <w:tc>
          <w:tcPr>
            <w:tcW w:w="0" w:type="auto"/>
          </w:tcPr>
          <w:p w:rsidR="00AB4A1E" w:rsidRPr="00AB4A1E" w:rsidRDefault="00AB4A1E" w:rsidP="008B7D4A">
            <w:r w:rsidRPr="00AB4A1E">
              <w:t>20100527</w:t>
            </w:r>
          </w:p>
        </w:tc>
        <w:tc>
          <w:tcPr>
            <w:tcW w:w="0" w:type="auto"/>
          </w:tcPr>
          <w:p w:rsidR="00AB4A1E" w:rsidRPr="00AB4A1E" w:rsidRDefault="00AB4A1E" w:rsidP="008B7D4A">
            <w:r w:rsidRPr="00AB4A1E">
              <w:t>83</w:t>
            </w:r>
          </w:p>
        </w:tc>
        <w:tc>
          <w:tcPr>
            <w:tcW w:w="0" w:type="auto"/>
          </w:tcPr>
          <w:p w:rsidR="00AB4A1E" w:rsidRPr="00AB4A1E" w:rsidRDefault="00AB4A1E" w:rsidP="008B7D4A">
            <w:r w:rsidRPr="00AB4A1E">
              <w:t>5</w:t>
            </w:r>
          </w:p>
        </w:tc>
        <w:tc>
          <w:tcPr>
            <w:tcW w:w="0" w:type="auto"/>
          </w:tcPr>
          <w:p w:rsidR="00AB4A1E" w:rsidRPr="00AB4A1E" w:rsidRDefault="00AB4A1E" w:rsidP="008B7D4A">
            <w:r w:rsidRPr="00AB4A1E">
              <w:t>Innstilling fra justiskomiteen om representantforslag fra stortingsrepresentantene Siv Jensen, Per Sandberg, Bård Hoksrud og Morten Ørsal Johansen om bevilgning til umiddelbar start på sikkerhetsutbedringer i Telemark Fengsel, avdeling Skien</w:t>
            </w:r>
            <w:proofErr w:type="gramStart"/>
            <w:r w:rsidRPr="00AB4A1E">
              <w:t xml:space="preserve"> (Innst.</w:t>
            </w:r>
            <w:proofErr w:type="gramEnd"/>
            <w:r w:rsidRPr="00AB4A1E">
              <w:t xml:space="preserve"> 231 S (2009-2010), jf. Dokument 8:69 S (2009-2010))</w:t>
            </w:r>
          </w:p>
        </w:tc>
      </w:tr>
      <w:tr w:rsidR="00AB4A1E" w:rsidRPr="00AB4A1E" w:rsidTr="00AB4A1E">
        <w:tc>
          <w:tcPr>
            <w:tcW w:w="0" w:type="auto"/>
          </w:tcPr>
          <w:p w:rsidR="00AB4A1E" w:rsidRPr="00AB4A1E" w:rsidRDefault="00AB4A1E" w:rsidP="008B7D4A">
            <w:r w:rsidRPr="00AB4A1E">
              <w:t>20100527</w:t>
            </w:r>
          </w:p>
        </w:tc>
        <w:tc>
          <w:tcPr>
            <w:tcW w:w="0" w:type="auto"/>
          </w:tcPr>
          <w:p w:rsidR="00AB4A1E" w:rsidRPr="00AB4A1E" w:rsidRDefault="00AB4A1E" w:rsidP="008B7D4A">
            <w:r w:rsidRPr="00AB4A1E">
              <w:t>83</w:t>
            </w:r>
          </w:p>
        </w:tc>
        <w:tc>
          <w:tcPr>
            <w:tcW w:w="0" w:type="auto"/>
          </w:tcPr>
          <w:p w:rsidR="00AB4A1E" w:rsidRPr="00AB4A1E" w:rsidRDefault="00AB4A1E" w:rsidP="008B7D4A">
            <w:r w:rsidRPr="00AB4A1E">
              <w:t>6</w:t>
            </w:r>
          </w:p>
        </w:tc>
        <w:tc>
          <w:tcPr>
            <w:tcW w:w="0" w:type="auto"/>
          </w:tcPr>
          <w:p w:rsidR="00AB4A1E" w:rsidRPr="00AB4A1E" w:rsidRDefault="00AB4A1E" w:rsidP="008B7D4A">
            <w:r w:rsidRPr="00AB4A1E">
              <w:t>Innstilling fra justiskomiteen om representantforslag fra stortingsrepresentantene Per-Willy Amundsen og Siv Jensen om ikke å tillate bruk av burka, niqab eller andre heldekkende plagg i det offentlige rom</w:t>
            </w:r>
            <w:proofErr w:type="gramStart"/>
            <w:r w:rsidRPr="00AB4A1E">
              <w:t xml:space="preserve"> (Innst.</w:t>
            </w:r>
            <w:proofErr w:type="gramEnd"/>
            <w:r w:rsidRPr="00AB4A1E">
              <w:t xml:space="preserve"> 249 S (2009-2010), jf. Dokument 8:75 S (2009-2010))</w:t>
            </w:r>
          </w:p>
        </w:tc>
      </w:tr>
      <w:tr w:rsidR="00AB4A1E" w:rsidRPr="00AB4A1E" w:rsidTr="00AB4A1E">
        <w:tc>
          <w:tcPr>
            <w:tcW w:w="0" w:type="auto"/>
          </w:tcPr>
          <w:p w:rsidR="00AB4A1E" w:rsidRPr="00AB4A1E" w:rsidRDefault="00AB4A1E" w:rsidP="008B7D4A">
            <w:r w:rsidRPr="00AB4A1E">
              <w:t>20100527</w:t>
            </w:r>
          </w:p>
        </w:tc>
        <w:tc>
          <w:tcPr>
            <w:tcW w:w="0" w:type="auto"/>
          </w:tcPr>
          <w:p w:rsidR="00AB4A1E" w:rsidRPr="00AB4A1E" w:rsidRDefault="00AB4A1E" w:rsidP="008B7D4A">
            <w:r w:rsidRPr="00AB4A1E">
              <w:t>83</w:t>
            </w:r>
          </w:p>
        </w:tc>
        <w:tc>
          <w:tcPr>
            <w:tcW w:w="0" w:type="auto"/>
          </w:tcPr>
          <w:p w:rsidR="00AB4A1E" w:rsidRPr="00AB4A1E" w:rsidRDefault="00AB4A1E" w:rsidP="008B7D4A">
            <w:r w:rsidRPr="00AB4A1E">
              <w:t>7</w:t>
            </w:r>
          </w:p>
        </w:tc>
        <w:tc>
          <w:tcPr>
            <w:tcW w:w="0" w:type="auto"/>
          </w:tcPr>
          <w:p w:rsidR="00AB4A1E" w:rsidRPr="00AB4A1E" w:rsidRDefault="00AB4A1E" w:rsidP="008B7D4A">
            <w:r w:rsidRPr="00AB4A1E">
              <w:t>Innstilling fra justiskomiteen om representantforslag fra stortingsrepresentantene Per Sandberg, Hans Frode Kielland Asmyhr, Morten Ørsal Johansen og Åse Michaelsen om bekjempelse av narkotikaproblemene i norske fengsler</w:t>
            </w:r>
            <w:proofErr w:type="gramStart"/>
            <w:r w:rsidRPr="00AB4A1E">
              <w:t xml:space="preserve"> (Innst.</w:t>
            </w:r>
            <w:proofErr w:type="gramEnd"/>
            <w:r w:rsidRPr="00AB4A1E">
              <w:t xml:space="preserve"> 250 S (2009-2010), jf. Dokument 8:76 S (2009-2010))</w:t>
            </w:r>
          </w:p>
        </w:tc>
      </w:tr>
      <w:tr w:rsidR="00AB4A1E" w:rsidRPr="00AB4A1E" w:rsidTr="00AB4A1E">
        <w:tc>
          <w:tcPr>
            <w:tcW w:w="0" w:type="auto"/>
          </w:tcPr>
          <w:p w:rsidR="00AB4A1E" w:rsidRPr="00AB4A1E" w:rsidRDefault="00AB4A1E" w:rsidP="008B7D4A">
            <w:r w:rsidRPr="00AB4A1E">
              <w:t>20100527</w:t>
            </w:r>
          </w:p>
        </w:tc>
        <w:tc>
          <w:tcPr>
            <w:tcW w:w="0" w:type="auto"/>
          </w:tcPr>
          <w:p w:rsidR="00AB4A1E" w:rsidRPr="00AB4A1E" w:rsidRDefault="00AB4A1E" w:rsidP="008B7D4A">
            <w:r w:rsidRPr="00AB4A1E">
              <w:t>83</w:t>
            </w:r>
          </w:p>
        </w:tc>
        <w:tc>
          <w:tcPr>
            <w:tcW w:w="0" w:type="auto"/>
          </w:tcPr>
          <w:p w:rsidR="00AB4A1E" w:rsidRPr="00AB4A1E" w:rsidRDefault="00AB4A1E" w:rsidP="008B7D4A">
            <w:r w:rsidRPr="00AB4A1E">
              <w:t>8</w:t>
            </w:r>
          </w:p>
        </w:tc>
        <w:tc>
          <w:tcPr>
            <w:tcW w:w="0" w:type="auto"/>
          </w:tcPr>
          <w:p w:rsidR="00AB4A1E" w:rsidRPr="00AB4A1E" w:rsidRDefault="00AB4A1E" w:rsidP="008B7D4A">
            <w:r w:rsidRPr="00AB4A1E">
              <w:t>Innstilling fra arbeids- og sosialkomiteen om endringer i folketrygdloven mv. (pensjonsreformen - tilpasninger i reglene for alderspensjon til mottakere av dagens uførepensjon)</w:t>
            </w:r>
            <w:proofErr w:type="gramStart"/>
            <w:r w:rsidRPr="00AB4A1E">
              <w:t xml:space="preserve"> (Innst.</w:t>
            </w:r>
            <w:proofErr w:type="gramEnd"/>
            <w:r w:rsidRPr="00AB4A1E">
              <w:t xml:space="preserve"> 251 L (2009-2010), jf. Prop. 82 L (2009-2010))</w:t>
            </w:r>
          </w:p>
        </w:tc>
      </w:tr>
      <w:tr w:rsidR="00AB4A1E" w:rsidRPr="00AB4A1E" w:rsidTr="00AB4A1E">
        <w:tc>
          <w:tcPr>
            <w:tcW w:w="0" w:type="auto"/>
          </w:tcPr>
          <w:p w:rsidR="00AB4A1E" w:rsidRPr="00AB4A1E" w:rsidRDefault="00AB4A1E" w:rsidP="008B7D4A">
            <w:r w:rsidRPr="00AB4A1E">
              <w:t>20100527</w:t>
            </w:r>
          </w:p>
        </w:tc>
        <w:tc>
          <w:tcPr>
            <w:tcW w:w="0" w:type="auto"/>
          </w:tcPr>
          <w:p w:rsidR="00AB4A1E" w:rsidRPr="00AB4A1E" w:rsidRDefault="00AB4A1E" w:rsidP="008B7D4A">
            <w:r w:rsidRPr="00AB4A1E">
              <w:t>83</w:t>
            </w:r>
          </w:p>
        </w:tc>
        <w:tc>
          <w:tcPr>
            <w:tcW w:w="0" w:type="auto"/>
          </w:tcPr>
          <w:p w:rsidR="00AB4A1E" w:rsidRPr="00AB4A1E" w:rsidRDefault="00AB4A1E" w:rsidP="008B7D4A">
            <w:r w:rsidRPr="00AB4A1E">
              <w:t>9</w:t>
            </w:r>
          </w:p>
        </w:tc>
        <w:tc>
          <w:tcPr>
            <w:tcW w:w="0" w:type="auto"/>
          </w:tcPr>
          <w:p w:rsidR="00AB4A1E" w:rsidRPr="00AB4A1E" w:rsidRDefault="00AB4A1E" w:rsidP="008B7D4A">
            <w:r w:rsidRPr="00AB4A1E">
              <w:t xml:space="preserve">Interpellasjon fra representanten Per Roar Bredvold til landbruks- og matministeren: </w:t>
            </w:r>
          </w:p>
        </w:tc>
      </w:tr>
      <w:tr w:rsidR="00AB4A1E" w:rsidRPr="00AB4A1E" w:rsidTr="00AB4A1E">
        <w:tc>
          <w:tcPr>
            <w:tcW w:w="0" w:type="auto"/>
          </w:tcPr>
          <w:p w:rsidR="00AB4A1E" w:rsidRPr="00AB4A1E" w:rsidRDefault="00AB4A1E" w:rsidP="008B7D4A">
            <w:r w:rsidRPr="00AB4A1E">
              <w:t>20100527</w:t>
            </w:r>
          </w:p>
        </w:tc>
        <w:tc>
          <w:tcPr>
            <w:tcW w:w="0" w:type="auto"/>
          </w:tcPr>
          <w:p w:rsidR="00AB4A1E" w:rsidRPr="00AB4A1E" w:rsidRDefault="00AB4A1E" w:rsidP="008B7D4A">
            <w:r w:rsidRPr="00AB4A1E">
              <w:t>83</w:t>
            </w:r>
          </w:p>
        </w:tc>
        <w:tc>
          <w:tcPr>
            <w:tcW w:w="0" w:type="auto"/>
          </w:tcPr>
          <w:p w:rsidR="00AB4A1E" w:rsidRPr="00AB4A1E" w:rsidRDefault="00AB4A1E" w:rsidP="008B7D4A">
            <w:r w:rsidRPr="00AB4A1E">
              <w:t>10</w:t>
            </w:r>
          </w:p>
        </w:tc>
        <w:tc>
          <w:tcPr>
            <w:tcW w:w="0" w:type="auto"/>
          </w:tcPr>
          <w:p w:rsidR="00AB4A1E" w:rsidRPr="00AB4A1E" w:rsidRDefault="00AB4A1E" w:rsidP="008B7D4A">
            <w:r w:rsidRPr="00AB4A1E">
              <w:t xml:space="preserve">Referat </w:t>
            </w:r>
          </w:p>
        </w:tc>
      </w:tr>
      <w:tr w:rsidR="00AB4A1E" w:rsidRPr="00AB4A1E" w:rsidTr="00AB4A1E">
        <w:tc>
          <w:tcPr>
            <w:tcW w:w="0" w:type="auto"/>
          </w:tcPr>
          <w:p w:rsidR="00AB4A1E" w:rsidRPr="00AB4A1E" w:rsidRDefault="00AB4A1E" w:rsidP="008B7D4A">
            <w:r w:rsidRPr="00AB4A1E">
              <w:t>20100528</w:t>
            </w:r>
          </w:p>
        </w:tc>
        <w:tc>
          <w:tcPr>
            <w:tcW w:w="0" w:type="auto"/>
          </w:tcPr>
          <w:p w:rsidR="00AB4A1E" w:rsidRPr="00AB4A1E" w:rsidRDefault="00AB4A1E" w:rsidP="008B7D4A">
            <w:r w:rsidRPr="00AB4A1E">
              <w:t>84</w:t>
            </w:r>
          </w:p>
        </w:tc>
        <w:tc>
          <w:tcPr>
            <w:tcW w:w="0" w:type="auto"/>
          </w:tcPr>
          <w:p w:rsidR="00AB4A1E" w:rsidRPr="00AB4A1E" w:rsidRDefault="00AB4A1E" w:rsidP="008B7D4A">
            <w:r w:rsidRPr="00AB4A1E">
              <w:t>1</w:t>
            </w:r>
          </w:p>
        </w:tc>
        <w:tc>
          <w:tcPr>
            <w:tcW w:w="0" w:type="auto"/>
          </w:tcPr>
          <w:p w:rsidR="00AB4A1E" w:rsidRPr="00AB4A1E" w:rsidRDefault="00AB4A1E" w:rsidP="008B7D4A">
            <w:r w:rsidRPr="00AB4A1E">
              <w:t xml:space="preserve">Interpellasjon fra representanten Dagfinn Høybråten til statsministeren: </w:t>
            </w:r>
          </w:p>
        </w:tc>
      </w:tr>
      <w:tr w:rsidR="00AB4A1E" w:rsidRPr="00AB4A1E" w:rsidTr="00AB4A1E">
        <w:tc>
          <w:tcPr>
            <w:tcW w:w="0" w:type="auto"/>
          </w:tcPr>
          <w:p w:rsidR="00AB4A1E" w:rsidRPr="00AB4A1E" w:rsidRDefault="00AB4A1E" w:rsidP="008B7D4A">
            <w:r w:rsidRPr="00AB4A1E">
              <w:t>20100528</w:t>
            </w:r>
          </w:p>
        </w:tc>
        <w:tc>
          <w:tcPr>
            <w:tcW w:w="0" w:type="auto"/>
          </w:tcPr>
          <w:p w:rsidR="00AB4A1E" w:rsidRPr="00AB4A1E" w:rsidRDefault="00AB4A1E" w:rsidP="008B7D4A">
            <w:r w:rsidRPr="00AB4A1E">
              <w:t>84</w:t>
            </w:r>
          </w:p>
        </w:tc>
        <w:tc>
          <w:tcPr>
            <w:tcW w:w="0" w:type="auto"/>
          </w:tcPr>
          <w:p w:rsidR="00AB4A1E" w:rsidRPr="00AB4A1E" w:rsidRDefault="00AB4A1E" w:rsidP="008B7D4A">
            <w:r w:rsidRPr="00AB4A1E">
              <w:t>2</w:t>
            </w:r>
          </w:p>
        </w:tc>
        <w:tc>
          <w:tcPr>
            <w:tcW w:w="0" w:type="auto"/>
          </w:tcPr>
          <w:p w:rsidR="00AB4A1E" w:rsidRPr="00AB4A1E" w:rsidRDefault="00AB4A1E" w:rsidP="008B7D4A">
            <w:r w:rsidRPr="00AB4A1E">
              <w:t xml:space="preserve">Interpellasjon fra representanten Bent Høie til helse- og omsorgsministeren: </w:t>
            </w:r>
          </w:p>
        </w:tc>
      </w:tr>
      <w:tr w:rsidR="00AB4A1E" w:rsidRPr="00AB4A1E" w:rsidTr="00AB4A1E">
        <w:tc>
          <w:tcPr>
            <w:tcW w:w="0" w:type="auto"/>
          </w:tcPr>
          <w:p w:rsidR="00AB4A1E" w:rsidRPr="00AB4A1E" w:rsidRDefault="00AB4A1E" w:rsidP="008B7D4A">
            <w:r w:rsidRPr="00AB4A1E">
              <w:t>20100528</w:t>
            </w:r>
          </w:p>
        </w:tc>
        <w:tc>
          <w:tcPr>
            <w:tcW w:w="0" w:type="auto"/>
          </w:tcPr>
          <w:p w:rsidR="00AB4A1E" w:rsidRPr="00AB4A1E" w:rsidRDefault="00AB4A1E" w:rsidP="008B7D4A">
            <w:r w:rsidRPr="00AB4A1E">
              <w:t>84</w:t>
            </w:r>
          </w:p>
        </w:tc>
        <w:tc>
          <w:tcPr>
            <w:tcW w:w="0" w:type="auto"/>
          </w:tcPr>
          <w:p w:rsidR="00AB4A1E" w:rsidRPr="00AB4A1E" w:rsidRDefault="00AB4A1E" w:rsidP="008B7D4A">
            <w:r w:rsidRPr="00AB4A1E">
              <w:t>3</w:t>
            </w:r>
          </w:p>
        </w:tc>
        <w:tc>
          <w:tcPr>
            <w:tcW w:w="0" w:type="auto"/>
          </w:tcPr>
          <w:p w:rsidR="00AB4A1E" w:rsidRPr="00AB4A1E" w:rsidRDefault="00AB4A1E" w:rsidP="008B7D4A">
            <w:r w:rsidRPr="00AB4A1E">
              <w:t xml:space="preserve">Interpellasjon fra representanten Kari Kjønaas Kjos til helse- og omsorgsministeren: </w:t>
            </w:r>
          </w:p>
        </w:tc>
      </w:tr>
      <w:tr w:rsidR="00AB4A1E" w:rsidRPr="00AB4A1E" w:rsidTr="00AB4A1E">
        <w:tc>
          <w:tcPr>
            <w:tcW w:w="0" w:type="auto"/>
          </w:tcPr>
          <w:p w:rsidR="00AB4A1E" w:rsidRPr="00AB4A1E" w:rsidRDefault="00AB4A1E" w:rsidP="008B7D4A">
            <w:r w:rsidRPr="00AB4A1E">
              <w:t>20100528</w:t>
            </w:r>
          </w:p>
        </w:tc>
        <w:tc>
          <w:tcPr>
            <w:tcW w:w="0" w:type="auto"/>
          </w:tcPr>
          <w:p w:rsidR="00AB4A1E" w:rsidRPr="00AB4A1E" w:rsidRDefault="00AB4A1E" w:rsidP="008B7D4A">
            <w:r w:rsidRPr="00AB4A1E">
              <w:t>84</w:t>
            </w:r>
          </w:p>
        </w:tc>
        <w:tc>
          <w:tcPr>
            <w:tcW w:w="0" w:type="auto"/>
          </w:tcPr>
          <w:p w:rsidR="00AB4A1E" w:rsidRPr="00AB4A1E" w:rsidRDefault="00AB4A1E" w:rsidP="008B7D4A">
            <w:r w:rsidRPr="00AB4A1E">
              <w:t>4</w:t>
            </w:r>
          </w:p>
        </w:tc>
        <w:tc>
          <w:tcPr>
            <w:tcW w:w="0" w:type="auto"/>
          </w:tcPr>
          <w:p w:rsidR="00AB4A1E" w:rsidRPr="00AB4A1E" w:rsidRDefault="00AB4A1E" w:rsidP="008B7D4A">
            <w:r w:rsidRPr="00AB4A1E">
              <w:t xml:space="preserve">Referat </w:t>
            </w:r>
          </w:p>
        </w:tc>
      </w:tr>
      <w:tr w:rsidR="00AB4A1E" w:rsidRPr="00AB4A1E" w:rsidTr="00AB4A1E">
        <w:tc>
          <w:tcPr>
            <w:tcW w:w="0" w:type="auto"/>
          </w:tcPr>
          <w:p w:rsidR="00AB4A1E" w:rsidRPr="00AB4A1E" w:rsidRDefault="00AB4A1E" w:rsidP="008B7D4A">
            <w:r w:rsidRPr="00AB4A1E">
              <w:t>20100531</w:t>
            </w:r>
          </w:p>
        </w:tc>
        <w:tc>
          <w:tcPr>
            <w:tcW w:w="0" w:type="auto"/>
          </w:tcPr>
          <w:p w:rsidR="00AB4A1E" w:rsidRPr="00AB4A1E" w:rsidRDefault="00AB4A1E" w:rsidP="008B7D4A">
            <w:r w:rsidRPr="00AB4A1E">
              <w:t>85</w:t>
            </w:r>
          </w:p>
        </w:tc>
        <w:tc>
          <w:tcPr>
            <w:tcW w:w="0" w:type="auto"/>
          </w:tcPr>
          <w:p w:rsidR="00AB4A1E" w:rsidRPr="00AB4A1E" w:rsidRDefault="00AB4A1E" w:rsidP="008B7D4A">
            <w:r w:rsidRPr="00AB4A1E">
              <w:t>1</w:t>
            </w:r>
          </w:p>
        </w:tc>
        <w:tc>
          <w:tcPr>
            <w:tcW w:w="0" w:type="auto"/>
          </w:tcPr>
          <w:p w:rsidR="00AB4A1E" w:rsidRPr="00AB4A1E" w:rsidRDefault="00AB4A1E" w:rsidP="008B7D4A">
            <w:r w:rsidRPr="00AB4A1E">
              <w:t>Innstilling fra kommunal- og forvaltningskomiteen om endringer i statsbudsjettet for 2010 under Kommunal- og regionaldepartementet (rentekompensasjonsordningen for istandsetting av kirkebygg)</w:t>
            </w:r>
            <w:proofErr w:type="gramStart"/>
            <w:r w:rsidRPr="00AB4A1E">
              <w:t xml:space="preserve"> (Innst.</w:t>
            </w:r>
            <w:proofErr w:type="gramEnd"/>
            <w:r w:rsidRPr="00AB4A1E">
              <w:t xml:space="preserve"> 246 S (2009-2010), jf. Prop. 93 S (2009-2010))</w:t>
            </w:r>
          </w:p>
        </w:tc>
      </w:tr>
      <w:tr w:rsidR="00AB4A1E" w:rsidRPr="00AB4A1E" w:rsidTr="00AB4A1E">
        <w:tc>
          <w:tcPr>
            <w:tcW w:w="0" w:type="auto"/>
          </w:tcPr>
          <w:p w:rsidR="00AB4A1E" w:rsidRPr="00AB4A1E" w:rsidRDefault="00AB4A1E" w:rsidP="008B7D4A">
            <w:r w:rsidRPr="00AB4A1E">
              <w:t>20100531</w:t>
            </w:r>
          </w:p>
        </w:tc>
        <w:tc>
          <w:tcPr>
            <w:tcW w:w="0" w:type="auto"/>
          </w:tcPr>
          <w:p w:rsidR="00AB4A1E" w:rsidRPr="00AB4A1E" w:rsidRDefault="00AB4A1E" w:rsidP="008B7D4A">
            <w:r w:rsidRPr="00AB4A1E">
              <w:t>85</w:t>
            </w:r>
          </w:p>
        </w:tc>
        <w:tc>
          <w:tcPr>
            <w:tcW w:w="0" w:type="auto"/>
          </w:tcPr>
          <w:p w:rsidR="00AB4A1E" w:rsidRPr="00AB4A1E" w:rsidRDefault="00AB4A1E" w:rsidP="008B7D4A">
            <w:r w:rsidRPr="00AB4A1E">
              <w:t>2</w:t>
            </w:r>
          </w:p>
        </w:tc>
        <w:tc>
          <w:tcPr>
            <w:tcW w:w="0" w:type="auto"/>
          </w:tcPr>
          <w:p w:rsidR="00AB4A1E" w:rsidRPr="00AB4A1E" w:rsidRDefault="00AB4A1E" w:rsidP="008B7D4A">
            <w:r w:rsidRPr="00AB4A1E">
              <w:t>Innstilling fra transport- og kommunikasjonskomiteen om samtykke til deltaking i ei avgjerd i EØS-komiteen om innlemming i EØS-avtala av EU-programmet om samverknadsløysingar for europeisk offentleg forvalting ISA (2010-2015)</w:t>
            </w:r>
            <w:proofErr w:type="gramStart"/>
            <w:r w:rsidRPr="00AB4A1E">
              <w:t xml:space="preserve"> (Innst.</w:t>
            </w:r>
            <w:proofErr w:type="gramEnd"/>
            <w:r w:rsidRPr="00AB4A1E">
              <w:t xml:space="preserve"> 260 S (2009-2010), jf. Prop. 110 S (2009-2010))</w:t>
            </w:r>
          </w:p>
        </w:tc>
      </w:tr>
      <w:tr w:rsidR="00AB4A1E" w:rsidRPr="00AB4A1E" w:rsidTr="00AB4A1E">
        <w:tc>
          <w:tcPr>
            <w:tcW w:w="0" w:type="auto"/>
          </w:tcPr>
          <w:p w:rsidR="00AB4A1E" w:rsidRPr="00AB4A1E" w:rsidRDefault="00AB4A1E" w:rsidP="008B7D4A">
            <w:r w:rsidRPr="00AB4A1E">
              <w:t>20100531</w:t>
            </w:r>
          </w:p>
        </w:tc>
        <w:tc>
          <w:tcPr>
            <w:tcW w:w="0" w:type="auto"/>
          </w:tcPr>
          <w:p w:rsidR="00AB4A1E" w:rsidRPr="00AB4A1E" w:rsidRDefault="00AB4A1E" w:rsidP="008B7D4A">
            <w:r w:rsidRPr="00AB4A1E">
              <w:t>85</w:t>
            </w:r>
          </w:p>
        </w:tc>
        <w:tc>
          <w:tcPr>
            <w:tcW w:w="0" w:type="auto"/>
          </w:tcPr>
          <w:p w:rsidR="00AB4A1E" w:rsidRPr="00AB4A1E" w:rsidRDefault="00AB4A1E" w:rsidP="008B7D4A">
            <w:r w:rsidRPr="00AB4A1E">
              <w:t>3</w:t>
            </w:r>
          </w:p>
        </w:tc>
        <w:tc>
          <w:tcPr>
            <w:tcW w:w="0" w:type="auto"/>
          </w:tcPr>
          <w:p w:rsidR="00AB4A1E" w:rsidRPr="00AB4A1E" w:rsidRDefault="00AB4A1E" w:rsidP="008B7D4A">
            <w:r w:rsidRPr="00AB4A1E">
              <w:t>Innstilling fra transport- og kommunikasjonskomiteen om håndtering av ubåten U-864</w:t>
            </w:r>
            <w:proofErr w:type="gramStart"/>
            <w:r w:rsidRPr="00AB4A1E">
              <w:t xml:space="preserve"> (Innst.</w:t>
            </w:r>
            <w:proofErr w:type="gramEnd"/>
            <w:r w:rsidRPr="00AB4A1E">
              <w:t xml:space="preserve"> 275 S (2009-2010), jf. Prop. 81 S (2009-2010))</w:t>
            </w:r>
          </w:p>
        </w:tc>
      </w:tr>
      <w:tr w:rsidR="00AB4A1E" w:rsidRPr="00AB4A1E" w:rsidTr="00AB4A1E">
        <w:tc>
          <w:tcPr>
            <w:tcW w:w="0" w:type="auto"/>
          </w:tcPr>
          <w:p w:rsidR="00AB4A1E" w:rsidRPr="00AB4A1E" w:rsidRDefault="00AB4A1E" w:rsidP="008B7D4A">
            <w:r w:rsidRPr="00AB4A1E">
              <w:t>20100531</w:t>
            </w:r>
          </w:p>
        </w:tc>
        <w:tc>
          <w:tcPr>
            <w:tcW w:w="0" w:type="auto"/>
          </w:tcPr>
          <w:p w:rsidR="00AB4A1E" w:rsidRPr="00AB4A1E" w:rsidRDefault="00AB4A1E" w:rsidP="008B7D4A">
            <w:r w:rsidRPr="00AB4A1E">
              <w:t>85</w:t>
            </w:r>
          </w:p>
        </w:tc>
        <w:tc>
          <w:tcPr>
            <w:tcW w:w="0" w:type="auto"/>
          </w:tcPr>
          <w:p w:rsidR="00AB4A1E" w:rsidRPr="00AB4A1E" w:rsidRDefault="00AB4A1E" w:rsidP="008B7D4A">
            <w:r w:rsidRPr="00AB4A1E">
              <w:t>4</w:t>
            </w:r>
          </w:p>
        </w:tc>
        <w:tc>
          <w:tcPr>
            <w:tcW w:w="0" w:type="auto"/>
          </w:tcPr>
          <w:p w:rsidR="00AB4A1E" w:rsidRPr="00AB4A1E" w:rsidRDefault="00AB4A1E" w:rsidP="008B7D4A">
            <w:r w:rsidRPr="00AB4A1E">
              <w:t xml:space="preserve">Referat </w:t>
            </w:r>
          </w:p>
        </w:tc>
      </w:tr>
      <w:tr w:rsidR="00AB4A1E" w:rsidRPr="00AB4A1E" w:rsidTr="00AB4A1E">
        <w:tc>
          <w:tcPr>
            <w:tcW w:w="0" w:type="auto"/>
          </w:tcPr>
          <w:p w:rsidR="00AB4A1E" w:rsidRPr="00AB4A1E" w:rsidRDefault="00AB4A1E" w:rsidP="008B7D4A">
            <w:r w:rsidRPr="00AB4A1E">
              <w:t>20100601</w:t>
            </w:r>
          </w:p>
        </w:tc>
        <w:tc>
          <w:tcPr>
            <w:tcW w:w="0" w:type="auto"/>
          </w:tcPr>
          <w:p w:rsidR="00AB4A1E" w:rsidRPr="00AB4A1E" w:rsidRDefault="00AB4A1E" w:rsidP="008B7D4A">
            <w:r w:rsidRPr="00AB4A1E">
              <w:t>86</w:t>
            </w:r>
          </w:p>
        </w:tc>
        <w:tc>
          <w:tcPr>
            <w:tcW w:w="0" w:type="auto"/>
          </w:tcPr>
          <w:p w:rsidR="00AB4A1E" w:rsidRPr="00AB4A1E" w:rsidRDefault="00AB4A1E" w:rsidP="008B7D4A">
            <w:r w:rsidRPr="00AB4A1E">
              <w:t>1</w:t>
            </w:r>
          </w:p>
        </w:tc>
        <w:tc>
          <w:tcPr>
            <w:tcW w:w="0" w:type="auto"/>
          </w:tcPr>
          <w:p w:rsidR="00AB4A1E" w:rsidRPr="00AB4A1E" w:rsidRDefault="00AB4A1E" w:rsidP="008B7D4A">
            <w:r w:rsidRPr="00AB4A1E">
              <w:t xml:space="preserve">Interpellasjon fra representanten Olemic Thommessen til kulturministeren: </w:t>
            </w:r>
          </w:p>
        </w:tc>
      </w:tr>
      <w:tr w:rsidR="00AB4A1E" w:rsidRPr="00AB4A1E" w:rsidTr="00AB4A1E">
        <w:tc>
          <w:tcPr>
            <w:tcW w:w="0" w:type="auto"/>
          </w:tcPr>
          <w:p w:rsidR="00AB4A1E" w:rsidRPr="00AB4A1E" w:rsidRDefault="00AB4A1E" w:rsidP="008B7D4A">
            <w:r w:rsidRPr="00AB4A1E">
              <w:t>20100601</w:t>
            </w:r>
          </w:p>
        </w:tc>
        <w:tc>
          <w:tcPr>
            <w:tcW w:w="0" w:type="auto"/>
          </w:tcPr>
          <w:p w:rsidR="00AB4A1E" w:rsidRPr="00AB4A1E" w:rsidRDefault="00AB4A1E" w:rsidP="008B7D4A">
            <w:r w:rsidRPr="00AB4A1E">
              <w:t>86</w:t>
            </w:r>
          </w:p>
        </w:tc>
        <w:tc>
          <w:tcPr>
            <w:tcW w:w="0" w:type="auto"/>
          </w:tcPr>
          <w:p w:rsidR="00AB4A1E" w:rsidRPr="00AB4A1E" w:rsidRDefault="00AB4A1E" w:rsidP="008B7D4A">
            <w:r w:rsidRPr="00AB4A1E">
              <w:t>2</w:t>
            </w:r>
          </w:p>
        </w:tc>
        <w:tc>
          <w:tcPr>
            <w:tcW w:w="0" w:type="auto"/>
          </w:tcPr>
          <w:p w:rsidR="00AB4A1E" w:rsidRPr="00AB4A1E" w:rsidRDefault="00AB4A1E" w:rsidP="008B7D4A">
            <w:r w:rsidRPr="00AB4A1E">
              <w:t xml:space="preserve">Interpellasjon fra representanten Per Roar Bredvold til landbruks- og matministeren: </w:t>
            </w:r>
          </w:p>
        </w:tc>
      </w:tr>
      <w:tr w:rsidR="00AB4A1E" w:rsidRPr="00AB4A1E" w:rsidTr="00AB4A1E">
        <w:tc>
          <w:tcPr>
            <w:tcW w:w="0" w:type="auto"/>
          </w:tcPr>
          <w:p w:rsidR="00AB4A1E" w:rsidRPr="00AB4A1E" w:rsidRDefault="00AB4A1E" w:rsidP="008B7D4A">
            <w:r w:rsidRPr="00AB4A1E">
              <w:t>20100601</w:t>
            </w:r>
          </w:p>
        </w:tc>
        <w:tc>
          <w:tcPr>
            <w:tcW w:w="0" w:type="auto"/>
          </w:tcPr>
          <w:p w:rsidR="00AB4A1E" w:rsidRPr="00AB4A1E" w:rsidRDefault="00AB4A1E" w:rsidP="008B7D4A">
            <w:r w:rsidRPr="00AB4A1E">
              <w:t>86</w:t>
            </w:r>
          </w:p>
        </w:tc>
        <w:tc>
          <w:tcPr>
            <w:tcW w:w="0" w:type="auto"/>
          </w:tcPr>
          <w:p w:rsidR="00AB4A1E" w:rsidRPr="00AB4A1E" w:rsidRDefault="00AB4A1E" w:rsidP="008B7D4A">
            <w:r w:rsidRPr="00AB4A1E">
              <w:t>3</w:t>
            </w:r>
          </w:p>
        </w:tc>
        <w:tc>
          <w:tcPr>
            <w:tcW w:w="0" w:type="auto"/>
          </w:tcPr>
          <w:p w:rsidR="00AB4A1E" w:rsidRPr="00AB4A1E" w:rsidRDefault="00AB4A1E" w:rsidP="008B7D4A">
            <w:r w:rsidRPr="00AB4A1E">
              <w:t>Stortingets vedtak til lov om endringer i naturmangfoldloven, viltloven mv. (nødverge, bruk av åte) (Lovvedtak 48 (2009-2010), jf. Innst. 241 L (2009-2010) og Prop. 75 L (2009-2010))</w:t>
            </w:r>
          </w:p>
        </w:tc>
      </w:tr>
      <w:tr w:rsidR="00AB4A1E" w:rsidRPr="00AB4A1E" w:rsidTr="00AB4A1E">
        <w:tc>
          <w:tcPr>
            <w:tcW w:w="0" w:type="auto"/>
          </w:tcPr>
          <w:p w:rsidR="00AB4A1E" w:rsidRPr="00AB4A1E" w:rsidRDefault="00AB4A1E" w:rsidP="008B7D4A">
            <w:r w:rsidRPr="00AB4A1E">
              <w:t>20100601</w:t>
            </w:r>
          </w:p>
        </w:tc>
        <w:tc>
          <w:tcPr>
            <w:tcW w:w="0" w:type="auto"/>
          </w:tcPr>
          <w:p w:rsidR="00AB4A1E" w:rsidRPr="00AB4A1E" w:rsidRDefault="00AB4A1E" w:rsidP="008B7D4A">
            <w:r w:rsidRPr="00AB4A1E">
              <w:t>86</w:t>
            </w:r>
          </w:p>
        </w:tc>
        <w:tc>
          <w:tcPr>
            <w:tcW w:w="0" w:type="auto"/>
          </w:tcPr>
          <w:p w:rsidR="00AB4A1E" w:rsidRPr="00AB4A1E" w:rsidRDefault="00AB4A1E" w:rsidP="008B7D4A">
            <w:r w:rsidRPr="00AB4A1E">
              <w:t>4</w:t>
            </w:r>
          </w:p>
        </w:tc>
        <w:tc>
          <w:tcPr>
            <w:tcW w:w="0" w:type="auto"/>
          </w:tcPr>
          <w:p w:rsidR="00AB4A1E" w:rsidRPr="00AB4A1E" w:rsidRDefault="00AB4A1E" w:rsidP="008B7D4A">
            <w:r w:rsidRPr="00AB4A1E">
              <w:t xml:space="preserve">Stortingets vedtak til lov om endringer i folketrygdloven og barnetrygdloven (rett til </w:t>
            </w:r>
            <w:r w:rsidRPr="00AB4A1E">
              <w:lastRenderedPageBreak/>
              <w:t>fedrekvote uavhengig av mors stillingsandel mv.) (Lovvedtak 49 (2009-2010), jf. Innst. 240 L (2009-2010) og Prop. 80 L (2009-2010))</w:t>
            </w:r>
          </w:p>
        </w:tc>
      </w:tr>
      <w:tr w:rsidR="00AB4A1E" w:rsidRPr="00AB4A1E" w:rsidTr="00AB4A1E">
        <w:tc>
          <w:tcPr>
            <w:tcW w:w="0" w:type="auto"/>
          </w:tcPr>
          <w:p w:rsidR="00AB4A1E" w:rsidRPr="00AB4A1E" w:rsidRDefault="00AB4A1E" w:rsidP="008B7D4A">
            <w:r w:rsidRPr="00AB4A1E">
              <w:lastRenderedPageBreak/>
              <w:t>20100601</w:t>
            </w:r>
          </w:p>
        </w:tc>
        <w:tc>
          <w:tcPr>
            <w:tcW w:w="0" w:type="auto"/>
          </w:tcPr>
          <w:p w:rsidR="00AB4A1E" w:rsidRPr="00AB4A1E" w:rsidRDefault="00AB4A1E" w:rsidP="008B7D4A">
            <w:r w:rsidRPr="00AB4A1E">
              <w:t>86</w:t>
            </w:r>
          </w:p>
        </w:tc>
        <w:tc>
          <w:tcPr>
            <w:tcW w:w="0" w:type="auto"/>
          </w:tcPr>
          <w:p w:rsidR="00AB4A1E" w:rsidRPr="00AB4A1E" w:rsidRDefault="00AB4A1E" w:rsidP="008B7D4A">
            <w:r w:rsidRPr="00AB4A1E">
              <w:t>5</w:t>
            </w:r>
          </w:p>
        </w:tc>
        <w:tc>
          <w:tcPr>
            <w:tcW w:w="0" w:type="auto"/>
          </w:tcPr>
          <w:p w:rsidR="00AB4A1E" w:rsidRPr="00AB4A1E" w:rsidRDefault="00AB4A1E" w:rsidP="008B7D4A">
            <w:r w:rsidRPr="00AB4A1E">
              <w:t>Stortingets vedtak til lov om endringer i finansieringsvirksomhetsloven og enkelte andre lover (Lovvedtak 50 (2009-2010), jf. Innst. 247 L (2009-2010) og Prop. 84 L (2009-2010))</w:t>
            </w:r>
          </w:p>
        </w:tc>
      </w:tr>
      <w:tr w:rsidR="00AB4A1E" w:rsidRPr="00AB4A1E" w:rsidTr="00AB4A1E">
        <w:tc>
          <w:tcPr>
            <w:tcW w:w="0" w:type="auto"/>
          </w:tcPr>
          <w:p w:rsidR="00AB4A1E" w:rsidRPr="00AB4A1E" w:rsidRDefault="00AB4A1E" w:rsidP="008B7D4A">
            <w:r w:rsidRPr="00AB4A1E">
              <w:t>20100601</w:t>
            </w:r>
          </w:p>
        </w:tc>
        <w:tc>
          <w:tcPr>
            <w:tcW w:w="0" w:type="auto"/>
          </w:tcPr>
          <w:p w:rsidR="00AB4A1E" w:rsidRPr="00AB4A1E" w:rsidRDefault="00AB4A1E" w:rsidP="008B7D4A">
            <w:r w:rsidRPr="00AB4A1E">
              <w:t>86</w:t>
            </w:r>
          </w:p>
        </w:tc>
        <w:tc>
          <w:tcPr>
            <w:tcW w:w="0" w:type="auto"/>
          </w:tcPr>
          <w:p w:rsidR="00AB4A1E" w:rsidRPr="00AB4A1E" w:rsidRDefault="00AB4A1E" w:rsidP="008B7D4A">
            <w:r w:rsidRPr="00AB4A1E">
              <w:t>6</w:t>
            </w:r>
          </w:p>
        </w:tc>
        <w:tc>
          <w:tcPr>
            <w:tcW w:w="0" w:type="auto"/>
          </w:tcPr>
          <w:p w:rsidR="00AB4A1E" w:rsidRPr="00AB4A1E" w:rsidRDefault="00AB4A1E" w:rsidP="008B7D4A">
            <w:r w:rsidRPr="00AB4A1E">
              <w:t>Stortingets vedtak til lov om endringar i sentralbanklova (Lovvedtak 51 (2009-2010), jf. Innst. 233 L (2009-2010) og Prop. 101 L (2009-2010))</w:t>
            </w:r>
          </w:p>
        </w:tc>
      </w:tr>
      <w:tr w:rsidR="00AB4A1E" w:rsidRPr="00AB4A1E" w:rsidTr="00AB4A1E">
        <w:tc>
          <w:tcPr>
            <w:tcW w:w="0" w:type="auto"/>
          </w:tcPr>
          <w:p w:rsidR="00AB4A1E" w:rsidRPr="00AB4A1E" w:rsidRDefault="00AB4A1E" w:rsidP="008B7D4A">
            <w:r w:rsidRPr="00AB4A1E">
              <w:t>20100601</w:t>
            </w:r>
          </w:p>
        </w:tc>
        <w:tc>
          <w:tcPr>
            <w:tcW w:w="0" w:type="auto"/>
          </w:tcPr>
          <w:p w:rsidR="00AB4A1E" w:rsidRPr="00AB4A1E" w:rsidRDefault="00AB4A1E" w:rsidP="008B7D4A">
            <w:r w:rsidRPr="00AB4A1E">
              <w:t>86</w:t>
            </w:r>
          </w:p>
        </w:tc>
        <w:tc>
          <w:tcPr>
            <w:tcW w:w="0" w:type="auto"/>
          </w:tcPr>
          <w:p w:rsidR="00AB4A1E" w:rsidRPr="00AB4A1E" w:rsidRDefault="00AB4A1E" w:rsidP="008B7D4A">
            <w:r w:rsidRPr="00AB4A1E">
              <w:t>7</w:t>
            </w:r>
          </w:p>
        </w:tc>
        <w:tc>
          <w:tcPr>
            <w:tcW w:w="0" w:type="auto"/>
          </w:tcPr>
          <w:p w:rsidR="00AB4A1E" w:rsidRPr="00AB4A1E" w:rsidRDefault="00AB4A1E" w:rsidP="008B7D4A">
            <w:r w:rsidRPr="00AB4A1E">
              <w:t>Stortingets vedtak til lov om endringer i folketrygdloven mv. (pensjonsreformen - tilpasninger i reglene for alderspensjon til mottakere av dagens uførepensjon) (Lovvedtak 52 (2009-2010), jf. Innst. 251 L (2009-2010) og Prop. 82 L (2009-2010))</w:t>
            </w:r>
          </w:p>
        </w:tc>
      </w:tr>
      <w:tr w:rsidR="00AB4A1E" w:rsidRPr="00AB4A1E" w:rsidTr="00AB4A1E">
        <w:tc>
          <w:tcPr>
            <w:tcW w:w="0" w:type="auto"/>
          </w:tcPr>
          <w:p w:rsidR="00AB4A1E" w:rsidRPr="00AB4A1E" w:rsidRDefault="00AB4A1E" w:rsidP="008B7D4A">
            <w:r w:rsidRPr="00AB4A1E">
              <w:t>20100601</w:t>
            </w:r>
          </w:p>
        </w:tc>
        <w:tc>
          <w:tcPr>
            <w:tcW w:w="0" w:type="auto"/>
          </w:tcPr>
          <w:p w:rsidR="00AB4A1E" w:rsidRPr="00AB4A1E" w:rsidRDefault="00AB4A1E" w:rsidP="008B7D4A">
            <w:r w:rsidRPr="00AB4A1E">
              <w:t>86</w:t>
            </w:r>
          </w:p>
        </w:tc>
        <w:tc>
          <w:tcPr>
            <w:tcW w:w="0" w:type="auto"/>
          </w:tcPr>
          <w:p w:rsidR="00AB4A1E" w:rsidRPr="00AB4A1E" w:rsidRDefault="00AB4A1E" w:rsidP="008B7D4A">
            <w:r w:rsidRPr="00AB4A1E">
              <w:t>8</w:t>
            </w:r>
          </w:p>
        </w:tc>
        <w:tc>
          <w:tcPr>
            <w:tcW w:w="0" w:type="auto"/>
          </w:tcPr>
          <w:p w:rsidR="00AB4A1E" w:rsidRPr="00AB4A1E" w:rsidRDefault="00AB4A1E" w:rsidP="008B7D4A">
            <w:r w:rsidRPr="00AB4A1E">
              <w:t xml:space="preserve">Referat </w:t>
            </w:r>
          </w:p>
        </w:tc>
      </w:tr>
      <w:tr w:rsidR="00AB4A1E" w:rsidRPr="00AB4A1E" w:rsidTr="00AB4A1E">
        <w:tc>
          <w:tcPr>
            <w:tcW w:w="0" w:type="auto"/>
          </w:tcPr>
          <w:p w:rsidR="00AB4A1E" w:rsidRPr="00AB4A1E" w:rsidRDefault="00AB4A1E" w:rsidP="008B7D4A">
            <w:r w:rsidRPr="00AB4A1E">
              <w:t>20100602</w:t>
            </w:r>
          </w:p>
        </w:tc>
        <w:tc>
          <w:tcPr>
            <w:tcW w:w="0" w:type="auto"/>
          </w:tcPr>
          <w:p w:rsidR="00AB4A1E" w:rsidRPr="00AB4A1E" w:rsidRDefault="00AB4A1E" w:rsidP="008B7D4A">
            <w:r w:rsidRPr="00AB4A1E">
              <w:t>87</w:t>
            </w:r>
          </w:p>
        </w:tc>
        <w:tc>
          <w:tcPr>
            <w:tcW w:w="0" w:type="auto"/>
          </w:tcPr>
          <w:p w:rsidR="00AB4A1E" w:rsidRPr="00AB4A1E" w:rsidRDefault="00AB4A1E" w:rsidP="008B7D4A">
            <w:r w:rsidRPr="00AB4A1E">
              <w:t>1</w:t>
            </w:r>
          </w:p>
        </w:tc>
        <w:tc>
          <w:tcPr>
            <w:tcW w:w="0" w:type="auto"/>
          </w:tcPr>
          <w:p w:rsidR="00AB4A1E" w:rsidRPr="00AB4A1E" w:rsidRDefault="00AB4A1E" w:rsidP="008B7D4A">
            <w:proofErr w:type="gramStart"/>
            <w:r w:rsidRPr="00AB4A1E">
              <w:t>Spørretime  -</w:t>
            </w:r>
            <w:proofErr w:type="gramEnd"/>
            <w:r w:rsidRPr="00AB4A1E">
              <w:t xml:space="preserve"> muntlig spørretime </w:t>
            </w:r>
          </w:p>
        </w:tc>
      </w:tr>
      <w:tr w:rsidR="00AB4A1E" w:rsidRPr="00AB4A1E" w:rsidTr="00AB4A1E">
        <w:tc>
          <w:tcPr>
            <w:tcW w:w="0" w:type="auto"/>
          </w:tcPr>
          <w:p w:rsidR="00AB4A1E" w:rsidRPr="00AB4A1E" w:rsidRDefault="00AB4A1E" w:rsidP="008B7D4A">
            <w:r w:rsidRPr="00AB4A1E">
              <w:t>20100602</w:t>
            </w:r>
          </w:p>
        </w:tc>
        <w:tc>
          <w:tcPr>
            <w:tcW w:w="0" w:type="auto"/>
          </w:tcPr>
          <w:p w:rsidR="00AB4A1E" w:rsidRPr="00AB4A1E" w:rsidRDefault="00AB4A1E" w:rsidP="008B7D4A">
            <w:r w:rsidRPr="00AB4A1E">
              <w:t>87</w:t>
            </w:r>
          </w:p>
        </w:tc>
        <w:tc>
          <w:tcPr>
            <w:tcW w:w="0" w:type="auto"/>
          </w:tcPr>
          <w:p w:rsidR="00AB4A1E" w:rsidRPr="00AB4A1E" w:rsidRDefault="00AB4A1E" w:rsidP="008B7D4A">
            <w:r w:rsidRPr="00AB4A1E">
              <w:t>2</w:t>
            </w:r>
          </w:p>
        </w:tc>
        <w:tc>
          <w:tcPr>
            <w:tcW w:w="0" w:type="auto"/>
          </w:tcPr>
          <w:p w:rsidR="00AB4A1E" w:rsidRPr="00AB4A1E" w:rsidRDefault="00AB4A1E" w:rsidP="008B7D4A">
            <w:r w:rsidRPr="00AB4A1E">
              <w:t>Innstilling fra kontroll- og konstitusjonskomiteen om årsmelding fra Stortingets kontrollutvalg for etterretnings-, overvåkings- og sikkerhetstjeneste (EOS-utvalget) for 2009</w:t>
            </w:r>
            <w:proofErr w:type="gramStart"/>
            <w:r w:rsidRPr="00AB4A1E">
              <w:t xml:space="preserve"> (Innst.</w:t>
            </w:r>
            <w:proofErr w:type="gramEnd"/>
            <w:r w:rsidRPr="00AB4A1E">
              <w:t xml:space="preserve"> 265 S (2009-2010), jf. Dokument 18 (2009-2010))</w:t>
            </w:r>
          </w:p>
        </w:tc>
      </w:tr>
      <w:tr w:rsidR="00AB4A1E" w:rsidRPr="00AB4A1E" w:rsidTr="00AB4A1E">
        <w:tc>
          <w:tcPr>
            <w:tcW w:w="0" w:type="auto"/>
          </w:tcPr>
          <w:p w:rsidR="00AB4A1E" w:rsidRPr="00AB4A1E" w:rsidRDefault="00AB4A1E" w:rsidP="008B7D4A">
            <w:r w:rsidRPr="00AB4A1E">
              <w:t>20100602</w:t>
            </w:r>
          </w:p>
        </w:tc>
        <w:tc>
          <w:tcPr>
            <w:tcW w:w="0" w:type="auto"/>
          </w:tcPr>
          <w:p w:rsidR="00AB4A1E" w:rsidRPr="00AB4A1E" w:rsidRDefault="00AB4A1E" w:rsidP="008B7D4A">
            <w:r w:rsidRPr="00AB4A1E">
              <w:t>87</w:t>
            </w:r>
          </w:p>
        </w:tc>
        <w:tc>
          <w:tcPr>
            <w:tcW w:w="0" w:type="auto"/>
          </w:tcPr>
          <w:p w:rsidR="00AB4A1E" w:rsidRPr="00AB4A1E" w:rsidRDefault="00AB4A1E" w:rsidP="008B7D4A">
            <w:r w:rsidRPr="00AB4A1E">
              <w:t>3</w:t>
            </w:r>
          </w:p>
        </w:tc>
        <w:tc>
          <w:tcPr>
            <w:tcW w:w="0" w:type="auto"/>
          </w:tcPr>
          <w:p w:rsidR="00AB4A1E" w:rsidRPr="00AB4A1E" w:rsidRDefault="00AB4A1E" w:rsidP="008B7D4A">
            <w:r w:rsidRPr="00AB4A1E">
              <w:t>Innstilling fra kontroll- og konstitusjonskomiteen om Ombudsmannsnemnda for Forsvarets innberetning om virksomheten i tiden 1. januar-31. desember 2009</w:t>
            </w:r>
            <w:proofErr w:type="gramStart"/>
            <w:r w:rsidRPr="00AB4A1E">
              <w:t xml:space="preserve"> (Innst.</w:t>
            </w:r>
            <w:proofErr w:type="gramEnd"/>
            <w:r w:rsidRPr="00AB4A1E">
              <w:t xml:space="preserve"> 262 S (2009-2010), jf. Dokument 5 (2009-2010))</w:t>
            </w:r>
          </w:p>
        </w:tc>
      </w:tr>
      <w:tr w:rsidR="00AB4A1E" w:rsidRPr="00AB4A1E" w:rsidTr="00AB4A1E">
        <w:tc>
          <w:tcPr>
            <w:tcW w:w="0" w:type="auto"/>
          </w:tcPr>
          <w:p w:rsidR="00AB4A1E" w:rsidRPr="00AB4A1E" w:rsidRDefault="00AB4A1E" w:rsidP="008B7D4A">
            <w:r w:rsidRPr="00AB4A1E">
              <w:t>20100602</w:t>
            </w:r>
          </w:p>
        </w:tc>
        <w:tc>
          <w:tcPr>
            <w:tcW w:w="0" w:type="auto"/>
          </w:tcPr>
          <w:p w:rsidR="00AB4A1E" w:rsidRPr="00AB4A1E" w:rsidRDefault="00AB4A1E" w:rsidP="008B7D4A">
            <w:r w:rsidRPr="00AB4A1E">
              <w:t>87</w:t>
            </w:r>
          </w:p>
        </w:tc>
        <w:tc>
          <w:tcPr>
            <w:tcW w:w="0" w:type="auto"/>
          </w:tcPr>
          <w:p w:rsidR="00AB4A1E" w:rsidRPr="00AB4A1E" w:rsidRDefault="00AB4A1E" w:rsidP="008B7D4A">
            <w:r w:rsidRPr="00AB4A1E">
              <w:t>4</w:t>
            </w:r>
          </w:p>
        </w:tc>
        <w:tc>
          <w:tcPr>
            <w:tcW w:w="0" w:type="auto"/>
          </w:tcPr>
          <w:p w:rsidR="00AB4A1E" w:rsidRPr="00AB4A1E" w:rsidRDefault="00AB4A1E" w:rsidP="008B7D4A">
            <w:r w:rsidRPr="00AB4A1E">
              <w:t>Innstilling fra kontroll- og konstitusjonskomiteen om Ombudsmannsnemnda for sivile vernepliktiges innberetning om virksomheten i tiden 1. januar 2006-31. desember 2009</w:t>
            </w:r>
            <w:proofErr w:type="gramStart"/>
            <w:r w:rsidRPr="00AB4A1E">
              <w:t xml:space="preserve"> (Innst.</w:t>
            </w:r>
            <w:proofErr w:type="gramEnd"/>
            <w:r w:rsidRPr="00AB4A1E">
              <w:t xml:space="preserve"> 263 S (2009-2010), jf. Dokument 6 (2009-2010))</w:t>
            </w:r>
          </w:p>
        </w:tc>
      </w:tr>
      <w:tr w:rsidR="00AB4A1E" w:rsidRPr="00AB4A1E" w:rsidTr="00AB4A1E">
        <w:tc>
          <w:tcPr>
            <w:tcW w:w="0" w:type="auto"/>
          </w:tcPr>
          <w:p w:rsidR="00AB4A1E" w:rsidRPr="00AB4A1E" w:rsidRDefault="00AB4A1E" w:rsidP="008B7D4A">
            <w:r w:rsidRPr="00AB4A1E">
              <w:t>20100602</w:t>
            </w:r>
          </w:p>
        </w:tc>
        <w:tc>
          <w:tcPr>
            <w:tcW w:w="0" w:type="auto"/>
          </w:tcPr>
          <w:p w:rsidR="00AB4A1E" w:rsidRPr="00AB4A1E" w:rsidRDefault="00AB4A1E" w:rsidP="008B7D4A">
            <w:r w:rsidRPr="00AB4A1E">
              <w:t>87</w:t>
            </w:r>
          </w:p>
        </w:tc>
        <w:tc>
          <w:tcPr>
            <w:tcW w:w="0" w:type="auto"/>
          </w:tcPr>
          <w:p w:rsidR="00AB4A1E" w:rsidRPr="00AB4A1E" w:rsidRDefault="00AB4A1E" w:rsidP="008B7D4A">
            <w:r w:rsidRPr="00AB4A1E">
              <w:t>5</w:t>
            </w:r>
          </w:p>
        </w:tc>
        <w:tc>
          <w:tcPr>
            <w:tcW w:w="0" w:type="auto"/>
          </w:tcPr>
          <w:p w:rsidR="00AB4A1E" w:rsidRPr="00AB4A1E" w:rsidRDefault="00AB4A1E" w:rsidP="008B7D4A">
            <w:r w:rsidRPr="00AB4A1E">
              <w:t>Innstilling fra kontroll- og konstitusjonskomiteen om melding for året 2009 fra Sivilombudsmannen</w:t>
            </w:r>
            <w:proofErr w:type="gramStart"/>
            <w:r w:rsidRPr="00AB4A1E">
              <w:t xml:space="preserve"> (Innst.</w:t>
            </w:r>
            <w:proofErr w:type="gramEnd"/>
            <w:r w:rsidRPr="00AB4A1E">
              <w:t xml:space="preserve"> 264 S (2009-2010), jf. Dokument 4 (2009-2010))</w:t>
            </w:r>
          </w:p>
        </w:tc>
      </w:tr>
      <w:tr w:rsidR="00AB4A1E" w:rsidRPr="00AB4A1E" w:rsidTr="00AB4A1E">
        <w:tc>
          <w:tcPr>
            <w:tcW w:w="0" w:type="auto"/>
          </w:tcPr>
          <w:p w:rsidR="00AB4A1E" w:rsidRPr="00AB4A1E" w:rsidRDefault="00AB4A1E" w:rsidP="008B7D4A">
            <w:r w:rsidRPr="00AB4A1E">
              <w:t>20100602</w:t>
            </w:r>
          </w:p>
        </w:tc>
        <w:tc>
          <w:tcPr>
            <w:tcW w:w="0" w:type="auto"/>
          </w:tcPr>
          <w:p w:rsidR="00AB4A1E" w:rsidRPr="00AB4A1E" w:rsidRDefault="00AB4A1E" w:rsidP="008B7D4A">
            <w:r w:rsidRPr="00AB4A1E">
              <w:t>87</w:t>
            </w:r>
          </w:p>
        </w:tc>
        <w:tc>
          <w:tcPr>
            <w:tcW w:w="0" w:type="auto"/>
          </w:tcPr>
          <w:p w:rsidR="00AB4A1E" w:rsidRPr="00AB4A1E" w:rsidRDefault="00AB4A1E" w:rsidP="008B7D4A">
            <w:r w:rsidRPr="00AB4A1E">
              <w:t>6</w:t>
            </w:r>
          </w:p>
        </w:tc>
        <w:tc>
          <w:tcPr>
            <w:tcW w:w="0" w:type="auto"/>
          </w:tcPr>
          <w:p w:rsidR="00AB4A1E" w:rsidRPr="00AB4A1E" w:rsidRDefault="00AB4A1E" w:rsidP="008B7D4A">
            <w:r w:rsidRPr="00AB4A1E">
              <w:t>Innstilling fra kontroll- og konstitusjonskomiteen om Riksrevisjonens melding om virksomheten i 2009</w:t>
            </w:r>
            <w:proofErr w:type="gramStart"/>
            <w:r w:rsidRPr="00AB4A1E">
              <w:t xml:space="preserve"> (Innst.</w:t>
            </w:r>
            <w:proofErr w:type="gramEnd"/>
            <w:r w:rsidRPr="00AB4A1E">
              <w:t xml:space="preserve"> 261 S (2009-2010), jf. Dokument 2 (2009-2010))</w:t>
            </w:r>
          </w:p>
        </w:tc>
      </w:tr>
      <w:tr w:rsidR="00AB4A1E" w:rsidRPr="00AB4A1E" w:rsidTr="00AB4A1E">
        <w:tc>
          <w:tcPr>
            <w:tcW w:w="0" w:type="auto"/>
          </w:tcPr>
          <w:p w:rsidR="00AB4A1E" w:rsidRPr="00AB4A1E" w:rsidRDefault="00AB4A1E" w:rsidP="008B7D4A">
            <w:r w:rsidRPr="00AB4A1E">
              <w:t>20100602</w:t>
            </w:r>
          </w:p>
        </w:tc>
        <w:tc>
          <w:tcPr>
            <w:tcW w:w="0" w:type="auto"/>
          </w:tcPr>
          <w:p w:rsidR="00AB4A1E" w:rsidRPr="00AB4A1E" w:rsidRDefault="00AB4A1E" w:rsidP="008B7D4A">
            <w:r w:rsidRPr="00AB4A1E">
              <w:t>87</w:t>
            </w:r>
          </w:p>
        </w:tc>
        <w:tc>
          <w:tcPr>
            <w:tcW w:w="0" w:type="auto"/>
          </w:tcPr>
          <w:p w:rsidR="00AB4A1E" w:rsidRPr="00AB4A1E" w:rsidRDefault="00AB4A1E" w:rsidP="008B7D4A">
            <w:r w:rsidRPr="00AB4A1E">
              <w:t>7</w:t>
            </w:r>
          </w:p>
        </w:tc>
        <w:tc>
          <w:tcPr>
            <w:tcW w:w="0" w:type="auto"/>
          </w:tcPr>
          <w:p w:rsidR="00AB4A1E" w:rsidRPr="00AB4A1E" w:rsidRDefault="00AB4A1E" w:rsidP="008B7D4A">
            <w:r w:rsidRPr="00AB4A1E">
              <w:t xml:space="preserve">Referat </w:t>
            </w:r>
          </w:p>
        </w:tc>
      </w:tr>
      <w:tr w:rsidR="00AB4A1E" w:rsidRPr="00AB4A1E" w:rsidTr="00AB4A1E">
        <w:tc>
          <w:tcPr>
            <w:tcW w:w="0" w:type="auto"/>
          </w:tcPr>
          <w:p w:rsidR="00AB4A1E" w:rsidRPr="00AB4A1E" w:rsidRDefault="00AB4A1E" w:rsidP="008B7D4A">
            <w:r w:rsidRPr="00AB4A1E">
              <w:t>20100603</w:t>
            </w:r>
          </w:p>
        </w:tc>
        <w:tc>
          <w:tcPr>
            <w:tcW w:w="0" w:type="auto"/>
          </w:tcPr>
          <w:p w:rsidR="00AB4A1E" w:rsidRPr="00AB4A1E" w:rsidRDefault="00AB4A1E" w:rsidP="008B7D4A">
            <w:r w:rsidRPr="00AB4A1E">
              <w:t>88</w:t>
            </w:r>
          </w:p>
        </w:tc>
        <w:tc>
          <w:tcPr>
            <w:tcW w:w="0" w:type="auto"/>
          </w:tcPr>
          <w:p w:rsidR="00AB4A1E" w:rsidRPr="00AB4A1E" w:rsidRDefault="00AB4A1E" w:rsidP="008B7D4A">
            <w:r w:rsidRPr="00AB4A1E">
              <w:t>1</w:t>
            </w:r>
          </w:p>
        </w:tc>
        <w:tc>
          <w:tcPr>
            <w:tcW w:w="0" w:type="auto"/>
          </w:tcPr>
          <w:p w:rsidR="00AB4A1E" w:rsidRPr="00AB4A1E" w:rsidRDefault="00AB4A1E" w:rsidP="008B7D4A">
            <w:r w:rsidRPr="00AB4A1E">
              <w:t xml:space="preserve">Interpellasjon fra representanten Harald T. Nesvik til nærings- og handelsministeren: </w:t>
            </w:r>
          </w:p>
        </w:tc>
      </w:tr>
      <w:tr w:rsidR="00AB4A1E" w:rsidRPr="00AB4A1E" w:rsidTr="00AB4A1E">
        <w:tc>
          <w:tcPr>
            <w:tcW w:w="0" w:type="auto"/>
          </w:tcPr>
          <w:p w:rsidR="00AB4A1E" w:rsidRPr="00AB4A1E" w:rsidRDefault="00AB4A1E" w:rsidP="008B7D4A">
            <w:r w:rsidRPr="00AB4A1E">
              <w:t>20100603</w:t>
            </w:r>
          </w:p>
        </w:tc>
        <w:tc>
          <w:tcPr>
            <w:tcW w:w="0" w:type="auto"/>
          </w:tcPr>
          <w:p w:rsidR="00AB4A1E" w:rsidRPr="00AB4A1E" w:rsidRDefault="00AB4A1E" w:rsidP="008B7D4A">
            <w:r w:rsidRPr="00AB4A1E">
              <w:t>88</w:t>
            </w:r>
          </w:p>
        </w:tc>
        <w:tc>
          <w:tcPr>
            <w:tcW w:w="0" w:type="auto"/>
          </w:tcPr>
          <w:p w:rsidR="00AB4A1E" w:rsidRPr="00AB4A1E" w:rsidRDefault="00AB4A1E" w:rsidP="008B7D4A">
            <w:r w:rsidRPr="00AB4A1E">
              <w:t>2</w:t>
            </w:r>
          </w:p>
        </w:tc>
        <w:tc>
          <w:tcPr>
            <w:tcW w:w="0" w:type="auto"/>
          </w:tcPr>
          <w:p w:rsidR="00AB4A1E" w:rsidRPr="00AB4A1E" w:rsidRDefault="00AB4A1E" w:rsidP="008B7D4A">
            <w:r w:rsidRPr="00AB4A1E">
              <w:t xml:space="preserve">Interpellasjon fra representanten Tove Karoline Knutsen til forsknings- og høyere utdanningsministeren: </w:t>
            </w:r>
          </w:p>
        </w:tc>
      </w:tr>
      <w:tr w:rsidR="00AB4A1E" w:rsidRPr="00AB4A1E" w:rsidTr="00AB4A1E">
        <w:tc>
          <w:tcPr>
            <w:tcW w:w="0" w:type="auto"/>
          </w:tcPr>
          <w:p w:rsidR="00AB4A1E" w:rsidRPr="00AB4A1E" w:rsidRDefault="00AB4A1E" w:rsidP="008B7D4A">
            <w:r w:rsidRPr="00AB4A1E">
              <w:t>20100603</w:t>
            </w:r>
          </w:p>
        </w:tc>
        <w:tc>
          <w:tcPr>
            <w:tcW w:w="0" w:type="auto"/>
          </w:tcPr>
          <w:p w:rsidR="00AB4A1E" w:rsidRPr="00AB4A1E" w:rsidRDefault="00AB4A1E" w:rsidP="008B7D4A">
            <w:r w:rsidRPr="00AB4A1E">
              <w:t>88</w:t>
            </w:r>
          </w:p>
        </w:tc>
        <w:tc>
          <w:tcPr>
            <w:tcW w:w="0" w:type="auto"/>
          </w:tcPr>
          <w:p w:rsidR="00AB4A1E" w:rsidRPr="00AB4A1E" w:rsidRDefault="00AB4A1E" w:rsidP="008B7D4A">
            <w:r w:rsidRPr="00AB4A1E">
              <w:t>3</w:t>
            </w:r>
          </w:p>
        </w:tc>
        <w:tc>
          <w:tcPr>
            <w:tcW w:w="0" w:type="auto"/>
          </w:tcPr>
          <w:p w:rsidR="00AB4A1E" w:rsidRPr="00AB4A1E" w:rsidRDefault="00AB4A1E" w:rsidP="008B7D4A">
            <w:r w:rsidRPr="00AB4A1E">
              <w:t>Innstilling fra energi- og miljøkomiteen om representantforslag fra stortingsrepresentantene Ketil Solvik-Olsen, Kjell Ivar Larsen og Oskar Jarle Grimstad om evaluering av lovverket som regulerer bygging av kraftlinjer</w:t>
            </w:r>
            <w:proofErr w:type="gramStart"/>
            <w:r w:rsidRPr="00AB4A1E">
              <w:t xml:space="preserve"> (Innst.</w:t>
            </w:r>
            <w:proofErr w:type="gramEnd"/>
            <w:r w:rsidRPr="00AB4A1E">
              <w:t xml:space="preserve"> 286 S (2009-2010), jf. Dokument 8:78 S (2009-2010))</w:t>
            </w:r>
          </w:p>
        </w:tc>
      </w:tr>
      <w:tr w:rsidR="00AB4A1E" w:rsidRPr="00AB4A1E" w:rsidTr="00AB4A1E">
        <w:tc>
          <w:tcPr>
            <w:tcW w:w="0" w:type="auto"/>
          </w:tcPr>
          <w:p w:rsidR="00AB4A1E" w:rsidRPr="00AB4A1E" w:rsidRDefault="00AB4A1E" w:rsidP="008B7D4A">
            <w:r w:rsidRPr="00AB4A1E">
              <w:t>20100603</w:t>
            </w:r>
          </w:p>
        </w:tc>
        <w:tc>
          <w:tcPr>
            <w:tcW w:w="0" w:type="auto"/>
          </w:tcPr>
          <w:p w:rsidR="00AB4A1E" w:rsidRPr="00AB4A1E" w:rsidRDefault="00AB4A1E" w:rsidP="008B7D4A">
            <w:r w:rsidRPr="00AB4A1E">
              <w:t>88</w:t>
            </w:r>
          </w:p>
        </w:tc>
        <w:tc>
          <w:tcPr>
            <w:tcW w:w="0" w:type="auto"/>
          </w:tcPr>
          <w:p w:rsidR="00AB4A1E" w:rsidRPr="00AB4A1E" w:rsidRDefault="00AB4A1E" w:rsidP="008B7D4A">
            <w:r w:rsidRPr="00AB4A1E">
              <w:t>4</w:t>
            </w:r>
          </w:p>
        </w:tc>
        <w:tc>
          <w:tcPr>
            <w:tcW w:w="0" w:type="auto"/>
          </w:tcPr>
          <w:p w:rsidR="00AB4A1E" w:rsidRPr="00AB4A1E" w:rsidRDefault="00AB4A1E" w:rsidP="008B7D4A">
            <w:r w:rsidRPr="00AB4A1E">
              <w:t>Innstilling fra energi- og miljøkomiteen om representantforslag fra stortingsrepresentantene Ketil Solvik-Olsen, Siri A. Meling, Line Henriette Hjemdal og Borghild Tenden om småkraftverk i overgangsordningen for grønne sertifikater</w:t>
            </w:r>
            <w:proofErr w:type="gramStart"/>
            <w:r w:rsidRPr="00AB4A1E">
              <w:t xml:space="preserve"> (Innst.</w:t>
            </w:r>
            <w:proofErr w:type="gramEnd"/>
            <w:r w:rsidRPr="00AB4A1E">
              <w:t xml:space="preserve"> 281 S (2009-2010), jf. Dokument 8:91 S (2009-2010))</w:t>
            </w:r>
          </w:p>
        </w:tc>
      </w:tr>
      <w:tr w:rsidR="00AB4A1E" w:rsidRPr="00AB4A1E" w:rsidTr="00AB4A1E">
        <w:tc>
          <w:tcPr>
            <w:tcW w:w="0" w:type="auto"/>
          </w:tcPr>
          <w:p w:rsidR="00AB4A1E" w:rsidRPr="00AB4A1E" w:rsidRDefault="00AB4A1E" w:rsidP="008B7D4A">
            <w:r w:rsidRPr="00AB4A1E">
              <w:t>20100603</w:t>
            </w:r>
          </w:p>
        </w:tc>
        <w:tc>
          <w:tcPr>
            <w:tcW w:w="0" w:type="auto"/>
          </w:tcPr>
          <w:p w:rsidR="00AB4A1E" w:rsidRPr="00AB4A1E" w:rsidRDefault="00AB4A1E" w:rsidP="008B7D4A">
            <w:r w:rsidRPr="00AB4A1E">
              <w:t>88</w:t>
            </w:r>
          </w:p>
        </w:tc>
        <w:tc>
          <w:tcPr>
            <w:tcW w:w="0" w:type="auto"/>
          </w:tcPr>
          <w:p w:rsidR="00AB4A1E" w:rsidRPr="00AB4A1E" w:rsidRDefault="00AB4A1E" w:rsidP="008B7D4A">
            <w:r w:rsidRPr="00AB4A1E">
              <w:t>5</w:t>
            </w:r>
          </w:p>
        </w:tc>
        <w:tc>
          <w:tcPr>
            <w:tcW w:w="0" w:type="auto"/>
          </w:tcPr>
          <w:p w:rsidR="00AB4A1E" w:rsidRPr="00AB4A1E" w:rsidRDefault="00AB4A1E" w:rsidP="008B7D4A">
            <w:r w:rsidRPr="00AB4A1E">
              <w:t>Innstilling fra energi- og miljøkomiteen om representantforslag fra stortingsrepresentantene Oskar Jarle Grimstad, Henning Skumsvoll og Ketil Solvik-Olsen om norsk vannkraftpolitikk</w:t>
            </w:r>
            <w:proofErr w:type="gramStart"/>
            <w:r w:rsidRPr="00AB4A1E">
              <w:t xml:space="preserve"> (Innst.</w:t>
            </w:r>
            <w:proofErr w:type="gramEnd"/>
            <w:r w:rsidRPr="00AB4A1E">
              <w:t xml:space="preserve"> 283 S (2009-2010), jf. Dokument 8:97 S (2009-2010))</w:t>
            </w:r>
          </w:p>
        </w:tc>
      </w:tr>
      <w:tr w:rsidR="00AB4A1E" w:rsidRPr="00AB4A1E" w:rsidTr="00AB4A1E">
        <w:tc>
          <w:tcPr>
            <w:tcW w:w="0" w:type="auto"/>
          </w:tcPr>
          <w:p w:rsidR="00AB4A1E" w:rsidRPr="00AB4A1E" w:rsidRDefault="00AB4A1E" w:rsidP="008B7D4A">
            <w:r w:rsidRPr="00AB4A1E">
              <w:t>20100603</w:t>
            </w:r>
          </w:p>
        </w:tc>
        <w:tc>
          <w:tcPr>
            <w:tcW w:w="0" w:type="auto"/>
          </w:tcPr>
          <w:p w:rsidR="00AB4A1E" w:rsidRPr="00AB4A1E" w:rsidRDefault="00AB4A1E" w:rsidP="008B7D4A">
            <w:r w:rsidRPr="00AB4A1E">
              <w:t>88</w:t>
            </w:r>
          </w:p>
        </w:tc>
        <w:tc>
          <w:tcPr>
            <w:tcW w:w="0" w:type="auto"/>
          </w:tcPr>
          <w:p w:rsidR="00AB4A1E" w:rsidRPr="00AB4A1E" w:rsidRDefault="00AB4A1E" w:rsidP="008B7D4A">
            <w:r w:rsidRPr="00AB4A1E">
              <w:t>6</w:t>
            </w:r>
          </w:p>
        </w:tc>
        <w:tc>
          <w:tcPr>
            <w:tcW w:w="0" w:type="auto"/>
          </w:tcPr>
          <w:p w:rsidR="00AB4A1E" w:rsidRPr="00AB4A1E" w:rsidRDefault="00AB4A1E" w:rsidP="008B7D4A">
            <w:r w:rsidRPr="00AB4A1E">
              <w:t xml:space="preserve">Referat </w:t>
            </w:r>
          </w:p>
        </w:tc>
      </w:tr>
      <w:tr w:rsidR="00AB4A1E" w:rsidRPr="00AB4A1E" w:rsidTr="00AB4A1E">
        <w:tc>
          <w:tcPr>
            <w:tcW w:w="0" w:type="auto"/>
          </w:tcPr>
          <w:p w:rsidR="00AB4A1E" w:rsidRPr="00AB4A1E" w:rsidRDefault="00AB4A1E" w:rsidP="008B7D4A">
            <w:r w:rsidRPr="00AB4A1E">
              <w:t>20100604</w:t>
            </w:r>
          </w:p>
        </w:tc>
        <w:tc>
          <w:tcPr>
            <w:tcW w:w="0" w:type="auto"/>
          </w:tcPr>
          <w:p w:rsidR="00AB4A1E" w:rsidRPr="00AB4A1E" w:rsidRDefault="00AB4A1E" w:rsidP="008B7D4A">
            <w:r w:rsidRPr="00AB4A1E">
              <w:t>89</w:t>
            </w:r>
          </w:p>
        </w:tc>
        <w:tc>
          <w:tcPr>
            <w:tcW w:w="0" w:type="auto"/>
          </w:tcPr>
          <w:p w:rsidR="00AB4A1E" w:rsidRPr="00AB4A1E" w:rsidRDefault="00AB4A1E" w:rsidP="008B7D4A">
            <w:r w:rsidRPr="00AB4A1E">
              <w:t>1</w:t>
            </w:r>
          </w:p>
        </w:tc>
        <w:tc>
          <w:tcPr>
            <w:tcW w:w="0" w:type="auto"/>
          </w:tcPr>
          <w:p w:rsidR="00AB4A1E" w:rsidRPr="00AB4A1E" w:rsidRDefault="00AB4A1E" w:rsidP="008B7D4A">
            <w:r w:rsidRPr="00AB4A1E">
              <w:t>Innstilling fra kirke-, utdannings- og forskningskomiteen om endringar i opplæringslova og privatskolelova (leksehjelp m.m.)</w:t>
            </w:r>
            <w:proofErr w:type="gramStart"/>
            <w:r w:rsidRPr="00AB4A1E">
              <w:t xml:space="preserve"> (Innst.</w:t>
            </w:r>
            <w:proofErr w:type="gramEnd"/>
            <w:r w:rsidRPr="00AB4A1E">
              <w:t xml:space="preserve"> 279 L (2009-2010), jf. Prop. 95 L (2009-2010))</w:t>
            </w:r>
          </w:p>
        </w:tc>
      </w:tr>
      <w:tr w:rsidR="00AB4A1E" w:rsidRPr="00AB4A1E" w:rsidTr="00AB4A1E">
        <w:tc>
          <w:tcPr>
            <w:tcW w:w="0" w:type="auto"/>
          </w:tcPr>
          <w:p w:rsidR="00AB4A1E" w:rsidRPr="00AB4A1E" w:rsidRDefault="00AB4A1E" w:rsidP="008B7D4A">
            <w:r w:rsidRPr="00AB4A1E">
              <w:t>20100604</w:t>
            </w:r>
          </w:p>
        </w:tc>
        <w:tc>
          <w:tcPr>
            <w:tcW w:w="0" w:type="auto"/>
          </w:tcPr>
          <w:p w:rsidR="00AB4A1E" w:rsidRPr="00AB4A1E" w:rsidRDefault="00AB4A1E" w:rsidP="008B7D4A">
            <w:r w:rsidRPr="00AB4A1E">
              <w:t>89</w:t>
            </w:r>
          </w:p>
        </w:tc>
        <w:tc>
          <w:tcPr>
            <w:tcW w:w="0" w:type="auto"/>
          </w:tcPr>
          <w:p w:rsidR="00AB4A1E" w:rsidRPr="00AB4A1E" w:rsidRDefault="00AB4A1E" w:rsidP="008B7D4A">
            <w:r w:rsidRPr="00AB4A1E">
              <w:t>2</w:t>
            </w:r>
          </w:p>
        </w:tc>
        <w:tc>
          <w:tcPr>
            <w:tcW w:w="0" w:type="auto"/>
          </w:tcPr>
          <w:p w:rsidR="00AB4A1E" w:rsidRPr="00AB4A1E" w:rsidRDefault="00AB4A1E" w:rsidP="008B7D4A">
            <w:r w:rsidRPr="00AB4A1E">
              <w:t>Innstilling fra næringskomiteen om endringer i fritids- og småbåtloven (kjøreforbud til sjøs og inndragning av båtførerbevis)</w:t>
            </w:r>
            <w:proofErr w:type="gramStart"/>
            <w:r w:rsidRPr="00AB4A1E">
              <w:t xml:space="preserve"> (Innst.</w:t>
            </w:r>
            <w:proofErr w:type="gramEnd"/>
            <w:r w:rsidRPr="00AB4A1E">
              <w:t xml:space="preserve"> 248 L (2009-2010), jf. Prop. 85 L (2009-2010))</w:t>
            </w:r>
          </w:p>
        </w:tc>
      </w:tr>
      <w:tr w:rsidR="00AB4A1E" w:rsidRPr="00AB4A1E" w:rsidTr="00AB4A1E">
        <w:tc>
          <w:tcPr>
            <w:tcW w:w="0" w:type="auto"/>
          </w:tcPr>
          <w:p w:rsidR="00AB4A1E" w:rsidRPr="00AB4A1E" w:rsidRDefault="00AB4A1E" w:rsidP="008B7D4A">
            <w:r w:rsidRPr="00AB4A1E">
              <w:t>20100604</w:t>
            </w:r>
          </w:p>
        </w:tc>
        <w:tc>
          <w:tcPr>
            <w:tcW w:w="0" w:type="auto"/>
          </w:tcPr>
          <w:p w:rsidR="00AB4A1E" w:rsidRPr="00AB4A1E" w:rsidRDefault="00AB4A1E" w:rsidP="008B7D4A">
            <w:r w:rsidRPr="00AB4A1E">
              <w:t>89</w:t>
            </w:r>
          </w:p>
        </w:tc>
        <w:tc>
          <w:tcPr>
            <w:tcW w:w="0" w:type="auto"/>
          </w:tcPr>
          <w:p w:rsidR="00AB4A1E" w:rsidRPr="00AB4A1E" w:rsidRDefault="00AB4A1E" w:rsidP="008B7D4A">
            <w:r w:rsidRPr="00AB4A1E">
              <w:t>3</w:t>
            </w:r>
          </w:p>
        </w:tc>
        <w:tc>
          <w:tcPr>
            <w:tcW w:w="0" w:type="auto"/>
          </w:tcPr>
          <w:p w:rsidR="00AB4A1E" w:rsidRPr="00AB4A1E" w:rsidRDefault="00AB4A1E" w:rsidP="008B7D4A">
            <w:r w:rsidRPr="00AB4A1E">
              <w:t>Innstilling fra næringskomiteen om lov om varer av edelt metall mv.</w:t>
            </w:r>
            <w:proofErr w:type="gramStart"/>
            <w:r w:rsidRPr="00AB4A1E">
              <w:t xml:space="preserve"> (Innst.</w:t>
            </w:r>
            <w:proofErr w:type="gramEnd"/>
            <w:r w:rsidRPr="00AB4A1E">
              <w:t xml:space="preserve"> 291 L (2009-2010), jf. Prop. 98 L (2009-2010))</w:t>
            </w:r>
          </w:p>
        </w:tc>
      </w:tr>
      <w:tr w:rsidR="00AB4A1E" w:rsidRPr="00AB4A1E" w:rsidTr="00AB4A1E">
        <w:tc>
          <w:tcPr>
            <w:tcW w:w="0" w:type="auto"/>
          </w:tcPr>
          <w:p w:rsidR="00AB4A1E" w:rsidRPr="00AB4A1E" w:rsidRDefault="00AB4A1E" w:rsidP="008B7D4A">
            <w:r w:rsidRPr="00AB4A1E">
              <w:t>20100604</w:t>
            </w:r>
          </w:p>
        </w:tc>
        <w:tc>
          <w:tcPr>
            <w:tcW w:w="0" w:type="auto"/>
          </w:tcPr>
          <w:p w:rsidR="00AB4A1E" w:rsidRPr="00AB4A1E" w:rsidRDefault="00AB4A1E" w:rsidP="008B7D4A">
            <w:r w:rsidRPr="00AB4A1E">
              <w:t>89</w:t>
            </w:r>
          </w:p>
        </w:tc>
        <w:tc>
          <w:tcPr>
            <w:tcW w:w="0" w:type="auto"/>
          </w:tcPr>
          <w:p w:rsidR="00AB4A1E" w:rsidRPr="00AB4A1E" w:rsidRDefault="00AB4A1E" w:rsidP="008B7D4A">
            <w:r w:rsidRPr="00AB4A1E">
              <w:t>4</w:t>
            </w:r>
          </w:p>
        </w:tc>
        <w:tc>
          <w:tcPr>
            <w:tcW w:w="0" w:type="auto"/>
          </w:tcPr>
          <w:p w:rsidR="00AB4A1E" w:rsidRPr="00AB4A1E" w:rsidRDefault="00AB4A1E" w:rsidP="008B7D4A">
            <w:r w:rsidRPr="00AB4A1E">
              <w:t xml:space="preserve">Referat </w:t>
            </w:r>
          </w:p>
        </w:tc>
      </w:tr>
      <w:tr w:rsidR="00AB4A1E" w:rsidRPr="00AB4A1E" w:rsidTr="00AB4A1E">
        <w:tc>
          <w:tcPr>
            <w:tcW w:w="0" w:type="auto"/>
          </w:tcPr>
          <w:p w:rsidR="00AB4A1E" w:rsidRPr="00AB4A1E" w:rsidRDefault="00AB4A1E" w:rsidP="008B7D4A">
            <w:r w:rsidRPr="00AB4A1E">
              <w:t>20100607</w:t>
            </w:r>
          </w:p>
        </w:tc>
        <w:tc>
          <w:tcPr>
            <w:tcW w:w="0" w:type="auto"/>
          </w:tcPr>
          <w:p w:rsidR="00AB4A1E" w:rsidRPr="00AB4A1E" w:rsidRDefault="00AB4A1E" w:rsidP="008B7D4A">
            <w:r w:rsidRPr="00AB4A1E">
              <w:t>90</w:t>
            </w:r>
          </w:p>
        </w:tc>
        <w:tc>
          <w:tcPr>
            <w:tcW w:w="0" w:type="auto"/>
          </w:tcPr>
          <w:p w:rsidR="00AB4A1E" w:rsidRPr="00AB4A1E" w:rsidRDefault="00AB4A1E" w:rsidP="008B7D4A">
            <w:r w:rsidRPr="00AB4A1E">
              <w:t>1</w:t>
            </w:r>
          </w:p>
        </w:tc>
        <w:tc>
          <w:tcPr>
            <w:tcW w:w="0" w:type="auto"/>
          </w:tcPr>
          <w:p w:rsidR="00AB4A1E" w:rsidRPr="00AB4A1E" w:rsidRDefault="00AB4A1E" w:rsidP="008B7D4A">
            <w:r w:rsidRPr="00AB4A1E">
              <w:t>Innstilling fra energi- og miljøkomiteen om representantforslag fra stortingsrepresentantene Erna Solberg, Trond Helleland, Nikolai Astrup og Siri A. Meling om opprettelse av et fond og virkemiddelapparat for utvikling av klimavennlig teknologi</w:t>
            </w:r>
            <w:proofErr w:type="gramStart"/>
            <w:r w:rsidRPr="00AB4A1E">
              <w:t xml:space="preserve"> (Innst.</w:t>
            </w:r>
            <w:proofErr w:type="gramEnd"/>
            <w:r w:rsidRPr="00AB4A1E">
              <w:t xml:space="preserve"> 287 S (2009-2010), jf. Dokument 8:84 S (2009-2010))</w:t>
            </w:r>
          </w:p>
        </w:tc>
      </w:tr>
      <w:tr w:rsidR="00AB4A1E" w:rsidRPr="00AB4A1E" w:rsidTr="00AB4A1E">
        <w:tc>
          <w:tcPr>
            <w:tcW w:w="0" w:type="auto"/>
          </w:tcPr>
          <w:p w:rsidR="00AB4A1E" w:rsidRPr="00AB4A1E" w:rsidRDefault="00AB4A1E" w:rsidP="008B7D4A">
            <w:r w:rsidRPr="00AB4A1E">
              <w:lastRenderedPageBreak/>
              <w:t>20100607</w:t>
            </w:r>
          </w:p>
        </w:tc>
        <w:tc>
          <w:tcPr>
            <w:tcW w:w="0" w:type="auto"/>
          </w:tcPr>
          <w:p w:rsidR="00AB4A1E" w:rsidRPr="00AB4A1E" w:rsidRDefault="00AB4A1E" w:rsidP="008B7D4A">
            <w:r w:rsidRPr="00AB4A1E">
              <w:t>90</w:t>
            </w:r>
          </w:p>
        </w:tc>
        <w:tc>
          <w:tcPr>
            <w:tcW w:w="0" w:type="auto"/>
          </w:tcPr>
          <w:p w:rsidR="00AB4A1E" w:rsidRPr="00AB4A1E" w:rsidRDefault="00AB4A1E" w:rsidP="008B7D4A">
            <w:r w:rsidRPr="00AB4A1E">
              <w:t>2</w:t>
            </w:r>
          </w:p>
        </w:tc>
        <w:tc>
          <w:tcPr>
            <w:tcW w:w="0" w:type="auto"/>
          </w:tcPr>
          <w:p w:rsidR="00AB4A1E" w:rsidRPr="00AB4A1E" w:rsidRDefault="00AB4A1E" w:rsidP="008B7D4A">
            <w:r w:rsidRPr="00AB4A1E">
              <w:t>Innstilling fra energi- og miljøkomiteen om representantforslag fra stortingsrepresentantene Per Roar Bredvold, Robert Eriksson, Oskar Jarle Grimstad, Morten Ørsal Johansen, Tord Lien og Torgeir Trældal om endring av forvaltningen av rovdyrpolitikken</w:t>
            </w:r>
            <w:proofErr w:type="gramStart"/>
            <w:r w:rsidRPr="00AB4A1E">
              <w:t xml:space="preserve"> (Innst.</w:t>
            </w:r>
            <w:proofErr w:type="gramEnd"/>
            <w:r w:rsidRPr="00AB4A1E">
              <w:t xml:space="preserve"> 280 S (2009-2010), jf. Dokument 8:95 S (2009-2010))</w:t>
            </w:r>
          </w:p>
        </w:tc>
      </w:tr>
      <w:tr w:rsidR="00AB4A1E" w:rsidRPr="00AB4A1E" w:rsidTr="00AB4A1E">
        <w:tc>
          <w:tcPr>
            <w:tcW w:w="0" w:type="auto"/>
          </w:tcPr>
          <w:p w:rsidR="00AB4A1E" w:rsidRPr="00AB4A1E" w:rsidRDefault="00AB4A1E" w:rsidP="008B7D4A">
            <w:r w:rsidRPr="00AB4A1E">
              <w:t>20100607</w:t>
            </w:r>
          </w:p>
        </w:tc>
        <w:tc>
          <w:tcPr>
            <w:tcW w:w="0" w:type="auto"/>
          </w:tcPr>
          <w:p w:rsidR="00AB4A1E" w:rsidRPr="00AB4A1E" w:rsidRDefault="00AB4A1E" w:rsidP="008B7D4A">
            <w:r w:rsidRPr="00AB4A1E">
              <w:t>90</w:t>
            </w:r>
          </w:p>
        </w:tc>
        <w:tc>
          <w:tcPr>
            <w:tcW w:w="0" w:type="auto"/>
          </w:tcPr>
          <w:p w:rsidR="00AB4A1E" w:rsidRPr="00AB4A1E" w:rsidRDefault="00AB4A1E" w:rsidP="008B7D4A">
            <w:r w:rsidRPr="00AB4A1E">
              <w:t>3</w:t>
            </w:r>
          </w:p>
        </w:tc>
        <w:tc>
          <w:tcPr>
            <w:tcW w:w="0" w:type="auto"/>
          </w:tcPr>
          <w:p w:rsidR="00AB4A1E" w:rsidRPr="00AB4A1E" w:rsidRDefault="00AB4A1E" w:rsidP="008B7D4A">
            <w:r w:rsidRPr="00AB4A1E">
              <w:t>Innstilling fra energi- og miljøkomiteen om representantforslag fra stortingsrepresentantene Ketil Solvik-Olsen, Henning Skumsvoll, Oskar Jarle Grimstad, Tord Lien, Robert Eriksson og Harald T. Nesvik om å endre krav om umiddelbar CO2-rensing ved nye gasskraftverk</w:t>
            </w:r>
            <w:proofErr w:type="gramStart"/>
            <w:r w:rsidRPr="00AB4A1E">
              <w:t xml:space="preserve"> (Innst.</w:t>
            </w:r>
            <w:proofErr w:type="gramEnd"/>
            <w:r w:rsidRPr="00AB4A1E">
              <w:t xml:space="preserve"> 285 S (2009-2010), jf. Dokument 8:96 S (2009-2010))</w:t>
            </w:r>
          </w:p>
        </w:tc>
      </w:tr>
      <w:tr w:rsidR="00AB4A1E" w:rsidRPr="00AB4A1E" w:rsidTr="00AB4A1E">
        <w:tc>
          <w:tcPr>
            <w:tcW w:w="0" w:type="auto"/>
          </w:tcPr>
          <w:p w:rsidR="00AB4A1E" w:rsidRPr="00AB4A1E" w:rsidRDefault="00AB4A1E" w:rsidP="008B7D4A">
            <w:r w:rsidRPr="00AB4A1E">
              <w:t>20100607</w:t>
            </w:r>
          </w:p>
        </w:tc>
        <w:tc>
          <w:tcPr>
            <w:tcW w:w="0" w:type="auto"/>
          </w:tcPr>
          <w:p w:rsidR="00AB4A1E" w:rsidRPr="00AB4A1E" w:rsidRDefault="00AB4A1E" w:rsidP="008B7D4A">
            <w:r w:rsidRPr="00AB4A1E">
              <w:t>90</w:t>
            </w:r>
          </w:p>
        </w:tc>
        <w:tc>
          <w:tcPr>
            <w:tcW w:w="0" w:type="auto"/>
          </w:tcPr>
          <w:p w:rsidR="00AB4A1E" w:rsidRPr="00AB4A1E" w:rsidRDefault="00AB4A1E" w:rsidP="008B7D4A">
            <w:r w:rsidRPr="00AB4A1E">
              <w:t>4</w:t>
            </w:r>
          </w:p>
        </w:tc>
        <w:tc>
          <w:tcPr>
            <w:tcW w:w="0" w:type="auto"/>
          </w:tcPr>
          <w:p w:rsidR="00AB4A1E" w:rsidRPr="00AB4A1E" w:rsidRDefault="00AB4A1E" w:rsidP="008B7D4A">
            <w:r w:rsidRPr="00AB4A1E">
              <w:t>Innstilling fra energi- og miljøkomiteen om representantforslag fra stortingsrepresentantene Ketil Solvik-Olsen, Henning Skumsvoll, Oskar Jarle Grimstad og Torkil Åmland om å styrke lokal forvaltning av arealer i strandsonen</w:t>
            </w:r>
            <w:proofErr w:type="gramStart"/>
            <w:r w:rsidRPr="00AB4A1E">
              <w:t xml:space="preserve"> (Innst.</w:t>
            </w:r>
            <w:proofErr w:type="gramEnd"/>
            <w:r w:rsidRPr="00AB4A1E">
              <w:t xml:space="preserve"> 284 S (2009-2010), jf. Dokument 8:98 S (2009-2010))</w:t>
            </w:r>
          </w:p>
        </w:tc>
      </w:tr>
      <w:tr w:rsidR="00AB4A1E" w:rsidRPr="00AB4A1E" w:rsidTr="00AB4A1E">
        <w:tc>
          <w:tcPr>
            <w:tcW w:w="0" w:type="auto"/>
          </w:tcPr>
          <w:p w:rsidR="00AB4A1E" w:rsidRPr="00AB4A1E" w:rsidRDefault="00AB4A1E" w:rsidP="008B7D4A">
            <w:r w:rsidRPr="00AB4A1E">
              <w:t>20100607</w:t>
            </w:r>
          </w:p>
        </w:tc>
        <w:tc>
          <w:tcPr>
            <w:tcW w:w="0" w:type="auto"/>
          </w:tcPr>
          <w:p w:rsidR="00AB4A1E" w:rsidRPr="00AB4A1E" w:rsidRDefault="00AB4A1E" w:rsidP="008B7D4A">
            <w:r w:rsidRPr="00AB4A1E">
              <w:t>90</w:t>
            </w:r>
          </w:p>
        </w:tc>
        <w:tc>
          <w:tcPr>
            <w:tcW w:w="0" w:type="auto"/>
          </w:tcPr>
          <w:p w:rsidR="00AB4A1E" w:rsidRPr="00AB4A1E" w:rsidRDefault="00AB4A1E" w:rsidP="008B7D4A">
            <w:r w:rsidRPr="00AB4A1E">
              <w:t>5</w:t>
            </w:r>
          </w:p>
        </w:tc>
        <w:tc>
          <w:tcPr>
            <w:tcW w:w="0" w:type="auto"/>
          </w:tcPr>
          <w:p w:rsidR="00AB4A1E" w:rsidRPr="00AB4A1E" w:rsidRDefault="00AB4A1E" w:rsidP="008B7D4A">
            <w:r w:rsidRPr="00AB4A1E">
              <w:t>Innstilling fra energi- og miljøkomiteen om representantforslag fra stortingsrepresentantene Trine Skei Grande og Borghild Tenden om en styrking av miljø- og klimaarbeidet i kommunene</w:t>
            </w:r>
            <w:proofErr w:type="gramStart"/>
            <w:r w:rsidRPr="00AB4A1E">
              <w:t xml:space="preserve"> (Innst.</w:t>
            </w:r>
            <w:proofErr w:type="gramEnd"/>
            <w:r w:rsidRPr="00AB4A1E">
              <w:t xml:space="preserve"> 320 S (2009-2010), jf. Dokument 8:114 S (2009-2010))</w:t>
            </w:r>
          </w:p>
        </w:tc>
      </w:tr>
      <w:tr w:rsidR="00AB4A1E" w:rsidRPr="00AB4A1E" w:rsidTr="00AB4A1E">
        <w:tc>
          <w:tcPr>
            <w:tcW w:w="0" w:type="auto"/>
          </w:tcPr>
          <w:p w:rsidR="00AB4A1E" w:rsidRPr="00AB4A1E" w:rsidRDefault="00AB4A1E" w:rsidP="008B7D4A">
            <w:r w:rsidRPr="00AB4A1E">
              <w:t>20100607</w:t>
            </w:r>
          </w:p>
        </w:tc>
        <w:tc>
          <w:tcPr>
            <w:tcW w:w="0" w:type="auto"/>
          </w:tcPr>
          <w:p w:rsidR="00AB4A1E" w:rsidRPr="00AB4A1E" w:rsidRDefault="00AB4A1E" w:rsidP="008B7D4A">
            <w:r w:rsidRPr="00AB4A1E">
              <w:t>90</w:t>
            </w:r>
          </w:p>
        </w:tc>
        <w:tc>
          <w:tcPr>
            <w:tcW w:w="0" w:type="auto"/>
          </w:tcPr>
          <w:p w:rsidR="00AB4A1E" w:rsidRPr="00AB4A1E" w:rsidRDefault="00AB4A1E" w:rsidP="008B7D4A">
            <w:r w:rsidRPr="00AB4A1E">
              <w:t>6</w:t>
            </w:r>
          </w:p>
        </w:tc>
        <w:tc>
          <w:tcPr>
            <w:tcW w:w="0" w:type="auto"/>
          </w:tcPr>
          <w:p w:rsidR="00AB4A1E" w:rsidRPr="00AB4A1E" w:rsidRDefault="00AB4A1E" w:rsidP="008B7D4A">
            <w:r w:rsidRPr="00AB4A1E">
              <w:t>Innstilling fra energi- og miljøkomiteen om representantforslag fra stortingsrepresentantene Ketil Solvik-Olsen, Henning Skumsvoll, Christian Tybring-Gjedde, Peter N. Myhre, Per Arne Olsen og Oskar Jarle Grimstad om å vurdere Riksantikvarens mandat, fullmakter og rolle</w:t>
            </w:r>
            <w:proofErr w:type="gramStart"/>
            <w:r w:rsidRPr="00AB4A1E">
              <w:t xml:space="preserve"> (Innst.</w:t>
            </w:r>
            <w:proofErr w:type="gramEnd"/>
            <w:r w:rsidRPr="00AB4A1E">
              <w:t xml:space="preserve"> 321 S (2009-2010), jf. Dokument 8:115 S (2009-2010))</w:t>
            </w:r>
          </w:p>
        </w:tc>
      </w:tr>
      <w:tr w:rsidR="00AB4A1E" w:rsidRPr="00AB4A1E" w:rsidTr="00AB4A1E">
        <w:tc>
          <w:tcPr>
            <w:tcW w:w="0" w:type="auto"/>
          </w:tcPr>
          <w:p w:rsidR="00AB4A1E" w:rsidRPr="00AB4A1E" w:rsidRDefault="00AB4A1E" w:rsidP="008B7D4A">
            <w:r w:rsidRPr="00AB4A1E">
              <w:t>20100607</w:t>
            </w:r>
          </w:p>
        </w:tc>
        <w:tc>
          <w:tcPr>
            <w:tcW w:w="0" w:type="auto"/>
          </w:tcPr>
          <w:p w:rsidR="00AB4A1E" w:rsidRPr="00AB4A1E" w:rsidRDefault="00AB4A1E" w:rsidP="008B7D4A">
            <w:r w:rsidRPr="00AB4A1E">
              <w:t>90</w:t>
            </w:r>
          </w:p>
        </w:tc>
        <w:tc>
          <w:tcPr>
            <w:tcW w:w="0" w:type="auto"/>
          </w:tcPr>
          <w:p w:rsidR="00AB4A1E" w:rsidRPr="00AB4A1E" w:rsidRDefault="00AB4A1E" w:rsidP="008B7D4A">
            <w:r w:rsidRPr="00AB4A1E">
              <w:t>7</w:t>
            </w:r>
          </w:p>
        </w:tc>
        <w:tc>
          <w:tcPr>
            <w:tcW w:w="0" w:type="auto"/>
          </w:tcPr>
          <w:p w:rsidR="00AB4A1E" w:rsidRPr="00AB4A1E" w:rsidRDefault="00AB4A1E" w:rsidP="008B7D4A">
            <w:r w:rsidRPr="00AB4A1E">
              <w:t>Innstilling fra energi- og miljøkomiteen om representantforslag fra stortingsrepresentantene Harald T. Nesvik, Oskar Jarle Grimstad, Per Roar Bredvold og Torgeir Trældal om å oppheve forskrift om rikspolitisk bestemmelse for kjøpesentre</w:t>
            </w:r>
            <w:proofErr w:type="gramStart"/>
            <w:r w:rsidRPr="00AB4A1E">
              <w:t xml:space="preserve"> (Innst.</w:t>
            </w:r>
            <w:proofErr w:type="gramEnd"/>
            <w:r w:rsidRPr="00AB4A1E">
              <w:t xml:space="preserve"> 322 S (2009-2010), jf. Dokument 8:120 S (2009-2010))</w:t>
            </w:r>
          </w:p>
        </w:tc>
      </w:tr>
      <w:tr w:rsidR="00AB4A1E" w:rsidRPr="00AB4A1E" w:rsidTr="00AB4A1E">
        <w:tc>
          <w:tcPr>
            <w:tcW w:w="0" w:type="auto"/>
          </w:tcPr>
          <w:p w:rsidR="00AB4A1E" w:rsidRPr="00AB4A1E" w:rsidRDefault="00AB4A1E" w:rsidP="008B7D4A">
            <w:r w:rsidRPr="00AB4A1E">
              <w:t>20100607</w:t>
            </w:r>
          </w:p>
        </w:tc>
        <w:tc>
          <w:tcPr>
            <w:tcW w:w="0" w:type="auto"/>
          </w:tcPr>
          <w:p w:rsidR="00AB4A1E" w:rsidRPr="00AB4A1E" w:rsidRDefault="00AB4A1E" w:rsidP="008B7D4A">
            <w:r w:rsidRPr="00AB4A1E">
              <w:t>90</w:t>
            </w:r>
          </w:p>
        </w:tc>
        <w:tc>
          <w:tcPr>
            <w:tcW w:w="0" w:type="auto"/>
          </w:tcPr>
          <w:p w:rsidR="00AB4A1E" w:rsidRPr="00AB4A1E" w:rsidRDefault="00AB4A1E" w:rsidP="008B7D4A">
            <w:r w:rsidRPr="00AB4A1E">
              <w:t>8</w:t>
            </w:r>
          </w:p>
        </w:tc>
        <w:tc>
          <w:tcPr>
            <w:tcW w:w="0" w:type="auto"/>
          </w:tcPr>
          <w:p w:rsidR="00AB4A1E" w:rsidRPr="00AB4A1E" w:rsidRDefault="00AB4A1E" w:rsidP="008B7D4A">
            <w:r w:rsidRPr="00AB4A1E">
              <w:t>Innstilling fra energi- og miljøkomiteen om representantforslag fra stortingsrepresentantene Line Henriette Hjemdal, Nikolai Astrup og Borghild Tenden om rask iverksettelse av samfunnsøkonomisk lønnsomme klimatiltak fra Klimakur 2020 og oppfølging av klimaforliket</w:t>
            </w:r>
            <w:proofErr w:type="gramStart"/>
            <w:r w:rsidRPr="00AB4A1E">
              <w:t xml:space="preserve"> (Innst.</w:t>
            </w:r>
            <w:proofErr w:type="gramEnd"/>
            <w:r w:rsidRPr="00AB4A1E">
              <w:t xml:space="preserve"> 318 S (2009-2010), jf. Dokument 8:121 S (2009-2010))</w:t>
            </w:r>
          </w:p>
        </w:tc>
      </w:tr>
      <w:tr w:rsidR="00AB4A1E" w:rsidRPr="00AB4A1E" w:rsidTr="00AB4A1E">
        <w:tc>
          <w:tcPr>
            <w:tcW w:w="0" w:type="auto"/>
          </w:tcPr>
          <w:p w:rsidR="00AB4A1E" w:rsidRPr="00AB4A1E" w:rsidRDefault="00AB4A1E" w:rsidP="008B7D4A">
            <w:r w:rsidRPr="00AB4A1E">
              <w:t>20100607</w:t>
            </w:r>
          </w:p>
        </w:tc>
        <w:tc>
          <w:tcPr>
            <w:tcW w:w="0" w:type="auto"/>
          </w:tcPr>
          <w:p w:rsidR="00AB4A1E" w:rsidRPr="00AB4A1E" w:rsidRDefault="00AB4A1E" w:rsidP="008B7D4A">
            <w:r w:rsidRPr="00AB4A1E">
              <w:t>90</w:t>
            </w:r>
          </w:p>
        </w:tc>
        <w:tc>
          <w:tcPr>
            <w:tcW w:w="0" w:type="auto"/>
          </w:tcPr>
          <w:p w:rsidR="00AB4A1E" w:rsidRPr="00AB4A1E" w:rsidRDefault="00AB4A1E" w:rsidP="008B7D4A">
            <w:r w:rsidRPr="00AB4A1E">
              <w:t>9</w:t>
            </w:r>
          </w:p>
        </w:tc>
        <w:tc>
          <w:tcPr>
            <w:tcW w:w="0" w:type="auto"/>
          </w:tcPr>
          <w:p w:rsidR="00AB4A1E" w:rsidRPr="00AB4A1E" w:rsidRDefault="00AB4A1E" w:rsidP="008B7D4A">
            <w:r w:rsidRPr="00AB4A1E">
              <w:t xml:space="preserve">Interpellasjon fra representanten Dagfinn Høybråten til arbeidsministeren: </w:t>
            </w:r>
          </w:p>
        </w:tc>
      </w:tr>
      <w:tr w:rsidR="00AB4A1E" w:rsidRPr="00AB4A1E" w:rsidTr="00AB4A1E">
        <w:tc>
          <w:tcPr>
            <w:tcW w:w="0" w:type="auto"/>
          </w:tcPr>
          <w:p w:rsidR="00AB4A1E" w:rsidRPr="00AB4A1E" w:rsidRDefault="00AB4A1E" w:rsidP="008B7D4A">
            <w:r w:rsidRPr="00AB4A1E">
              <w:t>20100607</w:t>
            </w:r>
          </w:p>
        </w:tc>
        <w:tc>
          <w:tcPr>
            <w:tcW w:w="0" w:type="auto"/>
          </w:tcPr>
          <w:p w:rsidR="00AB4A1E" w:rsidRPr="00AB4A1E" w:rsidRDefault="00AB4A1E" w:rsidP="008B7D4A">
            <w:r w:rsidRPr="00AB4A1E">
              <w:t>90</w:t>
            </w:r>
          </w:p>
        </w:tc>
        <w:tc>
          <w:tcPr>
            <w:tcW w:w="0" w:type="auto"/>
          </w:tcPr>
          <w:p w:rsidR="00AB4A1E" w:rsidRPr="00AB4A1E" w:rsidRDefault="00AB4A1E" w:rsidP="008B7D4A">
            <w:r w:rsidRPr="00AB4A1E">
              <w:t>10</w:t>
            </w:r>
          </w:p>
        </w:tc>
        <w:tc>
          <w:tcPr>
            <w:tcW w:w="0" w:type="auto"/>
          </w:tcPr>
          <w:p w:rsidR="00AB4A1E" w:rsidRPr="00AB4A1E" w:rsidRDefault="00AB4A1E" w:rsidP="008B7D4A">
            <w:r w:rsidRPr="00AB4A1E">
              <w:t xml:space="preserve">Referat </w:t>
            </w:r>
          </w:p>
        </w:tc>
      </w:tr>
      <w:tr w:rsidR="00AB4A1E" w:rsidRPr="00AB4A1E" w:rsidTr="00AB4A1E">
        <w:tc>
          <w:tcPr>
            <w:tcW w:w="0" w:type="auto"/>
          </w:tcPr>
          <w:p w:rsidR="00AB4A1E" w:rsidRPr="00AB4A1E" w:rsidRDefault="00AB4A1E" w:rsidP="008B7D4A">
            <w:r w:rsidRPr="00AB4A1E">
              <w:t>20100608</w:t>
            </w:r>
          </w:p>
        </w:tc>
        <w:tc>
          <w:tcPr>
            <w:tcW w:w="0" w:type="auto"/>
          </w:tcPr>
          <w:p w:rsidR="00AB4A1E" w:rsidRPr="00AB4A1E" w:rsidRDefault="00AB4A1E" w:rsidP="008B7D4A">
            <w:r w:rsidRPr="00AB4A1E">
              <w:t>91</w:t>
            </w:r>
          </w:p>
        </w:tc>
        <w:tc>
          <w:tcPr>
            <w:tcW w:w="0" w:type="auto"/>
          </w:tcPr>
          <w:p w:rsidR="00AB4A1E" w:rsidRPr="00AB4A1E" w:rsidRDefault="00AB4A1E" w:rsidP="008B7D4A">
            <w:r w:rsidRPr="00AB4A1E">
              <w:t>1</w:t>
            </w:r>
          </w:p>
        </w:tc>
        <w:tc>
          <w:tcPr>
            <w:tcW w:w="0" w:type="auto"/>
          </w:tcPr>
          <w:p w:rsidR="00AB4A1E" w:rsidRPr="00AB4A1E" w:rsidRDefault="00AB4A1E" w:rsidP="008B7D4A">
            <w:r w:rsidRPr="00AB4A1E">
              <w:t>Innstilling fra familie- og kulturkomiteen om tilsagn om statstilskudd til å arrangere Sjakk-OL i Tromsø i 2014</w:t>
            </w:r>
            <w:proofErr w:type="gramStart"/>
            <w:r w:rsidRPr="00AB4A1E">
              <w:t xml:space="preserve"> (Innst.</w:t>
            </w:r>
            <w:proofErr w:type="gramEnd"/>
            <w:r w:rsidRPr="00AB4A1E">
              <w:t xml:space="preserve"> 239 S (2009-2010), jf. Prop. 88 S (2009-2010))</w:t>
            </w:r>
          </w:p>
        </w:tc>
      </w:tr>
      <w:tr w:rsidR="00AB4A1E" w:rsidRPr="00AB4A1E" w:rsidTr="00AB4A1E">
        <w:tc>
          <w:tcPr>
            <w:tcW w:w="0" w:type="auto"/>
          </w:tcPr>
          <w:p w:rsidR="00AB4A1E" w:rsidRPr="00AB4A1E" w:rsidRDefault="00AB4A1E" w:rsidP="008B7D4A">
            <w:r w:rsidRPr="00AB4A1E">
              <w:t>20100608</w:t>
            </w:r>
          </w:p>
        </w:tc>
        <w:tc>
          <w:tcPr>
            <w:tcW w:w="0" w:type="auto"/>
          </w:tcPr>
          <w:p w:rsidR="00AB4A1E" w:rsidRPr="00AB4A1E" w:rsidRDefault="00AB4A1E" w:rsidP="008B7D4A">
            <w:r w:rsidRPr="00AB4A1E">
              <w:t>91</w:t>
            </w:r>
          </w:p>
        </w:tc>
        <w:tc>
          <w:tcPr>
            <w:tcW w:w="0" w:type="auto"/>
          </w:tcPr>
          <w:p w:rsidR="00AB4A1E" w:rsidRPr="00AB4A1E" w:rsidRDefault="00AB4A1E" w:rsidP="008B7D4A">
            <w:r w:rsidRPr="00AB4A1E">
              <w:t>2</w:t>
            </w:r>
          </w:p>
        </w:tc>
        <w:tc>
          <w:tcPr>
            <w:tcW w:w="0" w:type="auto"/>
          </w:tcPr>
          <w:p w:rsidR="00AB4A1E" w:rsidRPr="00AB4A1E" w:rsidRDefault="00AB4A1E" w:rsidP="008B7D4A">
            <w:r w:rsidRPr="00AB4A1E">
              <w:t>Innstilling fra familie- og kulturkomiteen om endringer i lov 15. mai 1987 nr. 21 om film og videogram</w:t>
            </w:r>
            <w:proofErr w:type="gramStart"/>
            <w:r w:rsidRPr="00AB4A1E">
              <w:t xml:space="preserve"> (Innst.</w:t>
            </w:r>
            <w:proofErr w:type="gramEnd"/>
            <w:r w:rsidRPr="00AB4A1E">
              <w:t xml:space="preserve"> 274 L (2009-2010), jf. Prop. 102 L (2009-2010))</w:t>
            </w:r>
          </w:p>
        </w:tc>
      </w:tr>
      <w:tr w:rsidR="00AB4A1E" w:rsidRPr="00AB4A1E" w:rsidTr="00AB4A1E">
        <w:tc>
          <w:tcPr>
            <w:tcW w:w="0" w:type="auto"/>
          </w:tcPr>
          <w:p w:rsidR="00AB4A1E" w:rsidRPr="00AB4A1E" w:rsidRDefault="00AB4A1E" w:rsidP="008B7D4A">
            <w:r w:rsidRPr="00AB4A1E">
              <w:t>20100608</w:t>
            </w:r>
          </w:p>
        </w:tc>
        <w:tc>
          <w:tcPr>
            <w:tcW w:w="0" w:type="auto"/>
          </w:tcPr>
          <w:p w:rsidR="00AB4A1E" w:rsidRPr="00AB4A1E" w:rsidRDefault="00AB4A1E" w:rsidP="008B7D4A">
            <w:r w:rsidRPr="00AB4A1E">
              <w:t>91</w:t>
            </w:r>
          </w:p>
        </w:tc>
        <w:tc>
          <w:tcPr>
            <w:tcW w:w="0" w:type="auto"/>
          </w:tcPr>
          <w:p w:rsidR="00AB4A1E" w:rsidRPr="00AB4A1E" w:rsidRDefault="00AB4A1E" w:rsidP="008B7D4A">
            <w:r w:rsidRPr="00AB4A1E">
              <w:t>3</w:t>
            </w:r>
          </w:p>
        </w:tc>
        <w:tc>
          <w:tcPr>
            <w:tcW w:w="0" w:type="auto"/>
          </w:tcPr>
          <w:p w:rsidR="00AB4A1E" w:rsidRPr="00AB4A1E" w:rsidRDefault="00AB4A1E" w:rsidP="008B7D4A">
            <w:r w:rsidRPr="00AB4A1E">
              <w:t>Innstilling fra familie- og kulturkomiteen om endringer i bidragsinnkrevingsloven og barnelova (tilpasninger til Haag-konvensjonen av 2007)</w:t>
            </w:r>
            <w:proofErr w:type="gramStart"/>
            <w:r w:rsidRPr="00AB4A1E">
              <w:t xml:space="preserve"> (Innst.</w:t>
            </w:r>
            <w:proofErr w:type="gramEnd"/>
            <w:r w:rsidRPr="00AB4A1E">
              <w:t xml:space="preserve"> 307 L (2009-2010), jf. Prop. 118 L (2009-2010))</w:t>
            </w:r>
          </w:p>
        </w:tc>
      </w:tr>
      <w:tr w:rsidR="00AB4A1E" w:rsidRPr="00AB4A1E" w:rsidTr="00AB4A1E">
        <w:tc>
          <w:tcPr>
            <w:tcW w:w="0" w:type="auto"/>
          </w:tcPr>
          <w:p w:rsidR="00AB4A1E" w:rsidRPr="00AB4A1E" w:rsidRDefault="00AB4A1E" w:rsidP="008B7D4A">
            <w:r w:rsidRPr="00AB4A1E">
              <w:t>20100608</w:t>
            </w:r>
          </w:p>
        </w:tc>
        <w:tc>
          <w:tcPr>
            <w:tcW w:w="0" w:type="auto"/>
          </w:tcPr>
          <w:p w:rsidR="00AB4A1E" w:rsidRPr="00AB4A1E" w:rsidRDefault="00AB4A1E" w:rsidP="008B7D4A">
            <w:r w:rsidRPr="00AB4A1E">
              <w:t>91</w:t>
            </w:r>
          </w:p>
        </w:tc>
        <w:tc>
          <w:tcPr>
            <w:tcW w:w="0" w:type="auto"/>
          </w:tcPr>
          <w:p w:rsidR="00AB4A1E" w:rsidRPr="00AB4A1E" w:rsidRDefault="00AB4A1E" w:rsidP="008B7D4A">
            <w:r w:rsidRPr="00AB4A1E">
              <w:t>4</w:t>
            </w:r>
          </w:p>
        </w:tc>
        <w:tc>
          <w:tcPr>
            <w:tcW w:w="0" w:type="auto"/>
          </w:tcPr>
          <w:p w:rsidR="00AB4A1E" w:rsidRPr="00AB4A1E" w:rsidRDefault="00AB4A1E" w:rsidP="008B7D4A">
            <w:r w:rsidRPr="00AB4A1E">
              <w:t>Innstilling fra familie- og kulturkomiteen om endringer i lov om merking av forbruksvarer mv. og i enkelte andre lover</w:t>
            </w:r>
            <w:proofErr w:type="gramStart"/>
            <w:r w:rsidRPr="00AB4A1E">
              <w:t xml:space="preserve"> (Innst.</w:t>
            </w:r>
            <w:proofErr w:type="gramEnd"/>
            <w:r w:rsidRPr="00AB4A1E">
              <w:t xml:space="preserve"> 290 L (2009-2010), jf. Prop. 99 L (2009-2010))</w:t>
            </w:r>
          </w:p>
        </w:tc>
      </w:tr>
      <w:tr w:rsidR="00AB4A1E" w:rsidRPr="00AB4A1E" w:rsidTr="00AB4A1E">
        <w:tc>
          <w:tcPr>
            <w:tcW w:w="0" w:type="auto"/>
          </w:tcPr>
          <w:p w:rsidR="00AB4A1E" w:rsidRPr="00AB4A1E" w:rsidRDefault="00AB4A1E" w:rsidP="008B7D4A">
            <w:r w:rsidRPr="00AB4A1E">
              <w:t>20100608</w:t>
            </w:r>
          </w:p>
        </w:tc>
        <w:tc>
          <w:tcPr>
            <w:tcW w:w="0" w:type="auto"/>
          </w:tcPr>
          <w:p w:rsidR="00AB4A1E" w:rsidRPr="00AB4A1E" w:rsidRDefault="00AB4A1E" w:rsidP="008B7D4A">
            <w:r w:rsidRPr="00AB4A1E">
              <w:t>91</w:t>
            </w:r>
          </w:p>
        </w:tc>
        <w:tc>
          <w:tcPr>
            <w:tcW w:w="0" w:type="auto"/>
          </w:tcPr>
          <w:p w:rsidR="00AB4A1E" w:rsidRPr="00AB4A1E" w:rsidRDefault="00AB4A1E" w:rsidP="008B7D4A">
            <w:r w:rsidRPr="00AB4A1E">
              <w:t>5</w:t>
            </w:r>
          </w:p>
        </w:tc>
        <w:tc>
          <w:tcPr>
            <w:tcW w:w="0" w:type="auto"/>
          </w:tcPr>
          <w:p w:rsidR="00AB4A1E" w:rsidRPr="00AB4A1E" w:rsidRDefault="00AB4A1E" w:rsidP="008B7D4A">
            <w:r w:rsidRPr="00AB4A1E">
              <w:t>Innstilling fra familie- og kulturkomiteen om representantforslag fra stortingsrepresentantene Solveig Horne, Øyvind Korsberg og Ib Thomsen om å gi familien full frihet til å dele foreldrepermisjonen mellom mor og far</w:t>
            </w:r>
            <w:proofErr w:type="gramStart"/>
            <w:r w:rsidRPr="00AB4A1E">
              <w:t xml:space="preserve"> (Innst.</w:t>
            </w:r>
            <w:proofErr w:type="gramEnd"/>
            <w:r w:rsidRPr="00AB4A1E">
              <w:t xml:space="preserve"> 309 S (2009-2010), jf. Dokument 8:49 S (2009-2010))</w:t>
            </w:r>
          </w:p>
        </w:tc>
      </w:tr>
      <w:tr w:rsidR="00AB4A1E" w:rsidRPr="00AB4A1E" w:rsidTr="00AB4A1E">
        <w:tc>
          <w:tcPr>
            <w:tcW w:w="0" w:type="auto"/>
          </w:tcPr>
          <w:p w:rsidR="00AB4A1E" w:rsidRPr="00AB4A1E" w:rsidRDefault="00AB4A1E" w:rsidP="008B7D4A">
            <w:r w:rsidRPr="00AB4A1E">
              <w:t>20100608</w:t>
            </w:r>
          </w:p>
        </w:tc>
        <w:tc>
          <w:tcPr>
            <w:tcW w:w="0" w:type="auto"/>
          </w:tcPr>
          <w:p w:rsidR="00AB4A1E" w:rsidRPr="00AB4A1E" w:rsidRDefault="00AB4A1E" w:rsidP="008B7D4A">
            <w:r w:rsidRPr="00AB4A1E">
              <w:t>91</w:t>
            </w:r>
          </w:p>
        </w:tc>
        <w:tc>
          <w:tcPr>
            <w:tcW w:w="0" w:type="auto"/>
          </w:tcPr>
          <w:p w:rsidR="00AB4A1E" w:rsidRPr="00AB4A1E" w:rsidRDefault="00AB4A1E" w:rsidP="008B7D4A">
            <w:r w:rsidRPr="00AB4A1E">
              <w:t>6</w:t>
            </w:r>
          </w:p>
        </w:tc>
        <w:tc>
          <w:tcPr>
            <w:tcW w:w="0" w:type="auto"/>
          </w:tcPr>
          <w:p w:rsidR="00AB4A1E" w:rsidRPr="00AB4A1E" w:rsidRDefault="00AB4A1E" w:rsidP="008B7D4A">
            <w:r w:rsidRPr="00AB4A1E">
              <w:t>Forslag fra stortingsrepresentant Solveig Horne på vegne av Fremskrittspartiet, Høyre og Kristelig Folkeparti fremsatt i Stortingets møte 11. mai 2010</w:t>
            </w:r>
            <w:proofErr w:type="gramStart"/>
            <w:r w:rsidRPr="00AB4A1E">
              <w:t xml:space="preserve"> (jf. Innst.</w:t>
            </w:r>
            <w:proofErr w:type="gramEnd"/>
            <w:r w:rsidRPr="00AB4A1E">
              <w:t xml:space="preserve"> 240 L): </w:t>
            </w:r>
          </w:p>
        </w:tc>
      </w:tr>
      <w:tr w:rsidR="00AB4A1E" w:rsidRPr="00AB4A1E" w:rsidTr="00AB4A1E">
        <w:tc>
          <w:tcPr>
            <w:tcW w:w="0" w:type="auto"/>
          </w:tcPr>
          <w:p w:rsidR="00AB4A1E" w:rsidRPr="00AB4A1E" w:rsidRDefault="00AB4A1E" w:rsidP="008B7D4A">
            <w:r w:rsidRPr="00AB4A1E">
              <w:t>20100608</w:t>
            </w:r>
          </w:p>
        </w:tc>
        <w:tc>
          <w:tcPr>
            <w:tcW w:w="0" w:type="auto"/>
          </w:tcPr>
          <w:p w:rsidR="00AB4A1E" w:rsidRPr="00AB4A1E" w:rsidRDefault="00AB4A1E" w:rsidP="008B7D4A">
            <w:r w:rsidRPr="00AB4A1E">
              <w:t>91</w:t>
            </w:r>
          </w:p>
        </w:tc>
        <w:tc>
          <w:tcPr>
            <w:tcW w:w="0" w:type="auto"/>
          </w:tcPr>
          <w:p w:rsidR="00AB4A1E" w:rsidRPr="00AB4A1E" w:rsidRDefault="00AB4A1E" w:rsidP="008B7D4A">
            <w:r w:rsidRPr="00AB4A1E">
              <w:t>7</w:t>
            </w:r>
          </w:p>
        </w:tc>
        <w:tc>
          <w:tcPr>
            <w:tcW w:w="0" w:type="auto"/>
          </w:tcPr>
          <w:p w:rsidR="00AB4A1E" w:rsidRPr="00AB4A1E" w:rsidRDefault="00AB4A1E" w:rsidP="008B7D4A">
            <w:r w:rsidRPr="00AB4A1E">
              <w:t>Innstilling fra familie- og kulturkomiteen om endringer i barnehageloven</w:t>
            </w:r>
            <w:proofErr w:type="gramStart"/>
            <w:r w:rsidRPr="00AB4A1E">
              <w:t xml:space="preserve"> (Innst.</w:t>
            </w:r>
            <w:proofErr w:type="gramEnd"/>
            <w:r w:rsidRPr="00AB4A1E">
              <w:t xml:space="preserve"> 273 L (2009-2010), jf. Prop. 105 L (2009-2010))</w:t>
            </w:r>
          </w:p>
        </w:tc>
      </w:tr>
      <w:tr w:rsidR="00AB4A1E" w:rsidRPr="00AB4A1E" w:rsidTr="00AB4A1E">
        <w:tc>
          <w:tcPr>
            <w:tcW w:w="0" w:type="auto"/>
          </w:tcPr>
          <w:p w:rsidR="00AB4A1E" w:rsidRPr="00AB4A1E" w:rsidRDefault="00AB4A1E" w:rsidP="008B7D4A">
            <w:r w:rsidRPr="00AB4A1E">
              <w:t>20100608</w:t>
            </w:r>
          </w:p>
        </w:tc>
        <w:tc>
          <w:tcPr>
            <w:tcW w:w="0" w:type="auto"/>
          </w:tcPr>
          <w:p w:rsidR="00AB4A1E" w:rsidRPr="00AB4A1E" w:rsidRDefault="00AB4A1E" w:rsidP="008B7D4A">
            <w:r w:rsidRPr="00AB4A1E">
              <w:t>91</w:t>
            </w:r>
          </w:p>
        </w:tc>
        <w:tc>
          <w:tcPr>
            <w:tcW w:w="0" w:type="auto"/>
          </w:tcPr>
          <w:p w:rsidR="00AB4A1E" w:rsidRPr="00AB4A1E" w:rsidRDefault="00AB4A1E" w:rsidP="008B7D4A">
            <w:r w:rsidRPr="00AB4A1E">
              <w:t>8</w:t>
            </w:r>
          </w:p>
        </w:tc>
        <w:tc>
          <w:tcPr>
            <w:tcW w:w="0" w:type="auto"/>
          </w:tcPr>
          <w:p w:rsidR="00AB4A1E" w:rsidRPr="00AB4A1E" w:rsidRDefault="00AB4A1E" w:rsidP="008B7D4A">
            <w:r w:rsidRPr="00AB4A1E">
              <w:t xml:space="preserve">Interpellasjon fra representanten Henning Warloe til kunnskapsministeren: </w:t>
            </w:r>
          </w:p>
        </w:tc>
      </w:tr>
      <w:tr w:rsidR="00AB4A1E" w:rsidRPr="00AB4A1E" w:rsidTr="00AB4A1E">
        <w:tc>
          <w:tcPr>
            <w:tcW w:w="0" w:type="auto"/>
          </w:tcPr>
          <w:p w:rsidR="00AB4A1E" w:rsidRPr="00AB4A1E" w:rsidRDefault="00AB4A1E" w:rsidP="008B7D4A">
            <w:r w:rsidRPr="00AB4A1E">
              <w:t>20100608</w:t>
            </w:r>
          </w:p>
        </w:tc>
        <w:tc>
          <w:tcPr>
            <w:tcW w:w="0" w:type="auto"/>
          </w:tcPr>
          <w:p w:rsidR="00AB4A1E" w:rsidRPr="00AB4A1E" w:rsidRDefault="00AB4A1E" w:rsidP="008B7D4A">
            <w:r w:rsidRPr="00AB4A1E">
              <w:t>91</w:t>
            </w:r>
          </w:p>
        </w:tc>
        <w:tc>
          <w:tcPr>
            <w:tcW w:w="0" w:type="auto"/>
          </w:tcPr>
          <w:p w:rsidR="00AB4A1E" w:rsidRPr="00AB4A1E" w:rsidRDefault="00AB4A1E" w:rsidP="008B7D4A">
            <w:r w:rsidRPr="00AB4A1E">
              <w:t>9</w:t>
            </w:r>
          </w:p>
        </w:tc>
        <w:tc>
          <w:tcPr>
            <w:tcW w:w="0" w:type="auto"/>
          </w:tcPr>
          <w:p w:rsidR="00AB4A1E" w:rsidRPr="00AB4A1E" w:rsidRDefault="00AB4A1E" w:rsidP="008B7D4A">
            <w:r w:rsidRPr="00AB4A1E">
              <w:t>Innstilling fra kommunal- og forvaltningskomiteen om norsk flyktning- og migrasjonspolitikk i et europeisk perspektiv</w:t>
            </w:r>
            <w:proofErr w:type="gramStart"/>
            <w:r w:rsidRPr="00AB4A1E">
              <w:t xml:space="preserve"> (Innst.</w:t>
            </w:r>
            <w:proofErr w:type="gramEnd"/>
            <w:r w:rsidRPr="00AB4A1E">
              <w:t xml:space="preserve"> 327 S (2009-2010), jf. Meld. St. 9 (2009-2010))</w:t>
            </w:r>
          </w:p>
        </w:tc>
      </w:tr>
      <w:tr w:rsidR="00AB4A1E" w:rsidRPr="00AB4A1E" w:rsidTr="00AB4A1E">
        <w:tc>
          <w:tcPr>
            <w:tcW w:w="0" w:type="auto"/>
          </w:tcPr>
          <w:p w:rsidR="00AB4A1E" w:rsidRPr="00AB4A1E" w:rsidRDefault="00AB4A1E" w:rsidP="008B7D4A">
            <w:r w:rsidRPr="00AB4A1E">
              <w:lastRenderedPageBreak/>
              <w:t>20100608</w:t>
            </w:r>
          </w:p>
        </w:tc>
        <w:tc>
          <w:tcPr>
            <w:tcW w:w="0" w:type="auto"/>
          </w:tcPr>
          <w:p w:rsidR="00AB4A1E" w:rsidRPr="00AB4A1E" w:rsidRDefault="00AB4A1E" w:rsidP="008B7D4A">
            <w:r w:rsidRPr="00AB4A1E">
              <w:t>91</w:t>
            </w:r>
          </w:p>
        </w:tc>
        <w:tc>
          <w:tcPr>
            <w:tcW w:w="0" w:type="auto"/>
          </w:tcPr>
          <w:p w:rsidR="00AB4A1E" w:rsidRPr="00AB4A1E" w:rsidRDefault="00AB4A1E" w:rsidP="008B7D4A">
            <w:r w:rsidRPr="00AB4A1E">
              <w:t>10</w:t>
            </w:r>
          </w:p>
        </w:tc>
        <w:tc>
          <w:tcPr>
            <w:tcW w:w="0" w:type="auto"/>
          </w:tcPr>
          <w:p w:rsidR="00AB4A1E" w:rsidRPr="00AB4A1E" w:rsidRDefault="00AB4A1E" w:rsidP="008B7D4A">
            <w:r w:rsidRPr="00AB4A1E">
              <w:t>Innstilling fra justiskomiteen om lov om kommunal beredskapsplikt, sivile beskyttelsestiltak og Sivilforsvaret (sivilbeskyttelsesloven)</w:t>
            </w:r>
            <w:proofErr w:type="gramStart"/>
            <w:r w:rsidRPr="00AB4A1E">
              <w:t xml:space="preserve"> (Innst.</w:t>
            </w:r>
            <w:proofErr w:type="gramEnd"/>
            <w:r w:rsidRPr="00AB4A1E">
              <w:t xml:space="preserve"> 311 L (2009-2010), jf. Prop. 91 L (2009-2010))</w:t>
            </w:r>
          </w:p>
        </w:tc>
      </w:tr>
      <w:tr w:rsidR="00AB4A1E" w:rsidRPr="00AB4A1E" w:rsidTr="00AB4A1E">
        <w:tc>
          <w:tcPr>
            <w:tcW w:w="0" w:type="auto"/>
          </w:tcPr>
          <w:p w:rsidR="00AB4A1E" w:rsidRPr="00AB4A1E" w:rsidRDefault="00AB4A1E" w:rsidP="008B7D4A">
            <w:r w:rsidRPr="00AB4A1E">
              <w:t>20100608</w:t>
            </w:r>
          </w:p>
        </w:tc>
        <w:tc>
          <w:tcPr>
            <w:tcW w:w="0" w:type="auto"/>
          </w:tcPr>
          <w:p w:rsidR="00AB4A1E" w:rsidRPr="00AB4A1E" w:rsidRDefault="00AB4A1E" w:rsidP="008B7D4A">
            <w:r w:rsidRPr="00AB4A1E">
              <w:t>91</w:t>
            </w:r>
          </w:p>
        </w:tc>
        <w:tc>
          <w:tcPr>
            <w:tcW w:w="0" w:type="auto"/>
          </w:tcPr>
          <w:p w:rsidR="00AB4A1E" w:rsidRPr="00AB4A1E" w:rsidRDefault="00AB4A1E" w:rsidP="008B7D4A">
            <w:r w:rsidRPr="00AB4A1E">
              <w:t>11</w:t>
            </w:r>
          </w:p>
        </w:tc>
        <w:tc>
          <w:tcPr>
            <w:tcW w:w="0" w:type="auto"/>
          </w:tcPr>
          <w:p w:rsidR="00AB4A1E" w:rsidRPr="00AB4A1E" w:rsidRDefault="00AB4A1E" w:rsidP="008B7D4A">
            <w:r w:rsidRPr="00AB4A1E">
              <w:t>Innstilling fra justiskomiteen om endring i lov 16. juli 1999 nr. 66 om Schengen informasjonssystem (SIS)</w:t>
            </w:r>
            <w:proofErr w:type="gramStart"/>
            <w:r w:rsidRPr="00AB4A1E">
              <w:t xml:space="preserve"> (Innst.</w:t>
            </w:r>
            <w:proofErr w:type="gramEnd"/>
            <w:r w:rsidRPr="00AB4A1E">
              <w:t xml:space="preserve"> 310 L (2009-2010), jf. Prop. 94 L (2009-2010))</w:t>
            </w:r>
          </w:p>
        </w:tc>
      </w:tr>
      <w:tr w:rsidR="00AB4A1E" w:rsidRPr="00AB4A1E" w:rsidTr="00AB4A1E">
        <w:tc>
          <w:tcPr>
            <w:tcW w:w="0" w:type="auto"/>
          </w:tcPr>
          <w:p w:rsidR="00AB4A1E" w:rsidRPr="00AB4A1E" w:rsidRDefault="00AB4A1E" w:rsidP="008B7D4A">
            <w:r w:rsidRPr="00AB4A1E">
              <w:t>20100608</w:t>
            </w:r>
          </w:p>
        </w:tc>
        <w:tc>
          <w:tcPr>
            <w:tcW w:w="0" w:type="auto"/>
          </w:tcPr>
          <w:p w:rsidR="00AB4A1E" w:rsidRPr="00AB4A1E" w:rsidRDefault="00AB4A1E" w:rsidP="008B7D4A">
            <w:r w:rsidRPr="00AB4A1E">
              <w:t>91</w:t>
            </w:r>
          </w:p>
        </w:tc>
        <w:tc>
          <w:tcPr>
            <w:tcW w:w="0" w:type="auto"/>
          </w:tcPr>
          <w:p w:rsidR="00AB4A1E" w:rsidRPr="00AB4A1E" w:rsidRDefault="00AB4A1E" w:rsidP="008B7D4A">
            <w:r w:rsidRPr="00AB4A1E">
              <w:t>12</w:t>
            </w:r>
          </w:p>
        </w:tc>
        <w:tc>
          <w:tcPr>
            <w:tcW w:w="0" w:type="auto"/>
          </w:tcPr>
          <w:p w:rsidR="00AB4A1E" w:rsidRPr="00AB4A1E" w:rsidRDefault="00AB4A1E" w:rsidP="008B7D4A">
            <w:r w:rsidRPr="00AB4A1E">
              <w:t>Innstilling fra justiskomiteen om endringer i straffeloven 1902 mv. (skjerping av straffen for drap, annen grov vold og seksuallovbrudd)</w:t>
            </w:r>
            <w:proofErr w:type="gramStart"/>
            <w:r w:rsidRPr="00AB4A1E">
              <w:t xml:space="preserve"> (Innst.</w:t>
            </w:r>
            <w:proofErr w:type="gramEnd"/>
            <w:r w:rsidRPr="00AB4A1E">
              <w:t xml:space="preserve"> 314 L (2009-2010), jf. Prop. 97 L (2009-2010))</w:t>
            </w:r>
          </w:p>
        </w:tc>
      </w:tr>
      <w:tr w:rsidR="00AB4A1E" w:rsidRPr="00AB4A1E" w:rsidTr="00AB4A1E">
        <w:tc>
          <w:tcPr>
            <w:tcW w:w="0" w:type="auto"/>
          </w:tcPr>
          <w:p w:rsidR="00AB4A1E" w:rsidRPr="00AB4A1E" w:rsidRDefault="00AB4A1E" w:rsidP="008B7D4A">
            <w:r w:rsidRPr="00AB4A1E">
              <w:t>20100608</w:t>
            </w:r>
          </w:p>
        </w:tc>
        <w:tc>
          <w:tcPr>
            <w:tcW w:w="0" w:type="auto"/>
          </w:tcPr>
          <w:p w:rsidR="00AB4A1E" w:rsidRPr="00AB4A1E" w:rsidRDefault="00AB4A1E" w:rsidP="008B7D4A">
            <w:r w:rsidRPr="00AB4A1E">
              <w:t>91</w:t>
            </w:r>
          </w:p>
        </w:tc>
        <w:tc>
          <w:tcPr>
            <w:tcW w:w="0" w:type="auto"/>
          </w:tcPr>
          <w:p w:rsidR="00AB4A1E" w:rsidRPr="00AB4A1E" w:rsidRDefault="00AB4A1E" w:rsidP="008B7D4A">
            <w:r w:rsidRPr="00AB4A1E">
              <w:t>13</w:t>
            </w:r>
          </w:p>
        </w:tc>
        <w:tc>
          <w:tcPr>
            <w:tcW w:w="0" w:type="auto"/>
          </w:tcPr>
          <w:p w:rsidR="00AB4A1E" w:rsidRPr="00AB4A1E" w:rsidRDefault="00AB4A1E" w:rsidP="008B7D4A">
            <w:r w:rsidRPr="00AB4A1E">
              <w:t>Innstilling fra justiskomiteen om endringer i domstolloven (ekstraordinære valg til lekdommerutvalgene m.m.) og straffeloven 1902 (avvergingsplikt)</w:t>
            </w:r>
            <w:proofErr w:type="gramStart"/>
            <w:r w:rsidRPr="00AB4A1E">
              <w:t xml:space="preserve"> (Innst.</w:t>
            </w:r>
            <w:proofErr w:type="gramEnd"/>
            <w:r w:rsidRPr="00AB4A1E">
              <w:t xml:space="preserve"> 312 L (2009-2010), jf. Prop. 116 L (2009-2010))</w:t>
            </w:r>
          </w:p>
        </w:tc>
      </w:tr>
      <w:tr w:rsidR="00AB4A1E" w:rsidRPr="00AB4A1E" w:rsidTr="00AB4A1E">
        <w:tc>
          <w:tcPr>
            <w:tcW w:w="0" w:type="auto"/>
          </w:tcPr>
          <w:p w:rsidR="00AB4A1E" w:rsidRPr="00AB4A1E" w:rsidRDefault="00AB4A1E" w:rsidP="008B7D4A">
            <w:r w:rsidRPr="00AB4A1E">
              <w:t>20100608</w:t>
            </w:r>
          </w:p>
        </w:tc>
        <w:tc>
          <w:tcPr>
            <w:tcW w:w="0" w:type="auto"/>
          </w:tcPr>
          <w:p w:rsidR="00AB4A1E" w:rsidRPr="00AB4A1E" w:rsidRDefault="00AB4A1E" w:rsidP="008B7D4A">
            <w:r w:rsidRPr="00AB4A1E">
              <w:t>91</w:t>
            </w:r>
          </w:p>
        </w:tc>
        <w:tc>
          <w:tcPr>
            <w:tcW w:w="0" w:type="auto"/>
          </w:tcPr>
          <w:p w:rsidR="00AB4A1E" w:rsidRPr="00AB4A1E" w:rsidRDefault="00AB4A1E" w:rsidP="008B7D4A">
            <w:r w:rsidRPr="00AB4A1E">
              <w:t>14</w:t>
            </w:r>
          </w:p>
        </w:tc>
        <w:tc>
          <w:tcPr>
            <w:tcW w:w="0" w:type="auto"/>
          </w:tcPr>
          <w:p w:rsidR="00AB4A1E" w:rsidRPr="00AB4A1E" w:rsidRDefault="00AB4A1E" w:rsidP="008B7D4A">
            <w:r w:rsidRPr="00AB4A1E">
              <w:t>Innstilling frå justiskomiteen om årsrapport for 2009 fra Stortingets utvalg for rettferdsvederlag</w:t>
            </w:r>
            <w:proofErr w:type="gramStart"/>
            <w:r w:rsidRPr="00AB4A1E">
              <w:t xml:space="preserve"> (Innst.</w:t>
            </w:r>
            <w:proofErr w:type="gramEnd"/>
            <w:r w:rsidRPr="00AB4A1E">
              <w:t xml:space="preserve"> 313 S (2009-2010), jf. Dokument 19 (2009-2010))</w:t>
            </w:r>
          </w:p>
        </w:tc>
      </w:tr>
      <w:tr w:rsidR="00AB4A1E" w:rsidRPr="00AB4A1E" w:rsidTr="00AB4A1E">
        <w:tc>
          <w:tcPr>
            <w:tcW w:w="0" w:type="auto"/>
          </w:tcPr>
          <w:p w:rsidR="00AB4A1E" w:rsidRPr="00AB4A1E" w:rsidRDefault="00AB4A1E" w:rsidP="008B7D4A">
            <w:r w:rsidRPr="00AB4A1E">
              <w:t>20100608</w:t>
            </w:r>
          </w:p>
        </w:tc>
        <w:tc>
          <w:tcPr>
            <w:tcW w:w="0" w:type="auto"/>
          </w:tcPr>
          <w:p w:rsidR="00AB4A1E" w:rsidRPr="00AB4A1E" w:rsidRDefault="00AB4A1E" w:rsidP="008B7D4A">
            <w:r w:rsidRPr="00AB4A1E">
              <w:t>91</w:t>
            </w:r>
          </w:p>
        </w:tc>
        <w:tc>
          <w:tcPr>
            <w:tcW w:w="0" w:type="auto"/>
          </w:tcPr>
          <w:p w:rsidR="00AB4A1E" w:rsidRPr="00AB4A1E" w:rsidRDefault="00AB4A1E" w:rsidP="008B7D4A">
            <w:r w:rsidRPr="00AB4A1E">
              <w:t>15</w:t>
            </w:r>
          </w:p>
        </w:tc>
        <w:tc>
          <w:tcPr>
            <w:tcW w:w="0" w:type="auto"/>
          </w:tcPr>
          <w:p w:rsidR="00AB4A1E" w:rsidRPr="00AB4A1E" w:rsidRDefault="00AB4A1E" w:rsidP="008B7D4A">
            <w:r w:rsidRPr="00AB4A1E">
              <w:t>Innstilling fra justiskomiteen om representantforslag fra stortingsrepresentantene Hans Frode Kielland Asmyhr, Robert Eriksson, Morten Ørsal Johansen og Per Sandberg om begrensninger i utenlandske kriminelles sosiale rettigheter i Norge</w:t>
            </w:r>
            <w:proofErr w:type="gramStart"/>
            <w:r w:rsidRPr="00AB4A1E">
              <w:t xml:space="preserve"> (Innst.</w:t>
            </w:r>
            <w:proofErr w:type="gramEnd"/>
            <w:r w:rsidRPr="00AB4A1E">
              <w:t xml:space="preserve"> 315 S (2009-2010), jf. Dokument 8:92 S (2009-2010))</w:t>
            </w:r>
          </w:p>
        </w:tc>
      </w:tr>
      <w:tr w:rsidR="00AB4A1E" w:rsidRPr="00AB4A1E" w:rsidTr="00AB4A1E">
        <w:tc>
          <w:tcPr>
            <w:tcW w:w="0" w:type="auto"/>
          </w:tcPr>
          <w:p w:rsidR="00AB4A1E" w:rsidRPr="00AB4A1E" w:rsidRDefault="00AB4A1E" w:rsidP="008B7D4A">
            <w:r w:rsidRPr="00AB4A1E">
              <w:t>20100608</w:t>
            </w:r>
          </w:p>
        </w:tc>
        <w:tc>
          <w:tcPr>
            <w:tcW w:w="0" w:type="auto"/>
          </w:tcPr>
          <w:p w:rsidR="00AB4A1E" w:rsidRPr="00AB4A1E" w:rsidRDefault="00AB4A1E" w:rsidP="008B7D4A">
            <w:r w:rsidRPr="00AB4A1E">
              <w:t>91</w:t>
            </w:r>
          </w:p>
        </w:tc>
        <w:tc>
          <w:tcPr>
            <w:tcW w:w="0" w:type="auto"/>
          </w:tcPr>
          <w:p w:rsidR="00AB4A1E" w:rsidRPr="00AB4A1E" w:rsidRDefault="00AB4A1E" w:rsidP="008B7D4A">
            <w:r w:rsidRPr="00AB4A1E">
              <w:t>16</w:t>
            </w:r>
          </w:p>
        </w:tc>
        <w:tc>
          <w:tcPr>
            <w:tcW w:w="0" w:type="auto"/>
          </w:tcPr>
          <w:p w:rsidR="00AB4A1E" w:rsidRPr="00AB4A1E" w:rsidRDefault="00AB4A1E" w:rsidP="008B7D4A">
            <w:r w:rsidRPr="00AB4A1E">
              <w:t xml:space="preserve">Referat </w:t>
            </w:r>
          </w:p>
        </w:tc>
      </w:tr>
      <w:tr w:rsidR="00AB4A1E" w:rsidRPr="00AB4A1E" w:rsidTr="00AB4A1E">
        <w:tc>
          <w:tcPr>
            <w:tcW w:w="0" w:type="auto"/>
          </w:tcPr>
          <w:p w:rsidR="00AB4A1E" w:rsidRPr="00AB4A1E" w:rsidRDefault="00AB4A1E" w:rsidP="008B7D4A">
            <w:r w:rsidRPr="00AB4A1E">
              <w:t>20100609</w:t>
            </w:r>
          </w:p>
        </w:tc>
        <w:tc>
          <w:tcPr>
            <w:tcW w:w="0" w:type="auto"/>
          </w:tcPr>
          <w:p w:rsidR="00AB4A1E" w:rsidRPr="00AB4A1E" w:rsidRDefault="00AB4A1E" w:rsidP="008B7D4A">
            <w:r w:rsidRPr="00AB4A1E">
              <w:t>92</w:t>
            </w:r>
          </w:p>
        </w:tc>
        <w:tc>
          <w:tcPr>
            <w:tcW w:w="0" w:type="auto"/>
          </w:tcPr>
          <w:p w:rsidR="00AB4A1E" w:rsidRPr="00AB4A1E" w:rsidRDefault="00AB4A1E" w:rsidP="008B7D4A">
            <w:r w:rsidRPr="00AB4A1E">
              <w:t>1</w:t>
            </w:r>
          </w:p>
        </w:tc>
        <w:tc>
          <w:tcPr>
            <w:tcW w:w="0" w:type="auto"/>
          </w:tcPr>
          <w:p w:rsidR="00AB4A1E" w:rsidRPr="00AB4A1E" w:rsidRDefault="00AB4A1E" w:rsidP="008B7D4A">
            <w:r w:rsidRPr="00AB4A1E">
              <w:t>Innstilling fra kontroll- og konstitusjonskomiteen om Riksrevisjonens undersøkelse av måloppnåelse i klimapolitikken</w:t>
            </w:r>
            <w:proofErr w:type="gramStart"/>
            <w:r w:rsidRPr="00AB4A1E">
              <w:t xml:space="preserve"> (Innst.</w:t>
            </w:r>
            <w:proofErr w:type="gramEnd"/>
            <w:r w:rsidRPr="00AB4A1E">
              <w:t xml:space="preserve"> 299 S (2009-2010), jf. Dokument 3:5 (2009-2010))</w:t>
            </w:r>
          </w:p>
        </w:tc>
      </w:tr>
      <w:tr w:rsidR="00AB4A1E" w:rsidRPr="00AB4A1E" w:rsidTr="00AB4A1E">
        <w:tc>
          <w:tcPr>
            <w:tcW w:w="0" w:type="auto"/>
          </w:tcPr>
          <w:p w:rsidR="00AB4A1E" w:rsidRPr="00AB4A1E" w:rsidRDefault="00AB4A1E" w:rsidP="008B7D4A">
            <w:r w:rsidRPr="00AB4A1E">
              <w:t>20100609</w:t>
            </w:r>
          </w:p>
        </w:tc>
        <w:tc>
          <w:tcPr>
            <w:tcW w:w="0" w:type="auto"/>
          </w:tcPr>
          <w:p w:rsidR="00AB4A1E" w:rsidRPr="00AB4A1E" w:rsidRDefault="00AB4A1E" w:rsidP="008B7D4A">
            <w:r w:rsidRPr="00AB4A1E">
              <w:t>92</w:t>
            </w:r>
          </w:p>
        </w:tc>
        <w:tc>
          <w:tcPr>
            <w:tcW w:w="0" w:type="auto"/>
          </w:tcPr>
          <w:p w:rsidR="00AB4A1E" w:rsidRPr="00AB4A1E" w:rsidRDefault="00AB4A1E" w:rsidP="008B7D4A">
            <w:r w:rsidRPr="00AB4A1E">
              <w:t>2</w:t>
            </w:r>
          </w:p>
        </w:tc>
        <w:tc>
          <w:tcPr>
            <w:tcW w:w="0" w:type="auto"/>
          </w:tcPr>
          <w:p w:rsidR="00AB4A1E" w:rsidRPr="00AB4A1E" w:rsidRDefault="00AB4A1E" w:rsidP="008B7D4A">
            <w:r w:rsidRPr="00AB4A1E">
              <w:t xml:space="preserve">Innstilling fra kontroll- og konstitusjonskomiteen om Riksrevisjonens undersøking av arbeidet til styresmaktene med </w:t>
            </w:r>
            <w:proofErr w:type="gramStart"/>
            <w:r w:rsidRPr="00AB4A1E">
              <w:t>å</w:t>
            </w:r>
            <w:proofErr w:type="gramEnd"/>
            <w:r w:rsidRPr="00AB4A1E">
              <w:t xml:space="preserve"> førebyggje flaum- og skredfare (Innst. 297 S (2009-2010), jf. Dokument 3:4 (2009-2010))</w:t>
            </w:r>
          </w:p>
        </w:tc>
      </w:tr>
      <w:tr w:rsidR="00AB4A1E" w:rsidRPr="00AB4A1E" w:rsidTr="00AB4A1E">
        <w:tc>
          <w:tcPr>
            <w:tcW w:w="0" w:type="auto"/>
          </w:tcPr>
          <w:p w:rsidR="00AB4A1E" w:rsidRPr="00AB4A1E" w:rsidRDefault="00AB4A1E" w:rsidP="008B7D4A">
            <w:r w:rsidRPr="00AB4A1E">
              <w:t>20100609</w:t>
            </w:r>
          </w:p>
        </w:tc>
        <w:tc>
          <w:tcPr>
            <w:tcW w:w="0" w:type="auto"/>
          </w:tcPr>
          <w:p w:rsidR="00AB4A1E" w:rsidRPr="00AB4A1E" w:rsidRDefault="00AB4A1E" w:rsidP="008B7D4A">
            <w:r w:rsidRPr="00AB4A1E">
              <w:t>92</w:t>
            </w:r>
          </w:p>
        </w:tc>
        <w:tc>
          <w:tcPr>
            <w:tcW w:w="0" w:type="auto"/>
          </w:tcPr>
          <w:p w:rsidR="00AB4A1E" w:rsidRPr="00AB4A1E" w:rsidRDefault="00AB4A1E" w:rsidP="008B7D4A">
            <w:r w:rsidRPr="00AB4A1E">
              <w:t>3</w:t>
            </w:r>
          </w:p>
        </w:tc>
        <w:tc>
          <w:tcPr>
            <w:tcW w:w="0" w:type="auto"/>
          </w:tcPr>
          <w:p w:rsidR="00AB4A1E" w:rsidRPr="00AB4A1E" w:rsidRDefault="00AB4A1E" w:rsidP="008B7D4A">
            <w:r w:rsidRPr="00AB4A1E">
              <w:t>Innstilling fra kontroll- og konstitusjonskomiteen om Riksrevisjonens undersøkelse av Enova SFs drift og forvaltning</w:t>
            </w:r>
            <w:proofErr w:type="gramStart"/>
            <w:r w:rsidRPr="00AB4A1E">
              <w:t xml:space="preserve"> (Innst.</w:t>
            </w:r>
            <w:proofErr w:type="gramEnd"/>
            <w:r w:rsidRPr="00AB4A1E">
              <w:t xml:space="preserve"> 298 S (2009-2010), jf. Dokument 3:6 (2009-2010))</w:t>
            </w:r>
          </w:p>
        </w:tc>
      </w:tr>
      <w:tr w:rsidR="00AB4A1E" w:rsidRPr="00AB4A1E" w:rsidTr="00AB4A1E">
        <w:tc>
          <w:tcPr>
            <w:tcW w:w="0" w:type="auto"/>
          </w:tcPr>
          <w:p w:rsidR="00AB4A1E" w:rsidRPr="00AB4A1E" w:rsidRDefault="00AB4A1E" w:rsidP="008B7D4A">
            <w:r w:rsidRPr="00AB4A1E">
              <w:t>20100609</w:t>
            </w:r>
          </w:p>
        </w:tc>
        <w:tc>
          <w:tcPr>
            <w:tcW w:w="0" w:type="auto"/>
          </w:tcPr>
          <w:p w:rsidR="00AB4A1E" w:rsidRPr="00AB4A1E" w:rsidRDefault="00AB4A1E" w:rsidP="008B7D4A">
            <w:r w:rsidRPr="00AB4A1E">
              <w:t>92</w:t>
            </w:r>
          </w:p>
        </w:tc>
        <w:tc>
          <w:tcPr>
            <w:tcW w:w="0" w:type="auto"/>
          </w:tcPr>
          <w:p w:rsidR="00AB4A1E" w:rsidRPr="00AB4A1E" w:rsidRDefault="00AB4A1E" w:rsidP="008B7D4A">
            <w:r w:rsidRPr="00AB4A1E">
              <w:t>4</w:t>
            </w:r>
          </w:p>
        </w:tc>
        <w:tc>
          <w:tcPr>
            <w:tcW w:w="0" w:type="auto"/>
          </w:tcPr>
          <w:p w:rsidR="00AB4A1E" w:rsidRPr="00AB4A1E" w:rsidRDefault="00AB4A1E" w:rsidP="008B7D4A">
            <w:r w:rsidRPr="00AB4A1E">
              <w:t>Innstilling fra kontroll- og konstitusjonskomiteen om statsrådets protokoller for tidsrommet 1. juli-31. desember 2009</w:t>
            </w:r>
            <w:proofErr w:type="gramStart"/>
            <w:r w:rsidRPr="00AB4A1E">
              <w:t xml:space="preserve"> (Innst.</w:t>
            </w:r>
            <w:proofErr w:type="gramEnd"/>
            <w:r w:rsidRPr="00AB4A1E">
              <w:t xml:space="preserve"> 300 S (2009-2010))</w:t>
            </w:r>
          </w:p>
        </w:tc>
      </w:tr>
      <w:tr w:rsidR="00AB4A1E" w:rsidRPr="00AB4A1E" w:rsidTr="00AB4A1E">
        <w:tc>
          <w:tcPr>
            <w:tcW w:w="0" w:type="auto"/>
          </w:tcPr>
          <w:p w:rsidR="00AB4A1E" w:rsidRPr="00AB4A1E" w:rsidRDefault="00AB4A1E" w:rsidP="008B7D4A">
            <w:r w:rsidRPr="00AB4A1E">
              <w:t>20100609</w:t>
            </w:r>
          </w:p>
        </w:tc>
        <w:tc>
          <w:tcPr>
            <w:tcW w:w="0" w:type="auto"/>
          </w:tcPr>
          <w:p w:rsidR="00AB4A1E" w:rsidRPr="00AB4A1E" w:rsidRDefault="00AB4A1E" w:rsidP="008B7D4A">
            <w:r w:rsidRPr="00AB4A1E">
              <w:t>92</w:t>
            </w:r>
          </w:p>
        </w:tc>
        <w:tc>
          <w:tcPr>
            <w:tcW w:w="0" w:type="auto"/>
          </w:tcPr>
          <w:p w:rsidR="00AB4A1E" w:rsidRPr="00AB4A1E" w:rsidRDefault="00AB4A1E" w:rsidP="008B7D4A">
            <w:r w:rsidRPr="00AB4A1E">
              <w:t>5</w:t>
            </w:r>
          </w:p>
        </w:tc>
        <w:tc>
          <w:tcPr>
            <w:tcW w:w="0" w:type="auto"/>
          </w:tcPr>
          <w:p w:rsidR="00AB4A1E" w:rsidRPr="00AB4A1E" w:rsidRDefault="00AB4A1E" w:rsidP="008B7D4A">
            <w:r w:rsidRPr="00AB4A1E">
              <w:t xml:space="preserve">Interpellasjon fra representanten Akhtar Chaudhry til utenriksministeren: </w:t>
            </w:r>
          </w:p>
        </w:tc>
      </w:tr>
      <w:tr w:rsidR="00AB4A1E" w:rsidRPr="00AB4A1E" w:rsidTr="00AB4A1E">
        <w:tc>
          <w:tcPr>
            <w:tcW w:w="0" w:type="auto"/>
          </w:tcPr>
          <w:p w:rsidR="00AB4A1E" w:rsidRPr="00AB4A1E" w:rsidRDefault="00AB4A1E" w:rsidP="008B7D4A">
            <w:r w:rsidRPr="00AB4A1E">
              <w:t>20100609</w:t>
            </w:r>
          </w:p>
        </w:tc>
        <w:tc>
          <w:tcPr>
            <w:tcW w:w="0" w:type="auto"/>
          </w:tcPr>
          <w:p w:rsidR="00AB4A1E" w:rsidRPr="00AB4A1E" w:rsidRDefault="00AB4A1E" w:rsidP="008B7D4A">
            <w:r w:rsidRPr="00AB4A1E">
              <w:t>92</w:t>
            </w:r>
          </w:p>
        </w:tc>
        <w:tc>
          <w:tcPr>
            <w:tcW w:w="0" w:type="auto"/>
          </w:tcPr>
          <w:p w:rsidR="00AB4A1E" w:rsidRPr="00AB4A1E" w:rsidRDefault="00AB4A1E" w:rsidP="008B7D4A">
            <w:r w:rsidRPr="00AB4A1E">
              <w:t>6</w:t>
            </w:r>
          </w:p>
        </w:tc>
        <w:tc>
          <w:tcPr>
            <w:tcW w:w="0" w:type="auto"/>
          </w:tcPr>
          <w:p w:rsidR="00AB4A1E" w:rsidRPr="00AB4A1E" w:rsidRDefault="00AB4A1E" w:rsidP="008B7D4A">
            <w:r w:rsidRPr="00AB4A1E">
              <w:t>Innstilling fra helse- og omsorgskomiteen om samtykke til godkjennelse av EØS-komiteens beslutning nr. 129/2009 av 4. desember 2009 om innlemmelse i EØS-avtalen av kommisjonsforordning (EF) nr. 658/2007 om økonomiske sanksjoner ved overtredelse av forpliktelser knyttet til markedsføringstillatelse</w:t>
            </w:r>
            <w:proofErr w:type="gramStart"/>
            <w:r w:rsidRPr="00AB4A1E">
              <w:t xml:space="preserve"> (Innst.</w:t>
            </w:r>
            <w:proofErr w:type="gramEnd"/>
            <w:r w:rsidRPr="00AB4A1E">
              <w:t xml:space="preserve"> 258 S (2009-2010), jf. Prop. 90 S (2009-2010))</w:t>
            </w:r>
          </w:p>
        </w:tc>
      </w:tr>
      <w:tr w:rsidR="00AB4A1E" w:rsidRPr="00AB4A1E" w:rsidTr="00AB4A1E">
        <w:tc>
          <w:tcPr>
            <w:tcW w:w="0" w:type="auto"/>
          </w:tcPr>
          <w:p w:rsidR="00AB4A1E" w:rsidRPr="00AB4A1E" w:rsidRDefault="00AB4A1E" w:rsidP="008B7D4A">
            <w:r w:rsidRPr="00AB4A1E">
              <w:t>20100609</w:t>
            </w:r>
          </w:p>
        </w:tc>
        <w:tc>
          <w:tcPr>
            <w:tcW w:w="0" w:type="auto"/>
          </w:tcPr>
          <w:p w:rsidR="00AB4A1E" w:rsidRPr="00AB4A1E" w:rsidRDefault="00AB4A1E" w:rsidP="008B7D4A">
            <w:r w:rsidRPr="00AB4A1E">
              <w:t>92</w:t>
            </w:r>
          </w:p>
        </w:tc>
        <w:tc>
          <w:tcPr>
            <w:tcW w:w="0" w:type="auto"/>
          </w:tcPr>
          <w:p w:rsidR="00AB4A1E" w:rsidRPr="00AB4A1E" w:rsidRDefault="00AB4A1E" w:rsidP="008B7D4A">
            <w:r w:rsidRPr="00AB4A1E">
              <w:t>7</w:t>
            </w:r>
          </w:p>
        </w:tc>
        <w:tc>
          <w:tcPr>
            <w:tcW w:w="0" w:type="auto"/>
          </w:tcPr>
          <w:p w:rsidR="00AB4A1E" w:rsidRPr="00AB4A1E" w:rsidRDefault="00AB4A1E" w:rsidP="008B7D4A">
            <w:r w:rsidRPr="00AB4A1E">
              <w:t>Innstilling fra helse- og omsorgskomiteen om representantforslag fra stortingsrepresentantene Jon Jæger Gåsvatn, Per Arne Olsen og Kari Kjønaas Kjos om innføring av samfunnskontrakt for å bedre samspill mellom offentlig sektor og ideell sektor</w:t>
            </w:r>
            <w:proofErr w:type="gramStart"/>
            <w:r w:rsidRPr="00AB4A1E">
              <w:t xml:space="preserve"> (Innst.</w:t>
            </w:r>
            <w:proofErr w:type="gramEnd"/>
            <w:r w:rsidRPr="00AB4A1E">
              <w:t xml:space="preserve"> 294 S (2009-2010), jf. Dokument 8:68 S (2009-2010))</w:t>
            </w:r>
          </w:p>
        </w:tc>
      </w:tr>
      <w:tr w:rsidR="00AB4A1E" w:rsidRPr="00AB4A1E" w:rsidTr="00AB4A1E">
        <w:tc>
          <w:tcPr>
            <w:tcW w:w="0" w:type="auto"/>
          </w:tcPr>
          <w:p w:rsidR="00AB4A1E" w:rsidRPr="00AB4A1E" w:rsidRDefault="00AB4A1E" w:rsidP="008B7D4A">
            <w:r w:rsidRPr="00AB4A1E">
              <w:t>20100609</w:t>
            </w:r>
          </w:p>
        </w:tc>
        <w:tc>
          <w:tcPr>
            <w:tcW w:w="0" w:type="auto"/>
          </w:tcPr>
          <w:p w:rsidR="00AB4A1E" w:rsidRPr="00AB4A1E" w:rsidRDefault="00AB4A1E" w:rsidP="008B7D4A">
            <w:r w:rsidRPr="00AB4A1E">
              <w:t>92</w:t>
            </w:r>
          </w:p>
        </w:tc>
        <w:tc>
          <w:tcPr>
            <w:tcW w:w="0" w:type="auto"/>
          </w:tcPr>
          <w:p w:rsidR="00AB4A1E" w:rsidRPr="00AB4A1E" w:rsidRDefault="00AB4A1E" w:rsidP="008B7D4A">
            <w:r w:rsidRPr="00AB4A1E">
              <w:t>8</w:t>
            </w:r>
          </w:p>
        </w:tc>
        <w:tc>
          <w:tcPr>
            <w:tcW w:w="0" w:type="auto"/>
          </w:tcPr>
          <w:p w:rsidR="00AB4A1E" w:rsidRPr="00AB4A1E" w:rsidRDefault="00AB4A1E" w:rsidP="008B7D4A">
            <w:r w:rsidRPr="00AB4A1E">
              <w:t>Innstilling fra helse- og omsorgskomiteen om representantforslag fra stortingsrepresentantene Per Arne Olsen, Kari Kjønaas Kjos, Jon Jæger Gåsvatn og Morten Ørsal Johansen om å sikre tilbudet i alderspsykiatrien og kompetansen ved NKS Kløverhagen i Ringebu, Oppland, inntil videre</w:t>
            </w:r>
            <w:proofErr w:type="gramStart"/>
            <w:r w:rsidRPr="00AB4A1E">
              <w:t xml:space="preserve"> (Innst.</w:t>
            </w:r>
            <w:proofErr w:type="gramEnd"/>
            <w:r w:rsidRPr="00AB4A1E">
              <w:t xml:space="preserve"> 296 S (2009-2010), jf. Dokument 8:80 S (2009-2010))</w:t>
            </w:r>
          </w:p>
        </w:tc>
      </w:tr>
      <w:tr w:rsidR="00AB4A1E" w:rsidRPr="00AB4A1E" w:rsidTr="00AB4A1E">
        <w:tc>
          <w:tcPr>
            <w:tcW w:w="0" w:type="auto"/>
          </w:tcPr>
          <w:p w:rsidR="00AB4A1E" w:rsidRPr="00AB4A1E" w:rsidRDefault="00AB4A1E" w:rsidP="008B7D4A">
            <w:r w:rsidRPr="00AB4A1E">
              <w:t>20100609</w:t>
            </w:r>
          </w:p>
        </w:tc>
        <w:tc>
          <w:tcPr>
            <w:tcW w:w="0" w:type="auto"/>
          </w:tcPr>
          <w:p w:rsidR="00AB4A1E" w:rsidRPr="00AB4A1E" w:rsidRDefault="00AB4A1E" w:rsidP="008B7D4A">
            <w:r w:rsidRPr="00AB4A1E">
              <w:t>92</w:t>
            </w:r>
          </w:p>
        </w:tc>
        <w:tc>
          <w:tcPr>
            <w:tcW w:w="0" w:type="auto"/>
          </w:tcPr>
          <w:p w:rsidR="00AB4A1E" w:rsidRPr="00AB4A1E" w:rsidRDefault="00AB4A1E" w:rsidP="008B7D4A">
            <w:r w:rsidRPr="00AB4A1E">
              <w:t>9</w:t>
            </w:r>
          </w:p>
        </w:tc>
        <w:tc>
          <w:tcPr>
            <w:tcW w:w="0" w:type="auto"/>
          </w:tcPr>
          <w:p w:rsidR="00AB4A1E" w:rsidRPr="00AB4A1E" w:rsidRDefault="00AB4A1E" w:rsidP="008B7D4A">
            <w:r w:rsidRPr="00AB4A1E">
              <w:t xml:space="preserve">Interpellasjon fra representanten Laila Dåvøy til helse- og omsorgsministeren: </w:t>
            </w:r>
          </w:p>
        </w:tc>
      </w:tr>
      <w:tr w:rsidR="00AB4A1E" w:rsidRPr="00AB4A1E" w:rsidTr="00AB4A1E">
        <w:tc>
          <w:tcPr>
            <w:tcW w:w="0" w:type="auto"/>
          </w:tcPr>
          <w:p w:rsidR="00AB4A1E" w:rsidRPr="00AB4A1E" w:rsidRDefault="00AB4A1E" w:rsidP="008B7D4A">
            <w:r w:rsidRPr="00AB4A1E">
              <w:t>20100609</w:t>
            </w:r>
          </w:p>
        </w:tc>
        <w:tc>
          <w:tcPr>
            <w:tcW w:w="0" w:type="auto"/>
          </w:tcPr>
          <w:p w:rsidR="00AB4A1E" w:rsidRPr="00AB4A1E" w:rsidRDefault="00AB4A1E" w:rsidP="008B7D4A">
            <w:r w:rsidRPr="00AB4A1E">
              <w:t>92</w:t>
            </w:r>
          </w:p>
        </w:tc>
        <w:tc>
          <w:tcPr>
            <w:tcW w:w="0" w:type="auto"/>
          </w:tcPr>
          <w:p w:rsidR="00AB4A1E" w:rsidRPr="00AB4A1E" w:rsidRDefault="00AB4A1E" w:rsidP="008B7D4A">
            <w:r w:rsidRPr="00AB4A1E">
              <w:t>10</w:t>
            </w:r>
          </w:p>
        </w:tc>
        <w:tc>
          <w:tcPr>
            <w:tcW w:w="0" w:type="auto"/>
          </w:tcPr>
          <w:p w:rsidR="00AB4A1E" w:rsidRPr="00AB4A1E" w:rsidRDefault="00AB4A1E" w:rsidP="008B7D4A">
            <w:r w:rsidRPr="00AB4A1E">
              <w:t xml:space="preserve">Referat </w:t>
            </w:r>
          </w:p>
        </w:tc>
      </w:tr>
      <w:tr w:rsidR="00AB4A1E" w:rsidRPr="00AB4A1E" w:rsidTr="00AB4A1E">
        <w:tc>
          <w:tcPr>
            <w:tcW w:w="0" w:type="auto"/>
          </w:tcPr>
          <w:p w:rsidR="00AB4A1E" w:rsidRPr="00AB4A1E" w:rsidRDefault="00AB4A1E" w:rsidP="008B7D4A">
            <w:r w:rsidRPr="00AB4A1E">
              <w:t>20100610</w:t>
            </w:r>
          </w:p>
        </w:tc>
        <w:tc>
          <w:tcPr>
            <w:tcW w:w="0" w:type="auto"/>
          </w:tcPr>
          <w:p w:rsidR="00AB4A1E" w:rsidRPr="00AB4A1E" w:rsidRDefault="00AB4A1E" w:rsidP="008B7D4A">
            <w:r w:rsidRPr="00AB4A1E">
              <w:t>93</w:t>
            </w:r>
          </w:p>
        </w:tc>
        <w:tc>
          <w:tcPr>
            <w:tcW w:w="0" w:type="auto"/>
          </w:tcPr>
          <w:p w:rsidR="00AB4A1E" w:rsidRPr="00AB4A1E" w:rsidRDefault="00AB4A1E" w:rsidP="008B7D4A">
            <w:r w:rsidRPr="00AB4A1E">
              <w:t>1</w:t>
            </w:r>
          </w:p>
        </w:tc>
        <w:tc>
          <w:tcPr>
            <w:tcW w:w="0" w:type="auto"/>
          </w:tcPr>
          <w:p w:rsidR="00AB4A1E" w:rsidRPr="00AB4A1E" w:rsidRDefault="00AB4A1E" w:rsidP="008B7D4A">
            <w:r w:rsidRPr="00AB4A1E">
              <w:t>Innstilling fra kommunal- og forvaltningskomiteen om representantforslag fra stortingsrepresentantene Anders Anundsen, Ulf Erik Knudsen og Øyvind Vaksdal om statsråders bruk av embetsverk på politiske arrangementer i og utenfor valgkamp</w:t>
            </w:r>
            <w:proofErr w:type="gramStart"/>
            <w:r w:rsidRPr="00AB4A1E">
              <w:t xml:space="preserve"> (Innst.</w:t>
            </w:r>
            <w:proofErr w:type="gramEnd"/>
            <w:r w:rsidRPr="00AB4A1E">
              <w:t xml:space="preserve"> 293 S (2009-2010), jf. Dokument 8:82 S (2009-2010))</w:t>
            </w:r>
          </w:p>
        </w:tc>
      </w:tr>
      <w:tr w:rsidR="00AB4A1E" w:rsidRPr="00AB4A1E" w:rsidTr="00AB4A1E">
        <w:tc>
          <w:tcPr>
            <w:tcW w:w="0" w:type="auto"/>
          </w:tcPr>
          <w:p w:rsidR="00AB4A1E" w:rsidRPr="00AB4A1E" w:rsidRDefault="00AB4A1E" w:rsidP="008B7D4A">
            <w:r w:rsidRPr="00AB4A1E">
              <w:t>20100610</w:t>
            </w:r>
          </w:p>
        </w:tc>
        <w:tc>
          <w:tcPr>
            <w:tcW w:w="0" w:type="auto"/>
          </w:tcPr>
          <w:p w:rsidR="00AB4A1E" w:rsidRPr="00AB4A1E" w:rsidRDefault="00AB4A1E" w:rsidP="008B7D4A">
            <w:r w:rsidRPr="00AB4A1E">
              <w:t>93</w:t>
            </w:r>
          </w:p>
        </w:tc>
        <w:tc>
          <w:tcPr>
            <w:tcW w:w="0" w:type="auto"/>
          </w:tcPr>
          <w:p w:rsidR="00AB4A1E" w:rsidRPr="00AB4A1E" w:rsidRDefault="00AB4A1E" w:rsidP="008B7D4A">
            <w:r w:rsidRPr="00AB4A1E">
              <w:t>2</w:t>
            </w:r>
          </w:p>
        </w:tc>
        <w:tc>
          <w:tcPr>
            <w:tcW w:w="0" w:type="auto"/>
          </w:tcPr>
          <w:p w:rsidR="00AB4A1E" w:rsidRPr="00AB4A1E" w:rsidRDefault="00AB4A1E" w:rsidP="008B7D4A">
            <w:r w:rsidRPr="00AB4A1E">
              <w:t>Innstilling fra kommunal- og forvaltningskomiteen om endringer i burettslagslova mv.</w:t>
            </w:r>
            <w:proofErr w:type="gramStart"/>
            <w:r w:rsidRPr="00AB4A1E">
              <w:t xml:space="preserve"> (Innst.</w:t>
            </w:r>
            <w:proofErr w:type="gramEnd"/>
            <w:r w:rsidRPr="00AB4A1E">
              <w:t xml:space="preserve"> 326 L (2009-2010), jf. Prop. 115 L (2009-2010))</w:t>
            </w:r>
          </w:p>
        </w:tc>
      </w:tr>
      <w:tr w:rsidR="00AB4A1E" w:rsidRPr="00AB4A1E" w:rsidTr="00AB4A1E">
        <w:tc>
          <w:tcPr>
            <w:tcW w:w="0" w:type="auto"/>
          </w:tcPr>
          <w:p w:rsidR="00AB4A1E" w:rsidRPr="00AB4A1E" w:rsidRDefault="00AB4A1E" w:rsidP="008B7D4A">
            <w:r w:rsidRPr="00AB4A1E">
              <w:t>20100610</w:t>
            </w:r>
          </w:p>
        </w:tc>
        <w:tc>
          <w:tcPr>
            <w:tcW w:w="0" w:type="auto"/>
          </w:tcPr>
          <w:p w:rsidR="00AB4A1E" w:rsidRPr="00AB4A1E" w:rsidRDefault="00AB4A1E" w:rsidP="008B7D4A">
            <w:r w:rsidRPr="00AB4A1E">
              <w:t>93</w:t>
            </w:r>
          </w:p>
        </w:tc>
        <w:tc>
          <w:tcPr>
            <w:tcW w:w="0" w:type="auto"/>
          </w:tcPr>
          <w:p w:rsidR="00AB4A1E" w:rsidRPr="00AB4A1E" w:rsidRDefault="00AB4A1E" w:rsidP="008B7D4A">
            <w:r w:rsidRPr="00AB4A1E">
              <w:t>3</w:t>
            </w:r>
          </w:p>
        </w:tc>
        <w:tc>
          <w:tcPr>
            <w:tcW w:w="0" w:type="auto"/>
          </w:tcPr>
          <w:p w:rsidR="00AB4A1E" w:rsidRPr="00AB4A1E" w:rsidRDefault="00AB4A1E" w:rsidP="008B7D4A">
            <w:r w:rsidRPr="00AB4A1E">
              <w:t>Innstilling fra kommunal- og forvaltningskomiteen om endringer i plan- og bygningsloven (byggesaksdelen)</w:t>
            </w:r>
            <w:proofErr w:type="gramStart"/>
            <w:r w:rsidRPr="00AB4A1E">
              <w:t xml:space="preserve"> (Innst.</w:t>
            </w:r>
            <w:proofErr w:type="gramEnd"/>
            <w:r w:rsidRPr="00AB4A1E">
              <w:t xml:space="preserve"> 324 L (2009-2010), jf. Prop. 122 L (2009-2010))</w:t>
            </w:r>
          </w:p>
        </w:tc>
      </w:tr>
      <w:tr w:rsidR="00AB4A1E" w:rsidRPr="00AB4A1E" w:rsidTr="00AB4A1E">
        <w:tc>
          <w:tcPr>
            <w:tcW w:w="0" w:type="auto"/>
          </w:tcPr>
          <w:p w:rsidR="00AB4A1E" w:rsidRPr="00AB4A1E" w:rsidRDefault="00AB4A1E" w:rsidP="008B7D4A">
            <w:r w:rsidRPr="00AB4A1E">
              <w:t>20100610</w:t>
            </w:r>
          </w:p>
        </w:tc>
        <w:tc>
          <w:tcPr>
            <w:tcW w:w="0" w:type="auto"/>
          </w:tcPr>
          <w:p w:rsidR="00AB4A1E" w:rsidRPr="00AB4A1E" w:rsidRDefault="00AB4A1E" w:rsidP="008B7D4A">
            <w:r w:rsidRPr="00AB4A1E">
              <w:t>93</w:t>
            </w:r>
          </w:p>
        </w:tc>
        <w:tc>
          <w:tcPr>
            <w:tcW w:w="0" w:type="auto"/>
          </w:tcPr>
          <w:p w:rsidR="00AB4A1E" w:rsidRPr="00AB4A1E" w:rsidRDefault="00AB4A1E" w:rsidP="008B7D4A">
            <w:r w:rsidRPr="00AB4A1E">
              <w:t>4</w:t>
            </w:r>
          </w:p>
        </w:tc>
        <w:tc>
          <w:tcPr>
            <w:tcW w:w="0" w:type="auto"/>
          </w:tcPr>
          <w:p w:rsidR="00AB4A1E" w:rsidRPr="00AB4A1E" w:rsidRDefault="00AB4A1E" w:rsidP="008B7D4A">
            <w:r w:rsidRPr="00AB4A1E">
              <w:t xml:space="preserve">Innstilling fra kommunal- og forvaltningskomiteen om representantforslag fra stortingsrepresentantene Bård Hoksrud, Arne Sortevik, Per-Willy Amundsen, Torkil </w:t>
            </w:r>
            <w:r w:rsidRPr="00AB4A1E">
              <w:lastRenderedPageBreak/>
              <w:t>Åmland og Anders Anundsen om økt bruk av bindende folkeavstemninger i Norge</w:t>
            </w:r>
            <w:proofErr w:type="gramStart"/>
            <w:r w:rsidRPr="00AB4A1E">
              <w:t xml:space="preserve"> (Innst.</w:t>
            </w:r>
            <w:proofErr w:type="gramEnd"/>
            <w:r w:rsidRPr="00AB4A1E">
              <w:t xml:space="preserve"> 325 S (2009-2010), jf. Dokument 8:60 S (2009-2010))</w:t>
            </w:r>
          </w:p>
        </w:tc>
      </w:tr>
      <w:tr w:rsidR="00AB4A1E" w:rsidRPr="00AB4A1E" w:rsidTr="00AB4A1E">
        <w:tc>
          <w:tcPr>
            <w:tcW w:w="0" w:type="auto"/>
          </w:tcPr>
          <w:p w:rsidR="00AB4A1E" w:rsidRPr="00AB4A1E" w:rsidRDefault="00AB4A1E" w:rsidP="008B7D4A">
            <w:r w:rsidRPr="00AB4A1E">
              <w:lastRenderedPageBreak/>
              <w:t>20100610</w:t>
            </w:r>
          </w:p>
        </w:tc>
        <w:tc>
          <w:tcPr>
            <w:tcW w:w="0" w:type="auto"/>
          </w:tcPr>
          <w:p w:rsidR="00AB4A1E" w:rsidRPr="00AB4A1E" w:rsidRDefault="00AB4A1E" w:rsidP="008B7D4A">
            <w:r w:rsidRPr="00AB4A1E">
              <w:t>93</w:t>
            </w:r>
          </w:p>
        </w:tc>
        <w:tc>
          <w:tcPr>
            <w:tcW w:w="0" w:type="auto"/>
          </w:tcPr>
          <w:p w:rsidR="00AB4A1E" w:rsidRPr="00AB4A1E" w:rsidRDefault="00AB4A1E" w:rsidP="008B7D4A">
            <w:r w:rsidRPr="00AB4A1E">
              <w:t>5</w:t>
            </w:r>
          </w:p>
        </w:tc>
        <w:tc>
          <w:tcPr>
            <w:tcW w:w="0" w:type="auto"/>
          </w:tcPr>
          <w:p w:rsidR="00AB4A1E" w:rsidRPr="00AB4A1E" w:rsidRDefault="00AB4A1E" w:rsidP="008B7D4A">
            <w:r w:rsidRPr="00AB4A1E">
              <w:t>Innstilling fra transport- og kommunikasjonskomiteen om endring i statsbudsjettet for 2010 under Samferdselsdepartementet (kjøp av flyruter)</w:t>
            </w:r>
            <w:proofErr w:type="gramStart"/>
            <w:r w:rsidRPr="00AB4A1E">
              <w:t xml:space="preserve"> (Innst.</w:t>
            </w:r>
            <w:proofErr w:type="gramEnd"/>
            <w:r w:rsidRPr="00AB4A1E">
              <w:t xml:space="preserve"> 301 S (2009-2010), jf. Prop. 106 S (2009-2010))</w:t>
            </w:r>
          </w:p>
        </w:tc>
      </w:tr>
      <w:tr w:rsidR="00AB4A1E" w:rsidRPr="00AB4A1E" w:rsidTr="00AB4A1E">
        <w:tc>
          <w:tcPr>
            <w:tcW w:w="0" w:type="auto"/>
          </w:tcPr>
          <w:p w:rsidR="00AB4A1E" w:rsidRPr="00AB4A1E" w:rsidRDefault="00AB4A1E" w:rsidP="008B7D4A">
            <w:r w:rsidRPr="00AB4A1E">
              <w:t>20100610</w:t>
            </w:r>
          </w:p>
        </w:tc>
        <w:tc>
          <w:tcPr>
            <w:tcW w:w="0" w:type="auto"/>
          </w:tcPr>
          <w:p w:rsidR="00AB4A1E" w:rsidRPr="00AB4A1E" w:rsidRDefault="00AB4A1E" w:rsidP="008B7D4A">
            <w:r w:rsidRPr="00AB4A1E">
              <w:t>93</w:t>
            </w:r>
          </w:p>
        </w:tc>
        <w:tc>
          <w:tcPr>
            <w:tcW w:w="0" w:type="auto"/>
          </w:tcPr>
          <w:p w:rsidR="00AB4A1E" w:rsidRPr="00AB4A1E" w:rsidRDefault="00AB4A1E" w:rsidP="008B7D4A">
            <w:r w:rsidRPr="00AB4A1E">
              <w:t>6</w:t>
            </w:r>
          </w:p>
        </w:tc>
        <w:tc>
          <w:tcPr>
            <w:tcW w:w="0" w:type="auto"/>
          </w:tcPr>
          <w:p w:rsidR="00AB4A1E" w:rsidRPr="00AB4A1E" w:rsidRDefault="00AB4A1E" w:rsidP="008B7D4A">
            <w:r w:rsidRPr="00AB4A1E">
              <w:t>Innstilling frå transport- og kommunikasjonskomiteen om utviding og finansiering av Bergensprogrammet</w:t>
            </w:r>
            <w:proofErr w:type="gramStart"/>
            <w:r w:rsidRPr="00AB4A1E">
              <w:t xml:space="preserve"> (Innst.</w:t>
            </w:r>
            <w:proofErr w:type="gramEnd"/>
            <w:r w:rsidRPr="00AB4A1E">
              <w:t xml:space="preserve"> 302 S (2009-2010), jf. Prop. 108 S (2009-2010))</w:t>
            </w:r>
          </w:p>
        </w:tc>
      </w:tr>
      <w:tr w:rsidR="00AB4A1E" w:rsidRPr="00AB4A1E" w:rsidTr="00AB4A1E">
        <w:tc>
          <w:tcPr>
            <w:tcW w:w="0" w:type="auto"/>
          </w:tcPr>
          <w:p w:rsidR="00AB4A1E" w:rsidRPr="00AB4A1E" w:rsidRDefault="00AB4A1E" w:rsidP="008B7D4A">
            <w:r w:rsidRPr="00AB4A1E">
              <w:t>20100610</w:t>
            </w:r>
          </w:p>
        </w:tc>
        <w:tc>
          <w:tcPr>
            <w:tcW w:w="0" w:type="auto"/>
          </w:tcPr>
          <w:p w:rsidR="00AB4A1E" w:rsidRPr="00AB4A1E" w:rsidRDefault="00AB4A1E" w:rsidP="008B7D4A">
            <w:r w:rsidRPr="00AB4A1E">
              <w:t>93</w:t>
            </w:r>
          </w:p>
        </w:tc>
        <w:tc>
          <w:tcPr>
            <w:tcW w:w="0" w:type="auto"/>
          </w:tcPr>
          <w:p w:rsidR="00AB4A1E" w:rsidRPr="00AB4A1E" w:rsidRDefault="00AB4A1E" w:rsidP="008B7D4A">
            <w:r w:rsidRPr="00AB4A1E">
              <w:t>7</w:t>
            </w:r>
          </w:p>
        </w:tc>
        <w:tc>
          <w:tcPr>
            <w:tcW w:w="0" w:type="auto"/>
          </w:tcPr>
          <w:p w:rsidR="00AB4A1E" w:rsidRPr="00AB4A1E" w:rsidRDefault="00AB4A1E" w:rsidP="008B7D4A">
            <w:r w:rsidRPr="00AB4A1E">
              <w:t>Innstilling fra transport- og kommunikasjonskomiteen om endringar i yrkestransportlova og jernbaneloven (gjennomføring av forordning (EF) nr. 1370/2007 av 23. oktober 2007 om offentlig persontransport med jernbane og på vei og om oppheving av rådsforordning (EØF) nr. 1191/69 og 1107/70)</w:t>
            </w:r>
            <w:proofErr w:type="gramStart"/>
            <w:r w:rsidRPr="00AB4A1E">
              <w:t xml:space="preserve"> (Innst.</w:t>
            </w:r>
            <w:proofErr w:type="gramEnd"/>
            <w:r w:rsidRPr="00AB4A1E">
              <w:t xml:space="preserve"> 303 L (2009-2010), jf. Prop. 113 L (2009-2010))</w:t>
            </w:r>
          </w:p>
        </w:tc>
      </w:tr>
      <w:tr w:rsidR="00AB4A1E" w:rsidRPr="00AB4A1E" w:rsidTr="00AB4A1E">
        <w:tc>
          <w:tcPr>
            <w:tcW w:w="0" w:type="auto"/>
          </w:tcPr>
          <w:p w:rsidR="00AB4A1E" w:rsidRPr="00AB4A1E" w:rsidRDefault="00AB4A1E" w:rsidP="008B7D4A">
            <w:r w:rsidRPr="00AB4A1E">
              <w:t>20100610</w:t>
            </w:r>
          </w:p>
        </w:tc>
        <w:tc>
          <w:tcPr>
            <w:tcW w:w="0" w:type="auto"/>
          </w:tcPr>
          <w:p w:rsidR="00AB4A1E" w:rsidRPr="00AB4A1E" w:rsidRDefault="00AB4A1E" w:rsidP="008B7D4A">
            <w:r w:rsidRPr="00AB4A1E">
              <w:t>93</w:t>
            </w:r>
          </w:p>
        </w:tc>
        <w:tc>
          <w:tcPr>
            <w:tcW w:w="0" w:type="auto"/>
          </w:tcPr>
          <w:p w:rsidR="00AB4A1E" w:rsidRPr="00AB4A1E" w:rsidRDefault="00AB4A1E" w:rsidP="008B7D4A">
            <w:r w:rsidRPr="00AB4A1E">
              <w:t>8</w:t>
            </w:r>
          </w:p>
        </w:tc>
        <w:tc>
          <w:tcPr>
            <w:tcW w:w="0" w:type="auto"/>
          </w:tcPr>
          <w:p w:rsidR="00AB4A1E" w:rsidRPr="00AB4A1E" w:rsidRDefault="00AB4A1E" w:rsidP="008B7D4A">
            <w:r w:rsidRPr="00AB4A1E">
              <w:t>Innstilling fra transport- og kommunikasjonskomiteen om representantforslag fra stortingsrepresentantene Bård Hoksrud, Jan-Henrik Fredriksen, Ingebjørg Godskesen, Arne Sortevik, Anders Anundsen og Jon Jæger Gåsvatn om innføring av setebeltepåbud i buss og sikker og forsvarlig skolebusstransport</w:t>
            </w:r>
            <w:proofErr w:type="gramStart"/>
            <w:r w:rsidRPr="00AB4A1E">
              <w:t xml:space="preserve"> (Innst.</w:t>
            </w:r>
            <w:proofErr w:type="gramEnd"/>
            <w:r w:rsidRPr="00AB4A1E">
              <w:t xml:space="preserve"> 292 S (2009-2010), jf. Dokument 8:65 S (2009-2010))</w:t>
            </w:r>
          </w:p>
        </w:tc>
      </w:tr>
      <w:tr w:rsidR="00AB4A1E" w:rsidRPr="00AB4A1E" w:rsidTr="00AB4A1E">
        <w:tc>
          <w:tcPr>
            <w:tcW w:w="0" w:type="auto"/>
          </w:tcPr>
          <w:p w:rsidR="00AB4A1E" w:rsidRPr="00AB4A1E" w:rsidRDefault="00AB4A1E" w:rsidP="008B7D4A">
            <w:r w:rsidRPr="00AB4A1E">
              <w:t>20100610</w:t>
            </w:r>
          </w:p>
        </w:tc>
        <w:tc>
          <w:tcPr>
            <w:tcW w:w="0" w:type="auto"/>
          </w:tcPr>
          <w:p w:rsidR="00AB4A1E" w:rsidRPr="00AB4A1E" w:rsidRDefault="00AB4A1E" w:rsidP="008B7D4A">
            <w:r w:rsidRPr="00AB4A1E">
              <w:t>93</w:t>
            </w:r>
          </w:p>
        </w:tc>
        <w:tc>
          <w:tcPr>
            <w:tcW w:w="0" w:type="auto"/>
          </w:tcPr>
          <w:p w:rsidR="00AB4A1E" w:rsidRPr="00AB4A1E" w:rsidRDefault="00AB4A1E" w:rsidP="008B7D4A">
            <w:r w:rsidRPr="00AB4A1E">
              <w:t>9</w:t>
            </w:r>
          </w:p>
        </w:tc>
        <w:tc>
          <w:tcPr>
            <w:tcW w:w="0" w:type="auto"/>
          </w:tcPr>
          <w:p w:rsidR="00AB4A1E" w:rsidRPr="00AB4A1E" w:rsidRDefault="00AB4A1E" w:rsidP="008B7D4A">
            <w:r w:rsidRPr="00AB4A1E">
              <w:t>Innstilling fra transport- og kommunikasjonskomiteen om representantforslag fra stortingsrepresentantene Jan-Henrik Fredriksen, Bård Hoksrud, Morten Høglund og Torgeir Trældal om å gjennomføre en ekstern, uavhengig utredning om jernbaneforbindelse fra Sør-Varanger/Kirkenes til det russiske jernbanenettet</w:t>
            </w:r>
            <w:proofErr w:type="gramStart"/>
            <w:r w:rsidRPr="00AB4A1E">
              <w:t xml:space="preserve"> (Innst.</w:t>
            </w:r>
            <w:proofErr w:type="gramEnd"/>
            <w:r w:rsidRPr="00AB4A1E">
              <w:t xml:space="preserve"> 304 S (2009-2010), jf. Dokument 8:66 S (2009-2010))</w:t>
            </w:r>
          </w:p>
        </w:tc>
      </w:tr>
      <w:tr w:rsidR="00AB4A1E" w:rsidRPr="00AB4A1E" w:rsidTr="00AB4A1E">
        <w:tc>
          <w:tcPr>
            <w:tcW w:w="0" w:type="auto"/>
          </w:tcPr>
          <w:p w:rsidR="00AB4A1E" w:rsidRPr="00AB4A1E" w:rsidRDefault="00AB4A1E" w:rsidP="008B7D4A">
            <w:r w:rsidRPr="00AB4A1E">
              <w:t>20100610</w:t>
            </w:r>
          </w:p>
        </w:tc>
        <w:tc>
          <w:tcPr>
            <w:tcW w:w="0" w:type="auto"/>
          </w:tcPr>
          <w:p w:rsidR="00AB4A1E" w:rsidRPr="00AB4A1E" w:rsidRDefault="00AB4A1E" w:rsidP="008B7D4A">
            <w:r w:rsidRPr="00AB4A1E">
              <w:t>93</w:t>
            </w:r>
          </w:p>
        </w:tc>
        <w:tc>
          <w:tcPr>
            <w:tcW w:w="0" w:type="auto"/>
          </w:tcPr>
          <w:p w:rsidR="00AB4A1E" w:rsidRPr="00AB4A1E" w:rsidRDefault="00AB4A1E" w:rsidP="008B7D4A">
            <w:r w:rsidRPr="00AB4A1E">
              <w:t>10</w:t>
            </w:r>
          </w:p>
        </w:tc>
        <w:tc>
          <w:tcPr>
            <w:tcW w:w="0" w:type="auto"/>
          </w:tcPr>
          <w:p w:rsidR="00AB4A1E" w:rsidRPr="00AB4A1E" w:rsidRDefault="00AB4A1E" w:rsidP="008B7D4A">
            <w:r w:rsidRPr="00AB4A1E">
              <w:t>Innstilling fra transport- og kommunikasjonskomiteen om representantforslag fra stortingsrepresentantene Bård Hoksrud, Jan-Henrik Fredriksen, Ingebjørg Godskesen og Arne Sortevik om innføring av konkrete mål for hva som er god vei</w:t>
            </w:r>
            <w:proofErr w:type="gramStart"/>
            <w:r w:rsidRPr="00AB4A1E">
              <w:t xml:space="preserve"> (Innst.</w:t>
            </w:r>
            <w:proofErr w:type="gramEnd"/>
            <w:r w:rsidRPr="00AB4A1E">
              <w:t xml:space="preserve"> 305 S (2009-2010), jf. Dokument 8:86 S (2009-2010))</w:t>
            </w:r>
          </w:p>
        </w:tc>
      </w:tr>
      <w:tr w:rsidR="00AB4A1E" w:rsidRPr="00AB4A1E" w:rsidTr="00AB4A1E">
        <w:tc>
          <w:tcPr>
            <w:tcW w:w="0" w:type="auto"/>
          </w:tcPr>
          <w:p w:rsidR="00AB4A1E" w:rsidRPr="00AB4A1E" w:rsidRDefault="00AB4A1E" w:rsidP="008B7D4A">
            <w:r w:rsidRPr="00AB4A1E">
              <w:t>20100610</w:t>
            </w:r>
          </w:p>
        </w:tc>
        <w:tc>
          <w:tcPr>
            <w:tcW w:w="0" w:type="auto"/>
          </w:tcPr>
          <w:p w:rsidR="00AB4A1E" w:rsidRPr="00AB4A1E" w:rsidRDefault="00AB4A1E" w:rsidP="008B7D4A">
            <w:r w:rsidRPr="00AB4A1E">
              <w:t>93</w:t>
            </w:r>
          </w:p>
        </w:tc>
        <w:tc>
          <w:tcPr>
            <w:tcW w:w="0" w:type="auto"/>
          </w:tcPr>
          <w:p w:rsidR="00AB4A1E" w:rsidRPr="00AB4A1E" w:rsidRDefault="00AB4A1E" w:rsidP="008B7D4A">
            <w:r w:rsidRPr="00AB4A1E">
              <w:t>11</w:t>
            </w:r>
          </w:p>
        </w:tc>
        <w:tc>
          <w:tcPr>
            <w:tcW w:w="0" w:type="auto"/>
          </w:tcPr>
          <w:p w:rsidR="00AB4A1E" w:rsidRPr="00AB4A1E" w:rsidRDefault="00AB4A1E" w:rsidP="008B7D4A">
            <w:r w:rsidRPr="00AB4A1E">
              <w:t>Innstilling fra transport- og kommunikasjonskomiteen om representantforslag fra stortingsrepresentantene Bård Hoksrud, Jan-Henrik Fredriksen, Ingebjørg Godskesen, Arne Sortevik og Kenneth Svendsen om godkjenningsordning for ombygde og amatørbygde kjøretøy</w:t>
            </w:r>
            <w:proofErr w:type="gramStart"/>
            <w:r w:rsidRPr="00AB4A1E">
              <w:t xml:space="preserve"> (Innst.</w:t>
            </w:r>
            <w:proofErr w:type="gramEnd"/>
            <w:r w:rsidRPr="00AB4A1E">
              <w:t xml:space="preserve"> 277 S (2009-2010), jf. Dokument 8:94 S (2009-2010))</w:t>
            </w:r>
          </w:p>
        </w:tc>
      </w:tr>
      <w:tr w:rsidR="00AB4A1E" w:rsidRPr="00AB4A1E" w:rsidTr="00AB4A1E">
        <w:tc>
          <w:tcPr>
            <w:tcW w:w="0" w:type="auto"/>
          </w:tcPr>
          <w:p w:rsidR="00AB4A1E" w:rsidRPr="00AB4A1E" w:rsidRDefault="00AB4A1E" w:rsidP="008B7D4A">
            <w:r w:rsidRPr="00AB4A1E">
              <w:t>20100610</w:t>
            </w:r>
          </w:p>
        </w:tc>
        <w:tc>
          <w:tcPr>
            <w:tcW w:w="0" w:type="auto"/>
          </w:tcPr>
          <w:p w:rsidR="00AB4A1E" w:rsidRPr="00AB4A1E" w:rsidRDefault="00AB4A1E" w:rsidP="008B7D4A">
            <w:r w:rsidRPr="00AB4A1E">
              <w:t>93</w:t>
            </w:r>
          </w:p>
        </w:tc>
        <w:tc>
          <w:tcPr>
            <w:tcW w:w="0" w:type="auto"/>
          </w:tcPr>
          <w:p w:rsidR="00AB4A1E" w:rsidRPr="00AB4A1E" w:rsidRDefault="00AB4A1E" w:rsidP="008B7D4A">
            <w:r w:rsidRPr="00AB4A1E">
              <w:t>12</w:t>
            </w:r>
          </w:p>
        </w:tc>
        <w:tc>
          <w:tcPr>
            <w:tcW w:w="0" w:type="auto"/>
          </w:tcPr>
          <w:p w:rsidR="00AB4A1E" w:rsidRPr="00AB4A1E" w:rsidRDefault="00AB4A1E" w:rsidP="008B7D4A">
            <w:r w:rsidRPr="00AB4A1E">
              <w:t>Innstilling fra transport- og kommunikasjonskomiteen om representantforslag fra stortingsrepresentantene Siv Jensen, Per Sandberg, Bård Hoksrud, Ingebjørg Godskesen, Jan-Henrik Fredriksen og Arne Sortevik om fullfinansiering av Trondheimspakken</w:t>
            </w:r>
            <w:proofErr w:type="gramStart"/>
            <w:r w:rsidRPr="00AB4A1E">
              <w:t xml:space="preserve"> (Innst.</w:t>
            </w:r>
            <w:proofErr w:type="gramEnd"/>
            <w:r w:rsidRPr="00AB4A1E">
              <w:t xml:space="preserve"> 278 S (2009-2010), jf. Dokument 8:108 S (2009-2010))</w:t>
            </w:r>
          </w:p>
        </w:tc>
      </w:tr>
      <w:tr w:rsidR="00AB4A1E" w:rsidRPr="00AB4A1E" w:rsidTr="00AB4A1E">
        <w:tc>
          <w:tcPr>
            <w:tcW w:w="0" w:type="auto"/>
          </w:tcPr>
          <w:p w:rsidR="00AB4A1E" w:rsidRPr="00AB4A1E" w:rsidRDefault="00AB4A1E" w:rsidP="008B7D4A">
            <w:r w:rsidRPr="00AB4A1E">
              <w:t>20100610</w:t>
            </w:r>
          </w:p>
        </w:tc>
        <w:tc>
          <w:tcPr>
            <w:tcW w:w="0" w:type="auto"/>
          </w:tcPr>
          <w:p w:rsidR="00AB4A1E" w:rsidRPr="00AB4A1E" w:rsidRDefault="00AB4A1E" w:rsidP="008B7D4A">
            <w:r w:rsidRPr="00AB4A1E">
              <w:t>93</w:t>
            </w:r>
          </w:p>
        </w:tc>
        <w:tc>
          <w:tcPr>
            <w:tcW w:w="0" w:type="auto"/>
          </w:tcPr>
          <w:p w:rsidR="00AB4A1E" w:rsidRPr="00AB4A1E" w:rsidRDefault="00AB4A1E" w:rsidP="008B7D4A">
            <w:r w:rsidRPr="00AB4A1E">
              <w:t>13</w:t>
            </w:r>
          </w:p>
        </w:tc>
        <w:tc>
          <w:tcPr>
            <w:tcW w:w="0" w:type="auto"/>
          </w:tcPr>
          <w:p w:rsidR="00AB4A1E" w:rsidRPr="00AB4A1E" w:rsidRDefault="00AB4A1E" w:rsidP="008B7D4A">
            <w:r w:rsidRPr="00AB4A1E">
              <w:t>Innstilling fra transport- og kommunikasjonskomiteen om representantforslag fra stortingsrepresentantene Borghild Tenden og Trine Skei Grande om et bedre kollektivtilbud i byområdene med hyppigere avganger og lavere takster</w:t>
            </w:r>
            <w:proofErr w:type="gramStart"/>
            <w:r w:rsidRPr="00AB4A1E">
              <w:t xml:space="preserve"> (Innst.</w:t>
            </w:r>
            <w:proofErr w:type="gramEnd"/>
            <w:r w:rsidRPr="00AB4A1E">
              <w:t xml:space="preserve"> 306 S (2009-2010), jf. Dokument 8:113 S (2009-2010))</w:t>
            </w:r>
          </w:p>
        </w:tc>
      </w:tr>
      <w:tr w:rsidR="00AB4A1E" w:rsidRPr="00AB4A1E" w:rsidTr="00AB4A1E">
        <w:tc>
          <w:tcPr>
            <w:tcW w:w="0" w:type="auto"/>
          </w:tcPr>
          <w:p w:rsidR="00AB4A1E" w:rsidRPr="00AB4A1E" w:rsidRDefault="00AB4A1E" w:rsidP="008B7D4A">
            <w:r w:rsidRPr="00AB4A1E">
              <w:t>20100610</w:t>
            </w:r>
          </w:p>
        </w:tc>
        <w:tc>
          <w:tcPr>
            <w:tcW w:w="0" w:type="auto"/>
          </w:tcPr>
          <w:p w:rsidR="00AB4A1E" w:rsidRPr="00AB4A1E" w:rsidRDefault="00AB4A1E" w:rsidP="008B7D4A">
            <w:r w:rsidRPr="00AB4A1E">
              <w:t>93</w:t>
            </w:r>
          </w:p>
        </w:tc>
        <w:tc>
          <w:tcPr>
            <w:tcW w:w="0" w:type="auto"/>
          </w:tcPr>
          <w:p w:rsidR="00AB4A1E" w:rsidRPr="00AB4A1E" w:rsidRDefault="00AB4A1E" w:rsidP="008B7D4A">
            <w:r w:rsidRPr="00AB4A1E">
              <w:t>14</w:t>
            </w:r>
          </w:p>
        </w:tc>
        <w:tc>
          <w:tcPr>
            <w:tcW w:w="0" w:type="auto"/>
          </w:tcPr>
          <w:p w:rsidR="00AB4A1E" w:rsidRPr="00AB4A1E" w:rsidRDefault="00AB4A1E" w:rsidP="008B7D4A">
            <w:r w:rsidRPr="00AB4A1E">
              <w:t>Innstilling fra transport- og kommunikasjonskomiteen om representantforslag fra stortingsrepresentantene Peter N. Myhre, Bård Hoksrud og Arne Sortevik om å øke fartsgrensen på motorveier klasse A til 120 km/t</w:t>
            </w:r>
            <w:proofErr w:type="gramStart"/>
            <w:r w:rsidRPr="00AB4A1E">
              <w:t xml:space="preserve"> (Innst.</w:t>
            </w:r>
            <w:proofErr w:type="gramEnd"/>
            <w:r w:rsidRPr="00AB4A1E">
              <w:t xml:space="preserve"> 276 S (2009-2010), jf. Dokument 8:116 S (2009-2010))</w:t>
            </w:r>
          </w:p>
        </w:tc>
      </w:tr>
      <w:tr w:rsidR="00AB4A1E" w:rsidRPr="00AB4A1E" w:rsidTr="00AB4A1E">
        <w:tc>
          <w:tcPr>
            <w:tcW w:w="0" w:type="auto"/>
          </w:tcPr>
          <w:p w:rsidR="00AB4A1E" w:rsidRPr="00AB4A1E" w:rsidRDefault="00AB4A1E" w:rsidP="008B7D4A">
            <w:r w:rsidRPr="00AB4A1E">
              <w:t>20100610</w:t>
            </w:r>
          </w:p>
        </w:tc>
        <w:tc>
          <w:tcPr>
            <w:tcW w:w="0" w:type="auto"/>
          </w:tcPr>
          <w:p w:rsidR="00AB4A1E" w:rsidRPr="00AB4A1E" w:rsidRDefault="00AB4A1E" w:rsidP="008B7D4A">
            <w:r w:rsidRPr="00AB4A1E">
              <w:t>93</w:t>
            </w:r>
          </w:p>
        </w:tc>
        <w:tc>
          <w:tcPr>
            <w:tcW w:w="0" w:type="auto"/>
          </w:tcPr>
          <w:p w:rsidR="00AB4A1E" w:rsidRPr="00AB4A1E" w:rsidRDefault="00AB4A1E" w:rsidP="008B7D4A">
            <w:r w:rsidRPr="00AB4A1E">
              <w:t>15</w:t>
            </w:r>
          </w:p>
        </w:tc>
        <w:tc>
          <w:tcPr>
            <w:tcW w:w="0" w:type="auto"/>
          </w:tcPr>
          <w:p w:rsidR="00AB4A1E" w:rsidRPr="00AB4A1E" w:rsidRDefault="00AB4A1E" w:rsidP="008B7D4A">
            <w:r w:rsidRPr="00AB4A1E">
              <w:t xml:space="preserve">Referat </w:t>
            </w:r>
          </w:p>
        </w:tc>
      </w:tr>
      <w:tr w:rsidR="00AB4A1E" w:rsidRPr="00AB4A1E" w:rsidTr="00AB4A1E">
        <w:tc>
          <w:tcPr>
            <w:tcW w:w="0" w:type="auto"/>
          </w:tcPr>
          <w:p w:rsidR="00AB4A1E" w:rsidRPr="00AB4A1E" w:rsidRDefault="00AB4A1E" w:rsidP="008B7D4A">
            <w:r w:rsidRPr="00AB4A1E">
              <w:t>20100611</w:t>
            </w:r>
          </w:p>
        </w:tc>
        <w:tc>
          <w:tcPr>
            <w:tcW w:w="0" w:type="auto"/>
          </w:tcPr>
          <w:p w:rsidR="00AB4A1E" w:rsidRPr="00AB4A1E" w:rsidRDefault="00AB4A1E" w:rsidP="008B7D4A">
            <w:r w:rsidRPr="00AB4A1E">
              <w:t>94</w:t>
            </w:r>
          </w:p>
        </w:tc>
        <w:tc>
          <w:tcPr>
            <w:tcW w:w="0" w:type="auto"/>
          </w:tcPr>
          <w:p w:rsidR="00AB4A1E" w:rsidRPr="00AB4A1E" w:rsidRDefault="00AB4A1E" w:rsidP="008B7D4A">
            <w:r w:rsidRPr="00AB4A1E">
              <w:t>1</w:t>
            </w:r>
          </w:p>
        </w:tc>
        <w:tc>
          <w:tcPr>
            <w:tcW w:w="0" w:type="auto"/>
          </w:tcPr>
          <w:p w:rsidR="00AB4A1E" w:rsidRPr="00AB4A1E" w:rsidRDefault="00AB4A1E" w:rsidP="008B7D4A">
            <w:r w:rsidRPr="00AB4A1E">
              <w:t>Innstilling fra kirke-, utdannings- og forskningskomiteen om presesfunksjonen i Bispemøtet i Den norske kirke</w:t>
            </w:r>
            <w:proofErr w:type="gramStart"/>
            <w:r w:rsidRPr="00AB4A1E">
              <w:t xml:space="preserve"> (Innst.</w:t>
            </w:r>
            <w:proofErr w:type="gramEnd"/>
            <w:r w:rsidRPr="00AB4A1E">
              <w:t xml:space="preserve"> 330 S (2009-2010), jf. Meld. St. 13 (2009-2010))</w:t>
            </w:r>
          </w:p>
        </w:tc>
      </w:tr>
      <w:tr w:rsidR="00AB4A1E" w:rsidRPr="00AB4A1E" w:rsidTr="00AB4A1E">
        <w:tc>
          <w:tcPr>
            <w:tcW w:w="0" w:type="auto"/>
          </w:tcPr>
          <w:p w:rsidR="00AB4A1E" w:rsidRPr="00AB4A1E" w:rsidRDefault="00AB4A1E" w:rsidP="008B7D4A">
            <w:r w:rsidRPr="00AB4A1E">
              <w:t>20100611</w:t>
            </w:r>
          </w:p>
        </w:tc>
        <w:tc>
          <w:tcPr>
            <w:tcW w:w="0" w:type="auto"/>
          </w:tcPr>
          <w:p w:rsidR="00AB4A1E" w:rsidRPr="00AB4A1E" w:rsidRDefault="00AB4A1E" w:rsidP="008B7D4A">
            <w:r w:rsidRPr="00AB4A1E">
              <w:t>94</w:t>
            </w:r>
          </w:p>
        </w:tc>
        <w:tc>
          <w:tcPr>
            <w:tcW w:w="0" w:type="auto"/>
          </w:tcPr>
          <w:p w:rsidR="00AB4A1E" w:rsidRPr="00AB4A1E" w:rsidRDefault="00AB4A1E" w:rsidP="008B7D4A">
            <w:r w:rsidRPr="00AB4A1E">
              <w:t>2</w:t>
            </w:r>
          </w:p>
        </w:tc>
        <w:tc>
          <w:tcPr>
            <w:tcW w:w="0" w:type="auto"/>
          </w:tcPr>
          <w:p w:rsidR="00AB4A1E" w:rsidRPr="00AB4A1E" w:rsidRDefault="00AB4A1E" w:rsidP="008B7D4A">
            <w:r w:rsidRPr="00AB4A1E">
              <w:t>Innstilling fra energi- og miljøkomiteen om endringer i lov 29. november 1996 nr. 72 om petroleumsvirksomhet</w:t>
            </w:r>
            <w:proofErr w:type="gramStart"/>
            <w:r w:rsidRPr="00AB4A1E">
              <w:t xml:space="preserve"> (Innst.</w:t>
            </w:r>
            <w:proofErr w:type="gramEnd"/>
            <w:r w:rsidRPr="00AB4A1E">
              <w:t xml:space="preserve"> 289 L (2009-2010), jf. Prop. 103 L (2009-2010))</w:t>
            </w:r>
          </w:p>
        </w:tc>
      </w:tr>
      <w:tr w:rsidR="00AB4A1E" w:rsidRPr="00AB4A1E" w:rsidTr="00AB4A1E">
        <w:tc>
          <w:tcPr>
            <w:tcW w:w="0" w:type="auto"/>
          </w:tcPr>
          <w:p w:rsidR="00AB4A1E" w:rsidRPr="00AB4A1E" w:rsidRDefault="00AB4A1E" w:rsidP="008B7D4A">
            <w:r w:rsidRPr="00AB4A1E">
              <w:t>20100611</w:t>
            </w:r>
          </w:p>
        </w:tc>
        <w:tc>
          <w:tcPr>
            <w:tcW w:w="0" w:type="auto"/>
          </w:tcPr>
          <w:p w:rsidR="00AB4A1E" w:rsidRPr="00AB4A1E" w:rsidRDefault="00AB4A1E" w:rsidP="008B7D4A">
            <w:r w:rsidRPr="00AB4A1E">
              <w:t>94</w:t>
            </w:r>
          </w:p>
        </w:tc>
        <w:tc>
          <w:tcPr>
            <w:tcW w:w="0" w:type="auto"/>
          </w:tcPr>
          <w:p w:rsidR="00AB4A1E" w:rsidRPr="00AB4A1E" w:rsidRDefault="00AB4A1E" w:rsidP="008B7D4A">
            <w:r w:rsidRPr="00AB4A1E">
              <w:t>3</w:t>
            </w:r>
          </w:p>
        </w:tc>
        <w:tc>
          <w:tcPr>
            <w:tcW w:w="0" w:type="auto"/>
          </w:tcPr>
          <w:p w:rsidR="00AB4A1E" w:rsidRPr="00AB4A1E" w:rsidRDefault="00AB4A1E" w:rsidP="008B7D4A">
            <w:r w:rsidRPr="00AB4A1E">
              <w:t>Innstilling fra energi- og miljøkomiteen om representantforslag fra stortingsrepresentantene Elisabeth Røbekk Nørve og Siri A. Meling om flytting av inntaket til Verma kraftverk til Storhaugen i Møre og Romsdal</w:t>
            </w:r>
            <w:proofErr w:type="gramStart"/>
            <w:r w:rsidRPr="00AB4A1E">
              <w:t xml:space="preserve"> (Innst.</w:t>
            </w:r>
            <w:proofErr w:type="gramEnd"/>
            <w:r w:rsidRPr="00AB4A1E">
              <w:t xml:space="preserve"> 282 S (2009-2010), jf. Dokument 8:73 S (2009-2010))</w:t>
            </w:r>
          </w:p>
        </w:tc>
      </w:tr>
      <w:tr w:rsidR="00AB4A1E" w:rsidRPr="00AB4A1E" w:rsidTr="00AB4A1E">
        <w:tc>
          <w:tcPr>
            <w:tcW w:w="0" w:type="auto"/>
          </w:tcPr>
          <w:p w:rsidR="00AB4A1E" w:rsidRPr="00AB4A1E" w:rsidRDefault="00AB4A1E" w:rsidP="008B7D4A">
            <w:r w:rsidRPr="00AB4A1E">
              <w:t>20100611</w:t>
            </w:r>
          </w:p>
        </w:tc>
        <w:tc>
          <w:tcPr>
            <w:tcW w:w="0" w:type="auto"/>
          </w:tcPr>
          <w:p w:rsidR="00AB4A1E" w:rsidRPr="00AB4A1E" w:rsidRDefault="00AB4A1E" w:rsidP="008B7D4A">
            <w:r w:rsidRPr="00AB4A1E">
              <w:t>94</w:t>
            </w:r>
          </w:p>
        </w:tc>
        <w:tc>
          <w:tcPr>
            <w:tcW w:w="0" w:type="auto"/>
          </w:tcPr>
          <w:p w:rsidR="00AB4A1E" w:rsidRPr="00AB4A1E" w:rsidRDefault="00AB4A1E" w:rsidP="008B7D4A">
            <w:r w:rsidRPr="00AB4A1E">
              <w:t>4</w:t>
            </w:r>
          </w:p>
        </w:tc>
        <w:tc>
          <w:tcPr>
            <w:tcW w:w="0" w:type="auto"/>
          </w:tcPr>
          <w:p w:rsidR="00AB4A1E" w:rsidRPr="00AB4A1E" w:rsidRDefault="00AB4A1E" w:rsidP="008B7D4A">
            <w:r w:rsidRPr="00AB4A1E">
              <w:t>Innstilling fra energi- og miljøkomiteen om representantforslag fra stortingsrepresentantene Ketil Solvik-Olsen, Henning Skumsvoll og Oskar Jarle Grimstad om å lage en nasjonal plan for vindkraftsatsing i Norge</w:t>
            </w:r>
            <w:proofErr w:type="gramStart"/>
            <w:r w:rsidRPr="00AB4A1E">
              <w:t xml:space="preserve"> (Innst.</w:t>
            </w:r>
            <w:proofErr w:type="gramEnd"/>
            <w:r w:rsidRPr="00AB4A1E">
              <w:t xml:space="preserve"> 288 S (2009-2010), jf. Dokument 8:99 S (2009-2010))</w:t>
            </w:r>
          </w:p>
        </w:tc>
      </w:tr>
      <w:tr w:rsidR="00AB4A1E" w:rsidRPr="00AB4A1E" w:rsidTr="00AB4A1E">
        <w:tc>
          <w:tcPr>
            <w:tcW w:w="0" w:type="auto"/>
          </w:tcPr>
          <w:p w:rsidR="00AB4A1E" w:rsidRPr="00AB4A1E" w:rsidRDefault="00AB4A1E" w:rsidP="008B7D4A">
            <w:r w:rsidRPr="00AB4A1E">
              <w:lastRenderedPageBreak/>
              <w:t>20100611</w:t>
            </w:r>
          </w:p>
        </w:tc>
        <w:tc>
          <w:tcPr>
            <w:tcW w:w="0" w:type="auto"/>
          </w:tcPr>
          <w:p w:rsidR="00AB4A1E" w:rsidRPr="00AB4A1E" w:rsidRDefault="00AB4A1E" w:rsidP="008B7D4A">
            <w:r w:rsidRPr="00AB4A1E">
              <w:t>94</w:t>
            </w:r>
          </w:p>
        </w:tc>
        <w:tc>
          <w:tcPr>
            <w:tcW w:w="0" w:type="auto"/>
          </w:tcPr>
          <w:p w:rsidR="00AB4A1E" w:rsidRPr="00AB4A1E" w:rsidRDefault="00AB4A1E" w:rsidP="008B7D4A">
            <w:r w:rsidRPr="00AB4A1E">
              <w:t>5</w:t>
            </w:r>
          </w:p>
        </w:tc>
        <w:tc>
          <w:tcPr>
            <w:tcW w:w="0" w:type="auto"/>
          </w:tcPr>
          <w:p w:rsidR="00AB4A1E" w:rsidRPr="00AB4A1E" w:rsidRDefault="00AB4A1E" w:rsidP="008B7D4A">
            <w:r w:rsidRPr="00AB4A1E">
              <w:t>Innstilling fra energi- og miljøkomiteen om representantforslag fra stortingsrepresentantene Ketil Solvik-Olsen, Siri A. Meling, Oskar Jarle Grimstad, Henning Skumsvoll, Øyvind Halleraker og Elisabeth Røbekk Nørve om å heve grensen for konsesjonsbehandling av kraftverk i vernede vassdrag fra 1 til 3 MW</w:t>
            </w:r>
            <w:proofErr w:type="gramStart"/>
            <w:r w:rsidRPr="00AB4A1E">
              <w:t xml:space="preserve"> (Innst.</w:t>
            </w:r>
            <w:proofErr w:type="gramEnd"/>
            <w:r w:rsidRPr="00AB4A1E">
              <w:t xml:space="preserve"> 319 S (2009-2010), jf. Dokument 8:125 S (2009-2010))</w:t>
            </w:r>
          </w:p>
        </w:tc>
      </w:tr>
      <w:tr w:rsidR="00AB4A1E" w:rsidRPr="00AB4A1E" w:rsidTr="00AB4A1E">
        <w:tc>
          <w:tcPr>
            <w:tcW w:w="0" w:type="auto"/>
          </w:tcPr>
          <w:p w:rsidR="00AB4A1E" w:rsidRPr="00AB4A1E" w:rsidRDefault="00AB4A1E" w:rsidP="008B7D4A">
            <w:r w:rsidRPr="00AB4A1E">
              <w:t>20100611</w:t>
            </w:r>
          </w:p>
        </w:tc>
        <w:tc>
          <w:tcPr>
            <w:tcW w:w="0" w:type="auto"/>
          </w:tcPr>
          <w:p w:rsidR="00AB4A1E" w:rsidRPr="00AB4A1E" w:rsidRDefault="00AB4A1E" w:rsidP="008B7D4A">
            <w:r w:rsidRPr="00AB4A1E">
              <w:t>94</w:t>
            </w:r>
          </w:p>
        </w:tc>
        <w:tc>
          <w:tcPr>
            <w:tcW w:w="0" w:type="auto"/>
          </w:tcPr>
          <w:p w:rsidR="00AB4A1E" w:rsidRPr="00AB4A1E" w:rsidRDefault="00AB4A1E" w:rsidP="008B7D4A">
            <w:r w:rsidRPr="00AB4A1E">
              <w:t>6</w:t>
            </w:r>
          </w:p>
        </w:tc>
        <w:tc>
          <w:tcPr>
            <w:tcW w:w="0" w:type="auto"/>
          </w:tcPr>
          <w:p w:rsidR="00AB4A1E" w:rsidRPr="00AB4A1E" w:rsidRDefault="00AB4A1E" w:rsidP="008B7D4A">
            <w:r w:rsidRPr="00AB4A1E">
              <w:t>Innstilling fra næringskomiteen om representantforslag fra stortingsrepresentantene Ketil Solvik-Olsen, Siri A. Meling, Line Henriette Hjemdal og Borghild Tenden om etablering av et test- og demonstrasjonsprogram "Demo 2020", for havvindteknologi i Norge</w:t>
            </w:r>
            <w:proofErr w:type="gramStart"/>
            <w:r w:rsidRPr="00AB4A1E">
              <w:t xml:space="preserve"> (Innst.</w:t>
            </w:r>
            <w:proofErr w:type="gramEnd"/>
            <w:r w:rsidRPr="00AB4A1E">
              <w:t xml:space="preserve"> 335 S (2009-2010), jf. Dokument 8:107 S (2009-2010))</w:t>
            </w:r>
          </w:p>
        </w:tc>
      </w:tr>
      <w:tr w:rsidR="00AB4A1E" w:rsidRPr="00AB4A1E" w:rsidTr="00AB4A1E">
        <w:tc>
          <w:tcPr>
            <w:tcW w:w="0" w:type="auto"/>
          </w:tcPr>
          <w:p w:rsidR="00AB4A1E" w:rsidRPr="00AB4A1E" w:rsidRDefault="00AB4A1E" w:rsidP="008B7D4A">
            <w:r w:rsidRPr="00AB4A1E">
              <w:t>20100611</w:t>
            </w:r>
          </w:p>
        </w:tc>
        <w:tc>
          <w:tcPr>
            <w:tcW w:w="0" w:type="auto"/>
          </w:tcPr>
          <w:p w:rsidR="00AB4A1E" w:rsidRPr="00AB4A1E" w:rsidRDefault="00AB4A1E" w:rsidP="008B7D4A">
            <w:r w:rsidRPr="00AB4A1E">
              <w:t>94</w:t>
            </w:r>
          </w:p>
        </w:tc>
        <w:tc>
          <w:tcPr>
            <w:tcW w:w="0" w:type="auto"/>
          </w:tcPr>
          <w:p w:rsidR="00AB4A1E" w:rsidRPr="00AB4A1E" w:rsidRDefault="00AB4A1E" w:rsidP="008B7D4A">
            <w:r w:rsidRPr="00AB4A1E">
              <w:t>7</w:t>
            </w:r>
          </w:p>
        </w:tc>
        <w:tc>
          <w:tcPr>
            <w:tcW w:w="0" w:type="auto"/>
          </w:tcPr>
          <w:p w:rsidR="00AB4A1E" w:rsidRPr="00AB4A1E" w:rsidRDefault="00AB4A1E" w:rsidP="008B7D4A">
            <w:r w:rsidRPr="00AB4A1E">
              <w:t xml:space="preserve">Referat </w:t>
            </w:r>
          </w:p>
        </w:tc>
      </w:tr>
      <w:tr w:rsidR="00AB4A1E" w:rsidRPr="00AB4A1E" w:rsidTr="00AB4A1E">
        <w:tc>
          <w:tcPr>
            <w:tcW w:w="0" w:type="auto"/>
          </w:tcPr>
          <w:p w:rsidR="00AB4A1E" w:rsidRPr="00AB4A1E" w:rsidRDefault="00AB4A1E" w:rsidP="008B7D4A">
            <w:r w:rsidRPr="00AB4A1E">
              <w:t>20100614</w:t>
            </w:r>
          </w:p>
        </w:tc>
        <w:tc>
          <w:tcPr>
            <w:tcW w:w="0" w:type="auto"/>
          </w:tcPr>
          <w:p w:rsidR="00AB4A1E" w:rsidRPr="00AB4A1E" w:rsidRDefault="00AB4A1E" w:rsidP="008B7D4A">
            <w:r w:rsidRPr="00AB4A1E">
              <w:t>95</w:t>
            </w:r>
          </w:p>
        </w:tc>
        <w:tc>
          <w:tcPr>
            <w:tcW w:w="0" w:type="auto"/>
          </w:tcPr>
          <w:p w:rsidR="00AB4A1E" w:rsidRPr="00AB4A1E" w:rsidRDefault="00AB4A1E" w:rsidP="008B7D4A">
            <w:r w:rsidRPr="00AB4A1E">
              <w:t>1</w:t>
            </w:r>
          </w:p>
        </w:tc>
        <w:tc>
          <w:tcPr>
            <w:tcW w:w="0" w:type="auto"/>
          </w:tcPr>
          <w:p w:rsidR="00AB4A1E" w:rsidRPr="00AB4A1E" w:rsidRDefault="00AB4A1E" w:rsidP="008B7D4A">
            <w:r w:rsidRPr="00AB4A1E">
              <w:t>Innstilling fra transport- og kommunikasjonskomiteen om samtykke til ratifikasjon av luftfartsavtale av 17. desember 2009 mellom USA, Den europeiske union og dens medlemsstater, Island og Norge og tilleggsavtale av 17. desember 2009 mellom Den europeiske union og dens medlemsstater, Island og Norge om anvendelsen av luftfartsavtalen mellom USA, Den europeiske union og dens medlemsstater, Island og Norge</w:t>
            </w:r>
            <w:proofErr w:type="gramStart"/>
            <w:r w:rsidRPr="00AB4A1E">
              <w:t xml:space="preserve"> (Innst.</w:t>
            </w:r>
            <w:proofErr w:type="gramEnd"/>
            <w:r w:rsidRPr="00AB4A1E">
              <w:t xml:space="preserve"> 259 S (2009-2010), jf. Prop. 92 S (2009-2010))</w:t>
            </w:r>
          </w:p>
        </w:tc>
      </w:tr>
      <w:tr w:rsidR="00AB4A1E" w:rsidRPr="00AB4A1E" w:rsidTr="00AB4A1E">
        <w:tc>
          <w:tcPr>
            <w:tcW w:w="0" w:type="auto"/>
          </w:tcPr>
          <w:p w:rsidR="00AB4A1E" w:rsidRPr="00AB4A1E" w:rsidRDefault="00AB4A1E" w:rsidP="008B7D4A">
            <w:r w:rsidRPr="00AB4A1E">
              <w:t>20100614</w:t>
            </w:r>
          </w:p>
        </w:tc>
        <w:tc>
          <w:tcPr>
            <w:tcW w:w="0" w:type="auto"/>
          </w:tcPr>
          <w:p w:rsidR="00AB4A1E" w:rsidRPr="00AB4A1E" w:rsidRDefault="00AB4A1E" w:rsidP="008B7D4A">
            <w:r w:rsidRPr="00AB4A1E">
              <w:t>95</w:t>
            </w:r>
          </w:p>
        </w:tc>
        <w:tc>
          <w:tcPr>
            <w:tcW w:w="0" w:type="auto"/>
          </w:tcPr>
          <w:p w:rsidR="00AB4A1E" w:rsidRPr="00AB4A1E" w:rsidRDefault="00AB4A1E" w:rsidP="008B7D4A">
            <w:r w:rsidRPr="00AB4A1E">
              <w:t>2</w:t>
            </w:r>
          </w:p>
        </w:tc>
        <w:tc>
          <w:tcPr>
            <w:tcW w:w="0" w:type="auto"/>
          </w:tcPr>
          <w:p w:rsidR="00AB4A1E" w:rsidRPr="00AB4A1E" w:rsidRDefault="00AB4A1E" w:rsidP="008B7D4A">
            <w:r w:rsidRPr="00AB4A1E">
              <w:t>Innstilling fra utenriks- og forsvarskomiteen om samarbeidet i Organisasjonen for sikkerhet og samarbeid i Europa (OSSE) i 2009</w:t>
            </w:r>
            <w:proofErr w:type="gramStart"/>
            <w:r w:rsidRPr="00AB4A1E">
              <w:t xml:space="preserve"> (Innst.</w:t>
            </w:r>
            <w:proofErr w:type="gramEnd"/>
            <w:r w:rsidRPr="00AB4A1E">
              <w:t xml:space="preserve"> 348 S (2009-2010), jf. Meld. St. 15 (2009-2010))</w:t>
            </w:r>
          </w:p>
        </w:tc>
      </w:tr>
      <w:tr w:rsidR="00AB4A1E" w:rsidRPr="00AB4A1E" w:rsidTr="00AB4A1E">
        <w:tc>
          <w:tcPr>
            <w:tcW w:w="0" w:type="auto"/>
          </w:tcPr>
          <w:p w:rsidR="00AB4A1E" w:rsidRPr="00AB4A1E" w:rsidRDefault="00AB4A1E" w:rsidP="008B7D4A">
            <w:r w:rsidRPr="00AB4A1E">
              <w:t>20100614</w:t>
            </w:r>
          </w:p>
        </w:tc>
        <w:tc>
          <w:tcPr>
            <w:tcW w:w="0" w:type="auto"/>
          </w:tcPr>
          <w:p w:rsidR="00AB4A1E" w:rsidRPr="00AB4A1E" w:rsidRDefault="00AB4A1E" w:rsidP="008B7D4A">
            <w:r w:rsidRPr="00AB4A1E">
              <w:t>95</w:t>
            </w:r>
          </w:p>
        </w:tc>
        <w:tc>
          <w:tcPr>
            <w:tcW w:w="0" w:type="auto"/>
          </w:tcPr>
          <w:p w:rsidR="00AB4A1E" w:rsidRPr="00AB4A1E" w:rsidRDefault="00AB4A1E" w:rsidP="008B7D4A">
            <w:r w:rsidRPr="00AB4A1E">
              <w:t>3</w:t>
            </w:r>
          </w:p>
        </w:tc>
        <w:tc>
          <w:tcPr>
            <w:tcW w:w="0" w:type="auto"/>
          </w:tcPr>
          <w:p w:rsidR="00AB4A1E" w:rsidRPr="00AB4A1E" w:rsidRDefault="00AB4A1E" w:rsidP="008B7D4A">
            <w:r w:rsidRPr="00AB4A1E">
              <w:t>Innstilling fra utenriks- og forsvarskomiteen om årsrapport fra Stortingets delegasjon til Organisasjonen for sikkerhet og samarbeid i Europas (OSSEs) parlamentariske forsamling for 2009</w:t>
            </w:r>
            <w:proofErr w:type="gramStart"/>
            <w:r w:rsidRPr="00AB4A1E">
              <w:t xml:space="preserve"> (Innst.</w:t>
            </w:r>
            <w:proofErr w:type="gramEnd"/>
            <w:r w:rsidRPr="00AB4A1E">
              <w:t xml:space="preserve"> 267 S (2009-2010), jf. Dokument 7 (2009-2010))</w:t>
            </w:r>
          </w:p>
        </w:tc>
      </w:tr>
      <w:tr w:rsidR="00AB4A1E" w:rsidRPr="00AB4A1E" w:rsidTr="00AB4A1E">
        <w:tc>
          <w:tcPr>
            <w:tcW w:w="0" w:type="auto"/>
          </w:tcPr>
          <w:p w:rsidR="00AB4A1E" w:rsidRPr="00AB4A1E" w:rsidRDefault="00AB4A1E" w:rsidP="008B7D4A">
            <w:r w:rsidRPr="00AB4A1E">
              <w:t>20100614</w:t>
            </w:r>
          </w:p>
        </w:tc>
        <w:tc>
          <w:tcPr>
            <w:tcW w:w="0" w:type="auto"/>
          </w:tcPr>
          <w:p w:rsidR="00AB4A1E" w:rsidRPr="00AB4A1E" w:rsidRDefault="00AB4A1E" w:rsidP="008B7D4A">
            <w:r w:rsidRPr="00AB4A1E">
              <w:t>95</w:t>
            </w:r>
          </w:p>
        </w:tc>
        <w:tc>
          <w:tcPr>
            <w:tcW w:w="0" w:type="auto"/>
          </w:tcPr>
          <w:p w:rsidR="00AB4A1E" w:rsidRPr="00AB4A1E" w:rsidRDefault="00AB4A1E" w:rsidP="008B7D4A">
            <w:r w:rsidRPr="00AB4A1E">
              <w:t>4</w:t>
            </w:r>
          </w:p>
        </w:tc>
        <w:tc>
          <w:tcPr>
            <w:tcW w:w="0" w:type="auto"/>
          </w:tcPr>
          <w:p w:rsidR="00AB4A1E" w:rsidRPr="00AB4A1E" w:rsidRDefault="00AB4A1E" w:rsidP="008B7D4A">
            <w:r w:rsidRPr="00AB4A1E">
              <w:t>Innstilling fra utenriks- og forsvarskomiteen om samarbeidet i NATO i 2009</w:t>
            </w:r>
            <w:proofErr w:type="gramStart"/>
            <w:r w:rsidRPr="00AB4A1E">
              <w:t xml:space="preserve"> (Innst.</w:t>
            </w:r>
            <w:proofErr w:type="gramEnd"/>
            <w:r w:rsidRPr="00AB4A1E">
              <w:t xml:space="preserve"> 352 S (2009-2010), jf. Meld. St. 17 (2009-2010))</w:t>
            </w:r>
          </w:p>
        </w:tc>
      </w:tr>
      <w:tr w:rsidR="00AB4A1E" w:rsidRPr="00AB4A1E" w:rsidTr="00AB4A1E">
        <w:tc>
          <w:tcPr>
            <w:tcW w:w="0" w:type="auto"/>
          </w:tcPr>
          <w:p w:rsidR="00AB4A1E" w:rsidRPr="00AB4A1E" w:rsidRDefault="00AB4A1E" w:rsidP="008B7D4A">
            <w:r w:rsidRPr="00AB4A1E">
              <w:t>20100614</w:t>
            </w:r>
          </w:p>
        </w:tc>
        <w:tc>
          <w:tcPr>
            <w:tcW w:w="0" w:type="auto"/>
          </w:tcPr>
          <w:p w:rsidR="00AB4A1E" w:rsidRPr="00AB4A1E" w:rsidRDefault="00AB4A1E" w:rsidP="008B7D4A">
            <w:r w:rsidRPr="00AB4A1E">
              <w:t>95</w:t>
            </w:r>
          </w:p>
        </w:tc>
        <w:tc>
          <w:tcPr>
            <w:tcW w:w="0" w:type="auto"/>
          </w:tcPr>
          <w:p w:rsidR="00AB4A1E" w:rsidRPr="00AB4A1E" w:rsidRDefault="00AB4A1E" w:rsidP="008B7D4A">
            <w:r w:rsidRPr="00AB4A1E">
              <w:t>5</w:t>
            </w:r>
          </w:p>
        </w:tc>
        <w:tc>
          <w:tcPr>
            <w:tcW w:w="0" w:type="auto"/>
          </w:tcPr>
          <w:p w:rsidR="00AB4A1E" w:rsidRPr="00AB4A1E" w:rsidRDefault="00AB4A1E" w:rsidP="008B7D4A">
            <w:r w:rsidRPr="00AB4A1E">
              <w:t>Innstilling fra utenriks- og forsvarskomiteen om årsrapport fra Stortingets delegasjon til NATOs parlamentariske forsamling 2009</w:t>
            </w:r>
            <w:proofErr w:type="gramStart"/>
            <w:r w:rsidRPr="00AB4A1E">
              <w:t xml:space="preserve"> (Innst.</w:t>
            </w:r>
            <w:proofErr w:type="gramEnd"/>
            <w:r w:rsidRPr="00AB4A1E">
              <w:t xml:space="preserve"> 269 S (2009-2010), jf. Dokument 13 (2009-2010))</w:t>
            </w:r>
          </w:p>
        </w:tc>
      </w:tr>
      <w:tr w:rsidR="00AB4A1E" w:rsidRPr="00AB4A1E" w:rsidTr="00AB4A1E">
        <w:tc>
          <w:tcPr>
            <w:tcW w:w="0" w:type="auto"/>
          </w:tcPr>
          <w:p w:rsidR="00AB4A1E" w:rsidRPr="00AB4A1E" w:rsidRDefault="00AB4A1E" w:rsidP="008B7D4A">
            <w:r w:rsidRPr="00AB4A1E">
              <w:t>20100614</w:t>
            </w:r>
          </w:p>
        </w:tc>
        <w:tc>
          <w:tcPr>
            <w:tcW w:w="0" w:type="auto"/>
          </w:tcPr>
          <w:p w:rsidR="00AB4A1E" w:rsidRPr="00AB4A1E" w:rsidRDefault="00AB4A1E" w:rsidP="008B7D4A">
            <w:r w:rsidRPr="00AB4A1E">
              <w:t>95</w:t>
            </w:r>
          </w:p>
        </w:tc>
        <w:tc>
          <w:tcPr>
            <w:tcW w:w="0" w:type="auto"/>
          </w:tcPr>
          <w:p w:rsidR="00AB4A1E" w:rsidRPr="00AB4A1E" w:rsidRDefault="00AB4A1E" w:rsidP="008B7D4A">
            <w:r w:rsidRPr="00AB4A1E">
              <w:t>6</w:t>
            </w:r>
          </w:p>
        </w:tc>
        <w:tc>
          <w:tcPr>
            <w:tcW w:w="0" w:type="auto"/>
          </w:tcPr>
          <w:p w:rsidR="00AB4A1E" w:rsidRPr="00AB4A1E" w:rsidRDefault="00AB4A1E" w:rsidP="008B7D4A">
            <w:r w:rsidRPr="00AB4A1E">
              <w:t>Innstilling fra utenriks- og forsvarskomiteen om årsrapport fra Stortingets delegasjon til Den vesteuropeiske unions (VEUs) parlamentariske forsamling for 2009</w:t>
            </w:r>
            <w:proofErr w:type="gramStart"/>
            <w:r w:rsidRPr="00AB4A1E">
              <w:t xml:space="preserve"> (Innst.</w:t>
            </w:r>
            <w:proofErr w:type="gramEnd"/>
            <w:r w:rsidRPr="00AB4A1E">
              <w:t xml:space="preserve"> 268 S (2009-2010), jf. Dokument 9 (2009-2010))</w:t>
            </w:r>
          </w:p>
        </w:tc>
      </w:tr>
      <w:tr w:rsidR="00AB4A1E" w:rsidRPr="00AB4A1E" w:rsidTr="00AB4A1E">
        <w:tc>
          <w:tcPr>
            <w:tcW w:w="0" w:type="auto"/>
          </w:tcPr>
          <w:p w:rsidR="00AB4A1E" w:rsidRPr="00AB4A1E" w:rsidRDefault="00AB4A1E" w:rsidP="008B7D4A">
            <w:r w:rsidRPr="00AB4A1E">
              <w:t>20100614</w:t>
            </w:r>
          </w:p>
        </w:tc>
        <w:tc>
          <w:tcPr>
            <w:tcW w:w="0" w:type="auto"/>
          </w:tcPr>
          <w:p w:rsidR="00AB4A1E" w:rsidRPr="00AB4A1E" w:rsidRDefault="00AB4A1E" w:rsidP="008B7D4A">
            <w:r w:rsidRPr="00AB4A1E">
              <w:t>95</w:t>
            </w:r>
          </w:p>
        </w:tc>
        <w:tc>
          <w:tcPr>
            <w:tcW w:w="0" w:type="auto"/>
          </w:tcPr>
          <w:p w:rsidR="00AB4A1E" w:rsidRPr="00AB4A1E" w:rsidRDefault="00AB4A1E" w:rsidP="008B7D4A">
            <w:r w:rsidRPr="00AB4A1E">
              <w:t>7</w:t>
            </w:r>
          </w:p>
        </w:tc>
        <w:tc>
          <w:tcPr>
            <w:tcW w:w="0" w:type="auto"/>
          </w:tcPr>
          <w:p w:rsidR="00AB4A1E" w:rsidRPr="00AB4A1E" w:rsidRDefault="00AB4A1E" w:rsidP="008B7D4A">
            <w:r w:rsidRPr="00AB4A1E">
              <w:t>Innstilling fra utenriks- og forsvarskomiteen om årsrapport fra Stortingets delegasjon til EFTA-parlamentarikerkomiteene og Den felles EØS-parlamentarikerkomiteen for 2009</w:t>
            </w:r>
            <w:proofErr w:type="gramStart"/>
            <w:r w:rsidRPr="00AB4A1E">
              <w:t xml:space="preserve"> (Innst.</w:t>
            </w:r>
            <w:proofErr w:type="gramEnd"/>
            <w:r w:rsidRPr="00AB4A1E">
              <w:t xml:space="preserve"> 271 S (2009-2010), jf. Dokument 16 (2009-2010))</w:t>
            </w:r>
          </w:p>
        </w:tc>
      </w:tr>
      <w:tr w:rsidR="00AB4A1E" w:rsidRPr="00AB4A1E" w:rsidTr="00AB4A1E">
        <w:tc>
          <w:tcPr>
            <w:tcW w:w="0" w:type="auto"/>
          </w:tcPr>
          <w:p w:rsidR="00AB4A1E" w:rsidRPr="00AB4A1E" w:rsidRDefault="00AB4A1E" w:rsidP="008B7D4A">
            <w:r w:rsidRPr="00AB4A1E">
              <w:t>20100614</w:t>
            </w:r>
          </w:p>
        </w:tc>
        <w:tc>
          <w:tcPr>
            <w:tcW w:w="0" w:type="auto"/>
          </w:tcPr>
          <w:p w:rsidR="00AB4A1E" w:rsidRPr="00AB4A1E" w:rsidRDefault="00AB4A1E" w:rsidP="008B7D4A">
            <w:r w:rsidRPr="00AB4A1E">
              <w:t>95</w:t>
            </w:r>
          </w:p>
        </w:tc>
        <w:tc>
          <w:tcPr>
            <w:tcW w:w="0" w:type="auto"/>
          </w:tcPr>
          <w:p w:rsidR="00AB4A1E" w:rsidRPr="00AB4A1E" w:rsidRDefault="00AB4A1E" w:rsidP="008B7D4A">
            <w:r w:rsidRPr="00AB4A1E">
              <w:t>8</w:t>
            </w:r>
          </w:p>
        </w:tc>
        <w:tc>
          <w:tcPr>
            <w:tcW w:w="0" w:type="auto"/>
          </w:tcPr>
          <w:p w:rsidR="00AB4A1E" w:rsidRPr="00AB4A1E" w:rsidRDefault="00AB4A1E" w:rsidP="008B7D4A">
            <w:r w:rsidRPr="00AB4A1E">
              <w:t>Innstilling frå utenriks- og forsvarskomiteen om Noregs deltaking i Europarådet i 2009</w:t>
            </w:r>
            <w:proofErr w:type="gramStart"/>
            <w:r w:rsidRPr="00AB4A1E">
              <w:t xml:space="preserve"> (Innst.</w:t>
            </w:r>
            <w:proofErr w:type="gramEnd"/>
            <w:r w:rsidRPr="00AB4A1E">
              <w:t xml:space="preserve"> 347 S (2009-2010), jf. Meld. St. 14 (2009-2010))</w:t>
            </w:r>
          </w:p>
        </w:tc>
      </w:tr>
      <w:tr w:rsidR="00AB4A1E" w:rsidRPr="00AB4A1E" w:rsidTr="00AB4A1E">
        <w:tc>
          <w:tcPr>
            <w:tcW w:w="0" w:type="auto"/>
          </w:tcPr>
          <w:p w:rsidR="00AB4A1E" w:rsidRPr="00AB4A1E" w:rsidRDefault="00AB4A1E" w:rsidP="008B7D4A">
            <w:r w:rsidRPr="00AB4A1E">
              <w:t>20100614</w:t>
            </w:r>
          </w:p>
        </w:tc>
        <w:tc>
          <w:tcPr>
            <w:tcW w:w="0" w:type="auto"/>
          </w:tcPr>
          <w:p w:rsidR="00AB4A1E" w:rsidRPr="00AB4A1E" w:rsidRDefault="00AB4A1E" w:rsidP="008B7D4A">
            <w:r w:rsidRPr="00AB4A1E">
              <w:t>95</w:t>
            </w:r>
          </w:p>
        </w:tc>
        <w:tc>
          <w:tcPr>
            <w:tcW w:w="0" w:type="auto"/>
          </w:tcPr>
          <w:p w:rsidR="00AB4A1E" w:rsidRPr="00AB4A1E" w:rsidRDefault="00AB4A1E" w:rsidP="008B7D4A">
            <w:r w:rsidRPr="00AB4A1E">
              <w:t>9</w:t>
            </w:r>
          </w:p>
        </w:tc>
        <w:tc>
          <w:tcPr>
            <w:tcW w:w="0" w:type="auto"/>
          </w:tcPr>
          <w:p w:rsidR="00AB4A1E" w:rsidRPr="00AB4A1E" w:rsidRDefault="00AB4A1E" w:rsidP="008B7D4A">
            <w:r w:rsidRPr="00AB4A1E">
              <w:t>Innstilling fra utenriks- og forsvarskomiteen om årsrapport fra Stortingets delegasjon til Europarådets parlamentariske forsamling for 2009</w:t>
            </w:r>
            <w:proofErr w:type="gramStart"/>
            <w:r w:rsidRPr="00AB4A1E">
              <w:t xml:space="preserve"> (Innst.</w:t>
            </w:r>
            <w:proofErr w:type="gramEnd"/>
            <w:r w:rsidRPr="00AB4A1E">
              <w:t xml:space="preserve"> 270 S (2009-2010), jf. Dokument 14 (2009-2010))</w:t>
            </w:r>
          </w:p>
        </w:tc>
      </w:tr>
      <w:tr w:rsidR="00AB4A1E" w:rsidRPr="00AB4A1E" w:rsidTr="00AB4A1E">
        <w:tc>
          <w:tcPr>
            <w:tcW w:w="0" w:type="auto"/>
          </w:tcPr>
          <w:p w:rsidR="00AB4A1E" w:rsidRPr="00AB4A1E" w:rsidRDefault="00AB4A1E" w:rsidP="008B7D4A">
            <w:r w:rsidRPr="00AB4A1E">
              <w:t>20100614</w:t>
            </w:r>
          </w:p>
        </w:tc>
        <w:tc>
          <w:tcPr>
            <w:tcW w:w="0" w:type="auto"/>
          </w:tcPr>
          <w:p w:rsidR="00AB4A1E" w:rsidRPr="00AB4A1E" w:rsidRDefault="00AB4A1E" w:rsidP="008B7D4A">
            <w:r w:rsidRPr="00AB4A1E">
              <w:t>95</w:t>
            </w:r>
          </w:p>
        </w:tc>
        <w:tc>
          <w:tcPr>
            <w:tcW w:w="0" w:type="auto"/>
          </w:tcPr>
          <w:p w:rsidR="00AB4A1E" w:rsidRPr="00AB4A1E" w:rsidRDefault="00AB4A1E" w:rsidP="008B7D4A">
            <w:r w:rsidRPr="00AB4A1E">
              <w:t>10</w:t>
            </w:r>
          </w:p>
        </w:tc>
        <w:tc>
          <w:tcPr>
            <w:tcW w:w="0" w:type="auto"/>
          </w:tcPr>
          <w:p w:rsidR="00AB4A1E" w:rsidRPr="00AB4A1E" w:rsidRDefault="00AB4A1E" w:rsidP="008B7D4A">
            <w:r w:rsidRPr="00AB4A1E">
              <w:t>Innstilling frå utenriks- og forsvarskomiteen om Noregs deltaking i den 64. ordinære generalforsamlinga i Dei sameinte nasjonane (FN) og vidareførte sesjonar av den 63. generalforsamlinga i FN</w:t>
            </w:r>
            <w:proofErr w:type="gramStart"/>
            <w:r w:rsidRPr="00AB4A1E">
              <w:t xml:space="preserve"> (Innst.</w:t>
            </w:r>
            <w:proofErr w:type="gramEnd"/>
            <w:r w:rsidRPr="00AB4A1E">
              <w:t xml:space="preserve"> 349 S (2009-2010), jf. Meld. St. 16 (2009-2010))</w:t>
            </w:r>
          </w:p>
        </w:tc>
      </w:tr>
      <w:tr w:rsidR="00AB4A1E" w:rsidRPr="00AB4A1E" w:rsidTr="00AB4A1E">
        <w:tc>
          <w:tcPr>
            <w:tcW w:w="0" w:type="auto"/>
          </w:tcPr>
          <w:p w:rsidR="00AB4A1E" w:rsidRPr="00AB4A1E" w:rsidRDefault="00AB4A1E" w:rsidP="008B7D4A">
            <w:r w:rsidRPr="00AB4A1E">
              <w:t>20100614</w:t>
            </w:r>
          </w:p>
        </w:tc>
        <w:tc>
          <w:tcPr>
            <w:tcW w:w="0" w:type="auto"/>
          </w:tcPr>
          <w:p w:rsidR="00AB4A1E" w:rsidRPr="00AB4A1E" w:rsidRDefault="00AB4A1E" w:rsidP="008B7D4A">
            <w:r w:rsidRPr="00AB4A1E">
              <w:t>95</w:t>
            </w:r>
          </w:p>
        </w:tc>
        <w:tc>
          <w:tcPr>
            <w:tcW w:w="0" w:type="auto"/>
          </w:tcPr>
          <w:p w:rsidR="00AB4A1E" w:rsidRPr="00AB4A1E" w:rsidRDefault="00AB4A1E" w:rsidP="008B7D4A">
            <w:r w:rsidRPr="00AB4A1E">
              <w:t>11</w:t>
            </w:r>
          </w:p>
        </w:tc>
        <w:tc>
          <w:tcPr>
            <w:tcW w:w="0" w:type="auto"/>
          </w:tcPr>
          <w:p w:rsidR="00AB4A1E" w:rsidRPr="00AB4A1E" w:rsidRDefault="00AB4A1E" w:rsidP="008B7D4A">
            <w:r w:rsidRPr="00AB4A1E">
              <w:t>Innstilling fra utenriks- og forsvarskomiteen om Årsrapport fra Stortingets delegasjon til Den interparlamentariske Union (IPU) for 2009</w:t>
            </w:r>
            <w:proofErr w:type="gramStart"/>
            <w:r w:rsidRPr="00AB4A1E">
              <w:t xml:space="preserve"> (Innst.</w:t>
            </w:r>
            <w:proofErr w:type="gramEnd"/>
            <w:r w:rsidRPr="00AB4A1E">
              <w:t xml:space="preserve"> 272 S (2009-2010), jf. Dokument 17 (2009-2010))</w:t>
            </w:r>
          </w:p>
        </w:tc>
      </w:tr>
      <w:tr w:rsidR="00AB4A1E" w:rsidRPr="00AB4A1E" w:rsidTr="00AB4A1E">
        <w:tc>
          <w:tcPr>
            <w:tcW w:w="0" w:type="auto"/>
          </w:tcPr>
          <w:p w:rsidR="00AB4A1E" w:rsidRPr="00AB4A1E" w:rsidRDefault="00AB4A1E" w:rsidP="008B7D4A">
            <w:r w:rsidRPr="00AB4A1E">
              <w:t>20100614</w:t>
            </w:r>
          </w:p>
        </w:tc>
        <w:tc>
          <w:tcPr>
            <w:tcW w:w="0" w:type="auto"/>
          </w:tcPr>
          <w:p w:rsidR="00AB4A1E" w:rsidRPr="00AB4A1E" w:rsidRDefault="00AB4A1E" w:rsidP="008B7D4A">
            <w:r w:rsidRPr="00AB4A1E">
              <w:t>95</w:t>
            </w:r>
          </w:p>
        </w:tc>
        <w:tc>
          <w:tcPr>
            <w:tcW w:w="0" w:type="auto"/>
          </w:tcPr>
          <w:p w:rsidR="00AB4A1E" w:rsidRPr="00AB4A1E" w:rsidRDefault="00AB4A1E" w:rsidP="008B7D4A">
            <w:r w:rsidRPr="00AB4A1E">
              <w:t>12</w:t>
            </w:r>
          </w:p>
        </w:tc>
        <w:tc>
          <w:tcPr>
            <w:tcW w:w="0" w:type="auto"/>
          </w:tcPr>
          <w:p w:rsidR="00AB4A1E" w:rsidRPr="00AB4A1E" w:rsidRDefault="00AB4A1E" w:rsidP="008B7D4A">
            <w:r w:rsidRPr="00AB4A1E">
              <w:t>Innstilling fra helse- og omsorgskomiteen om endring i legemiddelloven</w:t>
            </w:r>
            <w:proofErr w:type="gramStart"/>
            <w:r w:rsidRPr="00AB4A1E">
              <w:t xml:space="preserve"> (Innst.</w:t>
            </w:r>
            <w:proofErr w:type="gramEnd"/>
            <w:r w:rsidRPr="00AB4A1E">
              <w:t xml:space="preserve"> 295 L (2009-2010), jf. Prop. 111 L (2009-2010))</w:t>
            </w:r>
          </w:p>
        </w:tc>
      </w:tr>
      <w:tr w:rsidR="00AB4A1E" w:rsidRPr="00AB4A1E" w:rsidTr="00AB4A1E">
        <w:tc>
          <w:tcPr>
            <w:tcW w:w="0" w:type="auto"/>
          </w:tcPr>
          <w:p w:rsidR="00AB4A1E" w:rsidRPr="00AB4A1E" w:rsidRDefault="00AB4A1E" w:rsidP="008B7D4A">
            <w:r w:rsidRPr="00AB4A1E">
              <w:t>20100614</w:t>
            </w:r>
          </w:p>
        </w:tc>
        <w:tc>
          <w:tcPr>
            <w:tcW w:w="0" w:type="auto"/>
          </w:tcPr>
          <w:p w:rsidR="00AB4A1E" w:rsidRPr="00AB4A1E" w:rsidRDefault="00AB4A1E" w:rsidP="008B7D4A">
            <w:r w:rsidRPr="00AB4A1E">
              <w:t>95</w:t>
            </w:r>
          </w:p>
        </w:tc>
        <w:tc>
          <w:tcPr>
            <w:tcW w:w="0" w:type="auto"/>
          </w:tcPr>
          <w:p w:rsidR="00AB4A1E" w:rsidRPr="00AB4A1E" w:rsidRDefault="00AB4A1E" w:rsidP="008B7D4A">
            <w:r w:rsidRPr="00AB4A1E">
              <w:t>13</w:t>
            </w:r>
          </w:p>
        </w:tc>
        <w:tc>
          <w:tcPr>
            <w:tcW w:w="0" w:type="auto"/>
          </w:tcPr>
          <w:p w:rsidR="00AB4A1E" w:rsidRPr="00AB4A1E" w:rsidRDefault="00AB4A1E" w:rsidP="008B7D4A">
            <w:r w:rsidRPr="00AB4A1E">
              <w:t>Innstilling fra energi- og miljøkomiteen om samtykke til godkjennelse av EØS-komiteens beslutning nr. 55/2010 av 30. april 2010 om innlemmelse i EØS-avtalen av direktiv 2007/2/EF av 14. mars 2007 om etablering av en infrastruktur for geografisk informasjon i Det europeiske fellesskapet (INSPIRE)</w:t>
            </w:r>
            <w:proofErr w:type="gramStart"/>
            <w:r w:rsidRPr="00AB4A1E">
              <w:t xml:space="preserve"> (Innst.</w:t>
            </w:r>
            <w:proofErr w:type="gramEnd"/>
            <w:r w:rsidRPr="00AB4A1E">
              <w:t xml:space="preserve"> 353 S (2009-2010), jf. Prop. 120 S (2009-2010))</w:t>
            </w:r>
          </w:p>
        </w:tc>
      </w:tr>
      <w:tr w:rsidR="00AB4A1E" w:rsidRPr="00AB4A1E" w:rsidTr="00AB4A1E">
        <w:tc>
          <w:tcPr>
            <w:tcW w:w="0" w:type="auto"/>
          </w:tcPr>
          <w:p w:rsidR="00AB4A1E" w:rsidRPr="00AB4A1E" w:rsidRDefault="00AB4A1E" w:rsidP="008B7D4A">
            <w:r w:rsidRPr="00AB4A1E">
              <w:t>20100614</w:t>
            </w:r>
          </w:p>
        </w:tc>
        <w:tc>
          <w:tcPr>
            <w:tcW w:w="0" w:type="auto"/>
          </w:tcPr>
          <w:p w:rsidR="00AB4A1E" w:rsidRPr="00AB4A1E" w:rsidRDefault="00AB4A1E" w:rsidP="008B7D4A">
            <w:r w:rsidRPr="00AB4A1E">
              <w:t>95</w:t>
            </w:r>
          </w:p>
        </w:tc>
        <w:tc>
          <w:tcPr>
            <w:tcW w:w="0" w:type="auto"/>
          </w:tcPr>
          <w:p w:rsidR="00AB4A1E" w:rsidRPr="00AB4A1E" w:rsidRDefault="00AB4A1E" w:rsidP="008B7D4A">
            <w:r w:rsidRPr="00AB4A1E">
              <w:t>14</w:t>
            </w:r>
          </w:p>
        </w:tc>
        <w:tc>
          <w:tcPr>
            <w:tcW w:w="0" w:type="auto"/>
          </w:tcPr>
          <w:p w:rsidR="00AB4A1E" w:rsidRPr="00AB4A1E" w:rsidRDefault="00AB4A1E" w:rsidP="008B7D4A">
            <w:r w:rsidRPr="00AB4A1E">
              <w:t>Innstilling fra energi- og miljøkomiteen om lov om infrastruktur for geografisk informasjon (geodataloven)</w:t>
            </w:r>
            <w:proofErr w:type="gramStart"/>
            <w:r w:rsidRPr="00AB4A1E">
              <w:t xml:space="preserve"> (Innst.</w:t>
            </w:r>
            <w:proofErr w:type="gramEnd"/>
            <w:r w:rsidRPr="00AB4A1E">
              <w:t xml:space="preserve"> 354 L (2009-2010), jf. Prop. 121 L (2009-2010))</w:t>
            </w:r>
          </w:p>
        </w:tc>
      </w:tr>
      <w:tr w:rsidR="00AB4A1E" w:rsidRPr="00AB4A1E" w:rsidTr="00AB4A1E">
        <w:tc>
          <w:tcPr>
            <w:tcW w:w="0" w:type="auto"/>
          </w:tcPr>
          <w:p w:rsidR="00AB4A1E" w:rsidRPr="00AB4A1E" w:rsidRDefault="00AB4A1E" w:rsidP="008B7D4A">
            <w:r w:rsidRPr="00AB4A1E">
              <w:t>20100614</w:t>
            </w:r>
          </w:p>
        </w:tc>
        <w:tc>
          <w:tcPr>
            <w:tcW w:w="0" w:type="auto"/>
          </w:tcPr>
          <w:p w:rsidR="00AB4A1E" w:rsidRPr="00AB4A1E" w:rsidRDefault="00AB4A1E" w:rsidP="008B7D4A">
            <w:r w:rsidRPr="00AB4A1E">
              <w:t>95</w:t>
            </w:r>
          </w:p>
        </w:tc>
        <w:tc>
          <w:tcPr>
            <w:tcW w:w="0" w:type="auto"/>
          </w:tcPr>
          <w:p w:rsidR="00AB4A1E" w:rsidRPr="00AB4A1E" w:rsidRDefault="00AB4A1E" w:rsidP="008B7D4A">
            <w:r w:rsidRPr="00AB4A1E">
              <w:t>15</w:t>
            </w:r>
          </w:p>
        </w:tc>
        <w:tc>
          <w:tcPr>
            <w:tcW w:w="0" w:type="auto"/>
          </w:tcPr>
          <w:p w:rsidR="00AB4A1E" w:rsidRPr="00AB4A1E" w:rsidRDefault="00AB4A1E" w:rsidP="008B7D4A">
            <w:r w:rsidRPr="00AB4A1E">
              <w:t xml:space="preserve">Innstilling fra finanskomiteen om representantforslag fra stortingsrepresentantene Svein Flåtten, Elisabeth Røbekk Nørve, Frank Bakke Jensen, Gunnar Gundersen og Arve </w:t>
            </w:r>
            <w:r w:rsidRPr="00AB4A1E">
              <w:lastRenderedPageBreak/>
              <w:t>Kambe om å styrke avskrivningsreglene som næringspolitisk virkemiddel</w:t>
            </w:r>
            <w:proofErr w:type="gramStart"/>
            <w:r w:rsidRPr="00AB4A1E">
              <w:t xml:space="preserve"> (Innst.</w:t>
            </w:r>
            <w:proofErr w:type="gramEnd"/>
            <w:r w:rsidRPr="00AB4A1E">
              <w:t xml:space="preserve"> 341 S (2009-2010), jf. Dokument 8:126 S (2009-2010))</w:t>
            </w:r>
          </w:p>
        </w:tc>
      </w:tr>
      <w:tr w:rsidR="00AB4A1E" w:rsidRPr="00AB4A1E" w:rsidTr="00AB4A1E">
        <w:tc>
          <w:tcPr>
            <w:tcW w:w="0" w:type="auto"/>
          </w:tcPr>
          <w:p w:rsidR="00AB4A1E" w:rsidRPr="00AB4A1E" w:rsidRDefault="00AB4A1E" w:rsidP="008B7D4A">
            <w:r w:rsidRPr="00AB4A1E">
              <w:lastRenderedPageBreak/>
              <w:t>20100614</w:t>
            </w:r>
          </w:p>
        </w:tc>
        <w:tc>
          <w:tcPr>
            <w:tcW w:w="0" w:type="auto"/>
          </w:tcPr>
          <w:p w:rsidR="00AB4A1E" w:rsidRPr="00AB4A1E" w:rsidRDefault="00AB4A1E" w:rsidP="008B7D4A">
            <w:r w:rsidRPr="00AB4A1E">
              <w:t>95</w:t>
            </w:r>
          </w:p>
        </w:tc>
        <w:tc>
          <w:tcPr>
            <w:tcW w:w="0" w:type="auto"/>
          </w:tcPr>
          <w:p w:rsidR="00AB4A1E" w:rsidRPr="00AB4A1E" w:rsidRDefault="00AB4A1E" w:rsidP="008B7D4A">
            <w:r w:rsidRPr="00AB4A1E">
              <w:t>16</w:t>
            </w:r>
          </w:p>
        </w:tc>
        <w:tc>
          <w:tcPr>
            <w:tcW w:w="0" w:type="auto"/>
          </w:tcPr>
          <w:p w:rsidR="00AB4A1E" w:rsidRPr="00AB4A1E" w:rsidRDefault="00AB4A1E" w:rsidP="008B7D4A">
            <w:r w:rsidRPr="00AB4A1E">
              <w:t>Innstilling fra finanskomiteen om endringer i regnskapsloven og enkelte andre lover (foretaksstyring og tiltak mot manipulering og finansiell informasjon)</w:t>
            </w:r>
            <w:proofErr w:type="gramStart"/>
            <w:r w:rsidRPr="00AB4A1E">
              <w:t xml:space="preserve"> (Innst.</w:t>
            </w:r>
            <w:proofErr w:type="gramEnd"/>
            <w:r w:rsidRPr="00AB4A1E">
              <w:t xml:space="preserve"> 343 L (2009-2010), jf. Prop. 117 L (2009-2010))</w:t>
            </w:r>
          </w:p>
        </w:tc>
      </w:tr>
      <w:tr w:rsidR="00AB4A1E" w:rsidRPr="00AB4A1E" w:rsidTr="00AB4A1E">
        <w:tc>
          <w:tcPr>
            <w:tcW w:w="0" w:type="auto"/>
          </w:tcPr>
          <w:p w:rsidR="00AB4A1E" w:rsidRPr="00AB4A1E" w:rsidRDefault="00AB4A1E" w:rsidP="008B7D4A">
            <w:r w:rsidRPr="00AB4A1E">
              <w:t>20100614</w:t>
            </w:r>
          </w:p>
        </w:tc>
        <w:tc>
          <w:tcPr>
            <w:tcW w:w="0" w:type="auto"/>
          </w:tcPr>
          <w:p w:rsidR="00AB4A1E" w:rsidRPr="00AB4A1E" w:rsidRDefault="00AB4A1E" w:rsidP="008B7D4A">
            <w:r w:rsidRPr="00AB4A1E">
              <w:t>95</w:t>
            </w:r>
          </w:p>
        </w:tc>
        <w:tc>
          <w:tcPr>
            <w:tcW w:w="0" w:type="auto"/>
          </w:tcPr>
          <w:p w:rsidR="00AB4A1E" w:rsidRPr="00AB4A1E" w:rsidRDefault="00AB4A1E" w:rsidP="008B7D4A">
            <w:r w:rsidRPr="00AB4A1E">
              <w:t>17</w:t>
            </w:r>
          </w:p>
        </w:tc>
        <w:tc>
          <w:tcPr>
            <w:tcW w:w="0" w:type="auto"/>
          </w:tcPr>
          <w:p w:rsidR="00AB4A1E" w:rsidRPr="00AB4A1E" w:rsidRDefault="00AB4A1E" w:rsidP="008B7D4A">
            <w:r w:rsidRPr="00AB4A1E">
              <w:t>Innstilling fra finanskomiteen om endringer i merverdiavgiftsloven mv. (utvidet avgiftsplikt på kultur- og idrettsområdet)</w:t>
            </w:r>
            <w:proofErr w:type="gramStart"/>
            <w:r w:rsidRPr="00AB4A1E">
              <w:t xml:space="preserve"> (Innst.</w:t>
            </w:r>
            <w:proofErr w:type="gramEnd"/>
            <w:r w:rsidRPr="00AB4A1E">
              <w:t xml:space="preserve"> 344 L (2009-2010), jf. Prop. 119 LS (2009-2010))</w:t>
            </w:r>
          </w:p>
        </w:tc>
      </w:tr>
      <w:tr w:rsidR="00AB4A1E" w:rsidRPr="00AB4A1E" w:rsidTr="00AB4A1E">
        <w:tc>
          <w:tcPr>
            <w:tcW w:w="0" w:type="auto"/>
          </w:tcPr>
          <w:p w:rsidR="00AB4A1E" w:rsidRPr="00AB4A1E" w:rsidRDefault="00AB4A1E" w:rsidP="008B7D4A">
            <w:r w:rsidRPr="00AB4A1E">
              <w:t>20100614</w:t>
            </w:r>
          </w:p>
        </w:tc>
        <w:tc>
          <w:tcPr>
            <w:tcW w:w="0" w:type="auto"/>
          </w:tcPr>
          <w:p w:rsidR="00AB4A1E" w:rsidRPr="00AB4A1E" w:rsidRDefault="00AB4A1E" w:rsidP="008B7D4A">
            <w:r w:rsidRPr="00AB4A1E">
              <w:t>95</w:t>
            </w:r>
          </w:p>
        </w:tc>
        <w:tc>
          <w:tcPr>
            <w:tcW w:w="0" w:type="auto"/>
          </w:tcPr>
          <w:p w:rsidR="00AB4A1E" w:rsidRPr="00AB4A1E" w:rsidRDefault="00AB4A1E" w:rsidP="008B7D4A">
            <w:r w:rsidRPr="00AB4A1E">
              <w:t>18</w:t>
            </w:r>
          </w:p>
        </w:tc>
        <w:tc>
          <w:tcPr>
            <w:tcW w:w="0" w:type="auto"/>
          </w:tcPr>
          <w:p w:rsidR="00AB4A1E" w:rsidRPr="00AB4A1E" w:rsidRDefault="00AB4A1E" w:rsidP="008B7D4A">
            <w:r w:rsidRPr="00AB4A1E">
              <w:t>Innstilling fra finanskomiteen om endringer i skatte- og avgiftslovgivningen mv.</w:t>
            </w:r>
            <w:proofErr w:type="gramStart"/>
            <w:r w:rsidRPr="00AB4A1E">
              <w:t xml:space="preserve"> (Innst.</w:t>
            </w:r>
            <w:proofErr w:type="gramEnd"/>
            <w:r w:rsidRPr="00AB4A1E">
              <w:t xml:space="preserve"> 351 L (2009-2010), jf. Prop. 126 LS (2009-2010))</w:t>
            </w:r>
          </w:p>
        </w:tc>
      </w:tr>
      <w:tr w:rsidR="00AB4A1E" w:rsidRPr="00AB4A1E" w:rsidTr="00AB4A1E">
        <w:tc>
          <w:tcPr>
            <w:tcW w:w="0" w:type="auto"/>
          </w:tcPr>
          <w:p w:rsidR="00AB4A1E" w:rsidRPr="00AB4A1E" w:rsidRDefault="00AB4A1E" w:rsidP="008B7D4A">
            <w:r w:rsidRPr="00AB4A1E">
              <w:t>20100614</w:t>
            </w:r>
          </w:p>
        </w:tc>
        <w:tc>
          <w:tcPr>
            <w:tcW w:w="0" w:type="auto"/>
          </w:tcPr>
          <w:p w:rsidR="00AB4A1E" w:rsidRPr="00AB4A1E" w:rsidRDefault="00AB4A1E" w:rsidP="008B7D4A">
            <w:r w:rsidRPr="00AB4A1E">
              <w:t>95</w:t>
            </w:r>
          </w:p>
        </w:tc>
        <w:tc>
          <w:tcPr>
            <w:tcW w:w="0" w:type="auto"/>
          </w:tcPr>
          <w:p w:rsidR="00AB4A1E" w:rsidRPr="00AB4A1E" w:rsidRDefault="00AB4A1E" w:rsidP="008B7D4A">
            <w:r w:rsidRPr="00AB4A1E">
              <w:t>19</w:t>
            </w:r>
          </w:p>
        </w:tc>
        <w:tc>
          <w:tcPr>
            <w:tcW w:w="0" w:type="auto"/>
          </w:tcPr>
          <w:p w:rsidR="00AB4A1E" w:rsidRPr="00AB4A1E" w:rsidRDefault="00AB4A1E" w:rsidP="008B7D4A">
            <w:r w:rsidRPr="00AB4A1E">
              <w:t>Innstilling fra finanskomiteen om representantforslag fra stortingsrepresentantene Rigmor Andersen Eide, Line Henriette Hjemdal og Hans Olav Syversen om bedre rammevilkår for bedrifter som driver med gjenbruk og reparasjon</w:t>
            </w:r>
            <w:proofErr w:type="gramStart"/>
            <w:r w:rsidRPr="00AB4A1E">
              <w:t xml:space="preserve"> (Innst.</w:t>
            </w:r>
            <w:proofErr w:type="gramEnd"/>
            <w:r w:rsidRPr="00AB4A1E">
              <w:t xml:space="preserve"> 342 S (2009-2010), jf. Dokument 8:117 S (2009-2010))</w:t>
            </w:r>
          </w:p>
        </w:tc>
      </w:tr>
      <w:tr w:rsidR="00AB4A1E" w:rsidRPr="00AB4A1E" w:rsidTr="00AB4A1E">
        <w:tc>
          <w:tcPr>
            <w:tcW w:w="0" w:type="auto"/>
          </w:tcPr>
          <w:p w:rsidR="00AB4A1E" w:rsidRPr="00AB4A1E" w:rsidRDefault="00AB4A1E" w:rsidP="008B7D4A">
            <w:r w:rsidRPr="00AB4A1E">
              <w:t>20100614</w:t>
            </w:r>
          </w:p>
        </w:tc>
        <w:tc>
          <w:tcPr>
            <w:tcW w:w="0" w:type="auto"/>
          </w:tcPr>
          <w:p w:rsidR="00AB4A1E" w:rsidRPr="00AB4A1E" w:rsidRDefault="00AB4A1E" w:rsidP="008B7D4A">
            <w:r w:rsidRPr="00AB4A1E">
              <w:t>95</w:t>
            </w:r>
          </w:p>
        </w:tc>
        <w:tc>
          <w:tcPr>
            <w:tcW w:w="0" w:type="auto"/>
          </w:tcPr>
          <w:p w:rsidR="00AB4A1E" w:rsidRPr="00AB4A1E" w:rsidRDefault="00AB4A1E" w:rsidP="008B7D4A">
            <w:r w:rsidRPr="00AB4A1E">
              <w:t>20</w:t>
            </w:r>
          </w:p>
        </w:tc>
        <w:tc>
          <w:tcPr>
            <w:tcW w:w="0" w:type="auto"/>
          </w:tcPr>
          <w:p w:rsidR="00AB4A1E" w:rsidRPr="00AB4A1E" w:rsidRDefault="00AB4A1E" w:rsidP="008B7D4A">
            <w:r w:rsidRPr="00AB4A1E">
              <w:t>Innstilling fra arbeids- og sosialkomiteen om endringar i lov om supplerande stønad til personar med kort butid i Noreg (auke av stønadssatsane)</w:t>
            </w:r>
            <w:proofErr w:type="gramStart"/>
            <w:r w:rsidRPr="00AB4A1E">
              <w:t xml:space="preserve"> (Innst.</w:t>
            </w:r>
            <w:proofErr w:type="gramEnd"/>
            <w:r w:rsidRPr="00AB4A1E">
              <w:t xml:space="preserve"> 356 L (2009-2010), jf. Prop. 137 LS (2009-2010))</w:t>
            </w:r>
          </w:p>
        </w:tc>
      </w:tr>
      <w:tr w:rsidR="00AB4A1E" w:rsidRPr="00AB4A1E" w:rsidTr="00AB4A1E">
        <w:tc>
          <w:tcPr>
            <w:tcW w:w="0" w:type="auto"/>
          </w:tcPr>
          <w:p w:rsidR="00AB4A1E" w:rsidRPr="00AB4A1E" w:rsidRDefault="00AB4A1E" w:rsidP="008B7D4A">
            <w:r w:rsidRPr="00AB4A1E">
              <w:t>20100614</w:t>
            </w:r>
          </w:p>
        </w:tc>
        <w:tc>
          <w:tcPr>
            <w:tcW w:w="0" w:type="auto"/>
          </w:tcPr>
          <w:p w:rsidR="00AB4A1E" w:rsidRPr="00AB4A1E" w:rsidRDefault="00AB4A1E" w:rsidP="008B7D4A">
            <w:r w:rsidRPr="00AB4A1E">
              <w:t>95</w:t>
            </w:r>
          </w:p>
        </w:tc>
        <w:tc>
          <w:tcPr>
            <w:tcW w:w="0" w:type="auto"/>
          </w:tcPr>
          <w:p w:rsidR="00AB4A1E" w:rsidRPr="00AB4A1E" w:rsidRDefault="00AB4A1E" w:rsidP="008B7D4A">
            <w:r w:rsidRPr="00AB4A1E">
              <w:t>21</w:t>
            </w:r>
          </w:p>
        </w:tc>
        <w:tc>
          <w:tcPr>
            <w:tcW w:w="0" w:type="auto"/>
          </w:tcPr>
          <w:p w:rsidR="00AB4A1E" w:rsidRPr="00AB4A1E" w:rsidRDefault="00AB4A1E" w:rsidP="008B7D4A">
            <w:r w:rsidRPr="00AB4A1E">
              <w:t>Innstilling fra arbeids- og sosialkomiteen om endringer i arbeidsmiljøloven (midlertidig ansettelse mv.)</w:t>
            </w:r>
            <w:proofErr w:type="gramStart"/>
            <w:r w:rsidRPr="00AB4A1E">
              <w:t xml:space="preserve"> (Innst.</w:t>
            </w:r>
            <w:proofErr w:type="gramEnd"/>
            <w:r w:rsidRPr="00AB4A1E">
              <w:t xml:space="preserve"> 337 L (2009-2010), jf. Prop. 104 L (2009-2010))</w:t>
            </w:r>
          </w:p>
        </w:tc>
      </w:tr>
      <w:tr w:rsidR="00AB4A1E" w:rsidRPr="00AB4A1E" w:rsidTr="00AB4A1E">
        <w:tc>
          <w:tcPr>
            <w:tcW w:w="0" w:type="auto"/>
          </w:tcPr>
          <w:p w:rsidR="00AB4A1E" w:rsidRPr="00AB4A1E" w:rsidRDefault="00AB4A1E" w:rsidP="008B7D4A">
            <w:r w:rsidRPr="00AB4A1E">
              <w:t>20100614</w:t>
            </w:r>
          </w:p>
        </w:tc>
        <w:tc>
          <w:tcPr>
            <w:tcW w:w="0" w:type="auto"/>
          </w:tcPr>
          <w:p w:rsidR="00AB4A1E" w:rsidRPr="00AB4A1E" w:rsidRDefault="00AB4A1E" w:rsidP="008B7D4A">
            <w:r w:rsidRPr="00AB4A1E">
              <w:t>95</w:t>
            </w:r>
          </w:p>
        </w:tc>
        <w:tc>
          <w:tcPr>
            <w:tcW w:w="0" w:type="auto"/>
          </w:tcPr>
          <w:p w:rsidR="00AB4A1E" w:rsidRPr="00AB4A1E" w:rsidRDefault="00AB4A1E" w:rsidP="008B7D4A">
            <w:r w:rsidRPr="00AB4A1E">
              <w:t>22</w:t>
            </w:r>
          </w:p>
        </w:tc>
        <w:tc>
          <w:tcPr>
            <w:tcW w:w="0" w:type="auto"/>
          </w:tcPr>
          <w:p w:rsidR="00AB4A1E" w:rsidRPr="00AB4A1E" w:rsidRDefault="00AB4A1E" w:rsidP="008B7D4A">
            <w:r w:rsidRPr="00AB4A1E">
              <w:t>Innstilling fra arbeids- og sosialkomiteen om A) Lov om avtalefestet pensjon for medlemmer av Statens Pensjonskasse B) Endringer i lov om Statens Pensjonskasse, lov om samordning av pensjons- og trygdeytelser og i enkelte andre lover (oppfølging av avtale om tjenestepensjon og AFP i offentlig sektor i tariffoppgjøret 2009)</w:t>
            </w:r>
            <w:proofErr w:type="gramStart"/>
            <w:r w:rsidRPr="00AB4A1E">
              <w:t xml:space="preserve"> (Innst.</w:t>
            </w:r>
            <w:proofErr w:type="gramEnd"/>
            <w:r w:rsidRPr="00AB4A1E">
              <w:t xml:space="preserve"> 360 L (2009-2010), jf. Prop. 107 L (2009-2010))</w:t>
            </w:r>
          </w:p>
        </w:tc>
      </w:tr>
      <w:tr w:rsidR="00AB4A1E" w:rsidRPr="00AB4A1E" w:rsidTr="00AB4A1E">
        <w:tc>
          <w:tcPr>
            <w:tcW w:w="0" w:type="auto"/>
          </w:tcPr>
          <w:p w:rsidR="00AB4A1E" w:rsidRPr="00AB4A1E" w:rsidRDefault="00AB4A1E" w:rsidP="008B7D4A">
            <w:r w:rsidRPr="00AB4A1E">
              <w:t>20100614</w:t>
            </w:r>
          </w:p>
        </w:tc>
        <w:tc>
          <w:tcPr>
            <w:tcW w:w="0" w:type="auto"/>
          </w:tcPr>
          <w:p w:rsidR="00AB4A1E" w:rsidRPr="00AB4A1E" w:rsidRDefault="00AB4A1E" w:rsidP="008B7D4A">
            <w:r w:rsidRPr="00AB4A1E">
              <w:t>95</w:t>
            </w:r>
          </w:p>
        </w:tc>
        <w:tc>
          <w:tcPr>
            <w:tcW w:w="0" w:type="auto"/>
          </w:tcPr>
          <w:p w:rsidR="00AB4A1E" w:rsidRPr="00AB4A1E" w:rsidRDefault="00AB4A1E" w:rsidP="008B7D4A">
            <w:r w:rsidRPr="00AB4A1E">
              <w:t>23</w:t>
            </w:r>
          </w:p>
        </w:tc>
        <w:tc>
          <w:tcPr>
            <w:tcW w:w="0" w:type="auto"/>
          </w:tcPr>
          <w:p w:rsidR="00AB4A1E" w:rsidRPr="00AB4A1E" w:rsidRDefault="00AB4A1E" w:rsidP="008B7D4A">
            <w:r w:rsidRPr="00AB4A1E">
              <w:t>Stortingets vedtak til lov om endringar i opplæringslova og privatskolelova (leksehjelp m.m.) (Lovvedtak 53 (2009-2010), jf. Innst. 279 L (2009-2010) og Prop. 95 L (2009-2010))</w:t>
            </w:r>
          </w:p>
        </w:tc>
      </w:tr>
      <w:tr w:rsidR="00AB4A1E" w:rsidRPr="00AB4A1E" w:rsidTr="00AB4A1E">
        <w:tc>
          <w:tcPr>
            <w:tcW w:w="0" w:type="auto"/>
          </w:tcPr>
          <w:p w:rsidR="00AB4A1E" w:rsidRPr="00AB4A1E" w:rsidRDefault="00AB4A1E" w:rsidP="008B7D4A">
            <w:r w:rsidRPr="00AB4A1E">
              <w:t>20100614</w:t>
            </w:r>
          </w:p>
        </w:tc>
        <w:tc>
          <w:tcPr>
            <w:tcW w:w="0" w:type="auto"/>
          </w:tcPr>
          <w:p w:rsidR="00AB4A1E" w:rsidRPr="00AB4A1E" w:rsidRDefault="00AB4A1E" w:rsidP="008B7D4A">
            <w:r w:rsidRPr="00AB4A1E">
              <w:t>95</w:t>
            </w:r>
          </w:p>
        </w:tc>
        <w:tc>
          <w:tcPr>
            <w:tcW w:w="0" w:type="auto"/>
          </w:tcPr>
          <w:p w:rsidR="00AB4A1E" w:rsidRPr="00AB4A1E" w:rsidRDefault="00AB4A1E" w:rsidP="008B7D4A">
            <w:r w:rsidRPr="00AB4A1E">
              <w:t>24</w:t>
            </w:r>
          </w:p>
        </w:tc>
        <w:tc>
          <w:tcPr>
            <w:tcW w:w="0" w:type="auto"/>
          </w:tcPr>
          <w:p w:rsidR="00AB4A1E" w:rsidRPr="00AB4A1E" w:rsidRDefault="00AB4A1E" w:rsidP="008B7D4A">
            <w:r w:rsidRPr="00AB4A1E">
              <w:t>Stortingets vedtak til lov om endringer i fritids- og småbåtloven (kjøreforbud til sjøs og inndragning av båtførerbevis) (Lovvedtak 54 (2009-2010), jf. Innst. 248 L (2009-2010) og Prop. 85 L (2009-2010))</w:t>
            </w:r>
          </w:p>
        </w:tc>
      </w:tr>
      <w:tr w:rsidR="00AB4A1E" w:rsidRPr="00AB4A1E" w:rsidTr="00AB4A1E">
        <w:tc>
          <w:tcPr>
            <w:tcW w:w="0" w:type="auto"/>
          </w:tcPr>
          <w:p w:rsidR="00AB4A1E" w:rsidRPr="00AB4A1E" w:rsidRDefault="00AB4A1E" w:rsidP="008B7D4A">
            <w:r w:rsidRPr="00AB4A1E">
              <w:t>20100614</w:t>
            </w:r>
          </w:p>
        </w:tc>
        <w:tc>
          <w:tcPr>
            <w:tcW w:w="0" w:type="auto"/>
          </w:tcPr>
          <w:p w:rsidR="00AB4A1E" w:rsidRPr="00AB4A1E" w:rsidRDefault="00AB4A1E" w:rsidP="008B7D4A">
            <w:r w:rsidRPr="00AB4A1E">
              <w:t>95</w:t>
            </w:r>
          </w:p>
        </w:tc>
        <w:tc>
          <w:tcPr>
            <w:tcW w:w="0" w:type="auto"/>
          </w:tcPr>
          <w:p w:rsidR="00AB4A1E" w:rsidRPr="00AB4A1E" w:rsidRDefault="00AB4A1E" w:rsidP="008B7D4A">
            <w:r w:rsidRPr="00AB4A1E">
              <w:t>25</w:t>
            </w:r>
          </w:p>
        </w:tc>
        <w:tc>
          <w:tcPr>
            <w:tcW w:w="0" w:type="auto"/>
          </w:tcPr>
          <w:p w:rsidR="00AB4A1E" w:rsidRPr="00AB4A1E" w:rsidRDefault="00AB4A1E" w:rsidP="008B7D4A">
            <w:r w:rsidRPr="00AB4A1E">
              <w:t>Stortingets vedtak til lov om varer av edelt metall mv. (Lovvedtak 55 (2009-2010), jf. Innst. 291 L (2009-2010) og Prop. 98 L (2009-2010))</w:t>
            </w:r>
          </w:p>
        </w:tc>
      </w:tr>
      <w:tr w:rsidR="00AB4A1E" w:rsidRPr="00AB4A1E" w:rsidTr="00AB4A1E">
        <w:tc>
          <w:tcPr>
            <w:tcW w:w="0" w:type="auto"/>
          </w:tcPr>
          <w:p w:rsidR="00AB4A1E" w:rsidRPr="00AB4A1E" w:rsidRDefault="00AB4A1E" w:rsidP="008B7D4A">
            <w:r w:rsidRPr="00AB4A1E">
              <w:t>20100614</w:t>
            </w:r>
          </w:p>
        </w:tc>
        <w:tc>
          <w:tcPr>
            <w:tcW w:w="0" w:type="auto"/>
          </w:tcPr>
          <w:p w:rsidR="00AB4A1E" w:rsidRPr="00AB4A1E" w:rsidRDefault="00AB4A1E" w:rsidP="008B7D4A">
            <w:r w:rsidRPr="00AB4A1E">
              <w:t>95</w:t>
            </w:r>
          </w:p>
        </w:tc>
        <w:tc>
          <w:tcPr>
            <w:tcW w:w="0" w:type="auto"/>
          </w:tcPr>
          <w:p w:rsidR="00AB4A1E" w:rsidRPr="00AB4A1E" w:rsidRDefault="00AB4A1E" w:rsidP="008B7D4A">
            <w:r w:rsidRPr="00AB4A1E">
              <w:t>26</w:t>
            </w:r>
          </w:p>
        </w:tc>
        <w:tc>
          <w:tcPr>
            <w:tcW w:w="0" w:type="auto"/>
          </w:tcPr>
          <w:p w:rsidR="00AB4A1E" w:rsidRPr="00AB4A1E" w:rsidRDefault="00AB4A1E" w:rsidP="008B7D4A">
            <w:r w:rsidRPr="00AB4A1E">
              <w:t>Stortingets vedtak til lov om endringar i lov 15. mai 1987 nr. 21 om film og videogram (Lovvedtak 56 (2009-2010), jf. Innst. 274 L (2009-2010) og Prop. 102 L (2009-2010))</w:t>
            </w:r>
          </w:p>
        </w:tc>
      </w:tr>
      <w:tr w:rsidR="00AB4A1E" w:rsidRPr="00AB4A1E" w:rsidTr="00AB4A1E">
        <w:tc>
          <w:tcPr>
            <w:tcW w:w="0" w:type="auto"/>
          </w:tcPr>
          <w:p w:rsidR="00AB4A1E" w:rsidRPr="00AB4A1E" w:rsidRDefault="00AB4A1E" w:rsidP="008B7D4A">
            <w:r w:rsidRPr="00AB4A1E">
              <w:t>20100614</w:t>
            </w:r>
          </w:p>
        </w:tc>
        <w:tc>
          <w:tcPr>
            <w:tcW w:w="0" w:type="auto"/>
          </w:tcPr>
          <w:p w:rsidR="00AB4A1E" w:rsidRPr="00AB4A1E" w:rsidRDefault="00AB4A1E" w:rsidP="008B7D4A">
            <w:r w:rsidRPr="00AB4A1E">
              <w:t>95</w:t>
            </w:r>
          </w:p>
        </w:tc>
        <w:tc>
          <w:tcPr>
            <w:tcW w:w="0" w:type="auto"/>
          </w:tcPr>
          <w:p w:rsidR="00AB4A1E" w:rsidRPr="00AB4A1E" w:rsidRDefault="00AB4A1E" w:rsidP="008B7D4A">
            <w:r w:rsidRPr="00AB4A1E">
              <w:t>27</w:t>
            </w:r>
          </w:p>
        </w:tc>
        <w:tc>
          <w:tcPr>
            <w:tcW w:w="0" w:type="auto"/>
          </w:tcPr>
          <w:p w:rsidR="00AB4A1E" w:rsidRPr="00AB4A1E" w:rsidRDefault="00AB4A1E" w:rsidP="008B7D4A">
            <w:r w:rsidRPr="00AB4A1E">
              <w:t>Stortingets vedtak til lov om endringer i bidragsinnkrevingsloven og barnelova (tilpasninger til Haag-konvensjonen av 2007) (Lovvedtak 57 (2009-2010), jf. Innst. 307 L (2009-2010) og Prop. 118 L (2009-2010))</w:t>
            </w:r>
          </w:p>
        </w:tc>
      </w:tr>
      <w:tr w:rsidR="00AB4A1E" w:rsidRPr="00AB4A1E" w:rsidTr="00AB4A1E">
        <w:tc>
          <w:tcPr>
            <w:tcW w:w="0" w:type="auto"/>
          </w:tcPr>
          <w:p w:rsidR="00AB4A1E" w:rsidRPr="00AB4A1E" w:rsidRDefault="00AB4A1E" w:rsidP="008B7D4A">
            <w:r w:rsidRPr="00AB4A1E">
              <w:t>20100614</w:t>
            </w:r>
          </w:p>
        </w:tc>
        <w:tc>
          <w:tcPr>
            <w:tcW w:w="0" w:type="auto"/>
          </w:tcPr>
          <w:p w:rsidR="00AB4A1E" w:rsidRPr="00AB4A1E" w:rsidRDefault="00AB4A1E" w:rsidP="008B7D4A">
            <w:r w:rsidRPr="00AB4A1E">
              <w:t>95</w:t>
            </w:r>
          </w:p>
        </w:tc>
        <w:tc>
          <w:tcPr>
            <w:tcW w:w="0" w:type="auto"/>
          </w:tcPr>
          <w:p w:rsidR="00AB4A1E" w:rsidRPr="00AB4A1E" w:rsidRDefault="00AB4A1E" w:rsidP="008B7D4A">
            <w:r w:rsidRPr="00AB4A1E">
              <w:t>28</w:t>
            </w:r>
          </w:p>
        </w:tc>
        <w:tc>
          <w:tcPr>
            <w:tcW w:w="0" w:type="auto"/>
          </w:tcPr>
          <w:p w:rsidR="00AB4A1E" w:rsidRPr="00AB4A1E" w:rsidRDefault="00AB4A1E" w:rsidP="008B7D4A">
            <w:r w:rsidRPr="00AB4A1E">
              <w:t>Stortingets vedtak til lov om endringer i lov 18. desember 1981 nr. 90 om merking av forbruksvarer mv. og i enkelte andre lover (Lovvedtak 58 (2009-2010), jf. Innst. 290 L (2009-2010) og Prop. 99 L (2009-2010))</w:t>
            </w:r>
          </w:p>
        </w:tc>
      </w:tr>
      <w:tr w:rsidR="00AB4A1E" w:rsidRPr="00AB4A1E" w:rsidTr="00AB4A1E">
        <w:tc>
          <w:tcPr>
            <w:tcW w:w="0" w:type="auto"/>
          </w:tcPr>
          <w:p w:rsidR="00AB4A1E" w:rsidRPr="00AB4A1E" w:rsidRDefault="00AB4A1E" w:rsidP="008B7D4A">
            <w:r w:rsidRPr="00AB4A1E">
              <w:t>20100614</w:t>
            </w:r>
          </w:p>
        </w:tc>
        <w:tc>
          <w:tcPr>
            <w:tcW w:w="0" w:type="auto"/>
          </w:tcPr>
          <w:p w:rsidR="00AB4A1E" w:rsidRPr="00AB4A1E" w:rsidRDefault="00AB4A1E" w:rsidP="008B7D4A">
            <w:r w:rsidRPr="00AB4A1E">
              <w:t>95</w:t>
            </w:r>
          </w:p>
        </w:tc>
        <w:tc>
          <w:tcPr>
            <w:tcW w:w="0" w:type="auto"/>
          </w:tcPr>
          <w:p w:rsidR="00AB4A1E" w:rsidRPr="00AB4A1E" w:rsidRDefault="00AB4A1E" w:rsidP="008B7D4A">
            <w:r w:rsidRPr="00AB4A1E">
              <w:t>29</w:t>
            </w:r>
          </w:p>
        </w:tc>
        <w:tc>
          <w:tcPr>
            <w:tcW w:w="0" w:type="auto"/>
          </w:tcPr>
          <w:p w:rsidR="00AB4A1E" w:rsidRPr="00AB4A1E" w:rsidRDefault="00AB4A1E" w:rsidP="008B7D4A">
            <w:r w:rsidRPr="00AB4A1E">
              <w:t>Stortingets vedtak til lov om endringer i barnehageloven (Lovvedtak 59 (2009-2010), jf. Innst. 273 L (2009-2010) og Prop. 105 L (2009-2010))</w:t>
            </w:r>
          </w:p>
        </w:tc>
      </w:tr>
      <w:tr w:rsidR="00AB4A1E" w:rsidRPr="00AB4A1E" w:rsidTr="00AB4A1E">
        <w:tc>
          <w:tcPr>
            <w:tcW w:w="0" w:type="auto"/>
          </w:tcPr>
          <w:p w:rsidR="00AB4A1E" w:rsidRPr="00AB4A1E" w:rsidRDefault="00AB4A1E" w:rsidP="008B7D4A">
            <w:r w:rsidRPr="00AB4A1E">
              <w:t>20100614</w:t>
            </w:r>
          </w:p>
        </w:tc>
        <w:tc>
          <w:tcPr>
            <w:tcW w:w="0" w:type="auto"/>
          </w:tcPr>
          <w:p w:rsidR="00AB4A1E" w:rsidRPr="00AB4A1E" w:rsidRDefault="00AB4A1E" w:rsidP="008B7D4A">
            <w:r w:rsidRPr="00AB4A1E">
              <w:t>95</w:t>
            </w:r>
          </w:p>
        </w:tc>
        <w:tc>
          <w:tcPr>
            <w:tcW w:w="0" w:type="auto"/>
          </w:tcPr>
          <w:p w:rsidR="00AB4A1E" w:rsidRPr="00AB4A1E" w:rsidRDefault="00AB4A1E" w:rsidP="008B7D4A">
            <w:r w:rsidRPr="00AB4A1E">
              <w:t>30</w:t>
            </w:r>
          </w:p>
        </w:tc>
        <w:tc>
          <w:tcPr>
            <w:tcW w:w="0" w:type="auto"/>
          </w:tcPr>
          <w:p w:rsidR="00AB4A1E" w:rsidRPr="00AB4A1E" w:rsidRDefault="00AB4A1E" w:rsidP="008B7D4A">
            <w:r w:rsidRPr="00AB4A1E">
              <w:t>Stortingets vedtak til lov om kommunal beredskapsplikt, sivile beskyttelsestiltak og Sivilforsvaret (sivilbeskyttelsesloven) (Lovvedtak 60 (2009-2010), jf. Innst. 311 L (2009-2010) og Prop. 91 L (2009-2010))</w:t>
            </w:r>
          </w:p>
        </w:tc>
      </w:tr>
      <w:tr w:rsidR="00AB4A1E" w:rsidRPr="00AB4A1E" w:rsidTr="00AB4A1E">
        <w:tc>
          <w:tcPr>
            <w:tcW w:w="0" w:type="auto"/>
          </w:tcPr>
          <w:p w:rsidR="00AB4A1E" w:rsidRPr="00AB4A1E" w:rsidRDefault="00AB4A1E" w:rsidP="008B7D4A">
            <w:r w:rsidRPr="00AB4A1E">
              <w:t>20100614</w:t>
            </w:r>
          </w:p>
        </w:tc>
        <w:tc>
          <w:tcPr>
            <w:tcW w:w="0" w:type="auto"/>
          </w:tcPr>
          <w:p w:rsidR="00AB4A1E" w:rsidRPr="00AB4A1E" w:rsidRDefault="00AB4A1E" w:rsidP="008B7D4A">
            <w:r w:rsidRPr="00AB4A1E">
              <w:t>95</w:t>
            </w:r>
          </w:p>
        </w:tc>
        <w:tc>
          <w:tcPr>
            <w:tcW w:w="0" w:type="auto"/>
          </w:tcPr>
          <w:p w:rsidR="00AB4A1E" w:rsidRPr="00AB4A1E" w:rsidRDefault="00AB4A1E" w:rsidP="008B7D4A">
            <w:r w:rsidRPr="00AB4A1E">
              <w:t>31</w:t>
            </w:r>
          </w:p>
        </w:tc>
        <w:tc>
          <w:tcPr>
            <w:tcW w:w="0" w:type="auto"/>
          </w:tcPr>
          <w:p w:rsidR="00AB4A1E" w:rsidRPr="00AB4A1E" w:rsidRDefault="00AB4A1E" w:rsidP="008B7D4A">
            <w:r w:rsidRPr="00AB4A1E">
              <w:t>Stortingets vedtak til lov om endring i lov 16. juli 1999 nr. 66 om Schengen informasjonssystem (SIS) (Lovvedtak 61 (2009-2010), jf. Innst. 310 L (2009-2010) og Prop. 94 L (2009-2010))</w:t>
            </w:r>
          </w:p>
        </w:tc>
      </w:tr>
      <w:tr w:rsidR="00AB4A1E" w:rsidRPr="00AB4A1E" w:rsidTr="00AB4A1E">
        <w:tc>
          <w:tcPr>
            <w:tcW w:w="0" w:type="auto"/>
          </w:tcPr>
          <w:p w:rsidR="00AB4A1E" w:rsidRPr="00AB4A1E" w:rsidRDefault="00AB4A1E" w:rsidP="008B7D4A">
            <w:r w:rsidRPr="00AB4A1E">
              <w:t>20100614</w:t>
            </w:r>
          </w:p>
        </w:tc>
        <w:tc>
          <w:tcPr>
            <w:tcW w:w="0" w:type="auto"/>
          </w:tcPr>
          <w:p w:rsidR="00AB4A1E" w:rsidRPr="00AB4A1E" w:rsidRDefault="00AB4A1E" w:rsidP="008B7D4A">
            <w:r w:rsidRPr="00AB4A1E">
              <w:t>95</w:t>
            </w:r>
          </w:p>
        </w:tc>
        <w:tc>
          <w:tcPr>
            <w:tcW w:w="0" w:type="auto"/>
          </w:tcPr>
          <w:p w:rsidR="00AB4A1E" w:rsidRPr="00AB4A1E" w:rsidRDefault="00AB4A1E" w:rsidP="008B7D4A">
            <w:r w:rsidRPr="00AB4A1E">
              <w:t>32</w:t>
            </w:r>
          </w:p>
        </w:tc>
        <w:tc>
          <w:tcPr>
            <w:tcW w:w="0" w:type="auto"/>
          </w:tcPr>
          <w:p w:rsidR="00AB4A1E" w:rsidRPr="00AB4A1E" w:rsidRDefault="00AB4A1E" w:rsidP="008B7D4A">
            <w:r w:rsidRPr="00AB4A1E">
              <w:t>Stortingets vedtak til lov om endringer i straffeloven 1902 mv. (skjerping av straffen for drap, annen grov vold og seksuallovbrudd) (Lovvedtak 62 (2009-2010), jf. Innst. 314 L (2009-2010) og Prop. 97 L (2009-2010))</w:t>
            </w:r>
          </w:p>
        </w:tc>
      </w:tr>
      <w:tr w:rsidR="00AB4A1E" w:rsidRPr="00AB4A1E" w:rsidTr="00AB4A1E">
        <w:tc>
          <w:tcPr>
            <w:tcW w:w="0" w:type="auto"/>
          </w:tcPr>
          <w:p w:rsidR="00AB4A1E" w:rsidRPr="00AB4A1E" w:rsidRDefault="00AB4A1E" w:rsidP="008B7D4A">
            <w:r w:rsidRPr="00AB4A1E">
              <w:t>20100614</w:t>
            </w:r>
          </w:p>
        </w:tc>
        <w:tc>
          <w:tcPr>
            <w:tcW w:w="0" w:type="auto"/>
          </w:tcPr>
          <w:p w:rsidR="00AB4A1E" w:rsidRPr="00AB4A1E" w:rsidRDefault="00AB4A1E" w:rsidP="008B7D4A">
            <w:r w:rsidRPr="00AB4A1E">
              <w:t>95</w:t>
            </w:r>
          </w:p>
        </w:tc>
        <w:tc>
          <w:tcPr>
            <w:tcW w:w="0" w:type="auto"/>
          </w:tcPr>
          <w:p w:rsidR="00AB4A1E" w:rsidRPr="00AB4A1E" w:rsidRDefault="00AB4A1E" w:rsidP="008B7D4A">
            <w:r w:rsidRPr="00AB4A1E">
              <w:t>33</w:t>
            </w:r>
          </w:p>
        </w:tc>
        <w:tc>
          <w:tcPr>
            <w:tcW w:w="0" w:type="auto"/>
          </w:tcPr>
          <w:p w:rsidR="00AB4A1E" w:rsidRPr="00AB4A1E" w:rsidRDefault="00AB4A1E" w:rsidP="008B7D4A">
            <w:r w:rsidRPr="00AB4A1E">
              <w:t>Stortingets vedtak til lov om endringer i domstolloven (ekstraordinære valg til lekdommerutvalgene m.m.) og straffeloven 1902 (avvergingsplikt) (Lovvedtak 63 (2009-2010), jf. Innst. 312 L (2009-2010) og Prop. 116 L (2009-2010))</w:t>
            </w:r>
          </w:p>
        </w:tc>
      </w:tr>
      <w:tr w:rsidR="00AB4A1E" w:rsidRPr="00AB4A1E" w:rsidTr="00AB4A1E">
        <w:tc>
          <w:tcPr>
            <w:tcW w:w="0" w:type="auto"/>
          </w:tcPr>
          <w:p w:rsidR="00AB4A1E" w:rsidRPr="00AB4A1E" w:rsidRDefault="00AB4A1E" w:rsidP="008B7D4A">
            <w:r w:rsidRPr="00AB4A1E">
              <w:t>20100614</w:t>
            </w:r>
          </w:p>
        </w:tc>
        <w:tc>
          <w:tcPr>
            <w:tcW w:w="0" w:type="auto"/>
          </w:tcPr>
          <w:p w:rsidR="00AB4A1E" w:rsidRPr="00AB4A1E" w:rsidRDefault="00AB4A1E" w:rsidP="008B7D4A">
            <w:r w:rsidRPr="00AB4A1E">
              <w:t>95</w:t>
            </w:r>
          </w:p>
        </w:tc>
        <w:tc>
          <w:tcPr>
            <w:tcW w:w="0" w:type="auto"/>
          </w:tcPr>
          <w:p w:rsidR="00AB4A1E" w:rsidRPr="00AB4A1E" w:rsidRDefault="00AB4A1E" w:rsidP="008B7D4A">
            <w:r w:rsidRPr="00AB4A1E">
              <w:t>34</w:t>
            </w:r>
          </w:p>
        </w:tc>
        <w:tc>
          <w:tcPr>
            <w:tcW w:w="0" w:type="auto"/>
          </w:tcPr>
          <w:p w:rsidR="00AB4A1E" w:rsidRPr="00AB4A1E" w:rsidRDefault="00AB4A1E" w:rsidP="008B7D4A">
            <w:r w:rsidRPr="00AB4A1E">
              <w:t>Stortingets vedtak til lov om endringer i burettslagslova mv. (Lovvedtak 64 (2009-</w:t>
            </w:r>
            <w:r w:rsidRPr="00AB4A1E">
              <w:lastRenderedPageBreak/>
              <w:t>2010), jf. Innst. 326 L (2009-2010) og Prop. 115 L (2009-2010))</w:t>
            </w:r>
          </w:p>
        </w:tc>
      </w:tr>
      <w:tr w:rsidR="00AB4A1E" w:rsidRPr="00AB4A1E" w:rsidTr="00AB4A1E">
        <w:tc>
          <w:tcPr>
            <w:tcW w:w="0" w:type="auto"/>
          </w:tcPr>
          <w:p w:rsidR="00AB4A1E" w:rsidRPr="00AB4A1E" w:rsidRDefault="00AB4A1E" w:rsidP="008B7D4A">
            <w:r w:rsidRPr="00AB4A1E">
              <w:lastRenderedPageBreak/>
              <w:t>20100614</w:t>
            </w:r>
          </w:p>
        </w:tc>
        <w:tc>
          <w:tcPr>
            <w:tcW w:w="0" w:type="auto"/>
          </w:tcPr>
          <w:p w:rsidR="00AB4A1E" w:rsidRPr="00AB4A1E" w:rsidRDefault="00AB4A1E" w:rsidP="008B7D4A">
            <w:r w:rsidRPr="00AB4A1E">
              <w:t>95</w:t>
            </w:r>
          </w:p>
        </w:tc>
        <w:tc>
          <w:tcPr>
            <w:tcW w:w="0" w:type="auto"/>
          </w:tcPr>
          <w:p w:rsidR="00AB4A1E" w:rsidRPr="00AB4A1E" w:rsidRDefault="00AB4A1E" w:rsidP="008B7D4A">
            <w:r w:rsidRPr="00AB4A1E">
              <w:t>35</w:t>
            </w:r>
          </w:p>
        </w:tc>
        <w:tc>
          <w:tcPr>
            <w:tcW w:w="0" w:type="auto"/>
          </w:tcPr>
          <w:p w:rsidR="00AB4A1E" w:rsidRPr="00AB4A1E" w:rsidRDefault="00AB4A1E" w:rsidP="008B7D4A">
            <w:r w:rsidRPr="00AB4A1E">
              <w:t>Stortingets vedtak til lov om endringer i plan- og bygningsloven (byggesaksdelen) (Lovvedtak 65 (2009-2010), jf. Innst. 324 L (2009-2010) og Prop. 122 L (2009-2010))</w:t>
            </w:r>
          </w:p>
        </w:tc>
      </w:tr>
      <w:tr w:rsidR="00AB4A1E" w:rsidRPr="00AB4A1E" w:rsidTr="00AB4A1E">
        <w:tc>
          <w:tcPr>
            <w:tcW w:w="0" w:type="auto"/>
          </w:tcPr>
          <w:p w:rsidR="00AB4A1E" w:rsidRPr="00AB4A1E" w:rsidRDefault="00AB4A1E" w:rsidP="008B7D4A">
            <w:r w:rsidRPr="00AB4A1E">
              <w:t>20100614</w:t>
            </w:r>
          </w:p>
        </w:tc>
        <w:tc>
          <w:tcPr>
            <w:tcW w:w="0" w:type="auto"/>
          </w:tcPr>
          <w:p w:rsidR="00AB4A1E" w:rsidRPr="00AB4A1E" w:rsidRDefault="00AB4A1E" w:rsidP="008B7D4A">
            <w:r w:rsidRPr="00AB4A1E">
              <w:t>95</w:t>
            </w:r>
          </w:p>
        </w:tc>
        <w:tc>
          <w:tcPr>
            <w:tcW w:w="0" w:type="auto"/>
          </w:tcPr>
          <w:p w:rsidR="00AB4A1E" w:rsidRPr="00AB4A1E" w:rsidRDefault="00AB4A1E" w:rsidP="008B7D4A">
            <w:r w:rsidRPr="00AB4A1E">
              <w:t>36</w:t>
            </w:r>
          </w:p>
        </w:tc>
        <w:tc>
          <w:tcPr>
            <w:tcW w:w="0" w:type="auto"/>
          </w:tcPr>
          <w:p w:rsidR="00AB4A1E" w:rsidRPr="00AB4A1E" w:rsidRDefault="00AB4A1E" w:rsidP="008B7D4A">
            <w:r w:rsidRPr="00AB4A1E">
              <w:t>Stortingets vedtak til lov om endringar i yrkestransportlova og jernbaneloven (gjennomføring av forordning (EF) nr. 1370/2007 av 23. oktober 2007 om offentlig persontransport med jernbane og på vei og om oppheving av rådsforordning (EØF) nr. 1191/69 og 1107/70) (Lovvedtak 66 (2009-2010), jf. Innst. 303 L (2009-2010) og Prop. 113 L (2009-2010))</w:t>
            </w:r>
          </w:p>
        </w:tc>
      </w:tr>
      <w:tr w:rsidR="00AB4A1E" w:rsidRPr="00AB4A1E" w:rsidTr="00AB4A1E">
        <w:tc>
          <w:tcPr>
            <w:tcW w:w="0" w:type="auto"/>
          </w:tcPr>
          <w:p w:rsidR="00AB4A1E" w:rsidRPr="00AB4A1E" w:rsidRDefault="00AB4A1E" w:rsidP="008B7D4A">
            <w:r w:rsidRPr="00AB4A1E">
              <w:t>20100614</w:t>
            </w:r>
          </w:p>
        </w:tc>
        <w:tc>
          <w:tcPr>
            <w:tcW w:w="0" w:type="auto"/>
          </w:tcPr>
          <w:p w:rsidR="00AB4A1E" w:rsidRPr="00AB4A1E" w:rsidRDefault="00AB4A1E" w:rsidP="008B7D4A">
            <w:r w:rsidRPr="00AB4A1E">
              <w:t>95</w:t>
            </w:r>
          </w:p>
        </w:tc>
        <w:tc>
          <w:tcPr>
            <w:tcW w:w="0" w:type="auto"/>
          </w:tcPr>
          <w:p w:rsidR="00AB4A1E" w:rsidRPr="00AB4A1E" w:rsidRDefault="00AB4A1E" w:rsidP="008B7D4A">
            <w:r w:rsidRPr="00AB4A1E">
              <w:t>37</w:t>
            </w:r>
          </w:p>
        </w:tc>
        <w:tc>
          <w:tcPr>
            <w:tcW w:w="0" w:type="auto"/>
          </w:tcPr>
          <w:p w:rsidR="00AB4A1E" w:rsidRPr="00AB4A1E" w:rsidRDefault="00AB4A1E" w:rsidP="008B7D4A">
            <w:r w:rsidRPr="00AB4A1E">
              <w:t>Stortingets vedtak til lov om endringer i lov 29. november 1996 nr. 72 om petroleumsvirksomhet (Lovvedtak 67 (2009-2010), jf. Innst. 289 L (2009-2010) og Prop. 103 L (2009-2010))</w:t>
            </w:r>
          </w:p>
        </w:tc>
      </w:tr>
      <w:tr w:rsidR="00AB4A1E" w:rsidRPr="00AB4A1E" w:rsidTr="00AB4A1E">
        <w:tc>
          <w:tcPr>
            <w:tcW w:w="0" w:type="auto"/>
          </w:tcPr>
          <w:p w:rsidR="00AB4A1E" w:rsidRPr="00AB4A1E" w:rsidRDefault="00AB4A1E" w:rsidP="008B7D4A">
            <w:r w:rsidRPr="00AB4A1E">
              <w:t>20100614</w:t>
            </w:r>
          </w:p>
        </w:tc>
        <w:tc>
          <w:tcPr>
            <w:tcW w:w="0" w:type="auto"/>
          </w:tcPr>
          <w:p w:rsidR="00AB4A1E" w:rsidRPr="00AB4A1E" w:rsidRDefault="00AB4A1E" w:rsidP="008B7D4A">
            <w:r w:rsidRPr="00AB4A1E">
              <w:t>95</w:t>
            </w:r>
          </w:p>
        </w:tc>
        <w:tc>
          <w:tcPr>
            <w:tcW w:w="0" w:type="auto"/>
          </w:tcPr>
          <w:p w:rsidR="00AB4A1E" w:rsidRPr="00AB4A1E" w:rsidRDefault="00AB4A1E" w:rsidP="008B7D4A">
            <w:r w:rsidRPr="00AB4A1E">
              <w:t>38</w:t>
            </w:r>
          </w:p>
        </w:tc>
        <w:tc>
          <w:tcPr>
            <w:tcW w:w="0" w:type="auto"/>
          </w:tcPr>
          <w:p w:rsidR="00AB4A1E" w:rsidRPr="00AB4A1E" w:rsidRDefault="00AB4A1E" w:rsidP="008B7D4A">
            <w:r w:rsidRPr="00AB4A1E">
              <w:t>Forslag fra stortingsrepresentant Ulf Leirstein på vegne av Fremskrittspartiet, Høyre og Venstre fremsatt i Stortingets møte 25. mai 2010</w:t>
            </w:r>
            <w:proofErr w:type="gramStart"/>
            <w:r w:rsidRPr="00AB4A1E">
              <w:t xml:space="preserve"> (jf. Innst.</w:t>
            </w:r>
            <w:proofErr w:type="gramEnd"/>
            <w:r w:rsidRPr="00AB4A1E">
              <w:t xml:space="preserve"> 247 L): </w:t>
            </w:r>
          </w:p>
        </w:tc>
      </w:tr>
      <w:tr w:rsidR="00AB4A1E" w:rsidRPr="00AB4A1E" w:rsidTr="00AB4A1E">
        <w:tc>
          <w:tcPr>
            <w:tcW w:w="0" w:type="auto"/>
          </w:tcPr>
          <w:p w:rsidR="00AB4A1E" w:rsidRPr="00AB4A1E" w:rsidRDefault="00AB4A1E" w:rsidP="008B7D4A">
            <w:r w:rsidRPr="00AB4A1E">
              <w:t>20100614</w:t>
            </w:r>
          </w:p>
        </w:tc>
        <w:tc>
          <w:tcPr>
            <w:tcW w:w="0" w:type="auto"/>
          </w:tcPr>
          <w:p w:rsidR="00AB4A1E" w:rsidRPr="00AB4A1E" w:rsidRDefault="00AB4A1E" w:rsidP="008B7D4A">
            <w:r w:rsidRPr="00AB4A1E">
              <w:t>95</w:t>
            </w:r>
          </w:p>
        </w:tc>
        <w:tc>
          <w:tcPr>
            <w:tcW w:w="0" w:type="auto"/>
          </w:tcPr>
          <w:p w:rsidR="00AB4A1E" w:rsidRPr="00AB4A1E" w:rsidRDefault="00AB4A1E" w:rsidP="008B7D4A">
            <w:r w:rsidRPr="00AB4A1E">
              <w:t>39</w:t>
            </w:r>
          </w:p>
        </w:tc>
        <w:tc>
          <w:tcPr>
            <w:tcW w:w="0" w:type="auto"/>
          </w:tcPr>
          <w:p w:rsidR="00AB4A1E" w:rsidRPr="00AB4A1E" w:rsidRDefault="00AB4A1E" w:rsidP="008B7D4A">
            <w:r w:rsidRPr="00AB4A1E">
              <w:t>Forslag fra stortingsrepresentant Ulf Leirstein på vegne av Fremskrittspartiet og Høyre fremsatt i Stortingets møte 25. mai 2010</w:t>
            </w:r>
            <w:proofErr w:type="gramStart"/>
            <w:r w:rsidRPr="00AB4A1E">
              <w:t xml:space="preserve"> (jf. Innst.</w:t>
            </w:r>
            <w:proofErr w:type="gramEnd"/>
            <w:r w:rsidRPr="00AB4A1E">
              <w:t xml:space="preserve"> 247 L): </w:t>
            </w:r>
          </w:p>
        </w:tc>
      </w:tr>
      <w:tr w:rsidR="00AB4A1E" w:rsidRPr="00AB4A1E" w:rsidTr="00AB4A1E">
        <w:tc>
          <w:tcPr>
            <w:tcW w:w="0" w:type="auto"/>
          </w:tcPr>
          <w:p w:rsidR="00AB4A1E" w:rsidRPr="00AB4A1E" w:rsidRDefault="00AB4A1E" w:rsidP="008B7D4A">
            <w:r w:rsidRPr="00AB4A1E">
              <w:t>20100614</w:t>
            </w:r>
          </w:p>
        </w:tc>
        <w:tc>
          <w:tcPr>
            <w:tcW w:w="0" w:type="auto"/>
          </w:tcPr>
          <w:p w:rsidR="00AB4A1E" w:rsidRPr="00AB4A1E" w:rsidRDefault="00AB4A1E" w:rsidP="008B7D4A">
            <w:r w:rsidRPr="00AB4A1E">
              <w:t>95</w:t>
            </w:r>
          </w:p>
        </w:tc>
        <w:tc>
          <w:tcPr>
            <w:tcW w:w="0" w:type="auto"/>
          </w:tcPr>
          <w:p w:rsidR="00AB4A1E" w:rsidRPr="00AB4A1E" w:rsidRDefault="00AB4A1E" w:rsidP="008B7D4A">
            <w:r w:rsidRPr="00AB4A1E">
              <w:t>40</w:t>
            </w:r>
          </w:p>
        </w:tc>
        <w:tc>
          <w:tcPr>
            <w:tcW w:w="0" w:type="auto"/>
          </w:tcPr>
          <w:p w:rsidR="00AB4A1E" w:rsidRPr="00AB4A1E" w:rsidRDefault="00AB4A1E" w:rsidP="008B7D4A">
            <w:r w:rsidRPr="00AB4A1E">
              <w:t>Forslag fra stortingsrepresentant Ulf Leirstein på vegne av Fremskrittspartiet fremsatt i Stortingets møte 25. mai 2010</w:t>
            </w:r>
            <w:proofErr w:type="gramStart"/>
            <w:r w:rsidRPr="00AB4A1E">
              <w:t xml:space="preserve"> (jf. Innst.</w:t>
            </w:r>
            <w:proofErr w:type="gramEnd"/>
            <w:r w:rsidRPr="00AB4A1E">
              <w:t xml:space="preserve"> 247 L): </w:t>
            </w:r>
          </w:p>
        </w:tc>
      </w:tr>
      <w:tr w:rsidR="00AB4A1E" w:rsidRPr="00AB4A1E" w:rsidTr="00AB4A1E">
        <w:tc>
          <w:tcPr>
            <w:tcW w:w="0" w:type="auto"/>
          </w:tcPr>
          <w:p w:rsidR="00AB4A1E" w:rsidRPr="00AB4A1E" w:rsidRDefault="00AB4A1E" w:rsidP="008B7D4A">
            <w:r w:rsidRPr="00AB4A1E">
              <w:t>20100614</w:t>
            </w:r>
          </w:p>
        </w:tc>
        <w:tc>
          <w:tcPr>
            <w:tcW w:w="0" w:type="auto"/>
          </w:tcPr>
          <w:p w:rsidR="00AB4A1E" w:rsidRPr="00AB4A1E" w:rsidRDefault="00AB4A1E" w:rsidP="008B7D4A">
            <w:r w:rsidRPr="00AB4A1E">
              <w:t>95</w:t>
            </w:r>
          </w:p>
        </w:tc>
        <w:tc>
          <w:tcPr>
            <w:tcW w:w="0" w:type="auto"/>
          </w:tcPr>
          <w:p w:rsidR="00AB4A1E" w:rsidRPr="00AB4A1E" w:rsidRDefault="00AB4A1E" w:rsidP="008B7D4A">
            <w:r w:rsidRPr="00AB4A1E">
              <w:t>41</w:t>
            </w:r>
          </w:p>
        </w:tc>
        <w:tc>
          <w:tcPr>
            <w:tcW w:w="0" w:type="auto"/>
          </w:tcPr>
          <w:p w:rsidR="00AB4A1E" w:rsidRPr="00AB4A1E" w:rsidRDefault="00AB4A1E" w:rsidP="008B7D4A">
            <w:r w:rsidRPr="00AB4A1E">
              <w:t>Forslag fra stortingsrepresentant Gunnar Gundersen på vegne av Høyre og Venstre fremsatt i Stortingets møte 25. mai 2010</w:t>
            </w:r>
            <w:proofErr w:type="gramStart"/>
            <w:r w:rsidRPr="00AB4A1E">
              <w:t xml:space="preserve"> (jf. Innst.</w:t>
            </w:r>
            <w:proofErr w:type="gramEnd"/>
            <w:r w:rsidRPr="00AB4A1E">
              <w:t xml:space="preserve"> 247 L): </w:t>
            </w:r>
          </w:p>
        </w:tc>
      </w:tr>
      <w:tr w:rsidR="00AB4A1E" w:rsidRPr="00AB4A1E" w:rsidTr="00AB4A1E">
        <w:tc>
          <w:tcPr>
            <w:tcW w:w="0" w:type="auto"/>
          </w:tcPr>
          <w:p w:rsidR="00AB4A1E" w:rsidRPr="00AB4A1E" w:rsidRDefault="00AB4A1E" w:rsidP="008B7D4A">
            <w:r w:rsidRPr="00AB4A1E">
              <w:t>20100614</w:t>
            </w:r>
          </w:p>
        </w:tc>
        <w:tc>
          <w:tcPr>
            <w:tcW w:w="0" w:type="auto"/>
          </w:tcPr>
          <w:p w:rsidR="00AB4A1E" w:rsidRPr="00AB4A1E" w:rsidRDefault="00AB4A1E" w:rsidP="008B7D4A">
            <w:r w:rsidRPr="00AB4A1E">
              <w:t>95</w:t>
            </w:r>
          </w:p>
        </w:tc>
        <w:tc>
          <w:tcPr>
            <w:tcW w:w="0" w:type="auto"/>
          </w:tcPr>
          <w:p w:rsidR="00AB4A1E" w:rsidRPr="00AB4A1E" w:rsidRDefault="00AB4A1E" w:rsidP="008B7D4A">
            <w:r w:rsidRPr="00AB4A1E">
              <w:t>42</w:t>
            </w:r>
          </w:p>
        </w:tc>
        <w:tc>
          <w:tcPr>
            <w:tcW w:w="0" w:type="auto"/>
          </w:tcPr>
          <w:p w:rsidR="00AB4A1E" w:rsidRPr="00AB4A1E" w:rsidRDefault="00AB4A1E" w:rsidP="008B7D4A">
            <w:r w:rsidRPr="00AB4A1E">
              <w:t xml:space="preserve">Referat </w:t>
            </w:r>
          </w:p>
        </w:tc>
      </w:tr>
      <w:tr w:rsidR="00AB4A1E" w:rsidRPr="00AB4A1E" w:rsidTr="00AB4A1E">
        <w:tc>
          <w:tcPr>
            <w:tcW w:w="0" w:type="auto"/>
          </w:tcPr>
          <w:p w:rsidR="00AB4A1E" w:rsidRPr="00AB4A1E" w:rsidRDefault="00AB4A1E" w:rsidP="008B7D4A">
            <w:r w:rsidRPr="00AB4A1E">
              <w:t>20100615</w:t>
            </w:r>
          </w:p>
        </w:tc>
        <w:tc>
          <w:tcPr>
            <w:tcW w:w="0" w:type="auto"/>
          </w:tcPr>
          <w:p w:rsidR="00AB4A1E" w:rsidRPr="00AB4A1E" w:rsidRDefault="00AB4A1E" w:rsidP="008B7D4A">
            <w:r w:rsidRPr="00AB4A1E">
              <w:t>96</w:t>
            </w:r>
          </w:p>
        </w:tc>
        <w:tc>
          <w:tcPr>
            <w:tcW w:w="0" w:type="auto"/>
          </w:tcPr>
          <w:p w:rsidR="00AB4A1E" w:rsidRPr="00AB4A1E" w:rsidRDefault="00AB4A1E" w:rsidP="008B7D4A">
            <w:r w:rsidRPr="00AB4A1E">
              <w:t>1</w:t>
            </w:r>
          </w:p>
        </w:tc>
        <w:tc>
          <w:tcPr>
            <w:tcW w:w="0" w:type="auto"/>
          </w:tcPr>
          <w:p w:rsidR="00AB4A1E" w:rsidRPr="00AB4A1E" w:rsidRDefault="00AB4A1E" w:rsidP="008B7D4A">
            <w:r w:rsidRPr="00AB4A1E">
              <w:t>Innstilling fra transport- og kommunikasjonskomiteen om representantforslag fra stortingsrepresentantene Bård Hoksrud, Jan-Henrik Fredriksen og Arne Sortevik om en utvidet og bindende investeringsplan for norsk jernbane</w:t>
            </w:r>
            <w:proofErr w:type="gramStart"/>
            <w:r w:rsidRPr="00AB4A1E">
              <w:t xml:space="preserve"> (Innst.</w:t>
            </w:r>
            <w:proofErr w:type="gramEnd"/>
            <w:r w:rsidRPr="00AB4A1E">
              <w:t xml:space="preserve"> 329 S (2009-2010), jf. Dokument 8:88 S (2009-2010))</w:t>
            </w:r>
          </w:p>
        </w:tc>
      </w:tr>
      <w:tr w:rsidR="00AB4A1E" w:rsidRPr="00AB4A1E" w:rsidTr="00AB4A1E">
        <w:tc>
          <w:tcPr>
            <w:tcW w:w="0" w:type="auto"/>
          </w:tcPr>
          <w:p w:rsidR="00AB4A1E" w:rsidRPr="00AB4A1E" w:rsidRDefault="00AB4A1E" w:rsidP="008B7D4A">
            <w:r w:rsidRPr="00AB4A1E">
              <w:t>20100615</w:t>
            </w:r>
          </w:p>
        </w:tc>
        <w:tc>
          <w:tcPr>
            <w:tcW w:w="0" w:type="auto"/>
          </w:tcPr>
          <w:p w:rsidR="00AB4A1E" w:rsidRPr="00AB4A1E" w:rsidRDefault="00AB4A1E" w:rsidP="008B7D4A">
            <w:r w:rsidRPr="00AB4A1E">
              <w:t>96</w:t>
            </w:r>
          </w:p>
        </w:tc>
        <w:tc>
          <w:tcPr>
            <w:tcW w:w="0" w:type="auto"/>
          </w:tcPr>
          <w:p w:rsidR="00AB4A1E" w:rsidRPr="00AB4A1E" w:rsidRDefault="00AB4A1E" w:rsidP="008B7D4A">
            <w:r w:rsidRPr="00AB4A1E">
              <w:t>2</w:t>
            </w:r>
          </w:p>
        </w:tc>
        <w:tc>
          <w:tcPr>
            <w:tcW w:w="0" w:type="auto"/>
          </w:tcPr>
          <w:p w:rsidR="00AB4A1E" w:rsidRPr="00AB4A1E" w:rsidRDefault="00AB4A1E" w:rsidP="008B7D4A">
            <w:r w:rsidRPr="00AB4A1E">
              <w:t>Innstilling fra transport- og kommunikasjonskomiteen om representantforslag fra stortingsrepresentantene Bård Hoksrud, Jan-Henrik Fredriksen, Ingebjørg Godskesen og Arne Sortevik om en utvidet og bindende nasjonal investeringsplan for stamveinettet</w:t>
            </w:r>
            <w:proofErr w:type="gramStart"/>
            <w:r w:rsidRPr="00AB4A1E">
              <w:t xml:space="preserve"> (Innst.</w:t>
            </w:r>
            <w:proofErr w:type="gramEnd"/>
            <w:r w:rsidRPr="00AB4A1E">
              <w:t xml:space="preserve"> 331 S (2009-2010), jf. Dokument 8:89 S (2009-2010))</w:t>
            </w:r>
          </w:p>
        </w:tc>
      </w:tr>
      <w:tr w:rsidR="00AB4A1E" w:rsidRPr="00AB4A1E" w:rsidTr="00AB4A1E">
        <w:tc>
          <w:tcPr>
            <w:tcW w:w="0" w:type="auto"/>
          </w:tcPr>
          <w:p w:rsidR="00AB4A1E" w:rsidRPr="00AB4A1E" w:rsidRDefault="00AB4A1E" w:rsidP="008B7D4A">
            <w:r w:rsidRPr="00AB4A1E">
              <w:t>20100615</w:t>
            </w:r>
          </w:p>
        </w:tc>
        <w:tc>
          <w:tcPr>
            <w:tcW w:w="0" w:type="auto"/>
          </w:tcPr>
          <w:p w:rsidR="00AB4A1E" w:rsidRPr="00AB4A1E" w:rsidRDefault="00AB4A1E" w:rsidP="008B7D4A">
            <w:r w:rsidRPr="00AB4A1E">
              <w:t>96</w:t>
            </w:r>
          </w:p>
        </w:tc>
        <w:tc>
          <w:tcPr>
            <w:tcW w:w="0" w:type="auto"/>
          </w:tcPr>
          <w:p w:rsidR="00AB4A1E" w:rsidRPr="00AB4A1E" w:rsidRDefault="00AB4A1E" w:rsidP="008B7D4A">
            <w:r w:rsidRPr="00AB4A1E">
              <w:t>3</w:t>
            </w:r>
          </w:p>
        </w:tc>
        <w:tc>
          <w:tcPr>
            <w:tcW w:w="0" w:type="auto"/>
          </w:tcPr>
          <w:p w:rsidR="00AB4A1E" w:rsidRPr="00AB4A1E" w:rsidRDefault="00AB4A1E" w:rsidP="008B7D4A">
            <w:r w:rsidRPr="00AB4A1E">
              <w:t>Innstilling frå transport- og kommunikasjonskomiteen om ein del saker på Samferdselsdepartementet sitt område</w:t>
            </w:r>
            <w:proofErr w:type="gramStart"/>
            <w:r w:rsidRPr="00AB4A1E">
              <w:t xml:space="preserve"> (Innst.</w:t>
            </w:r>
            <w:proofErr w:type="gramEnd"/>
            <w:r w:rsidRPr="00AB4A1E">
              <w:t xml:space="preserve"> 328 S (2009-2010), jf. Prop. 127 S (2009-2010))</w:t>
            </w:r>
          </w:p>
        </w:tc>
      </w:tr>
      <w:tr w:rsidR="00AB4A1E" w:rsidRPr="00AB4A1E" w:rsidTr="00AB4A1E">
        <w:tc>
          <w:tcPr>
            <w:tcW w:w="0" w:type="auto"/>
          </w:tcPr>
          <w:p w:rsidR="00AB4A1E" w:rsidRPr="00AB4A1E" w:rsidRDefault="00AB4A1E" w:rsidP="008B7D4A">
            <w:r w:rsidRPr="00AB4A1E">
              <w:t>20100615</w:t>
            </w:r>
          </w:p>
        </w:tc>
        <w:tc>
          <w:tcPr>
            <w:tcW w:w="0" w:type="auto"/>
          </w:tcPr>
          <w:p w:rsidR="00AB4A1E" w:rsidRPr="00AB4A1E" w:rsidRDefault="00AB4A1E" w:rsidP="008B7D4A">
            <w:r w:rsidRPr="00AB4A1E">
              <w:t>96</w:t>
            </w:r>
          </w:p>
        </w:tc>
        <w:tc>
          <w:tcPr>
            <w:tcW w:w="0" w:type="auto"/>
          </w:tcPr>
          <w:p w:rsidR="00AB4A1E" w:rsidRPr="00AB4A1E" w:rsidRDefault="00AB4A1E" w:rsidP="008B7D4A">
            <w:r w:rsidRPr="00AB4A1E">
              <w:t>4</w:t>
            </w:r>
          </w:p>
        </w:tc>
        <w:tc>
          <w:tcPr>
            <w:tcW w:w="0" w:type="auto"/>
          </w:tcPr>
          <w:p w:rsidR="00AB4A1E" w:rsidRPr="00AB4A1E" w:rsidRDefault="00AB4A1E" w:rsidP="008B7D4A">
            <w:r w:rsidRPr="00AB4A1E">
              <w:t>Forslag fra stortingsrepresentant Arne Sortevik på vegne av Fremskrittspartiet fremsatt i Stortingets møte 10. juni 2010</w:t>
            </w:r>
            <w:proofErr w:type="gramStart"/>
            <w:r w:rsidRPr="00AB4A1E">
              <w:t xml:space="preserve"> (jf. Innst.</w:t>
            </w:r>
            <w:proofErr w:type="gramEnd"/>
            <w:r w:rsidRPr="00AB4A1E">
              <w:t xml:space="preserve"> 303 L): </w:t>
            </w:r>
          </w:p>
        </w:tc>
      </w:tr>
      <w:tr w:rsidR="00AB4A1E" w:rsidRPr="00AB4A1E" w:rsidTr="00AB4A1E">
        <w:tc>
          <w:tcPr>
            <w:tcW w:w="0" w:type="auto"/>
          </w:tcPr>
          <w:p w:rsidR="00AB4A1E" w:rsidRPr="00AB4A1E" w:rsidRDefault="00AB4A1E" w:rsidP="008B7D4A">
            <w:r w:rsidRPr="00AB4A1E">
              <w:t>20100615</w:t>
            </w:r>
          </w:p>
        </w:tc>
        <w:tc>
          <w:tcPr>
            <w:tcW w:w="0" w:type="auto"/>
          </w:tcPr>
          <w:p w:rsidR="00AB4A1E" w:rsidRPr="00AB4A1E" w:rsidRDefault="00AB4A1E" w:rsidP="008B7D4A">
            <w:r w:rsidRPr="00AB4A1E">
              <w:t>96</w:t>
            </w:r>
          </w:p>
        </w:tc>
        <w:tc>
          <w:tcPr>
            <w:tcW w:w="0" w:type="auto"/>
          </w:tcPr>
          <w:p w:rsidR="00AB4A1E" w:rsidRPr="00AB4A1E" w:rsidRDefault="00AB4A1E" w:rsidP="008B7D4A">
            <w:r w:rsidRPr="00AB4A1E">
              <w:t>5</w:t>
            </w:r>
          </w:p>
        </w:tc>
        <w:tc>
          <w:tcPr>
            <w:tcW w:w="0" w:type="auto"/>
          </w:tcPr>
          <w:p w:rsidR="00AB4A1E" w:rsidRPr="00AB4A1E" w:rsidRDefault="00AB4A1E" w:rsidP="008B7D4A">
            <w:r w:rsidRPr="00AB4A1E">
              <w:t>Forslag fra stortingsrepresentant Arne Sortevik på vegne av Fremskrittspartiet fremsatt i Stortingets møte 10. juni 2010</w:t>
            </w:r>
            <w:proofErr w:type="gramStart"/>
            <w:r w:rsidRPr="00AB4A1E">
              <w:t xml:space="preserve"> (jf. Innst.</w:t>
            </w:r>
            <w:proofErr w:type="gramEnd"/>
            <w:r w:rsidRPr="00AB4A1E">
              <w:t xml:space="preserve"> 303 L): </w:t>
            </w:r>
          </w:p>
        </w:tc>
      </w:tr>
      <w:tr w:rsidR="00AB4A1E" w:rsidRPr="00AB4A1E" w:rsidTr="00AB4A1E">
        <w:tc>
          <w:tcPr>
            <w:tcW w:w="0" w:type="auto"/>
          </w:tcPr>
          <w:p w:rsidR="00AB4A1E" w:rsidRPr="00AB4A1E" w:rsidRDefault="00AB4A1E" w:rsidP="008B7D4A">
            <w:r w:rsidRPr="00AB4A1E">
              <w:t>20100615</w:t>
            </w:r>
          </w:p>
        </w:tc>
        <w:tc>
          <w:tcPr>
            <w:tcW w:w="0" w:type="auto"/>
          </w:tcPr>
          <w:p w:rsidR="00AB4A1E" w:rsidRPr="00AB4A1E" w:rsidRDefault="00AB4A1E" w:rsidP="008B7D4A">
            <w:r w:rsidRPr="00AB4A1E">
              <w:t>96</w:t>
            </w:r>
          </w:p>
        </w:tc>
        <w:tc>
          <w:tcPr>
            <w:tcW w:w="0" w:type="auto"/>
          </w:tcPr>
          <w:p w:rsidR="00AB4A1E" w:rsidRPr="00AB4A1E" w:rsidRDefault="00AB4A1E" w:rsidP="008B7D4A">
            <w:r w:rsidRPr="00AB4A1E">
              <w:t>6</w:t>
            </w:r>
          </w:p>
        </w:tc>
        <w:tc>
          <w:tcPr>
            <w:tcW w:w="0" w:type="auto"/>
          </w:tcPr>
          <w:p w:rsidR="00AB4A1E" w:rsidRPr="00AB4A1E" w:rsidRDefault="00AB4A1E" w:rsidP="008B7D4A">
            <w:r w:rsidRPr="00AB4A1E">
              <w:t>Innstilling fra næringskomiteen om representantforslag fra stortingsrepresentantene Frank Bakke Jensen, Svein Flåtten, Elisabeth Røbekk Nørve og Bjørn Lødemel om en strategi for norsk bergindustri</w:t>
            </w:r>
            <w:proofErr w:type="gramStart"/>
            <w:r w:rsidRPr="00AB4A1E">
              <w:t xml:space="preserve"> (Innst.</w:t>
            </w:r>
            <w:proofErr w:type="gramEnd"/>
            <w:r w:rsidRPr="00AB4A1E">
              <w:t xml:space="preserve"> 308 S (2009-2010), jf. Dokument 8:100 S (2009-2010))</w:t>
            </w:r>
          </w:p>
        </w:tc>
      </w:tr>
      <w:tr w:rsidR="00AB4A1E" w:rsidRPr="00AB4A1E" w:rsidTr="00AB4A1E">
        <w:tc>
          <w:tcPr>
            <w:tcW w:w="0" w:type="auto"/>
          </w:tcPr>
          <w:p w:rsidR="00AB4A1E" w:rsidRPr="00AB4A1E" w:rsidRDefault="00AB4A1E" w:rsidP="008B7D4A">
            <w:r w:rsidRPr="00AB4A1E">
              <w:t>20100615</w:t>
            </w:r>
          </w:p>
        </w:tc>
        <w:tc>
          <w:tcPr>
            <w:tcW w:w="0" w:type="auto"/>
          </w:tcPr>
          <w:p w:rsidR="00AB4A1E" w:rsidRPr="00AB4A1E" w:rsidRDefault="00AB4A1E" w:rsidP="008B7D4A">
            <w:r w:rsidRPr="00AB4A1E">
              <w:t>96</w:t>
            </w:r>
          </w:p>
        </w:tc>
        <w:tc>
          <w:tcPr>
            <w:tcW w:w="0" w:type="auto"/>
          </w:tcPr>
          <w:p w:rsidR="00AB4A1E" w:rsidRPr="00AB4A1E" w:rsidRDefault="00AB4A1E" w:rsidP="008B7D4A">
            <w:r w:rsidRPr="00AB4A1E">
              <w:t>7</w:t>
            </w:r>
          </w:p>
        </w:tc>
        <w:tc>
          <w:tcPr>
            <w:tcW w:w="0" w:type="auto"/>
          </w:tcPr>
          <w:p w:rsidR="00AB4A1E" w:rsidRPr="00AB4A1E" w:rsidRDefault="00AB4A1E" w:rsidP="008B7D4A">
            <w:r w:rsidRPr="00AB4A1E">
              <w:t>Innstilling frå næringskomiteen om representantforslag frå stortingsrepresentantane Harald T. Nesvik, Per Roar Bredvold og Torgeir Trældal om oppsigelse av hovedavtalen for jordbruket</w:t>
            </w:r>
            <w:proofErr w:type="gramStart"/>
            <w:r w:rsidRPr="00AB4A1E">
              <w:t xml:space="preserve"> (Innst.</w:t>
            </w:r>
            <w:proofErr w:type="gramEnd"/>
            <w:r w:rsidRPr="00AB4A1E">
              <w:t xml:space="preserve"> 366 S (2009-2010), jf. Dokument 8:118 S (2009-2010))</w:t>
            </w:r>
          </w:p>
        </w:tc>
      </w:tr>
      <w:tr w:rsidR="00AB4A1E" w:rsidRPr="00AB4A1E" w:rsidTr="00AB4A1E">
        <w:tc>
          <w:tcPr>
            <w:tcW w:w="0" w:type="auto"/>
          </w:tcPr>
          <w:p w:rsidR="00AB4A1E" w:rsidRPr="00AB4A1E" w:rsidRDefault="00AB4A1E" w:rsidP="008B7D4A">
            <w:r w:rsidRPr="00AB4A1E">
              <w:t>20100615</w:t>
            </w:r>
          </w:p>
        </w:tc>
        <w:tc>
          <w:tcPr>
            <w:tcW w:w="0" w:type="auto"/>
          </w:tcPr>
          <w:p w:rsidR="00AB4A1E" w:rsidRPr="00AB4A1E" w:rsidRDefault="00AB4A1E" w:rsidP="008B7D4A">
            <w:r w:rsidRPr="00AB4A1E">
              <w:t>96</w:t>
            </w:r>
          </w:p>
        </w:tc>
        <w:tc>
          <w:tcPr>
            <w:tcW w:w="0" w:type="auto"/>
          </w:tcPr>
          <w:p w:rsidR="00AB4A1E" w:rsidRPr="00AB4A1E" w:rsidRDefault="00AB4A1E" w:rsidP="008B7D4A">
            <w:r w:rsidRPr="00AB4A1E">
              <w:t>8</w:t>
            </w:r>
          </w:p>
        </w:tc>
        <w:tc>
          <w:tcPr>
            <w:tcW w:w="0" w:type="auto"/>
          </w:tcPr>
          <w:p w:rsidR="00AB4A1E" w:rsidRPr="00AB4A1E" w:rsidRDefault="00AB4A1E" w:rsidP="008B7D4A">
            <w:r w:rsidRPr="00AB4A1E">
              <w:t>Innstilling fra næringskomiteen om jordbruksoppgjøret 2010 - endringer i statsbudsjettet for 2010 m.m.</w:t>
            </w:r>
            <w:proofErr w:type="gramStart"/>
            <w:r w:rsidRPr="00AB4A1E">
              <w:t xml:space="preserve"> (Innst.</w:t>
            </w:r>
            <w:proofErr w:type="gramEnd"/>
            <w:r w:rsidRPr="00AB4A1E">
              <w:t xml:space="preserve"> 364 S (2009-2010), jf. Prop. 133 S (2009-2010))</w:t>
            </w:r>
          </w:p>
        </w:tc>
      </w:tr>
      <w:tr w:rsidR="00AB4A1E" w:rsidRPr="00AB4A1E" w:rsidTr="00AB4A1E">
        <w:tc>
          <w:tcPr>
            <w:tcW w:w="0" w:type="auto"/>
          </w:tcPr>
          <w:p w:rsidR="00AB4A1E" w:rsidRPr="00AB4A1E" w:rsidRDefault="00AB4A1E" w:rsidP="008B7D4A">
            <w:r w:rsidRPr="00AB4A1E">
              <w:t>20100615</w:t>
            </w:r>
          </w:p>
        </w:tc>
        <w:tc>
          <w:tcPr>
            <w:tcW w:w="0" w:type="auto"/>
          </w:tcPr>
          <w:p w:rsidR="00AB4A1E" w:rsidRPr="00AB4A1E" w:rsidRDefault="00AB4A1E" w:rsidP="008B7D4A">
            <w:r w:rsidRPr="00AB4A1E">
              <w:t>96</w:t>
            </w:r>
          </w:p>
        </w:tc>
        <w:tc>
          <w:tcPr>
            <w:tcW w:w="0" w:type="auto"/>
          </w:tcPr>
          <w:p w:rsidR="00AB4A1E" w:rsidRPr="00AB4A1E" w:rsidRDefault="00AB4A1E" w:rsidP="008B7D4A">
            <w:r w:rsidRPr="00AB4A1E">
              <w:t>9</w:t>
            </w:r>
          </w:p>
        </w:tc>
        <w:tc>
          <w:tcPr>
            <w:tcW w:w="0" w:type="auto"/>
          </w:tcPr>
          <w:p w:rsidR="00AB4A1E" w:rsidRPr="00AB4A1E" w:rsidRDefault="00AB4A1E" w:rsidP="008B7D4A">
            <w:r w:rsidRPr="00AB4A1E">
              <w:t>Innstilling fra næringskomiteen om Reindriftsavtalen 2010/2011, og endringer i statsbudsjettet for 2010 m.m.</w:t>
            </w:r>
            <w:proofErr w:type="gramStart"/>
            <w:r w:rsidRPr="00AB4A1E">
              <w:t xml:space="preserve"> (Innst.</w:t>
            </w:r>
            <w:proofErr w:type="gramEnd"/>
            <w:r w:rsidRPr="00AB4A1E">
              <w:t xml:space="preserve"> 365 S (2009-2010), jf. Prop. 128 S (2009-2010))</w:t>
            </w:r>
          </w:p>
        </w:tc>
      </w:tr>
      <w:tr w:rsidR="00AB4A1E" w:rsidRPr="00AB4A1E" w:rsidTr="00AB4A1E">
        <w:tc>
          <w:tcPr>
            <w:tcW w:w="0" w:type="auto"/>
          </w:tcPr>
          <w:p w:rsidR="00AB4A1E" w:rsidRPr="00AB4A1E" w:rsidRDefault="00AB4A1E" w:rsidP="008B7D4A">
            <w:r w:rsidRPr="00AB4A1E">
              <w:t>20100615</w:t>
            </w:r>
          </w:p>
        </w:tc>
        <w:tc>
          <w:tcPr>
            <w:tcW w:w="0" w:type="auto"/>
          </w:tcPr>
          <w:p w:rsidR="00AB4A1E" w:rsidRPr="00AB4A1E" w:rsidRDefault="00AB4A1E" w:rsidP="008B7D4A">
            <w:r w:rsidRPr="00AB4A1E">
              <w:t>96</w:t>
            </w:r>
          </w:p>
        </w:tc>
        <w:tc>
          <w:tcPr>
            <w:tcW w:w="0" w:type="auto"/>
          </w:tcPr>
          <w:p w:rsidR="00AB4A1E" w:rsidRPr="00AB4A1E" w:rsidRDefault="00AB4A1E" w:rsidP="008B7D4A">
            <w:r w:rsidRPr="00AB4A1E">
              <w:t>10</w:t>
            </w:r>
          </w:p>
        </w:tc>
        <w:tc>
          <w:tcPr>
            <w:tcW w:w="0" w:type="auto"/>
          </w:tcPr>
          <w:p w:rsidR="00AB4A1E" w:rsidRPr="00AB4A1E" w:rsidRDefault="00AB4A1E" w:rsidP="008B7D4A">
            <w:r w:rsidRPr="00AB4A1E">
              <w:t>Innstilling fra kontroll- og konstitusjonskomiteen om Riksrevisjonens undersøkelse av Sjøfartsdirektoratets saksbehandling ved dokumentkontroll av fartøy og sjøfolk</w:t>
            </w:r>
            <w:proofErr w:type="gramStart"/>
            <w:r w:rsidRPr="00AB4A1E">
              <w:t xml:space="preserve"> (Innst.</w:t>
            </w:r>
            <w:proofErr w:type="gramEnd"/>
            <w:r w:rsidRPr="00AB4A1E">
              <w:t xml:space="preserve"> 339 S (2009-2010), jf. Dokument 3:8 (2009-2010))</w:t>
            </w:r>
          </w:p>
        </w:tc>
      </w:tr>
      <w:tr w:rsidR="00AB4A1E" w:rsidRPr="00AB4A1E" w:rsidTr="00AB4A1E">
        <w:tc>
          <w:tcPr>
            <w:tcW w:w="0" w:type="auto"/>
          </w:tcPr>
          <w:p w:rsidR="00AB4A1E" w:rsidRPr="00AB4A1E" w:rsidRDefault="00AB4A1E" w:rsidP="008B7D4A">
            <w:r w:rsidRPr="00AB4A1E">
              <w:t>20100615</w:t>
            </w:r>
          </w:p>
        </w:tc>
        <w:tc>
          <w:tcPr>
            <w:tcW w:w="0" w:type="auto"/>
          </w:tcPr>
          <w:p w:rsidR="00AB4A1E" w:rsidRPr="00AB4A1E" w:rsidRDefault="00AB4A1E" w:rsidP="008B7D4A">
            <w:r w:rsidRPr="00AB4A1E">
              <w:t>96</w:t>
            </w:r>
          </w:p>
        </w:tc>
        <w:tc>
          <w:tcPr>
            <w:tcW w:w="0" w:type="auto"/>
          </w:tcPr>
          <w:p w:rsidR="00AB4A1E" w:rsidRPr="00AB4A1E" w:rsidRDefault="00AB4A1E" w:rsidP="008B7D4A">
            <w:r w:rsidRPr="00AB4A1E">
              <w:t>11</w:t>
            </w:r>
          </w:p>
        </w:tc>
        <w:tc>
          <w:tcPr>
            <w:tcW w:w="0" w:type="auto"/>
          </w:tcPr>
          <w:p w:rsidR="00AB4A1E" w:rsidRPr="00AB4A1E" w:rsidRDefault="00AB4A1E" w:rsidP="008B7D4A">
            <w:r w:rsidRPr="00AB4A1E">
              <w:t>Innstilling fra kontroll- og konstitusjonskomiteen om Riksrevisjonens utvidede revisjon av Norsk Tipping AS</w:t>
            </w:r>
            <w:proofErr w:type="gramStart"/>
            <w:r w:rsidRPr="00AB4A1E">
              <w:t xml:space="preserve"> (Innst.</w:t>
            </w:r>
            <w:proofErr w:type="gramEnd"/>
            <w:r w:rsidRPr="00AB4A1E">
              <w:t xml:space="preserve"> 340 S (2009-2010), jf. Dokument nr. 3:14 (2008-2009))</w:t>
            </w:r>
          </w:p>
        </w:tc>
      </w:tr>
      <w:tr w:rsidR="00AB4A1E" w:rsidRPr="00AB4A1E" w:rsidTr="00AB4A1E">
        <w:tc>
          <w:tcPr>
            <w:tcW w:w="0" w:type="auto"/>
          </w:tcPr>
          <w:p w:rsidR="00AB4A1E" w:rsidRPr="00AB4A1E" w:rsidRDefault="00AB4A1E" w:rsidP="008B7D4A">
            <w:r w:rsidRPr="00AB4A1E">
              <w:t>20100615</w:t>
            </w:r>
          </w:p>
        </w:tc>
        <w:tc>
          <w:tcPr>
            <w:tcW w:w="0" w:type="auto"/>
          </w:tcPr>
          <w:p w:rsidR="00AB4A1E" w:rsidRPr="00AB4A1E" w:rsidRDefault="00AB4A1E" w:rsidP="008B7D4A">
            <w:r w:rsidRPr="00AB4A1E">
              <w:t>96</w:t>
            </w:r>
          </w:p>
        </w:tc>
        <w:tc>
          <w:tcPr>
            <w:tcW w:w="0" w:type="auto"/>
          </w:tcPr>
          <w:p w:rsidR="00AB4A1E" w:rsidRPr="00AB4A1E" w:rsidRDefault="00AB4A1E" w:rsidP="008B7D4A">
            <w:r w:rsidRPr="00AB4A1E">
              <w:t>12</w:t>
            </w:r>
          </w:p>
        </w:tc>
        <w:tc>
          <w:tcPr>
            <w:tcW w:w="0" w:type="auto"/>
          </w:tcPr>
          <w:p w:rsidR="00AB4A1E" w:rsidRPr="00AB4A1E" w:rsidRDefault="00AB4A1E" w:rsidP="008B7D4A">
            <w:r w:rsidRPr="00AB4A1E">
              <w:t>Innstilling fra kontroll- og konstitusjonskomiteen om Riksrevisjonens undersøkelse om oppfølging av og kvalitet i private institusjoner innen tverrfaglig spesialisert behandling for rusmiddelavhengige</w:t>
            </w:r>
            <w:proofErr w:type="gramStart"/>
            <w:r w:rsidRPr="00AB4A1E">
              <w:t xml:space="preserve"> (Innst.</w:t>
            </w:r>
            <w:proofErr w:type="gramEnd"/>
            <w:r w:rsidRPr="00AB4A1E">
              <w:t xml:space="preserve"> 266 S (2009-2010), jf. Dokument 3:7 (2009-2010))</w:t>
            </w:r>
          </w:p>
        </w:tc>
      </w:tr>
      <w:tr w:rsidR="00AB4A1E" w:rsidRPr="00AB4A1E" w:rsidTr="00AB4A1E">
        <w:tc>
          <w:tcPr>
            <w:tcW w:w="0" w:type="auto"/>
          </w:tcPr>
          <w:p w:rsidR="00AB4A1E" w:rsidRPr="00AB4A1E" w:rsidRDefault="00AB4A1E" w:rsidP="008B7D4A">
            <w:r w:rsidRPr="00AB4A1E">
              <w:t>20100615</w:t>
            </w:r>
          </w:p>
        </w:tc>
        <w:tc>
          <w:tcPr>
            <w:tcW w:w="0" w:type="auto"/>
          </w:tcPr>
          <w:p w:rsidR="00AB4A1E" w:rsidRPr="00AB4A1E" w:rsidRDefault="00AB4A1E" w:rsidP="008B7D4A">
            <w:r w:rsidRPr="00AB4A1E">
              <w:t>96</w:t>
            </w:r>
          </w:p>
        </w:tc>
        <w:tc>
          <w:tcPr>
            <w:tcW w:w="0" w:type="auto"/>
          </w:tcPr>
          <w:p w:rsidR="00AB4A1E" w:rsidRPr="00AB4A1E" w:rsidRDefault="00AB4A1E" w:rsidP="008B7D4A">
            <w:r w:rsidRPr="00AB4A1E">
              <w:t>13</w:t>
            </w:r>
          </w:p>
        </w:tc>
        <w:tc>
          <w:tcPr>
            <w:tcW w:w="0" w:type="auto"/>
          </w:tcPr>
          <w:p w:rsidR="00AB4A1E" w:rsidRPr="00AB4A1E" w:rsidRDefault="00AB4A1E" w:rsidP="008B7D4A">
            <w:r w:rsidRPr="00AB4A1E">
              <w:t xml:space="preserve">Innstilling fra helse- og omsorgskomiteen om representantforslag fra </w:t>
            </w:r>
            <w:r w:rsidRPr="00AB4A1E">
              <w:lastRenderedPageBreak/>
              <w:t>stortingsrepresentantene Erna Solberg, Bent Høie og Sonja Irene Sjøli om forsterket innsats mot kreft</w:t>
            </w:r>
            <w:proofErr w:type="gramStart"/>
            <w:r w:rsidRPr="00AB4A1E">
              <w:t xml:space="preserve"> (Innst.</w:t>
            </w:r>
            <w:proofErr w:type="gramEnd"/>
            <w:r w:rsidRPr="00AB4A1E">
              <w:t xml:space="preserve"> 316 S (2009-2010), jf. Dokument 8:102 S (2009-2010))</w:t>
            </w:r>
          </w:p>
        </w:tc>
      </w:tr>
      <w:tr w:rsidR="00AB4A1E" w:rsidRPr="00AB4A1E" w:rsidTr="00AB4A1E">
        <w:tc>
          <w:tcPr>
            <w:tcW w:w="0" w:type="auto"/>
          </w:tcPr>
          <w:p w:rsidR="00AB4A1E" w:rsidRPr="00AB4A1E" w:rsidRDefault="00AB4A1E" w:rsidP="008B7D4A">
            <w:r w:rsidRPr="00AB4A1E">
              <w:lastRenderedPageBreak/>
              <w:t>20100615</w:t>
            </w:r>
          </w:p>
        </w:tc>
        <w:tc>
          <w:tcPr>
            <w:tcW w:w="0" w:type="auto"/>
          </w:tcPr>
          <w:p w:rsidR="00AB4A1E" w:rsidRPr="00AB4A1E" w:rsidRDefault="00AB4A1E" w:rsidP="008B7D4A">
            <w:r w:rsidRPr="00AB4A1E">
              <w:t>96</w:t>
            </w:r>
          </w:p>
        </w:tc>
        <w:tc>
          <w:tcPr>
            <w:tcW w:w="0" w:type="auto"/>
          </w:tcPr>
          <w:p w:rsidR="00AB4A1E" w:rsidRPr="00AB4A1E" w:rsidRDefault="00AB4A1E" w:rsidP="008B7D4A">
            <w:r w:rsidRPr="00AB4A1E">
              <w:t>14</w:t>
            </w:r>
          </w:p>
        </w:tc>
        <w:tc>
          <w:tcPr>
            <w:tcW w:w="0" w:type="auto"/>
          </w:tcPr>
          <w:p w:rsidR="00AB4A1E" w:rsidRPr="00AB4A1E" w:rsidRDefault="00AB4A1E" w:rsidP="008B7D4A">
            <w:r w:rsidRPr="00AB4A1E">
              <w:t>Innstilling fra helse- og omsorgskomiteen om representantforslag fra stortingsrepresentantene Bent Høie og Sonja Irene Sjøli om bedre rettssikkerhet for pasienter</w:t>
            </w:r>
            <w:proofErr w:type="gramStart"/>
            <w:r w:rsidRPr="00AB4A1E">
              <w:t xml:space="preserve"> (Innst.</w:t>
            </w:r>
            <w:proofErr w:type="gramEnd"/>
            <w:r w:rsidRPr="00AB4A1E">
              <w:t xml:space="preserve"> 332 S (2009-2010), jf. Dokument 8:106 S (2009-2010))</w:t>
            </w:r>
          </w:p>
        </w:tc>
      </w:tr>
      <w:tr w:rsidR="00AB4A1E" w:rsidRPr="00AB4A1E" w:rsidTr="00AB4A1E">
        <w:tc>
          <w:tcPr>
            <w:tcW w:w="0" w:type="auto"/>
          </w:tcPr>
          <w:p w:rsidR="00AB4A1E" w:rsidRPr="00AB4A1E" w:rsidRDefault="00AB4A1E" w:rsidP="008B7D4A">
            <w:r w:rsidRPr="00AB4A1E">
              <w:t>20100615</w:t>
            </w:r>
          </w:p>
        </w:tc>
        <w:tc>
          <w:tcPr>
            <w:tcW w:w="0" w:type="auto"/>
          </w:tcPr>
          <w:p w:rsidR="00AB4A1E" w:rsidRPr="00AB4A1E" w:rsidRDefault="00AB4A1E" w:rsidP="008B7D4A">
            <w:r w:rsidRPr="00AB4A1E">
              <w:t>96</w:t>
            </w:r>
          </w:p>
        </w:tc>
        <w:tc>
          <w:tcPr>
            <w:tcW w:w="0" w:type="auto"/>
          </w:tcPr>
          <w:p w:rsidR="00AB4A1E" w:rsidRPr="00AB4A1E" w:rsidRDefault="00AB4A1E" w:rsidP="008B7D4A">
            <w:r w:rsidRPr="00AB4A1E">
              <w:t>15</w:t>
            </w:r>
          </w:p>
        </w:tc>
        <w:tc>
          <w:tcPr>
            <w:tcW w:w="0" w:type="auto"/>
          </w:tcPr>
          <w:p w:rsidR="00AB4A1E" w:rsidRPr="00AB4A1E" w:rsidRDefault="00AB4A1E" w:rsidP="008B7D4A">
            <w:r w:rsidRPr="00AB4A1E">
              <w:t>Innstilling fra helse- og sosialkomiteen om representantforslag fra stortingsrepresentantene Per Arne Olsen, Kari Kjønaas Kjos, Jon Jæger Gåsvatn, Harald T. Nesvik og Robert Eriksson om en egen ombudsordning for mennesker med utviklingshemning</w:t>
            </w:r>
            <w:proofErr w:type="gramStart"/>
            <w:r w:rsidRPr="00AB4A1E">
              <w:t xml:space="preserve"> (Innst.</w:t>
            </w:r>
            <w:proofErr w:type="gramEnd"/>
            <w:r w:rsidRPr="00AB4A1E">
              <w:t xml:space="preserve"> 317 S (2009-2010), jf. Dokument 8:103 S (2009-2010))</w:t>
            </w:r>
          </w:p>
        </w:tc>
      </w:tr>
      <w:tr w:rsidR="00AB4A1E" w:rsidRPr="00AB4A1E" w:rsidTr="00AB4A1E">
        <w:tc>
          <w:tcPr>
            <w:tcW w:w="0" w:type="auto"/>
          </w:tcPr>
          <w:p w:rsidR="00AB4A1E" w:rsidRPr="00AB4A1E" w:rsidRDefault="00AB4A1E" w:rsidP="008B7D4A">
            <w:r w:rsidRPr="00AB4A1E">
              <w:t>20100615</w:t>
            </w:r>
          </w:p>
        </w:tc>
        <w:tc>
          <w:tcPr>
            <w:tcW w:w="0" w:type="auto"/>
          </w:tcPr>
          <w:p w:rsidR="00AB4A1E" w:rsidRPr="00AB4A1E" w:rsidRDefault="00AB4A1E" w:rsidP="008B7D4A">
            <w:r w:rsidRPr="00AB4A1E">
              <w:t>96</w:t>
            </w:r>
          </w:p>
        </w:tc>
        <w:tc>
          <w:tcPr>
            <w:tcW w:w="0" w:type="auto"/>
          </w:tcPr>
          <w:p w:rsidR="00AB4A1E" w:rsidRPr="00AB4A1E" w:rsidRDefault="00AB4A1E" w:rsidP="008B7D4A">
            <w:r w:rsidRPr="00AB4A1E">
              <w:t>16</w:t>
            </w:r>
          </w:p>
        </w:tc>
        <w:tc>
          <w:tcPr>
            <w:tcW w:w="0" w:type="auto"/>
          </w:tcPr>
          <w:p w:rsidR="00AB4A1E" w:rsidRPr="00AB4A1E" w:rsidRDefault="00AB4A1E" w:rsidP="008B7D4A">
            <w:r w:rsidRPr="00AB4A1E">
              <w:t>Innstilling fra helse- og omsorgskomiteen om endringer i statsbudsjettet for 2010 under Helse- og omsorgsdepartementet (takstoppgjørene for leger, psykologer og fysioterapeuter)</w:t>
            </w:r>
            <w:proofErr w:type="gramStart"/>
            <w:r w:rsidRPr="00AB4A1E">
              <w:t xml:space="preserve"> (Innst.</w:t>
            </w:r>
            <w:proofErr w:type="gramEnd"/>
            <w:r w:rsidRPr="00AB4A1E">
              <w:t xml:space="preserve"> 362 S (2009-2010), jf. Prop. 138 S (2009-2010))</w:t>
            </w:r>
          </w:p>
        </w:tc>
      </w:tr>
      <w:tr w:rsidR="00AB4A1E" w:rsidRPr="00AB4A1E" w:rsidTr="00AB4A1E">
        <w:tc>
          <w:tcPr>
            <w:tcW w:w="0" w:type="auto"/>
          </w:tcPr>
          <w:p w:rsidR="00AB4A1E" w:rsidRPr="00AB4A1E" w:rsidRDefault="00AB4A1E" w:rsidP="008B7D4A">
            <w:r w:rsidRPr="00AB4A1E">
              <w:t>20100615</w:t>
            </w:r>
          </w:p>
        </w:tc>
        <w:tc>
          <w:tcPr>
            <w:tcW w:w="0" w:type="auto"/>
          </w:tcPr>
          <w:p w:rsidR="00AB4A1E" w:rsidRPr="00AB4A1E" w:rsidRDefault="00AB4A1E" w:rsidP="008B7D4A">
            <w:r w:rsidRPr="00AB4A1E">
              <w:t>96</w:t>
            </w:r>
          </w:p>
        </w:tc>
        <w:tc>
          <w:tcPr>
            <w:tcW w:w="0" w:type="auto"/>
          </w:tcPr>
          <w:p w:rsidR="00AB4A1E" w:rsidRPr="00AB4A1E" w:rsidRDefault="00AB4A1E" w:rsidP="008B7D4A">
            <w:r w:rsidRPr="00AB4A1E">
              <w:t>17</w:t>
            </w:r>
          </w:p>
        </w:tc>
        <w:tc>
          <w:tcPr>
            <w:tcW w:w="0" w:type="auto"/>
          </w:tcPr>
          <w:p w:rsidR="00AB4A1E" w:rsidRPr="00AB4A1E" w:rsidRDefault="00AB4A1E" w:rsidP="008B7D4A">
            <w:r w:rsidRPr="00AB4A1E">
              <w:t xml:space="preserve">Referat </w:t>
            </w:r>
          </w:p>
        </w:tc>
      </w:tr>
      <w:tr w:rsidR="00AB4A1E" w:rsidRPr="00AB4A1E" w:rsidTr="00AB4A1E">
        <w:tc>
          <w:tcPr>
            <w:tcW w:w="0" w:type="auto"/>
          </w:tcPr>
          <w:p w:rsidR="00AB4A1E" w:rsidRPr="00AB4A1E" w:rsidRDefault="00AB4A1E" w:rsidP="008B7D4A">
            <w:r w:rsidRPr="00AB4A1E">
              <w:t>20100616</w:t>
            </w:r>
          </w:p>
        </w:tc>
        <w:tc>
          <w:tcPr>
            <w:tcW w:w="0" w:type="auto"/>
          </w:tcPr>
          <w:p w:rsidR="00AB4A1E" w:rsidRPr="00AB4A1E" w:rsidRDefault="00AB4A1E" w:rsidP="008B7D4A">
            <w:r w:rsidRPr="00AB4A1E">
              <w:t>97</w:t>
            </w:r>
          </w:p>
        </w:tc>
        <w:tc>
          <w:tcPr>
            <w:tcW w:w="0" w:type="auto"/>
          </w:tcPr>
          <w:p w:rsidR="00AB4A1E" w:rsidRPr="00AB4A1E" w:rsidRDefault="00AB4A1E" w:rsidP="008B7D4A">
            <w:r w:rsidRPr="00AB4A1E">
              <w:t>1</w:t>
            </w:r>
          </w:p>
        </w:tc>
        <w:tc>
          <w:tcPr>
            <w:tcW w:w="0" w:type="auto"/>
          </w:tcPr>
          <w:p w:rsidR="00AB4A1E" w:rsidRPr="00AB4A1E" w:rsidRDefault="00AB4A1E" w:rsidP="008B7D4A">
            <w:r w:rsidRPr="00AB4A1E">
              <w:t>Innstilling fra Stortingets presidentskap om endringer i Stortingets forretningsorden</w:t>
            </w:r>
            <w:proofErr w:type="gramStart"/>
            <w:r w:rsidRPr="00AB4A1E">
              <w:t xml:space="preserve"> (Innst.</w:t>
            </w:r>
            <w:proofErr w:type="gramEnd"/>
            <w:r w:rsidRPr="00AB4A1E">
              <w:t xml:space="preserve"> 358 S (2009-2010))</w:t>
            </w:r>
          </w:p>
        </w:tc>
      </w:tr>
      <w:tr w:rsidR="00AB4A1E" w:rsidRPr="00AB4A1E" w:rsidTr="00AB4A1E">
        <w:tc>
          <w:tcPr>
            <w:tcW w:w="0" w:type="auto"/>
          </w:tcPr>
          <w:p w:rsidR="00AB4A1E" w:rsidRPr="00AB4A1E" w:rsidRDefault="00AB4A1E" w:rsidP="008B7D4A">
            <w:r w:rsidRPr="00AB4A1E">
              <w:t>20100616</w:t>
            </w:r>
          </w:p>
        </w:tc>
        <w:tc>
          <w:tcPr>
            <w:tcW w:w="0" w:type="auto"/>
          </w:tcPr>
          <w:p w:rsidR="00AB4A1E" w:rsidRPr="00AB4A1E" w:rsidRDefault="00AB4A1E" w:rsidP="008B7D4A">
            <w:r w:rsidRPr="00AB4A1E">
              <w:t>97</w:t>
            </w:r>
          </w:p>
        </w:tc>
        <w:tc>
          <w:tcPr>
            <w:tcW w:w="0" w:type="auto"/>
          </w:tcPr>
          <w:p w:rsidR="00AB4A1E" w:rsidRPr="00AB4A1E" w:rsidRDefault="00AB4A1E" w:rsidP="008B7D4A">
            <w:r w:rsidRPr="00AB4A1E">
              <w:t>2</w:t>
            </w:r>
          </w:p>
        </w:tc>
        <w:tc>
          <w:tcPr>
            <w:tcW w:w="0" w:type="auto"/>
          </w:tcPr>
          <w:p w:rsidR="00AB4A1E" w:rsidRPr="00AB4A1E" w:rsidRDefault="00AB4A1E" w:rsidP="008B7D4A">
            <w:r w:rsidRPr="00AB4A1E">
              <w:t>Innstilling fra kommunal- og forvaltningskomiteen om kommuneproposisjonen 2011</w:t>
            </w:r>
            <w:proofErr w:type="gramStart"/>
            <w:r w:rsidRPr="00AB4A1E">
              <w:t xml:space="preserve"> (Innst.</w:t>
            </w:r>
            <w:proofErr w:type="gramEnd"/>
            <w:r w:rsidRPr="00AB4A1E">
              <w:t xml:space="preserve"> 345 S (2009-2010), jf. Prop. 124 S (2009-2010))</w:t>
            </w:r>
          </w:p>
        </w:tc>
      </w:tr>
      <w:tr w:rsidR="00AB4A1E" w:rsidRPr="00AB4A1E" w:rsidTr="00AB4A1E">
        <w:tc>
          <w:tcPr>
            <w:tcW w:w="0" w:type="auto"/>
          </w:tcPr>
          <w:p w:rsidR="00AB4A1E" w:rsidRPr="00AB4A1E" w:rsidRDefault="00AB4A1E" w:rsidP="008B7D4A">
            <w:r w:rsidRPr="00AB4A1E">
              <w:t>20100616</w:t>
            </w:r>
          </w:p>
        </w:tc>
        <w:tc>
          <w:tcPr>
            <w:tcW w:w="0" w:type="auto"/>
          </w:tcPr>
          <w:p w:rsidR="00AB4A1E" w:rsidRPr="00AB4A1E" w:rsidRDefault="00AB4A1E" w:rsidP="008B7D4A">
            <w:r w:rsidRPr="00AB4A1E">
              <w:t>97</w:t>
            </w:r>
          </w:p>
        </w:tc>
        <w:tc>
          <w:tcPr>
            <w:tcW w:w="0" w:type="auto"/>
          </w:tcPr>
          <w:p w:rsidR="00AB4A1E" w:rsidRPr="00AB4A1E" w:rsidRDefault="00AB4A1E" w:rsidP="008B7D4A">
            <w:r w:rsidRPr="00AB4A1E">
              <w:t>3</w:t>
            </w:r>
          </w:p>
        </w:tc>
        <w:tc>
          <w:tcPr>
            <w:tcW w:w="0" w:type="auto"/>
          </w:tcPr>
          <w:p w:rsidR="00AB4A1E" w:rsidRPr="00AB4A1E" w:rsidRDefault="00AB4A1E" w:rsidP="008B7D4A">
            <w:r w:rsidRPr="00AB4A1E">
              <w:t>Innstilling fra kommunal- og forvaltningskomiteen om lønnsregulering for arbeidstakere i det statlige tariffområdet 2010 mv.</w:t>
            </w:r>
            <w:proofErr w:type="gramStart"/>
            <w:r w:rsidRPr="00AB4A1E">
              <w:t xml:space="preserve"> (Innst.</w:t>
            </w:r>
            <w:proofErr w:type="gramEnd"/>
            <w:r w:rsidRPr="00AB4A1E">
              <w:t xml:space="preserve"> 363 S (2009-2010), jf. Prop. 139 S (2009-2010))</w:t>
            </w:r>
          </w:p>
        </w:tc>
      </w:tr>
      <w:tr w:rsidR="00AB4A1E" w:rsidRPr="00AB4A1E" w:rsidTr="00AB4A1E">
        <w:tc>
          <w:tcPr>
            <w:tcW w:w="0" w:type="auto"/>
          </w:tcPr>
          <w:p w:rsidR="00AB4A1E" w:rsidRPr="00AB4A1E" w:rsidRDefault="00AB4A1E" w:rsidP="008B7D4A">
            <w:r w:rsidRPr="00AB4A1E">
              <w:t>20100616</w:t>
            </w:r>
          </w:p>
        </w:tc>
        <w:tc>
          <w:tcPr>
            <w:tcW w:w="0" w:type="auto"/>
          </w:tcPr>
          <w:p w:rsidR="00AB4A1E" w:rsidRPr="00AB4A1E" w:rsidRDefault="00AB4A1E" w:rsidP="008B7D4A">
            <w:r w:rsidRPr="00AB4A1E">
              <w:t>97</w:t>
            </w:r>
          </w:p>
        </w:tc>
        <w:tc>
          <w:tcPr>
            <w:tcW w:w="0" w:type="auto"/>
          </w:tcPr>
          <w:p w:rsidR="00AB4A1E" w:rsidRPr="00AB4A1E" w:rsidRDefault="00AB4A1E" w:rsidP="008B7D4A">
            <w:r w:rsidRPr="00AB4A1E">
              <w:t>4</w:t>
            </w:r>
          </w:p>
        </w:tc>
        <w:tc>
          <w:tcPr>
            <w:tcW w:w="0" w:type="auto"/>
          </w:tcPr>
          <w:p w:rsidR="00AB4A1E" w:rsidRPr="00AB4A1E" w:rsidRDefault="00AB4A1E" w:rsidP="008B7D4A">
            <w:r w:rsidRPr="00AB4A1E">
              <w:t>Innstilling fra energi- og miljøkomiteen om utbygging og drift av Gudrun</w:t>
            </w:r>
            <w:proofErr w:type="gramStart"/>
            <w:r w:rsidRPr="00AB4A1E">
              <w:t xml:space="preserve"> (Innst.</w:t>
            </w:r>
            <w:proofErr w:type="gramEnd"/>
            <w:r w:rsidRPr="00AB4A1E">
              <w:t xml:space="preserve"> 355 S (2009-2010), jf. Prop. 123 S (2009-2010))</w:t>
            </w:r>
          </w:p>
        </w:tc>
      </w:tr>
      <w:tr w:rsidR="00AB4A1E" w:rsidRPr="00AB4A1E" w:rsidTr="00AB4A1E">
        <w:tc>
          <w:tcPr>
            <w:tcW w:w="0" w:type="auto"/>
          </w:tcPr>
          <w:p w:rsidR="00AB4A1E" w:rsidRPr="00AB4A1E" w:rsidRDefault="00AB4A1E" w:rsidP="008B7D4A">
            <w:r w:rsidRPr="00AB4A1E">
              <w:t>20100616</w:t>
            </w:r>
          </w:p>
        </w:tc>
        <w:tc>
          <w:tcPr>
            <w:tcW w:w="0" w:type="auto"/>
          </w:tcPr>
          <w:p w:rsidR="00AB4A1E" w:rsidRPr="00AB4A1E" w:rsidRDefault="00AB4A1E" w:rsidP="008B7D4A">
            <w:r w:rsidRPr="00AB4A1E">
              <w:t>97</w:t>
            </w:r>
          </w:p>
        </w:tc>
        <w:tc>
          <w:tcPr>
            <w:tcW w:w="0" w:type="auto"/>
          </w:tcPr>
          <w:p w:rsidR="00AB4A1E" w:rsidRPr="00AB4A1E" w:rsidRDefault="00AB4A1E" w:rsidP="008B7D4A">
            <w:r w:rsidRPr="00AB4A1E">
              <w:t>5</w:t>
            </w:r>
          </w:p>
        </w:tc>
        <w:tc>
          <w:tcPr>
            <w:tcW w:w="0" w:type="auto"/>
          </w:tcPr>
          <w:p w:rsidR="00AB4A1E" w:rsidRPr="00AB4A1E" w:rsidRDefault="00AB4A1E" w:rsidP="008B7D4A">
            <w:r w:rsidRPr="00AB4A1E">
              <w:t>Innstilling fra familie- og kulturkomiteen om representantforslag fra stortingsrepresentantene Linda C. Hofstad Helleland, Olemic Thommessen, Sonja Irene Sjøli og Peter Skovholt Gitmark om likebehandling av offentlige og private tilbydere av barnevernstjenester og etablering av en nettportal</w:t>
            </w:r>
            <w:proofErr w:type="gramStart"/>
            <w:r w:rsidRPr="00AB4A1E">
              <w:t xml:space="preserve"> (Innst.</w:t>
            </w:r>
            <w:proofErr w:type="gramEnd"/>
            <w:r w:rsidRPr="00AB4A1E">
              <w:t xml:space="preserve"> 359 S (2009-2010), jf. Dokument 8:109 S (2009-2010))</w:t>
            </w:r>
          </w:p>
        </w:tc>
      </w:tr>
      <w:tr w:rsidR="00AB4A1E" w:rsidRPr="00AB4A1E" w:rsidTr="00AB4A1E">
        <w:tc>
          <w:tcPr>
            <w:tcW w:w="0" w:type="auto"/>
          </w:tcPr>
          <w:p w:rsidR="00AB4A1E" w:rsidRPr="00AB4A1E" w:rsidRDefault="00AB4A1E" w:rsidP="008B7D4A">
            <w:r w:rsidRPr="00AB4A1E">
              <w:t>20100616</w:t>
            </w:r>
          </w:p>
        </w:tc>
        <w:tc>
          <w:tcPr>
            <w:tcW w:w="0" w:type="auto"/>
          </w:tcPr>
          <w:p w:rsidR="00AB4A1E" w:rsidRPr="00AB4A1E" w:rsidRDefault="00AB4A1E" w:rsidP="008B7D4A">
            <w:r w:rsidRPr="00AB4A1E">
              <w:t>97</w:t>
            </w:r>
          </w:p>
        </w:tc>
        <w:tc>
          <w:tcPr>
            <w:tcW w:w="0" w:type="auto"/>
          </w:tcPr>
          <w:p w:rsidR="00AB4A1E" w:rsidRPr="00AB4A1E" w:rsidRDefault="00AB4A1E" w:rsidP="008B7D4A">
            <w:r w:rsidRPr="00AB4A1E">
              <w:t>6</w:t>
            </w:r>
          </w:p>
        </w:tc>
        <w:tc>
          <w:tcPr>
            <w:tcW w:w="0" w:type="auto"/>
          </w:tcPr>
          <w:p w:rsidR="00AB4A1E" w:rsidRPr="00AB4A1E" w:rsidRDefault="00AB4A1E" w:rsidP="008B7D4A">
            <w:r w:rsidRPr="00AB4A1E">
              <w:t>Innstilling fra familie- og kulturkomiteen representantforslag fra stortingsrepresentantene Linda C. Hofstad Helleland, Olemic Thommessen og Sonja Irene Sjøli om en gjennomgang og styrking av tilsynsordningen i barnevernet</w:t>
            </w:r>
            <w:proofErr w:type="gramStart"/>
            <w:r w:rsidRPr="00AB4A1E">
              <w:t xml:space="preserve"> (Innst.</w:t>
            </w:r>
            <w:proofErr w:type="gramEnd"/>
            <w:r w:rsidRPr="00AB4A1E">
              <w:t xml:space="preserve"> 361 S (2009-2010), jf. Dokument 8:110 S (2009-2010))</w:t>
            </w:r>
          </w:p>
        </w:tc>
      </w:tr>
      <w:tr w:rsidR="00AB4A1E" w:rsidRPr="00AB4A1E" w:rsidTr="00AB4A1E">
        <w:tc>
          <w:tcPr>
            <w:tcW w:w="0" w:type="auto"/>
          </w:tcPr>
          <w:p w:rsidR="00AB4A1E" w:rsidRPr="00AB4A1E" w:rsidRDefault="00AB4A1E" w:rsidP="008B7D4A">
            <w:r w:rsidRPr="00AB4A1E">
              <w:t>20100616</w:t>
            </w:r>
          </w:p>
        </w:tc>
        <w:tc>
          <w:tcPr>
            <w:tcW w:w="0" w:type="auto"/>
          </w:tcPr>
          <w:p w:rsidR="00AB4A1E" w:rsidRPr="00AB4A1E" w:rsidRDefault="00AB4A1E" w:rsidP="008B7D4A">
            <w:r w:rsidRPr="00AB4A1E">
              <w:t>97</w:t>
            </w:r>
          </w:p>
        </w:tc>
        <w:tc>
          <w:tcPr>
            <w:tcW w:w="0" w:type="auto"/>
          </w:tcPr>
          <w:p w:rsidR="00AB4A1E" w:rsidRPr="00AB4A1E" w:rsidRDefault="00AB4A1E" w:rsidP="008B7D4A">
            <w:r w:rsidRPr="00AB4A1E">
              <w:t>7</w:t>
            </w:r>
          </w:p>
        </w:tc>
        <w:tc>
          <w:tcPr>
            <w:tcW w:w="0" w:type="auto"/>
          </w:tcPr>
          <w:p w:rsidR="00AB4A1E" w:rsidRPr="00AB4A1E" w:rsidRDefault="00AB4A1E" w:rsidP="008B7D4A">
            <w:r w:rsidRPr="00AB4A1E">
              <w:t xml:space="preserve">Referat </w:t>
            </w:r>
          </w:p>
        </w:tc>
      </w:tr>
      <w:tr w:rsidR="00AB4A1E" w:rsidRPr="00AB4A1E" w:rsidTr="00AB4A1E">
        <w:tc>
          <w:tcPr>
            <w:tcW w:w="0" w:type="auto"/>
          </w:tcPr>
          <w:p w:rsidR="00AB4A1E" w:rsidRPr="00AB4A1E" w:rsidRDefault="00AB4A1E" w:rsidP="008B7D4A">
            <w:r w:rsidRPr="00AB4A1E">
              <w:t>20100617</w:t>
            </w:r>
          </w:p>
        </w:tc>
        <w:tc>
          <w:tcPr>
            <w:tcW w:w="0" w:type="auto"/>
          </w:tcPr>
          <w:p w:rsidR="00AB4A1E" w:rsidRPr="00AB4A1E" w:rsidRDefault="00AB4A1E" w:rsidP="008B7D4A">
            <w:r w:rsidRPr="00AB4A1E">
              <w:t>98</w:t>
            </w:r>
          </w:p>
        </w:tc>
        <w:tc>
          <w:tcPr>
            <w:tcW w:w="0" w:type="auto"/>
          </w:tcPr>
          <w:p w:rsidR="00AB4A1E" w:rsidRPr="00AB4A1E" w:rsidRDefault="00AB4A1E" w:rsidP="008B7D4A">
            <w:r w:rsidRPr="00AB4A1E">
              <w:t>1</w:t>
            </w:r>
          </w:p>
        </w:tc>
        <w:tc>
          <w:tcPr>
            <w:tcW w:w="0" w:type="auto"/>
          </w:tcPr>
          <w:p w:rsidR="00AB4A1E" w:rsidRPr="00AB4A1E" w:rsidRDefault="00AB4A1E" w:rsidP="008B7D4A">
            <w:r w:rsidRPr="00AB4A1E">
              <w:t>Innstilling fra næringskomiteen om Norsk Hydro ASA - statlig deltakelse i kapitalforhøyelse</w:t>
            </w:r>
            <w:proofErr w:type="gramStart"/>
            <w:r w:rsidRPr="00AB4A1E">
              <w:t xml:space="preserve"> (Innst.</w:t>
            </w:r>
            <w:proofErr w:type="gramEnd"/>
            <w:r w:rsidRPr="00AB4A1E">
              <w:t xml:space="preserve"> 370 S (2009-2010), jf. Prop. 131 S (2009-2010))</w:t>
            </w:r>
          </w:p>
        </w:tc>
      </w:tr>
      <w:tr w:rsidR="00AB4A1E" w:rsidRPr="00AB4A1E" w:rsidTr="00AB4A1E">
        <w:tc>
          <w:tcPr>
            <w:tcW w:w="0" w:type="auto"/>
          </w:tcPr>
          <w:p w:rsidR="00AB4A1E" w:rsidRPr="00AB4A1E" w:rsidRDefault="00AB4A1E" w:rsidP="008B7D4A">
            <w:r w:rsidRPr="00AB4A1E">
              <w:t>20100617</w:t>
            </w:r>
          </w:p>
        </w:tc>
        <w:tc>
          <w:tcPr>
            <w:tcW w:w="0" w:type="auto"/>
          </w:tcPr>
          <w:p w:rsidR="00AB4A1E" w:rsidRPr="00AB4A1E" w:rsidRDefault="00AB4A1E" w:rsidP="008B7D4A">
            <w:r w:rsidRPr="00AB4A1E">
              <w:t>99</w:t>
            </w:r>
          </w:p>
        </w:tc>
        <w:tc>
          <w:tcPr>
            <w:tcW w:w="0" w:type="auto"/>
          </w:tcPr>
          <w:p w:rsidR="00AB4A1E" w:rsidRPr="00AB4A1E" w:rsidRDefault="00AB4A1E" w:rsidP="008B7D4A">
            <w:r w:rsidRPr="00AB4A1E">
              <w:t>1</w:t>
            </w:r>
          </w:p>
        </w:tc>
        <w:tc>
          <w:tcPr>
            <w:tcW w:w="0" w:type="auto"/>
          </w:tcPr>
          <w:p w:rsidR="00AB4A1E" w:rsidRPr="00AB4A1E" w:rsidRDefault="00AB4A1E" w:rsidP="008B7D4A">
            <w:r w:rsidRPr="00AB4A1E">
              <w:t>Representantforslag fra stortingsrepresentantene Bente Thorsen, Dagrun Eriksen, Trine Skei Grande og Svein Harberg om konsekvenser av Høyesteretts dom i favør av Kirkelig arbeidsgiver- og interesseorganisasjon i saken om Opplysningsvesenets fond (Dokument 8:164 S (2009-2010))</w:t>
            </w:r>
          </w:p>
        </w:tc>
      </w:tr>
      <w:tr w:rsidR="00AB4A1E" w:rsidRPr="00AB4A1E" w:rsidTr="00AB4A1E">
        <w:tc>
          <w:tcPr>
            <w:tcW w:w="0" w:type="auto"/>
          </w:tcPr>
          <w:p w:rsidR="00AB4A1E" w:rsidRPr="00AB4A1E" w:rsidRDefault="00AB4A1E" w:rsidP="008B7D4A">
            <w:r w:rsidRPr="00AB4A1E">
              <w:t>20100617</w:t>
            </w:r>
          </w:p>
        </w:tc>
        <w:tc>
          <w:tcPr>
            <w:tcW w:w="0" w:type="auto"/>
          </w:tcPr>
          <w:p w:rsidR="00AB4A1E" w:rsidRPr="00AB4A1E" w:rsidRDefault="00AB4A1E" w:rsidP="008B7D4A">
            <w:r w:rsidRPr="00AB4A1E">
              <w:t>98</w:t>
            </w:r>
          </w:p>
        </w:tc>
        <w:tc>
          <w:tcPr>
            <w:tcW w:w="0" w:type="auto"/>
          </w:tcPr>
          <w:p w:rsidR="00AB4A1E" w:rsidRPr="00AB4A1E" w:rsidRDefault="00AB4A1E" w:rsidP="008B7D4A">
            <w:r w:rsidRPr="00AB4A1E">
              <w:t>2</w:t>
            </w:r>
          </w:p>
        </w:tc>
        <w:tc>
          <w:tcPr>
            <w:tcW w:w="0" w:type="auto"/>
          </w:tcPr>
          <w:p w:rsidR="00AB4A1E" w:rsidRPr="00AB4A1E" w:rsidRDefault="00AB4A1E" w:rsidP="008B7D4A">
            <w:r w:rsidRPr="00AB4A1E">
              <w:t>Innstilling fra næringskomiteen om representantforslag fra stortingsrepresentantene Harald T. Nesvik, Svein Flåtten og Trine Skei Grande om utarbeidelse av en stortingsmelding om statens eierskap</w:t>
            </w:r>
            <w:proofErr w:type="gramStart"/>
            <w:r w:rsidRPr="00AB4A1E">
              <w:t xml:space="preserve"> (Innst.</w:t>
            </w:r>
            <w:proofErr w:type="gramEnd"/>
            <w:r w:rsidRPr="00AB4A1E">
              <w:t xml:space="preserve"> 369 S (2009-2010), jf. Dokument 8:135 S (2009-2010))</w:t>
            </w:r>
          </w:p>
        </w:tc>
      </w:tr>
      <w:tr w:rsidR="00AB4A1E" w:rsidRPr="00AB4A1E" w:rsidTr="00AB4A1E">
        <w:tc>
          <w:tcPr>
            <w:tcW w:w="0" w:type="auto"/>
          </w:tcPr>
          <w:p w:rsidR="00AB4A1E" w:rsidRPr="00AB4A1E" w:rsidRDefault="00AB4A1E" w:rsidP="008B7D4A">
            <w:r w:rsidRPr="00AB4A1E">
              <w:t>20100617</w:t>
            </w:r>
          </w:p>
        </w:tc>
        <w:tc>
          <w:tcPr>
            <w:tcW w:w="0" w:type="auto"/>
          </w:tcPr>
          <w:p w:rsidR="00AB4A1E" w:rsidRPr="00AB4A1E" w:rsidRDefault="00AB4A1E" w:rsidP="008B7D4A">
            <w:r w:rsidRPr="00AB4A1E">
              <w:t>98</w:t>
            </w:r>
          </w:p>
        </w:tc>
        <w:tc>
          <w:tcPr>
            <w:tcW w:w="0" w:type="auto"/>
          </w:tcPr>
          <w:p w:rsidR="00AB4A1E" w:rsidRPr="00AB4A1E" w:rsidRDefault="00AB4A1E" w:rsidP="008B7D4A">
            <w:r w:rsidRPr="00AB4A1E">
              <w:t>3</w:t>
            </w:r>
          </w:p>
        </w:tc>
        <w:tc>
          <w:tcPr>
            <w:tcW w:w="0" w:type="auto"/>
          </w:tcPr>
          <w:p w:rsidR="00AB4A1E" w:rsidRPr="00AB4A1E" w:rsidRDefault="00AB4A1E" w:rsidP="008B7D4A">
            <w:r w:rsidRPr="00AB4A1E">
              <w:t>Forslag fra stortingsrepresentant Per Roar Bredvold på vegne av Fremskrittspartiet og Kristelig Folkeparti fremsatt i Stortingets møte 4. juni 2010</w:t>
            </w:r>
            <w:proofErr w:type="gramStart"/>
            <w:r w:rsidRPr="00AB4A1E">
              <w:t xml:space="preserve"> (jf. Innst.</w:t>
            </w:r>
            <w:proofErr w:type="gramEnd"/>
            <w:r w:rsidRPr="00AB4A1E">
              <w:t xml:space="preserve"> 248 L): </w:t>
            </w:r>
          </w:p>
        </w:tc>
      </w:tr>
      <w:tr w:rsidR="00AB4A1E" w:rsidRPr="00AB4A1E" w:rsidTr="00AB4A1E">
        <w:tc>
          <w:tcPr>
            <w:tcW w:w="0" w:type="auto"/>
          </w:tcPr>
          <w:p w:rsidR="00AB4A1E" w:rsidRPr="00AB4A1E" w:rsidRDefault="00AB4A1E" w:rsidP="008B7D4A">
            <w:r w:rsidRPr="00AB4A1E">
              <w:t>20100617</w:t>
            </w:r>
          </w:p>
        </w:tc>
        <w:tc>
          <w:tcPr>
            <w:tcW w:w="0" w:type="auto"/>
          </w:tcPr>
          <w:p w:rsidR="00AB4A1E" w:rsidRPr="00AB4A1E" w:rsidRDefault="00AB4A1E" w:rsidP="008B7D4A">
            <w:r w:rsidRPr="00AB4A1E">
              <w:t>98</w:t>
            </w:r>
          </w:p>
        </w:tc>
        <w:tc>
          <w:tcPr>
            <w:tcW w:w="0" w:type="auto"/>
          </w:tcPr>
          <w:p w:rsidR="00AB4A1E" w:rsidRPr="00AB4A1E" w:rsidRDefault="00AB4A1E" w:rsidP="008B7D4A">
            <w:r w:rsidRPr="00AB4A1E">
              <w:t>4</w:t>
            </w:r>
          </w:p>
        </w:tc>
        <w:tc>
          <w:tcPr>
            <w:tcW w:w="0" w:type="auto"/>
          </w:tcPr>
          <w:p w:rsidR="00AB4A1E" w:rsidRPr="00AB4A1E" w:rsidRDefault="00AB4A1E" w:rsidP="008B7D4A">
            <w:r w:rsidRPr="00AB4A1E">
              <w:t>Innstilling fra utenriks- og forsvarskomiteen om samarbeidet med Russland om atomvirksomhet og miljø i nordområdene</w:t>
            </w:r>
            <w:proofErr w:type="gramStart"/>
            <w:r w:rsidRPr="00AB4A1E">
              <w:t xml:space="preserve"> (Innst.</w:t>
            </w:r>
            <w:proofErr w:type="gramEnd"/>
            <w:r w:rsidRPr="00AB4A1E">
              <w:t xml:space="preserve"> 346 S (2009-2010), jf. Meld. St. 11 (2009-2010))</w:t>
            </w:r>
          </w:p>
        </w:tc>
      </w:tr>
      <w:tr w:rsidR="00AB4A1E" w:rsidRPr="00AB4A1E" w:rsidTr="00AB4A1E">
        <w:tc>
          <w:tcPr>
            <w:tcW w:w="0" w:type="auto"/>
          </w:tcPr>
          <w:p w:rsidR="00AB4A1E" w:rsidRPr="00AB4A1E" w:rsidRDefault="00AB4A1E" w:rsidP="008B7D4A">
            <w:r w:rsidRPr="00AB4A1E">
              <w:t>20100617</w:t>
            </w:r>
          </w:p>
        </w:tc>
        <w:tc>
          <w:tcPr>
            <w:tcW w:w="0" w:type="auto"/>
          </w:tcPr>
          <w:p w:rsidR="00AB4A1E" w:rsidRPr="00AB4A1E" w:rsidRDefault="00AB4A1E" w:rsidP="008B7D4A">
            <w:r w:rsidRPr="00AB4A1E">
              <w:t>98</w:t>
            </w:r>
          </w:p>
        </w:tc>
        <w:tc>
          <w:tcPr>
            <w:tcW w:w="0" w:type="auto"/>
          </w:tcPr>
          <w:p w:rsidR="00AB4A1E" w:rsidRPr="00AB4A1E" w:rsidRDefault="00AB4A1E" w:rsidP="008B7D4A">
            <w:r w:rsidRPr="00AB4A1E">
              <w:t>5</w:t>
            </w:r>
          </w:p>
        </w:tc>
        <w:tc>
          <w:tcPr>
            <w:tcW w:w="0" w:type="auto"/>
          </w:tcPr>
          <w:p w:rsidR="00AB4A1E" w:rsidRPr="00AB4A1E" w:rsidRDefault="00AB4A1E" w:rsidP="008B7D4A">
            <w:r w:rsidRPr="00AB4A1E">
              <w:t xml:space="preserve">Interpellasjon fra representanten Jan Arild Ellingsen til utenriksministeren: </w:t>
            </w:r>
          </w:p>
        </w:tc>
      </w:tr>
      <w:tr w:rsidR="00AB4A1E" w:rsidRPr="00AB4A1E" w:rsidTr="00AB4A1E">
        <w:tc>
          <w:tcPr>
            <w:tcW w:w="0" w:type="auto"/>
          </w:tcPr>
          <w:p w:rsidR="00AB4A1E" w:rsidRPr="00AB4A1E" w:rsidRDefault="00AB4A1E" w:rsidP="008B7D4A">
            <w:r w:rsidRPr="00AB4A1E">
              <w:t>20100617</w:t>
            </w:r>
          </w:p>
        </w:tc>
        <w:tc>
          <w:tcPr>
            <w:tcW w:w="0" w:type="auto"/>
          </w:tcPr>
          <w:p w:rsidR="00AB4A1E" w:rsidRPr="00AB4A1E" w:rsidRDefault="00AB4A1E" w:rsidP="008B7D4A">
            <w:r w:rsidRPr="00AB4A1E">
              <w:t>98</w:t>
            </w:r>
          </w:p>
        </w:tc>
        <w:tc>
          <w:tcPr>
            <w:tcW w:w="0" w:type="auto"/>
          </w:tcPr>
          <w:p w:rsidR="00AB4A1E" w:rsidRPr="00AB4A1E" w:rsidRDefault="00AB4A1E" w:rsidP="008B7D4A">
            <w:r w:rsidRPr="00AB4A1E">
              <w:t>6</w:t>
            </w:r>
          </w:p>
        </w:tc>
        <w:tc>
          <w:tcPr>
            <w:tcW w:w="0" w:type="auto"/>
          </w:tcPr>
          <w:p w:rsidR="00AB4A1E" w:rsidRPr="00AB4A1E" w:rsidRDefault="00AB4A1E" w:rsidP="008B7D4A">
            <w:r w:rsidRPr="00AB4A1E">
              <w:t>Innstilling fra utenriks- og forsvarskomiteen om samtykke til ratifikasjon av Den internasjonale kaffiavtalen av 28. september 2007</w:t>
            </w:r>
            <w:proofErr w:type="gramStart"/>
            <w:r w:rsidRPr="00AB4A1E">
              <w:t xml:space="preserve"> (Innst.</w:t>
            </w:r>
            <w:proofErr w:type="gramEnd"/>
            <w:r w:rsidRPr="00AB4A1E">
              <w:t xml:space="preserve"> 371 S (2009-2010), jf. Prop. 143 S (2009-2010))</w:t>
            </w:r>
          </w:p>
        </w:tc>
      </w:tr>
      <w:tr w:rsidR="00AB4A1E" w:rsidRPr="00AB4A1E" w:rsidTr="00AB4A1E">
        <w:tc>
          <w:tcPr>
            <w:tcW w:w="0" w:type="auto"/>
          </w:tcPr>
          <w:p w:rsidR="00AB4A1E" w:rsidRPr="00AB4A1E" w:rsidRDefault="00AB4A1E" w:rsidP="008B7D4A">
            <w:r w:rsidRPr="00AB4A1E">
              <w:t>20100617</w:t>
            </w:r>
          </w:p>
        </w:tc>
        <w:tc>
          <w:tcPr>
            <w:tcW w:w="0" w:type="auto"/>
          </w:tcPr>
          <w:p w:rsidR="00AB4A1E" w:rsidRPr="00AB4A1E" w:rsidRDefault="00AB4A1E" w:rsidP="008B7D4A">
            <w:r w:rsidRPr="00AB4A1E">
              <w:t>98</w:t>
            </w:r>
          </w:p>
        </w:tc>
        <w:tc>
          <w:tcPr>
            <w:tcW w:w="0" w:type="auto"/>
          </w:tcPr>
          <w:p w:rsidR="00AB4A1E" w:rsidRPr="00AB4A1E" w:rsidRDefault="00AB4A1E" w:rsidP="008B7D4A">
            <w:r w:rsidRPr="00AB4A1E">
              <w:t>7</w:t>
            </w:r>
          </w:p>
        </w:tc>
        <w:tc>
          <w:tcPr>
            <w:tcW w:w="0" w:type="auto"/>
          </w:tcPr>
          <w:p w:rsidR="00AB4A1E" w:rsidRPr="00AB4A1E" w:rsidRDefault="00AB4A1E" w:rsidP="008B7D4A">
            <w:r w:rsidRPr="00AB4A1E">
              <w:t>Innstilling fra utenriks- og forsvarskomiteen om endringar i Regulativ for tillegg mv. til utskrivne vernepliktige mannskap</w:t>
            </w:r>
            <w:proofErr w:type="gramStart"/>
            <w:r w:rsidRPr="00AB4A1E">
              <w:t xml:space="preserve"> (Innst.</w:t>
            </w:r>
            <w:proofErr w:type="gramEnd"/>
            <w:r w:rsidRPr="00AB4A1E">
              <w:t xml:space="preserve"> 372 S (2009-2010), jf. Prop. 144 S (2009-2010))</w:t>
            </w:r>
          </w:p>
        </w:tc>
      </w:tr>
      <w:tr w:rsidR="00AB4A1E" w:rsidRPr="00AB4A1E" w:rsidTr="00AB4A1E">
        <w:tc>
          <w:tcPr>
            <w:tcW w:w="0" w:type="auto"/>
          </w:tcPr>
          <w:p w:rsidR="00AB4A1E" w:rsidRPr="00AB4A1E" w:rsidRDefault="00AB4A1E" w:rsidP="008B7D4A">
            <w:r w:rsidRPr="00AB4A1E">
              <w:t>20100617</w:t>
            </w:r>
          </w:p>
        </w:tc>
        <w:tc>
          <w:tcPr>
            <w:tcW w:w="0" w:type="auto"/>
          </w:tcPr>
          <w:p w:rsidR="00AB4A1E" w:rsidRPr="00AB4A1E" w:rsidRDefault="00AB4A1E" w:rsidP="008B7D4A">
            <w:r w:rsidRPr="00AB4A1E">
              <w:t>98</w:t>
            </w:r>
          </w:p>
        </w:tc>
        <w:tc>
          <w:tcPr>
            <w:tcW w:w="0" w:type="auto"/>
          </w:tcPr>
          <w:p w:rsidR="00AB4A1E" w:rsidRPr="00AB4A1E" w:rsidRDefault="00AB4A1E" w:rsidP="008B7D4A">
            <w:r w:rsidRPr="00AB4A1E">
              <w:t>8</w:t>
            </w:r>
          </w:p>
        </w:tc>
        <w:tc>
          <w:tcPr>
            <w:tcW w:w="0" w:type="auto"/>
          </w:tcPr>
          <w:p w:rsidR="00AB4A1E" w:rsidRPr="00AB4A1E" w:rsidRDefault="00AB4A1E" w:rsidP="008B7D4A">
            <w:r w:rsidRPr="00AB4A1E">
              <w:t xml:space="preserve">Innstilling fra kontroll- og konstitusjonskomiteen om sak om oppfølging av Stortingets </w:t>
            </w:r>
            <w:r w:rsidRPr="00AB4A1E">
              <w:lastRenderedPageBreak/>
              <w:t>vedtak om kryptering av helseregistre</w:t>
            </w:r>
            <w:proofErr w:type="gramStart"/>
            <w:r w:rsidRPr="00AB4A1E">
              <w:t xml:space="preserve"> (Innst.</w:t>
            </w:r>
            <w:proofErr w:type="gramEnd"/>
            <w:r w:rsidRPr="00AB4A1E">
              <w:t xml:space="preserve"> 338 S (2009-2010))</w:t>
            </w:r>
          </w:p>
        </w:tc>
      </w:tr>
      <w:tr w:rsidR="00AB4A1E" w:rsidRPr="00AB4A1E" w:rsidTr="00AB4A1E">
        <w:tc>
          <w:tcPr>
            <w:tcW w:w="0" w:type="auto"/>
          </w:tcPr>
          <w:p w:rsidR="00AB4A1E" w:rsidRPr="00AB4A1E" w:rsidRDefault="00AB4A1E" w:rsidP="008B7D4A">
            <w:r w:rsidRPr="00AB4A1E">
              <w:lastRenderedPageBreak/>
              <w:t>20100617</w:t>
            </w:r>
          </w:p>
        </w:tc>
        <w:tc>
          <w:tcPr>
            <w:tcW w:w="0" w:type="auto"/>
          </w:tcPr>
          <w:p w:rsidR="00AB4A1E" w:rsidRPr="00AB4A1E" w:rsidRDefault="00AB4A1E" w:rsidP="008B7D4A">
            <w:r w:rsidRPr="00AB4A1E">
              <w:t>98</w:t>
            </w:r>
          </w:p>
        </w:tc>
        <w:tc>
          <w:tcPr>
            <w:tcW w:w="0" w:type="auto"/>
          </w:tcPr>
          <w:p w:rsidR="00AB4A1E" w:rsidRPr="00AB4A1E" w:rsidRDefault="00AB4A1E" w:rsidP="008B7D4A">
            <w:r w:rsidRPr="00AB4A1E">
              <w:t>9</w:t>
            </w:r>
          </w:p>
        </w:tc>
        <w:tc>
          <w:tcPr>
            <w:tcW w:w="0" w:type="auto"/>
          </w:tcPr>
          <w:p w:rsidR="00AB4A1E" w:rsidRPr="00AB4A1E" w:rsidRDefault="00AB4A1E" w:rsidP="008B7D4A">
            <w:r w:rsidRPr="00AB4A1E">
              <w:t>Innstilling fra finanskomiteen om forvaltning av Statens pensjonsfond i 2009</w:t>
            </w:r>
            <w:proofErr w:type="gramStart"/>
            <w:r w:rsidRPr="00AB4A1E">
              <w:t xml:space="preserve"> (Innst.</w:t>
            </w:r>
            <w:proofErr w:type="gramEnd"/>
            <w:r w:rsidRPr="00AB4A1E">
              <w:t xml:space="preserve"> 373 S (2009-2010), jf. Meld. St. 10 (2009-2010))</w:t>
            </w:r>
          </w:p>
        </w:tc>
      </w:tr>
      <w:tr w:rsidR="00AB4A1E" w:rsidRPr="00AB4A1E" w:rsidTr="00AB4A1E">
        <w:tc>
          <w:tcPr>
            <w:tcW w:w="0" w:type="auto"/>
          </w:tcPr>
          <w:p w:rsidR="00AB4A1E" w:rsidRPr="00AB4A1E" w:rsidRDefault="00AB4A1E" w:rsidP="008B7D4A">
            <w:r w:rsidRPr="00AB4A1E">
              <w:t>20100617</w:t>
            </w:r>
          </w:p>
        </w:tc>
        <w:tc>
          <w:tcPr>
            <w:tcW w:w="0" w:type="auto"/>
          </w:tcPr>
          <w:p w:rsidR="00AB4A1E" w:rsidRPr="00AB4A1E" w:rsidRDefault="00AB4A1E" w:rsidP="008B7D4A">
            <w:r w:rsidRPr="00AB4A1E">
              <w:t>98</w:t>
            </w:r>
          </w:p>
        </w:tc>
        <w:tc>
          <w:tcPr>
            <w:tcW w:w="0" w:type="auto"/>
          </w:tcPr>
          <w:p w:rsidR="00AB4A1E" w:rsidRPr="00AB4A1E" w:rsidRDefault="00AB4A1E" w:rsidP="008B7D4A">
            <w:r w:rsidRPr="00AB4A1E">
              <w:t>10</w:t>
            </w:r>
          </w:p>
        </w:tc>
        <w:tc>
          <w:tcPr>
            <w:tcW w:w="0" w:type="auto"/>
          </w:tcPr>
          <w:p w:rsidR="00AB4A1E" w:rsidRPr="00AB4A1E" w:rsidRDefault="00AB4A1E" w:rsidP="008B7D4A">
            <w:r w:rsidRPr="00AB4A1E">
              <w:t>Innstilling fra finanskomiteen om finansmarknadsmeldinga 2009</w:t>
            </w:r>
            <w:proofErr w:type="gramStart"/>
            <w:r w:rsidRPr="00AB4A1E">
              <w:t xml:space="preserve"> (Innst.</w:t>
            </w:r>
            <w:proofErr w:type="gramEnd"/>
            <w:r w:rsidRPr="00AB4A1E">
              <w:t xml:space="preserve"> 374 S (2009-2010), jf. Meld. St. 12 (2009-2010))</w:t>
            </w:r>
          </w:p>
        </w:tc>
      </w:tr>
      <w:tr w:rsidR="00AB4A1E" w:rsidRPr="00AB4A1E" w:rsidTr="00AB4A1E">
        <w:tc>
          <w:tcPr>
            <w:tcW w:w="0" w:type="auto"/>
          </w:tcPr>
          <w:p w:rsidR="00AB4A1E" w:rsidRPr="00AB4A1E" w:rsidRDefault="00AB4A1E" w:rsidP="008B7D4A">
            <w:r w:rsidRPr="00AB4A1E">
              <w:t>20100617</w:t>
            </w:r>
          </w:p>
        </w:tc>
        <w:tc>
          <w:tcPr>
            <w:tcW w:w="0" w:type="auto"/>
          </w:tcPr>
          <w:p w:rsidR="00AB4A1E" w:rsidRPr="00AB4A1E" w:rsidRDefault="00AB4A1E" w:rsidP="008B7D4A">
            <w:r w:rsidRPr="00AB4A1E">
              <w:t>98</w:t>
            </w:r>
          </w:p>
        </w:tc>
        <w:tc>
          <w:tcPr>
            <w:tcW w:w="0" w:type="auto"/>
          </w:tcPr>
          <w:p w:rsidR="00AB4A1E" w:rsidRPr="00AB4A1E" w:rsidRDefault="00AB4A1E" w:rsidP="008B7D4A">
            <w:r w:rsidRPr="00AB4A1E">
              <w:t>11</w:t>
            </w:r>
          </w:p>
        </w:tc>
        <w:tc>
          <w:tcPr>
            <w:tcW w:w="0" w:type="auto"/>
          </w:tcPr>
          <w:p w:rsidR="00AB4A1E" w:rsidRPr="00AB4A1E" w:rsidRDefault="00AB4A1E" w:rsidP="008B7D4A">
            <w:r w:rsidRPr="00AB4A1E">
              <w:t>Innstilling fra finanskomiteen om statsrekneskapen 2009</w:t>
            </w:r>
            <w:proofErr w:type="gramStart"/>
            <w:r w:rsidRPr="00AB4A1E">
              <w:t xml:space="preserve"> (Innst.</w:t>
            </w:r>
            <w:proofErr w:type="gramEnd"/>
            <w:r w:rsidRPr="00AB4A1E">
              <w:t xml:space="preserve"> 367 S (2009-2010), jf. Meld. St. 3 (2009-2010))</w:t>
            </w:r>
          </w:p>
        </w:tc>
      </w:tr>
      <w:tr w:rsidR="00AB4A1E" w:rsidRPr="00AB4A1E" w:rsidTr="00AB4A1E">
        <w:tc>
          <w:tcPr>
            <w:tcW w:w="0" w:type="auto"/>
          </w:tcPr>
          <w:p w:rsidR="00AB4A1E" w:rsidRPr="00AB4A1E" w:rsidRDefault="00AB4A1E" w:rsidP="008B7D4A">
            <w:r w:rsidRPr="00AB4A1E">
              <w:t>20100617</w:t>
            </w:r>
          </w:p>
        </w:tc>
        <w:tc>
          <w:tcPr>
            <w:tcW w:w="0" w:type="auto"/>
          </w:tcPr>
          <w:p w:rsidR="00AB4A1E" w:rsidRPr="00AB4A1E" w:rsidRDefault="00AB4A1E" w:rsidP="008B7D4A">
            <w:r w:rsidRPr="00AB4A1E">
              <w:t>98</w:t>
            </w:r>
          </w:p>
        </w:tc>
        <w:tc>
          <w:tcPr>
            <w:tcW w:w="0" w:type="auto"/>
          </w:tcPr>
          <w:p w:rsidR="00AB4A1E" w:rsidRPr="00AB4A1E" w:rsidRDefault="00AB4A1E" w:rsidP="008B7D4A">
            <w:r w:rsidRPr="00AB4A1E">
              <w:t>12</w:t>
            </w:r>
          </w:p>
        </w:tc>
        <w:tc>
          <w:tcPr>
            <w:tcW w:w="0" w:type="auto"/>
          </w:tcPr>
          <w:p w:rsidR="00AB4A1E" w:rsidRPr="00AB4A1E" w:rsidRDefault="00AB4A1E" w:rsidP="008B7D4A">
            <w:r w:rsidRPr="00AB4A1E">
              <w:t>Innstilling fra arbeids- og sosialkomiteen om trygdeoppgjeret 2010</w:t>
            </w:r>
            <w:proofErr w:type="gramStart"/>
            <w:r w:rsidRPr="00AB4A1E">
              <w:t xml:space="preserve"> (Innst.</w:t>
            </w:r>
            <w:proofErr w:type="gramEnd"/>
            <w:r w:rsidRPr="00AB4A1E">
              <w:t xml:space="preserve"> 357 S (2009-2010), jf. Prop. 137 LS (2009-2010))</w:t>
            </w:r>
          </w:p>
        </w:tc>
      </w:tr>
      <w:tr w:rsidR="00AB4A1E" w:rsidRPr="00AB4A1E" w:rsidTr="00AB4A1E">
        <w:tc>
          <w:tcPr>
            <w:tcW w:w="0" w:type="auto"/>
          </w:tcPr>
          <w:p w:rsidR="00AB4A1E" w:rsidRPr="00AB4A1E" w:rsidRDefault="00AB4A1E" w:rsidP="008B7D4A">
            <w:r w:rsidRPr="00AB4A1E">
              <w:t>20100617</w:t>
            </w:r>
          </w:p>
        </w:tc>
        <w:tc>
          <w:tcPr>
            <w:tcW w:w="0" w:type="auto"/>
          </w:tcPr>
          <w:p w:rsidR="00AB4A1E" w:rsidRPr="00AB4A1E" w:rsidRDefault="00AB4A1E" w:rsidP="008B7D4A">
            <w:r w:rsidRPr="00AB4A1E">
              <w:t>98</w:t>
            </w:r>
          </w:p>
        </w:tc>
        <w:tc>
          <w:tcPr>
            <w:tcW w:w="0" w:type="auto"/>
          </w:tcPr>
          <w:p w:rsidR="00AB4A1E" w:rsidRPr="00AB4A1E" w:rsidRDefault="00AB4A1E" w:rsidP="008B7D4A">
            <w:r w:rsidRPr="00AB4A1E">
              <w:t>13</w:t>
            </w:r>
          </w:p>
        </w:tc>
        <w:tc>
          <w:tcPr>
            <w:tcW w:w="0" w:type="auto"/>
          </w:tcPr>
          <w:p w:rsidR="00AB4A1E" w:rsidRPr="00AB4A1E" w:rsidRDefault="00AB4A1E" w:rsidP="008B7D4A">
            <w:r w:rsidRPr="00AB4A1E">
              <w:t>Innstilling fra arbeids- og sosialkomiteen om representantforslag fra stortingsrepresentantene Torbjørn Røe Isaksen, Bente Stein Mathisen, Svein Flåtten og Gunnar Gundersen om praktisering av gradert sykmelding i små og mellomstore bedrifter</w:t>
            </w:r>
            <w:proofErr w:type="gramStart"/>
            <w:r w:rsidRPr="00AB4A1E">
              <w:t xml:space="preserve"> (Innst.</w:t>
            </w:r>
            <w:proofErr w:type="gramEnd"/>
            <w:r w:rsidRPr="00AB4A1E">
              <w:t xml:space="preserve"> 336 S (2009-2010), jf. Dokument 8:104 S (2009-2010))</w:t>
            </w:r>
          </w:p>
        </w:tc>
      </w:tr>
      <w:tr w:rsidR="00AB4A1E" w:rsidRPr="00AB4A1E" w:rsidTr="00AB4A1E">
        <w:tc>
          <w:tcPr>
            <w:tcW w:w="0" w:type="auto"/>
          </w:tcPr>
          <w:p w:rsidR="00AB4A1E" w:rsidRPr="00AB4A1E" w:rsidRDefault="00AB4A1E" w:rsidP="008B7D4A">
            <w:r w:rsidRPr="00AB4A1E">
              <w:t>20100617</w:t>
            </w:r>
          </w:p>
        </w:tc>
        <w:tc>
          <w:tcPr>
            <w:tcW w:w="0" w:type="auto"/>
          </w:tcPr>
          <w:p w:rsidR="00AB4A1E" w:rsidRPr="00AB4A1E" w:rsidRDefault="00AB4A1E" w:rsidP="008B7D4A">
            <w:r w:rsidRPr="00AB4A1E">
              <w:t>98</w:t>
            </w:r>
          </w:p>
        </w:tc>
        <w:tc>
          <w:tcPr>
            <w:tcW w:w="0" w:type="auto"/>
          </w:tcPr>
          <w:p w:rsidR="00AB4A1E" w:rsidRPr="00AB4A1E" w:rsidRDefault="00AB4A1E" w:rsidP="008B7D4A">
            <w:r w:rsidRPr="00AB4A1E">
              <w:t>14</w:t>
            </w:r>
          </w:p>
        </w:tc>
        <w:tc>
          <w:tcPr>
            <w:tcW w:w="0" w:type="auto"/>
          </w:tcPr>
          <w:p w:rsidR="00AB4A1E" w:rsidRPr="00AB4A1E" w:rsidRDefault="00AB4A1E" w:rsidP="008B7D4A">
            <w:r w:rsidRPr="00AB4A1E">
              <w:t>Forslag fra stortingsrepresentant Robert Eriksson på vegne av Fremskrittspartiet fremsatt i Stortingets møte 27. mai 2010</w:t>
            </w:r>
            <w:proofErr w:type="gramStart"/>
            <w:r w:rsidRPr="00AB4A1E">
              <w:t xml:space="preserve"> (jf. Innst.</w:t>
            </w:r>
            <w:proofErr w:type="gramEnd"/>
            <w:r w:rsidRPr="00AB4A1E">
              <w:t xml:space="preserve"> 251 L): </w:t>
            </w:r>
          </w:p>
        </w:tc>
      </w:tr>
      <w:tr w:rsidR="00AB4A1E" w:rsidRPr="00AB4A1E" w:rsidTr="00AB4A1E">
        <w:tc>
          <w:tcPr>
            <w:tcW w:w="0" w:type="auto"/>
          </w:tcPr>
          <w:p w:rsidR="00AB4A1E" w:rsidRPr="00AB4A1E" w:rsidRDefault="00AB4A1E" w:rsidP="008B7D4A">
            <w:r w:rsidRPr="00AB4A1E">
              <w:t>20100617</w:t>
            </w:r>
          </w:p>
        </w:tc>
        <w:tc>
          <w:tcPr>
            <w:tcW w:w="0" w:type="auto"/>
          </w:tcPr>
          <w:p w:rsidR="00AB4A1E" w:rsidRPr="00AB4A1E" w:rsidRDefault="00AB4A1E" w:rsidP="008B7D4A">
            <w:r w:rsidRPr="00AB4A1E">
              <w:t>98</w:t>
            </w:r>
          </w:p>
        </w:tc>
        <w:tc>
          <w:tcPr>
            <w:tcW w:w="0" w:type="auto"/>
          </w:tcPr>
          <w:p w:rsidR="00AB4A1E" w:rsidRPr="00AB4A1E" w:rsidRDefault="00AB4A1E" w:rsidP="008B7D4A">
            <w:r w:rsidRPr="00AB4A1E">
              <w:t>15</w:t>
            </w:r>
          </w:p>
        </w:tc>
        <w:tc>
          <w:tcPr>
            <w:tcW w:w="0" w:type="auto"/>
          </w:tcPr>
          <w:p w:rsidR="00AB4A1E" w:rsidRPr="00AB4A1E" w:rsidRDefault="00AB4A1E" w:rsidP="008B7D4A">
            <w:r w:rsidRPr="00AB4A1E">
              <w:t>Forslag fra stortingsrepresentant Robert Eriksson på vegne av Fremskrittspartiet fremsatt i Stortingets møte 27. mai 2010</w:t>
            </w:r>
            <w:proofErr w:type="gramStart"/>
            <w:r w:rsidRPr="00AB4A1E">
              <w:t xml:space="preserve"> (jf. Innst.</w:t>
            </w:r>
            <w:proofErr w:type="gramEnd"/>
            <w:r w:rsidRPr="00AB4A1E">
              <w:t xml:space="preserve"> 251 L): </w:t>
            </w:r>
          </w:p>
        </w:tc>
      </w:tr>
      <w:tr w:rsidR="00AB4A1E" w:rsidRPr="00AB4A1E" w:rsidTr="00AB4A1E">
        <w:tc>
          <w:tcPr>
            <w:tcW w:w="0" w:type="auto"/>
          </w:tcPr>
          <w:p w:rsidR="00AB4A1E" w:rsidRPr="00AB4A1E" w:rsidRDefault="00AB4A1E" w:rsidP="008B7D4A">
            <w:r w:rsidRPr="00AB4A1E">
              <w:t>20100617</w:t>
            </w:r>
          </w:p>
        </w:tc>
        <w:tc>
          <w:tcPr>
            <w:tcW w:w="0" w:type="auto"/>
          </w:tcPr>
          <w:p w:rsidR="00AB4A1E" w:rsidRPr="00AB4A1E" w:rsidRDefault="00AB4A1E" w:rsidP="008B7D4A">
            <w:r w:rsidRPr="00AB4A1E">
              <w:t>98</w:t>
            </w:r>
          </w:p>
        </w:tc>
        <w:tc>
          <w:tcPr>
            <w:tcW w:w="0" w:type="auto"/>
          </w:tcPr>
          <w:p w:rsidR="00AB4A1E" w:rsidRPr="00AB4A1E" w:rsidRDefault="00AB4A1E" w:rsidP="008B7D4A">
            <w:r w:rsidRPr="00AB4A1E">
              <w:t>16</w:t>
            </w:r>
          </w:p>
        </w:tc>
        <w:tc>
          <w:tcPr>
            <w:tcW w:w="0" w:type="auto"/>
          </w:tcPr>
          <w:p w:rsidR="00AB4A1E" w:rsidRPr="00AB4A1E" w:rsidRDefault="00AB4A1E" w:rsidP="008B7D4A">
            <w:r w:rsidRPr="00AB4A1E">
              <w:t>Innstilling fra kommunal- og forvaltningskomiteen om pensjonar frå statskassa</w:t>
            </w:r>
            <w:proofErr w:type="gramStart"/>
            <w:r w:rsidRPr="00AB4A1E">
              <w:t xml:space="preserve"> (Innst.</w:t>
            </w:r>
            <w:proofErr w:type="gramEnd"/>
            <w:r w:rsidRPr="00AB4A1E">
              <w:t xml:space="preserve"> 334 S (2009-2010), jf. Prop. 96 S (2009-2010))</w:t>
            </w:r>
          </w:p>
        </w:tc>
      </w:tr>
      <w:tr w:rsidR="00AB4A1E" w:rsidRPr="00AB4A1E" w:rsidTr="00AB4A1E">
        <w:tc>
          <w:tcPr>
            <w:tcW w:w="0" w:type="auto"/>
          </w:tcPr>
          <w:p w:rsidR="00AB4A1E" w:rsidRPr="00AB4A1E" w:rsidRDefault="00AB4A1E" w:rsidP="008B7D4A">
            <w:r w:rsidRPr="00AB4A1E">
              <w:t>20100617</w:t>
            </w:r>
          </w:p>
        </w:tc>
        <w:tc>
          <w:tcPr>
            <w:tcW w:w="0" w:type="auto"/>
          </w:tcPr>
          <w:p w:rsidR="00AB4A1E" w:rsidRPr="00AB4A1E" w:rsidRDefault="00AB4A1E" w:rsidP="008B7D4A">
            <w:r w:rsidRPr="00AB4A1E">
              <w:t>98</w:t>
            </w:r>
          </w:p>
        </w:tc>
        <w:tc>
          <w:tcPr>
            <w:tcW w:w="0" w:type="auto"/>
          </w:tcPr>
          <w:p w:rsidR="00AB4A1E" w:rsidRPr="00AB4A1E" w:rsidRDefault="00AB4A1E" w:rsidP="008B7D4A">
            <w:r w:rsidRPr="00AB4A1E">
              <w:t>17</w:t>
            </w:r>
          </w:p>
        </w:tc>
        <w:tc>
          <w:tcPr>
            <w:tcW w:w="0" w:type="auto"/>
          </w:tcPr>
          <w:p w:rsidR="00AB4A1E" w:rsidRPr="00AB4A1E" w:rsidRDefault="00AB4A1E" w:rsidP="008B7D4A">
            <w:r w:rsidRPr="00AB4A1E">
              <w:t>Innstilling fra næringskomiteen om representantforslag fra stortingsrepresentantene Harald T. Nesvik, Oskar Jarle Grimstad, Tord Lien, Per Roar Bredvold og Torgeir Trældal om å tillate økt fangst av kongekrabbe</w:t>
            </w:r>
            <w:proofErr w:type="gramStart"/>
            <w:r w:rsidRPr="00AB4A1E">
              <w:t xml:space="preserve"> (Innst.</w:t>
            </w:r>
            <w:proofErr w:type="gramEnd"/>
            <w:r w:rsidRPr="00AB4A1E">
              <w:t xml:space="preserve"> 333 S (2009-2010), jf. Dokument 8:130 S (2009-2010))</w:t>
            </w:r>
          </w:p>
        </w:tc>
      </w:tr>
      <w:tr w:rsidR="00AB4A1E" w:rsidRPr="00AB4A1E" w:rsidTr="00AB4A1E">
        <w:tc>
          <w:tcPr>
            <w:tcW w:w="0" w:type="auto"/>
          </w:tcPr>
          <w:p w:rsidR="00AB4A1E" w:rsidRPr="00AB4A1E" w:rsidRDefault="00AB4A1E" w:rsidP="008B7D4A">
            <w:r w:rsidRPr="00AB4A1E">
              <w:t>20100617</w:t>
            </w:r>
          </w:p>
        </w:tc>
        <w:tc>
          <w:tcPr>
            <w:tcW w:w="0" w:type="auto"/>
          </w:tcPr>
          <w:p w:rsidR="00AB4A1E" w:rsidRPr="00AB4A1E" w:rsidRDefault="00AB4A1E" w:rsidP="008B7D4A">
            <w:r w:rsidRPr="00AB4A1E">
              <w:t>98</w:t>
            </w:r>
          </w:p>
        </w:tc>
        <w:tc>
          <w:tcPr>
            <w:tcW w:w="0" w:type="auto"/>
          </w:tcPr>
          <w:p w:rsidR="00AB4A1E" w:rsidRPr="00AB4A1E" w:rsidRDefault="00AB4A1E" w:rsidP="008B7D4A">
            <w:r w:rsidRPr="00AB4A1E">
              <w:t>18</w:t>
            </w:r>
          </w:p>
        </w:tc>
        <w:tc>
          <w:tcPr>
            <w:tcW w:w="0" w:type="auto"/>
          </w:tcPr>
          <w:p w:rsidR="00AB4A1E" w:rsidRPr="00AB4A1E" w:rsidRDefault="00AB4A1E" w:rsidP="008B7D4A">
            <w:r w:rsidRPr="00AB4A1E">
              <w:t>Innstilling fra Stortingets presidentskap om godtgjørelser for stortingsrepresentantene og regjeringens medlemmer</w:t>
            </w:r>
            <w:proofErr w:type="gramStart"/>
            <w:r w:rsidRPr="00AB4A1E">
              <w:t xml:space="preserve"> (Innst.</w:t>
            </w:r>
            <w:proofErr w:type="gramEnd"/>
            <w:r w:rsidRPr="00AB4A1E">
              <w:t xml:space="preserve"> 368 S (2009-2010))</w:t>
            </w:r>
          </w:p>
        </w:tc>
      </w:tr>
      <w:tr w:rsidR="00AB4A1E" w:rsidRPr="00AB4A1E" w:rsidTr="00AB4A1E">
        <w:tc>
          <w:tcPr>
            <w:tcW w:w="0" w:type="auto"/>
          </w:tcPr>
          <w:p w:rsidR="00AB4A1E" w:rsidRPr="00AB4A1E" w:rsidRDefault="00AB4A1E" w:rsidP="008B7D4A">
            <w:r w:rsidRPr="00AB4A1E">
              <w:t>20100617</w:t>
            </w:r>
          </w:p>
        </w:tc>
        <w:tc>
          <w:tcPr>
            <w:tcW w:w="0" w:type="auto"/>
          </w:tcPr>
          <w:p w:rsidR="00AB4A1E" w:rsidRPr="00AB4A1E" w:rsidRDefault="00AB4A1E" w:rsidP="008B7D4A">
            <w:r w:rsidRPr="00AB4A1E">
              <w:t>98</w:t>
            </w:r>
          </w:p>
        </w:tc>
        <w:tc>
          <w:tcPr>
            <w:tcW w:w="0" w:type="auto"/>
          </w:tcPr>
          <w:p w:rsidR="00AB4A1E" w:rsidRPr="00AB4A1E" w:rsidRDefault="00AB4A1E" w:rsidP="008B7D4A">
            <w:r w:rsidRPr="00AB4A1E">
              <w:t>19</w:t>
            </w:r>
          </w:p>
        </w:tc>
        <w:tc>
          <w:tcPr>
            <w:tcW w:w="0" w:type="auto"/>
          </w:tcPr>
          <w:p w:rsidR="00AB4A1E" w:rsidRPr="00AB4A1E" w:rsidRDefault="00AB4A1E" w:rsidP="008B7D4A">
            <w:r w:rsidRPr="00AB4A1E">
              <w:t>Stortingets vedtak til lov om endring i legemiddelloven (Lovvedtak 68 (2009-2010), jf. Innst. 295 L (2009-2010) og Prop. 111 L (2009-2010))</w:t>
            </w:r>
          </w:p>
        </w:tc>
      </w:tr>
      <w:tr w:rsidR="00AB4A1E" w:rsidRPr="00AB4A1E" w:rsidTr="00AB4A1E">
        <w:tc>
          <w:tcPr>
            <w:tcW w:w="0" w:type="auto"/>
          </w:tcPr>
          <w:p w:rsidR="00AB4A1E" w:rsidRPr="00AB4A1E" w:rsidRDefault="00AB4A1E" w:rsidP="008B7D4A">
            <w:r w:rsidRPr="00AB4A1E">
              <w:t>20100617</w:t>
            </w:r>
          </w:p>
        </w:tc>
        <w:tc>
          <w:tcPr>
            <w:tcW w:w="0" w:type="auto"/>
          </w:tcPr>
          <w:p w:rsidR="00AB4A1E" w:rsidRPr="00AB4A1E" w:rsidRDefault="00AB4A1E" w:rsidP="008B7D4A">
            <w:r w:rsidRPr="00AB4A1E">
              <w:t>98</w:t>
            </w:r>
          </w:p>
        </w:tc>
        <w:tc>
          <w:tcPr>
            <w:tcW w:w="0" w:type="auto"/>
          </w:tcPr>
          <w:p w:rsidR="00AB4A1E" w:rsidRPr="00AB4A1E" w:rsidRDefault="00AB4A1E" w:rsidP="008B7D4A">
            <w:r w:rsidRPr="00AB4A1E">
              <w:t>20</w:t>
            </w:r>
          </w:p>
        </w:tc>
        <w:tc>
          <w:tcPr>
            <w:tcW w:w="0" w:type="auto"/>
          </w:tcPr>
          <w:p w:rsidR="00AB4A1E" w:rsidRPr="00AB4A1E" w:rsidRDefault="00AB4A1E" w:rsidP="008B7D4A">
            <w:r w:rsidRPr="00AB4A1E">
              <w:t>Stortingets vedtak til lov om infrastruktur for geografisk informasjon (geodataloven) (Lovvedtak 69 (2009-2010), jf. Innst. 354 L (2009-2010) og Prop. 121 L (2009-2010))</w:t>
            </w:r>
          </w:p>
        </w:tc>
      </w:tr>
      <w:tr w:rsidR="00AB4A1E" w:rsidRPr="00AB4A1E" w:rsidTr="00AB4A1E">
        <w:tc>
          <w:tcPr>
            <w:tcW w:w="0" w:type="auto"/>
          </w:tcPr>
          <w:p w:rsidR="00AB4A1E" w:rsidRPr="00AB4A1E" w:rsidRDefault="00AB4A1E" w:rsidP="008B7D4A">
            <w:r w:rsidRPr="00AB4A1E">
              <w:t>20100617</w:t>
            </w:r>
          </w:p>
        </w:tc>
        <w:tc>
          <w:tcPr>
            <w:tcW w:w="0" w:type="auto"/>
          </w:tcPr>
          <w:p w:rsidR="00AB4A1E" w:rsidRPr="00AB4A1E" w:rsidRDefault="00AB4A1E" w:rsidP="008B7D4A">
            <w:r w:rsidRPr="00AB4A1E">
              <w:t>98</w:t>
            </w:r>
          </w:p>
        </w:tc>
        <w:tc>
          <w:tcPr>
            <w:tcW w:w="0" w:type="auto"/>
          </w:tcPr>
          <w:p w:rsidR="00AB4A1E" w:rsidRPr="00AB4A1E" w:rsidRDefault="00AB4A1E" w:rsidP="008B7D4A">
            <w:r w:rsidRPr="00AB4A1E">
              <w:t>21</w:t>
            </w:r>
          </w:p>
        </w:tc>
        <w:tc>
          <w:tcPr>
            <w:tcW w:w="0" w:type="auto"/>
          </w:tcPr>
          <w:p w:rsidR="00AB4A1E" w:rsidRPr="00AB4A1E" w:rsidRDefault="00AB4A1E" w:rsidP="008B7D4A">
            <w:r w:rsidRPr="00AB4A1E">
              <w:t>Stortingets vedtak til lov om endringer i regnskapsloven og enkelte andre lover (Lovvedtak 70 (2009-2010), jf. Innst. 343 L (2009-2010) og Prop. 117 L (2009-2010))</w:t>
            </w:r>
          </w:p>
        </w:tc>
      </w:tr>
      <w:tr w:rsidR="00AB4A1E" w:rsidRPr="00AB4A1E" w:rsidTr="00AB4A1E">
        <w:tc>
          <w:tcPr>
            <w:tcW w:w="0" w:type="auto"/>
          </w:tcPr>
          <w:p w:rsidR="00AB4A1E" w:rsidRPr="00AB4A1E" w:rsidRDefault="00AB4A1E" w:rsidP="008B7D4A">
            <w:r w:rsidRPr="00AB4A1E">
              <w:t>20100617</w:t>
            </w:r>
          </w:p>
        </w:tc>
        <w:tc>
          <w:tcPr>
            <w:tcW w:w="0" w:type="auto"/>
          </w:tcPr>
          <w:p w:rsidR="00AB4A1E" w:rsidRPr="00AB4A1E" w:rsidRDefault="00AB4A1E" w:rsidP="008B7D4A">
            <w:r w:rsidRPr="00AB4A1E">
              <w:t>98</w:t>
            </w:r>
          </w:p>
        </w:tc>
        <w:tc>
          <w:tcPr>
            <w:tcW w:w="0" w:type="auto"/>
          </w:tcPr>
          <w:p w:rsidR="00AB4A1E" w:rsidRPr="00AB4A1E" w:rsidRDefault="00AB4A1E" w:rsidP="008B7D4A">
            <w:r w:rsidRPr="00AB4A1E">
              <w:t>22</w:t>
            </w:r>
          </w:p>
        </w:tc>
        <w:tc>
          <w:tcPr>
            <w:tcW w:w="0" w:type="auto"/>
          </w:tcPr>
          <w:p w:rsidR="00AB4A1E" w:rsidRPr="00AB4A1E" w:rsidRDefault="00AB4A1E" w:rsidP="008B7D4A">
            <w:r w:rsidRPr="00AB4A1E">
              <w:t>Stortingets vedtak til lov om endringer i merverdiavgiftsloven mv. (Lovvedtak 71 (2009-2010), jf. Innst. 344 L (2009-2010) og Prop. 119 LS (2009-2010))</w:t>
            </w:r>
          </w:p>
        </w:tc>
      </w:tr>
      <w:tr w:rsidR="00AB4A1E" w:rsidRPr="00AB4A1E" w:rsidTr="00AB4A1E">
        <w:tc>
          <w:tcPr>
            <w:tcW w:w="0" w:type="auto"/>
          </w:tcPr>
          <w:p w:rsidR="00AB4A1E" w:rsidRPr="00AB4A1E" w:rsidRDefault="00AB4A1E" w:rsidP="008B7D4A">
            <w:r w:rsidRPr="00AB4A1E">
              <w:t>20100617</w:t>
            </w:r>
          </w:p>
        </w:tc>
        <w:tc>
          <w:tcPr>
            <w:tcW w:w="0" w:type="auto"/>
          </w:tcPr>
          <w:p w:rsidR="00AB4A1E" w:rsidRPr="00AB4A1E" w:rsidRDefault="00AB4A1E" w:rsidP="008B7D4A">
            <w:r w:rsidRPr="00AB4A1E">
              <w:t>98</w:t>
            </w:r>
          </w:p>
        </w:tc>
        <w:tc>
          <w:tcPr>
            <w:tcW w:w="0" w:type="auto"/>
          </w:tcPr>
          <w:p w:rsidR="00AB4A1E" w:rsidRPr="00AB4A1E" w:rsidRDefault="00AB4A1E" w:rsidP="008B7D4A">
            <w:r w:rsidRPr="00AB4A1E">
              <w:t>23</w:t>
            </w:r>
          </w:p>
        </w:tc>
        <w:tc>
          <w:tcPr>
            <w:tcW w:w="0" w:type="auto"/>
          </w:tcPr>
          <w:p w:rsidR="00AB4A1E" w:rsidRPr="00AB4A1E" w:rsidRDefault="00AB4A1E" w:rsidP="008B7D4A">
            <w:r w:rsidRPr="00AB4A1E">
              <w:t>Stortingets vedtak til lov om endringar i lov 13. juni 1975 nr. 35 om skattlegging av undersjøiske petroleumsforekomster m.v. (Lovvedtak 72 (2009-2010), jf. Innst. 351 L (2009-2010) og Prop. 126 LS (2009-2010))</w:t>
            </w:r>
          </w:p>
        </w:tc>
      </w:tr>
      <w:tr w:rsidR="00AB4A1E" w:rsidRPr="00AB4A1E" w:rsidTr="00AB4A1E">
        <w:tc>
          <w:tcPr>
            <w:tcW w:w="0" w:type="auto"/>
          </w:tcPr>
          <w:p w:rsidR="00AB4A1E" w:rsidRPr="00AB4A1E" w:rsidRDefault="00AB4A1E" w:rsidP="008B7D4A">
            <w:r w:rsidRPr="00AB4A1E">
              <w:t>20100617</w:t>
            </w:r>
          </w:p>
        </w:tc>
        <w:tc>
          <w:tcPr>
            <w:tcW w:w="0" w:type="auto"/>
          </w:tcPr>
          <w:p w:rsidR="00AB4A1E" w:rsidRPr="00AB4A1E" w:rsidRDefault="00AB4A1E" w:rsidP="008B7D4A">
            <w:r w:rsidRPr="00AB4A1E">
              <w:t>98</w:t>
            </w:r>
          </w:p>
        </w:tc>
        <w:tc>
          <w:tcPr>
            <w:tcW w:w="0" w:type="auto"/>
          </w:tcPr>
          <w:p w:rsidR="00AB4A1E" w:rsidRPr="00AB4A1E" w:rsidRDefault="00AB4A1E" w:rsidP="008B7D4A">
            <w:r w:rsidRPr="00AB4A1E">
              <w:t>24</w:t>
            </w:r>
          </w:p>
        </w:tc>
        <w:tc>
          <w:tcPr>
            <w:tcW w:w="0" w:type="auto"/>
          </w:tcPr>
          <w:p w:rsidR="00AB4A1E" w:rsidRPr="00AB4A1E" w:rsidRDefault="00AB4A1E" w:rsidP="008B7D4A">
            <w:r w:rsidRPr="00AB4A1E">
              <w:t>Stortingets vedtak til lov om endringar i lov 12. desember 1975 nr. 59 om dokumentavgift (Lovvedtak 73 (2009-2010), jf. Innst. 351 L (2009-2010) og Prop. 126 LS (2009-2010))</w:t>
            </w:r>
          </w:p>
        </w:tc>
      </w:tr>
      <w:tr w:rsidR="00AB4A1E" w:rsidRPr="00AB4A1E" w:rsidTr="00AB4A1E">
        <w:tc>
          <w:tcPr>
            <w:tcW w:w="0" w:type="auto"/>
          </w:tcPr>
          <w:p w:rsidR="00AB4A1E" w:rsidRPr="00AB4A1E" w:rsidRDefault="00AB4A1E" w:rsidP="008B7D4A">
            <w:r w:rsidRPr="00AB4A1E">
              <w:t>20100617</w:t>
            </w:r>
          </w:p>
        </w:tc>
        <w:tc>
          <w:tcPr>
            <w:tcW w:w="0" w:type="auto"/>
          </w:tcPr>
          <w:p w:rsidR="00AB4A1E" w:rsidRPr="00AB4A1E" w:rsidRDefault="00AB4A1E" w:rsidP="008B7D4A">
            <w:r w:rsidRPr="00AB4A1E">
              <w:t>98</w:t>
            </w:r>
          </w:p>
        </w:tc>
        <w:tc>
          <w:tcPr>
            <w:tcW w:w="0" w:type="auto"/>
          </w:tcPr>
          <w:p w:rsidR="00AB4A1E" w:rsidRPr="00AB4A1E" w:rsidRDefault="00AB4A1E" w:rsidP="008B7D4A">
            <w:r w:rsidRPr="00AB4A1E">
              <w:t>25</w:t>
            </w:r>
          </w:p>
        </w:tc>
        <w:tc>
          <w:tcPr>
            <w:tcW w:w="0" w:type="auto"/>
          </w:tcPr>
          <w:p w:rsidR="00AB4A1E" w:rsidRPr="00AB4A1E" w:rsidRDefault="00AB4A1E" w:rsidP="008B7D4A">
            <w:r w:rsidRPr="00AB4A1E">
              <w:t>Stortingets vedtak til lov om endring i lov 13. juni 1980 nr. 24 om ligningsforvaltning (ligningsloven) (Lovvedtak 74 (2009-2010), jf. Innst. 351 L (2009-2010) og Prop. 126 LS (2009-2010))</w:t>
            </w:r>
          </w:p>
        </w:tc>
      </w:tr>
      <w:tr w:rsidR="00AB4A1E" w:rsidRPr="00AB4A1E" w:rsidTr="00AB4A1E">
        <w:tc>
          <w:tcPr>
            <w:tcW w:w="0" w:type="auto"/>
          </w:tcPr>
          <w:p w:rsidR="00AB4A1E" w:rsidRPr="00AB4A1E" w:rsidRDefault="00AB4A1E" w:rsidP="008B7D4A">
            <w:r w:rsidRPr="00AB4A1E">
              <w:t>20100617</w:t>
            </w:r>
          </w:p>
        </w:tc>
        <w:tc>
          <w:tcPr>
            <w:tcW w:w="0" w:type="auto"/>
          </w:tcPr>
          <w:p w:rsidR="00AB4A1E" w:rsidRPr="00AB4A1E" w:rsidRDefault="00AB4A1E" w:rsidP="008B7D4A">
            <w:r w:rsidRPr="00AB4A1E">
              <w:t>98</w:t>
            </w:r>
          </w:p>
        </w:tc>
        <w:tc>
          <w:tcPr>
            <w:tcW w:w="0" w:type="auto"/>
          </w:tcPr>
          <w:p w:rsidR="00AB4A1E" w:rsidRPr="00AB4A1E" w:rsidRDefault="00AB4A1E" w:rsidP="008B7D4A">
            <w:r w:rsidRPr="00AB4A1E">
              <w:t>26</w:t>
            </w:r>
          </w:p>
        </w:tc>
        <w:tc>
          <w:tcPr>
            <w:tcW w:w="0" w:type="auto"/>
          </w:tcPr>
          <w:p w:rsidR="00AB4A1E" w:rsidRPr="00AB4A1E" w:rsidRDefault="00AB4A1E" w:rsidP="008B7D4A">
            <w:r w:rsidRPr="00AB4A1E">
              <w:t>Stortingets vedtak til lov om endring i lov 28. februar 1997 nr. 19 om folketrygd (folketrygdloven) (Lovvedtak 75 (2009-2010), jf. Innst. 351 L (2009-2010) og Prop. 126 LS (2009-2010))</w:t>
            </w:r>
          </w:p>
        </w:tc>
      </w:tr>
      <w:tr w:rsidR="00AB4A1E" w:rsidRPr="00AB4A1E" w:rsidTr="00AB4A1E">
        <w:tc>
          <w:tcPr>
            <w:tcW w:w="0" w:type="auto"/>
          </w:tcPr>
          <w:p w:rsidR="00AB4A1E" w:rsidRPr="00AB4A1E" w:rsidRDefault="00AB4A1E" w:rsidP="008B7D4A">
            <w:r w:rsidRPr="00AB4A1E">
              <w:t>20100617</w:t>
            </w:r>
          </w:p>
        </w:tc>
        <w:tc>
          <w:tcPr>
            <w:tcW w:w="0" w:type="auto"/>
          </w:tcPr>
          <w:p w:rsidR="00AB4A1E" w:rsidRPr="00AB4A1E" w:rsidRDefault="00AB4A1E" w:rsidP="008B7D4A">
            <w:r w:rsidRPr="00AB4A1E">
              <w:t>98</w:t>
            </w:r>
          </w:p>
        </w:tc>
        <w:tc>
          <w:tcPr>
            <w:tcW w:w="0" w:type="auto"/>
          </w:tcPr>
          <w:p w:rsidR="00AB4A1E" w:rsidRPr="00AB4A1E" w:rsidRDefault="00AB4A1E" w:rsidP="008B7D4A">
            <w:r w:rsidRPr="00AB4A1E">
              <w:t>27</w:t>
            </w:r>
          </w:p>
        </w:tc>
        <w:tc>
          <w:tcPr>
            <w:tcW w:w="0" w:type="auto"/>
          </w:tcPr>
          <w:p w:rsidR="00AB4A1E" w:rsidRPr="00AB4A1E" w:rsidRDefault="00AB4A1E" w:rsidP="008B7D4A">
            <w:r w:rsidRPr="00AB4A1E">
              <w:t>Stortingets vedtak til lov om endringar i lov 26. mars 1999 nr. 14 om skatt av formue og inntekt (skatteloven) (Lovvedtak 76 (2009-2010), jf. Innst. 351 L (2009-2010) og Prop. 126 LS (2009-2010))</w:t>
            </w:r>
          </w:p>
        </w:tc>
      </w:tr>
      <w:tr w:rsidR="00AB4A1E" w:rsidRPr="00AB4A1E" w:rsidTr="00AB4A1E">
        <w:tc>
          <w:tcPr>
            <w:tcW w:w="0" w:type="auto"/>
          </w:tcPr>
          <w:p w:rsidR="00AB4A1E" w:rsidRPr="00AB4A1E" w:rsidRDefault="00AB4A1E" w:rsidP="008B7D4A">
            <w:r w:rsidRPr="00AB4A1E">
              <w:t>20100617</w:t>
            </w:r>
          </w:p>
        </w:tc>
        <w:tc>
          <w:tcPr>
            <w:tcW w:w="0" w:type="auto"/>
          </w:tcPr>
          <w:p w:rsidR="00AB4A1E" w:rsidRPr="00AB4A1E" w:rsidRDefault="00AB4A1E" w:rsidP="008B7D4A">
            <w:r w:rsidRPr="00AB4A1E">
              <w:t>98</w:t>
            </w:r>
          </w:p>
        </w:tc>
        <w:tc>
          <w:tcPr>
            <w:tcW w:w="0" w:type="auto"/>
          </w:tcPr>
          <w:p w:rsidR="00AB4A1E" w:rsidRPr="00AB4A1E" w:rsidRDefault="00AB4A1E" w:rsidP="008B7D4A">
            <w:r w:rsidRPr="00AB4A1E">
              <w:t>28</w:t>
            </w:r>
          </w:p>
        </w:tc>
        <w:tc>
          <w:tcPr>
            <w:tcW w:w="0" w:type="auto"/>
          </w:tcPr>
          <w:p w:rsidR="00AB4A1E" w:rsidRPr="00AB4A1E" w:rsidRDefault="00AB4A1E" w:rsidP="008B7D4A">
            <w:r w:rsidRPr="00AB4A1E">
              <w:t>Stortingets vedtak til lov om endringar i lov 12. desember 2003 nr. 108 om kompensasjon av merverdiavgift for kommuner, fylkeskommuner mv. (Lovvedtak 77 (2009-2010), jf. Innst. 351 L (2009-2010) og Prop. 126 LS (2009-2010))</w:t>
            </w:r>
          </w:p>
        </w:tc>
      </w:tr>
      <w:tr w:rsidR="00AB4A1E" w:rsidRPr="00AB4A1E" w:rsidTr="00AB4A1E">
        <w:tc>
          <w:tcPr>
            <w:tcW w:w="0" w:type="auto"/>
          </w:tcPr>
          <w:p w:rsidR="00AB4A1E" w:rsidRPr="00AB4A1E" w:rsidRDefault="00AB4A1E" w:rsidP="008B7D4A">
            <w:r w:rsidRPr="00AB4A1E">
              <w:t>20100617</w:t>
            </w:r>
          </w:p>
        </w:tc>
        <w:tc>
          <w:tcPr>
            <w:tcW w:w="0" w:type="auto"/>
          </w:tcPr>
          <w:p w:rsidR="00AB4A1E" w:rsidRPr="00AB4A1E" w:rsidRDefault="00AB4A1E" w:rsidP="008B7D4A">
            <w:r w:rsidRPr="00AB4A1E">
              <w:t>98</w:t>
            </w:r>
          </w:p>
        </w:tc>
        <w:tc>
          <w:tcPr>
            <w:tcW w:w="0" w:type="auto"/>
          </w:tcPr>
          <w:p w:rsidR="00AB4A1E" w:rsidRPr="00AB4A1E" w:rsidRDefault="00AB4A1E" w:rsidP="008B7D4A">
            <w:r w:rsidRPr="00AB4A1E">
              <w:t>29</w:t>
            </w:r>
          </w:p>
        </w:tc>
        <w:tc>
          <w:tcPr>
            <w:tcW w:w="0" w:type="auto"/>
          </w:tcPr>
          <w:p w:rsidR="00AB4A1E" w:rsidRPr="00AB4A1E" w:rsidRDefault="00AB4A1E" w:rsidP="008B7D4A">
            <w:r w:rsidRPr="00AB4A1E">
              <w:t>Stortingets vedtak til lov om endringar i lov 17. juni 2005 nr. 67 om betaling og innkreving av skatte- og avgiftskrav (skattebetalingsloven) (Lovvedtak 78 (2009-2010), jf. Innst. 351 L (2009-2010) og Prop. 126 LS (2009-2010))</w:t>
            </w:r>
          </w:p>
        </w:tc>
      </w:tr>
      <w:tr w:rsidR="00AB4A1E" w:rsidRPr="00AB4A1E" w:rsidTr="00AB4A1E">
        <w:tc>
          <w:tcPr>
            <w:tcW w:w="0" w:type="auto"/>
          </w:tcPr>
          <w:p w:rsidR="00AB4A1E" w:rsidRPr="00AB4A1E" w:rsidRDefault="00AB4A1E" w:rsidP="008B7D4A">
            <w:r w:rsidRPr="00AB4A1E">
              <w:t>20100617</w:t>
            </w:r>
          </w:p>
        </w:tc>
        <w:tc>
          <w:tcPr>
            <w:tcW w:w="0" w:type="auto"/>
          </w:tcPr>
          <w:p w:rsidR="00AB4A1E" w:rsidRPr="00AB4A1E" w:rsidRDefault="00AB4A1E" w:rsidP="008B7D4A">
            <w:r w:rsidRPr="00AB4A1E">
              <w:t>98</w:t>
            </w:r>
          </w:p>
        </w:tc>
        <w:tc>
          <w:tcPr>
            <w:tcW w:w="0" w:type="auto"/>
          </w:tcPr>
          <w:p w:rsidR="00AB4A1E" w:rsidRPr="00AB4A1E" w:rsidRDefault="00AB4A1E" w:rsidP="008B7D4A">
            <w:r w:rsidRPr="00AB4A1E">
              <w:t>30</w:t>
            </w:r>
          </w:p>
        </w:tc>
        <w:tc>
          <w:tcPr>
            <w:tcW w:w="0" w:type="auto"/>
          </w:tcPr>
          <w:p w:rsidR="00AB4A1E" w:rsidRPr="00AB4A1E" w:rsidRDefault="00AB4A1E" w:rsidP="008B7D4A">
            <w:r w:rsidRPr="00AB4A1E">
              <w:t xml:space="preserve">Stortingets vedtak til lov om endringar i lov 14. desember 2007 nr. 107 om endringer i </w:t>
            </w:r>
            <w:r w:rsidRPr="00AB4A1E">
              <w:lastRenderedPageBreak/>
              <w:t>lov 26. mars 1999 nr. 14 om skatt av formue og inntekt (skatteloven) (Lovvedtak 79 (2009-2010), jf. Innst. 351 L (2009-2010) og Prop. 126 LS (2009-2010))</w:t>
            </w:r>
          </w:p>
        </w:tc>
      </w:tr>
      <w:tr w:rsidR="00AB4A1E" w:rsidRPr="00AB4A1E" w:rsidTr="00AB4A1E">
        <w:tc>
          <w:tcPr>
            <w:tcW w:w="0" w:type="auto"/>
          </w:tcPr>
          <w:p w:rsidR="00AB4A1E" w:rsidRPr="00AB4A1E" w:rsidRDefault="00AB4A1E" w:rsidP="008B7D4A">
            <w:r w:rsidRPr="00AB4A1E">
              <w:lastRenderedPageBreak/>
              <w:t>20100617</w:t>
            </w:r>
          </w:p>
        </w:tc>
        <w:tc>
          <w:tcPr>
            <w:tcW w:w="0" w:type="auto"/>
          </w:tcPr>
          <w:p w:rsidR="00AB4A1E" w:rsidRPr="00AB4A1E" w:rsidRDefault="00AB4A1E" w:rsidP="008B7D4A">
            <w:r w:rsidRPr="00AB4A1E">
              <w:t>98</w:t>
            </w:r>
          </w:p>
        </w:tc>
        <w:tc>
          <w:tcPr>
            <w:tcW w:w="0" w:type="auto"/>
          </w:tcPr>
          <w:p w:rsidR="00AB4A1E" w:rsidRPr="00AB4A1E" w:rsidRDefault="00AB4A1E" w:rsidP="008B7D4A">
            <w:r w:rsidRPr="00AB4A1E">
              <w:t>31</w:t>
            </w:r>
          </w:p>
        </w:tc>
        <w:tc>
          <w:tcPr>
            <w:tcW w:w="0" w:type="auto"/>
          </w:tcPr>
          <w:p w:rsidR="00AB4A1E" w:rsidRPr="00AB4A1E" w:rsidRDefault="00AB4A1E" w:rsidP="008B7D4A">
            <w:r w:rsidRPr="00AB4A1E">
              <w:t>Stortingets vedtak til lov om endringar i lov 21. desember 2007 nr. 119 om toll og vareførsel (tolloven) (Lovvedtak 80 (2009-2010), jf. Innst. 351 L (2009-2010) og Prop. 126 LS (2009-2010))</w:t>
            </w:r>
          </w:p>
        </w:tc>
      </w:tr>
      <w:tr w:rsidR="00AB4A1E" w:rsidRPr="00AB4A1E" w:rsidTr="00AB4A1E">
        <w:tc>
          <w:tcPr>
            <w:tcW w:w="0" w:type="auto"/>
          </w:tcPr>
          <w:p w:rsidR="00AB4A1E" w:rsidRPr="00AB4A1E" w:rsidRDefault="00AB4A1E" w:rsidP="008B7D4A">
            <w:r w:rsidRPr="00AB4A1E">
              <w:t>20100617</w:t>
            </w:r>
          </w:p>
        </w:tc>
        <w:tc>
          <w:tcPr>
            <w:tcW w:w="0" w:type="auto"/>
          </w:tcPr>
          <w:p w:rsidR="00AB4A1E" w:rsidRPr="00AB4A1E" w:rsidRDefault="00AB4A1E" w:rsidP="008B7D4A">
            <w:r w:rsidRPr="00AB4A1E">
              <w:t>98</w:t>
            </w:r>
          </w:p>
        </w:tc>
        <w:tc>
          <w:tcPr>
            <w:tcW w:w="0" w:type="auto"/>
          </w:tcPr>
          <w:p w:rsidR="00AB4A1E" w:rsidRPr="00AB4A1E" w:rsidRDefault="00AB4A1E" w:rsidP="008B7D4A">
            <w:r w:rsidRPr="00AB4A1E">
              <w:t>32</w:t>
            </w:r>
          </w:p>
        </w:tc>
        <w:tc>
          <w:tcPr>
            <w:tcW w:w="0" w:type="auto"/>
          </w:tcPr>
          <w:p w:rsidR="00AB4A1E" w:rsidRPr="00AB4A1E" w:rsidRDefault="00AB4A1E" w:rsidP="008B7D4A">
            <w:r w:rsidRPr="00AB4A1E">
              <w:t>Stortingets vedtak til lov om endring i lov 6. juni 2008 nr. 37 om forvaltning av viltlevande marine ressursar (havressurslova) (Lovvedtak 81 (2009-2010), jf. Innst. 351 L (2009-2010) og Prop. 126 LS (2009-2010))</w:t>
            </w:r>
          </w:p>
        </w:tc>
      </w:tr>
      <w:tr w:rsidR="00AB4A1E" w:rsidRPr="00AB4A1E" w:rsidTr="00AB4A1E">
        <w:tc>
          <w:tcPr>
            <w:tcW w:w="0" w:type="auto"/>
          </w:tcPr>
          <w:p w:rsidR="00AB4A1E" w:rsidRPr="00AB4A1E" w:rsidRDefault="00AB4A1E" w:rsidP="008B7D4A">
            <w:r w:rsidRPr="00AB4A1E">
              <w:t>20100617</w:t>
            </w:r>
          </w:p>
        </w:tc>
        <w:tc>
          <w:tcPr>
            <w:tcW w:w="0" w:type="auto"/>
          </w:tcPr>
          <w:p w:rsidR="00AB4A1E" w:rsidRPr="00AB4A1E" w:rsidRDefault="00AB4A1E" w:rsidP="008B7D4A">
            <w:r w:rsidRPr="00AB4A1E">
              <w:t>98</w:t>
            </w:r>
          </w:p>
        </w:tc>
        <w:tc>
          <w:tcPr>
            <w:tcW w:w="0" w:type="auto"/>
          </w:tcPr>
          <w:p w:rsidR="00AB4A1E" w:rsidRPr="00AB4A1E" w:rsidRDefault="00AB4A1E" w:rsidP="008B7D4A">
            <w:r w:rsidRPr="00AB4A1E">
              <w:t>33</w:t>
            </w:r>
          </w:p>
        </w:tc>
        <w:tc>
          <w:tcPr>
            <w:tcW w:w="0" w:type="auto"/>
          </w:tcPr>
          <w:p w:rsidR="00AB4A1E" w:rsidRPr="00AB4A1E" w:rsidRDefault="00AB4A1E" w:rsidP="008B7D4A">
            <w:r w:rsidRPr="00AB4A1E">
              <w:t>Stortingets vedtak til lov om endringar i lov 19. juni 2009 nr. 58 om merverdiavgift (merverdiavgiftsloven) (Lovvedtak 82 (2009-2010), jf. Innst. 351 L (2009-2010) og Prop. 126 LS (2009-2010))</w:t>
            </w:r>
          </w:p>
        </w:tc>
      </w:tr>
      <w:tr w:rsidR="00AB4A1E" w:rsidRPr="00AB4A1E" w:rsidTr="00AB4A1E">
        <w:tc>
          <w:tcPr>
            <w:tcW w:w="0" w:type="auto"/>
          </w:tcPr>
          <w:p w:rsidR="00AB4A1E" w:rsidRPr="00AB4A1E" w:rsidRDefault="00AB4A1E" w:rsidP="008B7D4A">
            <w:r w:rsidRPr="00AB4A1E">
              <w:t>20100617</w:t>
            </w:r>
          </w:p>
        </w:tc>
        <w:tc>
          <w:tcPr>
            <w:tcW w:w="0" w:type="auto"/>
          </w:tcPr>
          <w:p w:rsidR="00AB4A1E" w:rsidRPr="00AB4A1E" w:rsidRDefault="00AB4A1E" w:rsidP="008B7D4A">
            <w:r w:rsidRPr="00AB4A1E">
              <w:t>98</w:t>
            </w:r>
          </w:p>
        </w:tc>
        <w:tc>
          <w:tcPr>
            <w:tcW w:w="0" w:type="auto"/>
          </w:tcPr>
          <w:p w:rsidR="00AB4A1E" w:rsidRPr="00AB4A1E" w:rsidRDefault="00AB4A1E" w:rsidP="008B7D4A">
            <w:r w:rsidRPr="00AB4A1E">
              <w:t>34</w:t>
            </w:r>
          </w:p>
        </w:tc>
        <w:tc>
          <w:tcPr>
            <w:tcW w:w="0" w:type="auto"/>
          </w:tcPr>
          <w:p w:rsidR="00AB4A1E" w:rsidRPr="00AB4A1E" w:rsidRDefault="00AB4A1E" w:rsidP="008B7D4A">
            <w:r w:rsidRPr="00AB4A1E">
              <w:t>Stortingets vedtak til lov om endringar i lov 29. april 2005 nr. 21 om supplerande stønad til personar med kort butid i Noreg (auke av stønadssatsane) (Lovvedtak 83 (2009-2010), jf. Innst. 356 L (2009-2010) og Prop. 137 LS (2009-2010))</w:t>
            </w:r>
          </w:p>
        </w:tc>
      </w:tr>
      <w:tr w:rsidR="00AB4A1E" w:rsidRPr="00AB4A1E" w:rsidTr="00AB4A1E">
        <w:tc>
          <w:tcPr>
            <w:tcW w:w="0" w:type="auto"/>
          </w:tcPr>
          <w:p w:rsidR="00AB4A1E" w:rsidRPr="00AB4A1E" w:rsidRDefault="00AB4A1E" w:rsidP="008B7D4A">
            <w:r w:rsidRPr="00AB4A1E">
              <w:t>20100617</w:t>
            </w:r>
          </w:p>
        </w:tc>
        <w:tc>
          <w:tcPr>
            <w:tcW w:w="0" w:type="auto"/>
          </w:tcPr>
          <w:p w:rsidR="00AB4A1E" w:rsidRPr="00AB4A1E" w:rsidRDefault="00AB4A1E" w:rsidP="008B7D4A">
            <w:r w:rsidRPr="00AB4A1E">
              <w:t>98</w:t>
            </w:r>
          </w:p>
        </w:tc>
        <w:tc>
          <w:tcPr>
            <w:tcW w:w="0" w:type="auto"/>
          </w:tcPr>
          <w:p w:rsidR="00AB4A1E" w:rsidRPr="00AB4A1E" w:rsidRDefault="00AB4A1E" w:rsidP="008B7D4A">
            <w:r w:rsidRPr="00AB4A1E">
              <w:t>35</w:t>
            </w:r>
          </w:p>
        </w:tc>
        <w:tc>
          <w:tcPr>
            <w:tcW w:w="0" w:type="auto"/>
          </w:tcPr>
          <w:p w:rsidR="00AB4A1E" w:rsidRPr="00AB4A1E" w:rsidRDefault="00AB4A1E" w:rsidP="008B7D4A">
            <w:r w:rsidRPr="00AB4A1E">
              <w:t>Stortingets vedtak til lov om endringer i arbeidsmiljøloven (midlertidig ansettelse mv.) (Lovvedtak 84 (2009-2010), jf. Innst. 337 L (2009-2010) og Prop. 104 L (2009-2010))</w:t>
            </w:r>
          </w:p>
        </w:tc>
      </w:tr>
      <w:tr w:rsidR="00AB4A1E" w:rsidRPr="00AB4A1E" w:rsidTr="00AB4A1E">
        <w:tc>
          <w:tcPr>
            <w:tcW w:w="0" w:type="auto"/>
          </w:tcPr>
          <w:p w:rsidR="00AB4A1E" w:rsidRPr="00AB4A1E" w:rsidRDefault="00AB4A1E" w:rsidP="008B7D4A">
            <w:r w:rsidRPr="00AB4A1E">
              <w:t>20100617</w:t>
            </w:r>
          </w:p>
        </w:tc>
        <w:tc>
          <w:tcPr>
            <w:tcW w:w="0" w:type="auto"/>
          </w:tcPr>
          <w:p w:rsidR="00AB4A1E" w:rsidRPr="00AB4A1E" w:rsidRDefault="00AB4A1E" w:rsidP="008B7D4A">
            <w:r w:rsidRPr="00AB4A1E">
              <w:t>98</w:t>
            </w:r>
          </w:p>
        </w:tc>
        <w:tc>
          <w:tcPr>
            <w:tcW w:w="0" w:type="auto"/>
          </w:tcPr>
          <w:p w:rsidR="00AB4A1E" w:rsidRPr="00AB4A1E" w:rsidRDefault="00AB4A1E" w:rsidP="008B7D4A">
            <w:r w:rsidRPr="00AB4A1E">
              <w:t>36</w:t>
            </w:r>
          </w:p>
        </w:tc>
        <w:tc>
          <w:tcPr>
            <w:tcW w:w="0" w:type="auto"/>
          </w:tcPr>
          <w:p w:rsidR="00AB4A1E" w:rsidRPr="00AB4A1E" w:rsidRDefault="00AB4A1E" w:rsidP="008B7D4A">
            <w:r w:rsidRPr="00AB4A1E">
              <w:t>Stortingets vedtak til lov om avtalefestet pensjon for medlemmer av Statens pensjonskasse (Lovvedtak 85 (2009-2010), jf. Innst. 360 L (2009-2010) og Prop. 107 L (2009-2010))</w:t>
            </w:r>
          </w:p>
        </w:tc>
      </w:tr>
      <w:tr w:rsidR="00AB4A1E" w:rsidRPr="00AB4A1E" w:rsidTr="00AB4A1E">
        <w:tc>
          <w:tcPr>
            <w:tcW w:w="0" w:type="auto"/>
          </w:tcPr>
          <w:p w:rsidR="00AB4A1E" w:rsidRPr="00AB4A1E" w:rsidRDefault="00AB4A1E" w:rsidP="008B7D4A">
            <w:r w:rsidRPr="00AB4A1E">
              <w:t>20100617</w:t>
            </w:r>
          </w:p>
        </w:tc>
        <w:tc>
          <w:tcPr>
            <w:tcW w:w="0" w:type="auto"/>
          </w:tcPr>
          <w:p w:rsidR="00AB4A1E" w:rsidRPr="00AB4A1E" w:rsidRDefault="00AB4A1E" w:rsidP="008B7D4A">
            <w:r w:rsidRPr="00AB4A1E">
              <w:t>98</w:t>
            </w:r>
          </w:p>
        </w:tc>
        <w:tc>
          <w:tcPr>
            <w:tcW w:w="0" w:type="auto"/>
          </w:tcPr>
          <w:p w:rsidR="00AB4A1E" w:rsidRPr="00AB4A1E" w:rsidRDefault="00AB4A1E" w:rsidP="008B7D4A">
            <w:r w:rsidRPr="00AB4A1E">
              <w:t>37</w:t>
            </w:r>
          </w:p>
        </w:tc>
        <w:tc>
          <w:tcPr>
            <w:tcW w:w="0" w:type="auto"/>
          </w:tcPr>
          <w:p w:rsidR="00AB4A1E" w:rsidRPr="00AB4A1E" w:rsidRDefault="00AB4A1E" w:rsidP="008B7D4A">
            <w:r w:rsidRPr="00AB4A1E">
              <w:t>Stortingets vedtak til lov om endringer i lov om Statens Pensjonskasse, lov om samordning av pensjons- og trygdeytelser og i enkelte andre lover (oppfølging av avtale om tjenestepensjon og AFP i offentlig sektor i tariffoppgjøret 2009) (Lovvedtak 86 (2009-2010), jf. Innst. 360 L (2009-2010) og Prop. 107 L (2009-2010))</w:t>
            </w:r>
          </w:p>
        </w:tc>
      </w:tr>
      <w:tr w:rsidR="00AB4A1E" w:rsidRPr="00AB4A1E" w:rsidTr="00AB4A1E">
        <w:tc>
          <w:tcPr>
            <w:tcW w:w="0" w:type="auto"/>
          </w:tcPr>
          <w:p w:rsidR="00AB4A1E" w:rsidRPr="00AB4A1E" w:rsidRDefault="00AB4A1E" w:rsidP="008B7D4A">
            <w:r w:rsidRPr="00AB4A1E">
              <w:t>20100617</w:t>
            </w:r>
          </w:p>
        </w:tc>
        <w:tc>
          <w:tcPr>
            <w:tcW w:w="0" w:type="auto"/>
          </w:tcPr>
          <w:p w:rsidR="00AB4A1E" w:rsidRPr="00AB4A1E" w:rsidRDefault="00AB4A1E" w:rsidP="008B7D4A">
            <w:r w:rsidRPr="00AB4A1E">
              <w:t>98</w:t>
            </w:r>
          </w:p>
        </w:tc>
        <w:tc>
          <w:tcPr>
            <w:tcW w:w="0" w:type="auto"/>
          </w:tcPr>
          <w:p w:rsidR="00AB4A1E" w:rsidRPr="00AB4A1E" w:rsidRDefault="00AB4A1E" w:rsidP="008B7D4A">
            <w:r w:rsidRPr="00AB4A1E">
              <w:t>38</w:t>
            </w:r>
          </w:p>
        </w:tc>
        <w:tc>
          <w:tcPr>
            <w:tcW w:w="0" w:type="auto"/>
          </w:tcPr>
          <w:p w:rsidR="00AB4A1E" w:rsidRPr="00AB4A1E" w:rsidRDefault="00AB4A1E" w:rsidP="008B7D4A">
            <w:r w:rsidRPr="00AB4A1E">
              <w:t xml:space="preserve">Referat </w:t>
            </w:r>
          </w:p>
        </w:tc>
      </w:tr>
      <w:tr w:rsidR="00AB4A1E" w:rsidRPr="00AB4A1E" w:rsidTr="00AB4A1E">
        <w:tc>
          <w:tcPr>
            <w:tcW w:w="0" w:type="auto"/>
          </w:tcPr>
          <w:p w:rsidR="00AB4A1E" w:rsidRPr="00AB4A1E" w:rsidRDefault="00AB4A1E" w:rsidP="008B7D4A">
            <w:r w:rsidRPr="00AB4A1E">
              <w:t>20100618</w:t>
            </w:r>
          </w:p>
        </w:tc>
        <w:tc>
          <w:tcPr>
            <w:tcW w:w="0" w:type="auto"/>
          </w:tcPr>
          <w:p w:rsidR="00AB4A1E" w:rsidRPr="00AB4A1E" w:rsidRDefault="00AB4A1E" w:rsidP="008B7D4A">
            <w:r w:rsidRPr="00AB4A1E">
              <w:t>100</w:t>
            </w:r>
          </w:p>
        </w:tc>
        <w:tc>
          <w:tcPr>
            <w:tcW w:w="0" w:type="auto"/>
          </w:tcPr>
          <w:p w:rsidR="00AB4A1E" w:rsidRPr="00AB4A1E" w:rsidRDefault="00AB4A1E" w:rsidP="008B7D4A">
            <w:r w:rsidRPr="00AB4A1E">
              <w:t>1</w:t>
            </w:r>
          </w:p>
        </w:tc>
        <w:tc>
          <w:tcPr>
            <w:tcW w:w="0" w:type="auto"/>
          </w:tcPr>
          <w:p w:rsidR="00AB4A1E" w:rsidRPr="00AB4A1E" w:rsidRDefault="00AB4A1E" w:rsidP="008B7D4A">
            <w:r w:rsidRPr="00AB4A1E">
              <w:t>Innstilling fra finanskomiteen om revidert nasjonalbudsjett for 2010, tilleggsbevilgninger og omprioriteringer i statsbudsjettet for 2010 og endringer i skatte- og avgiftsreglene mv.</w:t>
            </w:r>
            <w:proofErr w:type="gramStart"/>
            <w:r w:rsidRPr="00AB4A1E">
              <w:t xml:space="preserve"> (Innst.</w:t>
            </w:r>
            <w:proofErr w:type="gramEnd"/>
            <w:r w:rsidRPr="00AB4A1E">
              <w:t xml:space="preserve"> 350 S (2009-2010), jf. Meld. St. 2 (2009-2010), Prop. 119 LS (2009-2010), Prop. 125 S (2009-2010) og Prop. 126 LS (2009-2010))</w:t>
            </w:r>
          </w:p>
        </w:tc>
      </w:tr>
      <w:tr w:rsidR="00AB4A1E" w:rsidRPr="00AB4A1E" w:rsidTr="00AB4A1E">
        <w:tc>
          <w:tcPr>
            <w:tcW w:w="0" w:type="auto"/>
          </w:tcPr>
          <w:p w:rsidR="00AB4A1E" w:rsidRPr="00AB4A1E" w:rsidRDefault="00AB4A1E" w:rsidP="008B7D4A">
            <w:r w:rsidRPr="00AB4A1E">
              <w:t>20100618</w:t>
            </w:r>
          </w:p>
        </w:tc>
        <w:tc>
          <w:tcPr>
            <w:tcW w:w="0" w:type="auto"/>
          </w:tcPr>
          <w:p w:rsidR="00AB4A1E" w:rsidRPr="00AB4A1E" w:rsidRDefault="00AB4A1E" w:rsidP="008B7D4A">
            <w:r w:rsidRPr="00AB4A1E">
              <w:t>100</w:t>
            </w:r>
          </w:p>
        </w:tc>
        <w:tc>
          <w:tcPr>
            <w:tcW w:w="0" w:type="auto"/>
          </w:tcPr>
          <w:p w:rsidR="00AB4A1E" w:rsidRPr="00AB4A1E" w:rsidRDefault="00AB4A1E" w:rsidP="008B7D4A">
            <w:r w:rsidRPr="00AB4A1E">
              <w:t>2</w:t>
            </w:r>
          </w:p>
        </w:tc>
        <w:tc>
          <w:tcPr>
            <w:tcW w:w="0" w:type="auto"/>
          </w:tcPr>
          <w:p w:rsidR="00AB4A1E" w:rsidRPr="00AB4A1E" w:rsidRDefault="00AB4A1E" w:rsidP="008B7D4A">
            <w:r w:rsidRPr="00AB4A1E">
              <w:t>Innstilling fra energi- og miljøkomiteen om representantforslag fra stortingsrepresentantene Line Henriette Hjemdal og Laila Dåvøy om tilbaketrekking av utslippstillatelsen til gasskraftverket på Mongstad</w:t>
            </w:r>
            <w:proofErr w:type="gramStart"/>
            <w:r w:rsidRPr="00AB4A1E">
              <w:t xml:space="preserve"> (Innst.</w:t>
            </w:r>
            <w:proofErr w:type="gramEnd"/>
            <w:r w:rsidRPr="00AB4A1E">
              <w:t xml:space="preserve"> 323 S (2009-2010), jf. Dokument 8:127 S (2009-2010))</w:t>
            </w:r>
          </w:p>
        </w:tc>
      </w:tr>
      <w:tr w:rsidR="00AB4A1E" w:rsidRPr="00AB4A1E" w:rsidTr="00AB4A1E">
        <w:tc>
          <w:tcPr>
            <w:tcW w:w="0" w:type="auto"/>
          </w:tcPr>
          <w:p w:rsidR="00AB4A1E" w:rsidRPr="00AB4A1E" w:rsidRDefault="00AB4A1E" w:rsidP="008B7D4A">
            <w:r w:rsidRPr="00AB4A1E">
              <w:t>20100618</w:t>
            </w:r>
          </w:p>
        </w:tc>
        <w:tc>
          <w:tcPr>
            <w:tcW w:w="0" w:type="auto"/>
          </w:tcPr>
          <w:p w:rsidR="00AB4A1E" w:rsidRPr="00AB4A1E" w:rsidRDefault="00AB4A1E" w:rsidP="008B7D4A">
            <w:r w:rsidRPr="00AB4A1E">
              <w:t>100</w:t>
            </w:r>
          </w:p>
        </w:tc>
        <w:tc>
          <w:tcPr>
            <w:tcW w:w="0" w:type="auto"/>
          </w:tcPr>
          <w:p w:rsidR="00AB4A1E" w:rsidRPr="00AB4A1E" w:rsidRDefault="00AB4A1E" w:rsidP="008B7D4A">
            <w:r w:rsidRPr="00AB4A1E">
              <w:t>3</w:t>
            </w:r>
          </w:p>
        </w:tc>
        <w:tc>
          <w:tcPr>
            <w:tcW w:w="0" w:type="auto"/>
          </w:tcPr>
          <w:p w:rsidR="00AB4A1E" w:rsidRPr="00AB4A1E" w:rsidRDefault="00AB4A1E" w:rsidP="008B7D4A">
            <w:r w:rsidRPr="00AB4A1E">
              <w:t>Forslag fra stortingsrepresentant Jørund Rytman på vegne av Fremskrittspartiet, Høyre og Venstre fremsatt i Stortingets møte 14. juni 2010</w:t>
            </w:r>
            <w:proofErr w:type="gramStart"/>
            <w:r w:rsidRPr="00AB4A1E">
              <w:t xml:space="preserve"> (jf. Innst.</w:t>
            </w:r>
            <w:proofErr w:type="gramEnd"/>
            <w:r w:rsidRPr="00AB4A1E">
              <w:t xml:space="preserve"> 343 L): </w:t>
            </w:r>
          </w:p>
        </w:tc>
      </w:tr>
      <w:tr w:rsidR="00AB4A1E" w:rsidRPr="00AB4A1E" w:rsidTr="00AB4A1E">
        <w:tc>
          <w:tcPr>
            <w:tcW w:w="0" w:type="auto"/>
          </w:tcPr>
          <w:p w:rsidR="00AB4A1E" w:rsidRPr="00AB4A1E" w:rsidRDefault="00AB4A1E" w:rsidP="008B7D4A">
            <w:r w:rsidRPr="00AB4A1E">
              <w:t>20100618</w:t>
            </w:r>
          </w:p>
        </w:tc>
        <w:tc>
          <w:tcPr>
            <w:tcW w:w="0" w:type="auto"/>
          </w:tcPr>
          <w:p w:rsidR="00AB4A1E" w:rsidRPr="00AB4A1E" w:rsidRDefault="00AB4A1E" w:rsidP="008B7D4A">
            <w:r w:rsidRPr="00AB4A1E">
              <w:t>100</w:t>
            </w:r>
          </w:p>
        </w:tc>
        <w:tc>
          <w:tcPr>
            <w:tcW w:w="0" w:type="auto"/>
          </w:tcPr>
          <w:p w:rsidR="00AB4A1E" w:rsidRPr="00AB4A1E" w:rsidRDefault="00AB4A1E" w:rsidP="008B7D4A">
            <w:r w:rsidRPr="00AB4A1E">
              <w:t>4</w:t>
            </w:r>
          </w:p>
        </w:tc>
        <w:tc>
          <w:tcPr>
            <w:tcW w:w="0" w:type="auto"/>
          </w:tcPr>
          <w:p w:rsidR="00AB4A1E" w:rsidRPr="00AB4A1E" w:rsidRDefault="00AB4A1E" w:rsidP="008B7D4A">
            <w:r w:rsidRPr="00AB4A1E">
              <w:t>Forslag fra stortingsrepresentant Jørund Rytman på vegne av Fremskrittspartiet fremsatt i Stortingets møte 14. juni 2010</w:t>
            </w:r>
            <w:proofErr w:type="gramStart"/>
            <w:r w:rsidRPr="00AB4A1E">
              <w:t xml:space="preserve"> (jf. Innst.</w:t>
            </w:r>
            <w:proofErr w:type="gramEnd"/>
            <w:r w:rsidRPr="00AB4A1E">
              <w:t xml:space="preserve"> 343 L): </w:t>
            </w:r>
          </w:p>
        </w:tc>
      </w:tr>
      <w:tr w:rsidR="00AB4A1E" w:rsidRPr="00AB4A1E" w:rsidTr="00AB4A1E">
        <w:tc>
          <w:tcPr>
            <w:tcW w:w="0" w:type="auto"/>
          </w:tcPr>
          <w:p w:rsidR="00AB4A1E" w:rsidRPr="00AB4A1E" w:rsidRDefault="00AB4A1E" w:rsidP="008B7D4A">
            <w:r w:rsidRPr="00AB4A1E">
              <w:t>20100618</w:t>
            </w:r>
          </w:p>
        </w:tc>
        <w:tc>
          <w:tcPr>
            <w:tcW w:w="0" w:type="auto"/>
          </w:tcPr>
          <w:p w:rsidR="00AB4A1E" w:rsidRPr="00AB4A1E" w:rsidRDefault="00AB4A1E" w:rsidP="008B7D4A">
            <w:r w:rsidRPr="00AB4A1E">
              <w:t>100</w:t>
            </w:r>
          </w:p>
        </w:tc>
        <w:tc>
          <w:tcPr>
            <w:tcW w:w="0" w:type="auto"/>
          </w:tcPr>
          <w:p w:rsidR="00AB4A1E" w:rsidRPr="00AB4A1E" w:rsidRDefault="00AB4A1E" w:rsidP="008B7D4A">
            <w:r w:rsidRPr="00AB4A1E">
              <w:t>5</w:t>
            </w:r>
          </w:p>
        </w:tc>
        <w:tc>
          <w:tcPr>
            <w:tcW w:w="0" w:type="auto"/>
          </w:tcPr>
          <w:p w:rsidR="00AB4A1E" w:rsidRPr="00AB4A1E" w:rsidRDefault="00AB4A1E" w:rsidP="008B7D4A">
            <w:r w:rsidRPr="00AB4A1E">
              <w:t>Forslag fra stortingsrepresentant Ib Thomsen på vegne av Fremskrittspartiet, Høyre og Venstre fremsatt i Stortingets møte 14. juni 2010</w:t>
            </w:r>
            <w:proofErr w:type="gramStart"/>
            <w:r w:rsidRPr="00AB4A1E">
              <w:t xml:space="preserve"> (jf. Innst.</w:t>
            </w:r>
            <w:proofErr w:type="gramEnd"/>
            <w:r w:rsidRPr="00AB4A1E">
              <w:t xml:space="preserve"> 344 L): </w:t>
            </w:r>
          </w:p>
        </w:tc>
      </w:tr>
      <w:tr w:rsidR="00AB4A1E" w:rsidRPr="00AB4A1E" w:rsidTr="00AB4A1E">
        <w:tc>
          <w:tcPr>
            <w:tcW w:w="0" w:type="auto"/>
          </w:tcPr>
          <w:p w:rsidR="00AB4A1E" w:rsidRPr="00AB4A1E" w:rsidRDefault="00AB4A1E" w:rsidP="008B7D4A">
            <w:r w:rsidRPr="00AB4A1E">
              <w:t>20100618</w:t>
            </w:r>
          </w:p>
        </w:tc>
        <w:tc>
          <w:tcPr>
            <w:tcW w:w="0" w:type="auto"/>
          </w:tcPr>
          <w:p w:rsidR="00AB4A1E" w:rsidRPr="00AB4A1E" w:rsidRDefault="00AB4A1E" w:rsidP="008B7D4A">
            <w:r w:rsidRPr="00AB4A1E">
              <w:t>100</w:t>
            </w:r>
          </w:p>
        </w:tc>
        <w:tc>
          <w:tcPr>
            <w:tcW w:w="0" w:type="auto"/>
          </w:tcPr>
          <w:p w:rsidR="00AB4A1E" w:rsidRPr="00AB4A1E" w:rsidRDefault="00AB4A1E" w:rsidP="008B7D4A">
            <w:r w:rsidRPr="00AB4A1E">
              <w:t>6</w:t>
            </w:r>
          </w:p>
        </w:tc>
        <w:tc>
          <w:tcPr>
            <w:tcW w:w="0" w:type="auto"/>
          </w:tcPr>
          <w:p w:rsidR="00AB4A1E" w:rsidRPr="00AB4A1E" w:rsidRDefault="00AB4A1E" w:rsidP="008B7D4A">
            <w:r w:rsidRPr="00AB4A1E">
              <w:t>Forslag fra stortingsrepresentant Ib Thomsen på vegne av Fremskrittspartiet fremsatt i Stortingets møte 14. juni 2010</w:t>
            </w:r>
            <w:proofErr w:type="gramStart"/>
            <w:r w:rsidRPr="00AB4A1E">
              <w:t xml:space="preserve"> (jf. Innst.</w:t>
            </w:r>
            <w:proofErr w:type="gramEnd"/>
            <w:r w:rsidRPr="00AB4A1E">
              <w:t xml:space="preserve"> 344 L): </w:t>
            </w:r>
          </w:p>
        </w:tc>
      </w:tr>
      <w:tr w:rsidR="00AB4A1E" w:rsidRPr="00AB4A1E" w:rsidTr="00AB4A1E">
        <w:tc>
          <w:tcPr>
            <w:tcW w:w="0" w:type="auto"/>
          </w:tcPr>
          <w:p w:rsidR="00AB4A1E" w:rsidRPr="00AB4A1E" w:rsidRDefault="00AB4A1E" w:rsidP="008B7D4A">
            <w:r w:rsidRPr="00AB4A1E">
              <w:t>20100618</w:t>
            </w:r>
          </w:p>
        </w:tc>
        <w:tc>
          <w:tcPr>
            <w:tcW w:w="0" w:type="auto"/>
          </w:tcPr>
          <w:p w:rsidR="00AB4A1E" w:rsidRPr="00AB4A1E" w:rsidRDefault="00AB4A1E" w:rsidP="008B7D4A">
            <w:r w:rsidRPr="00AB4A1E">
              <w:t>100</w:t>
            </w:r>
          </w:p>
        </w:tc>
        <w:tc>
          <w:tcPr>
            <w:tcW w:w="0" w:type="auto"/>
          </w:tcPr>
          <w:p w:rsidR="00AB4A1E" w:rsidRPr="00AB4A1E" w:rsidRDefault="00AB4A1E" w:rsidP="008B7D4A">
            <w:r w:rsidRPr="00AB4A1E">
              <w:t>7</w:t>
            </w:r>
          </w:p>
        </w:tc>
        <w:tc>
          <w:tcPr>
            <w:tcW w:w="0" w:type="auto"/>
          </w:tcPr>
          <w:p w:rsidR="00AB4A1E" w:rsidRPr="00AB4A1E" w:rsidRDefault="00AB4A1E" w:rsidP="008B7D4A">
            <w:r w:rsidRPr="00AB4A1E">
              <w:t>Forslag fra stortingsrepresentant Borghild Tenden på vegne av Venstre fremsatt i Stortingets møte 14. juni 2010</w:t>
            </w:r>
            <w:proofErr w:type="gramStart"/>
            <w:r w:rsidRPr="00AB4A1E">
              <w:t xml:space="preserve"> (jf. Innst.</w:t>
            </w:r>
            <w:proofErr w:type="gramEnd"/>
            <w:r w:rsidRPr="00AB4A1E">
              <w:t xml:space="preserve"> 344 L): </w:t>
            </w:r>
          </w:p>
        </w:tc>
      </w:tr>
      <w:tr w:rsidR="00AB4A1E" w:rsidRPr="00AB4A1E" w:rsidTr="00AB4A1E">
        <w:tc>
          <w:tcPr>
            <w:tcW w:w="0" w:type="auto"/>
          </w:tcPr>
          <w:p w:rsidR="00AB4A1E" w:rsidRPr="00AB4A1E" w:rsidRDefault="00AB4A1E" w:rsidP="008B7D4A">
            <w:r w:rsidRPr="00AB4A1E">
              <w:t>20100618</w:t>
            </w:r>
          </w:p>
        </w:tc>
        <w:tc>
          <w:tcPr>
            <w:tcW w:w="0" w:type="auto"/>
          </w:tcPr>
          <w:p w:rsidR="00AB4A1E" w:rsidRPr="00AB4A1E" w:rsidRDefault="00AB4A1E" w:rsidP="008B7D4A">
            <w:r w:rsidRPr="00AB4A1E">
              <w:t>100</w:t>
            </w:r>
          </w:p>
        </w:tc>
        <w:tc>
          <w:tcPr>
            <w:tcW w:w="0" w:type="auto"/>
          </w:tcPr>
          <w:p w:rsidR="00AB4A1E" w:rsidRPr="00AB4A1E" w:rsidRDefault="00AB4A1E" w:rsidP="008B7D4A">
            <w:r w:rsidRPr="00AB4A1E">
              <w:t>8</w:t>
            </w:r>
          </w:p>
        </w:tc>
        <w:tc>
          <w:tcPr>
            <w:tcW w:w="0" w:type="auto"/>
          </w:tcPr>
          <w:p w:rsidR="00AB4A1E" w:rsidRPr="00AB4A1E" w:rsidRDefault="00AB4A1E" w:rsidP="008B7D4A">
            <w:r w:rsidRPr="00AB4A1E">
              <w:t>Forslag fra stortingsrepresentant Kenneth Svendsen på vegne av Fremskrittspartiet, Høyre og Venstre fremsatt i Stortingets møte 14. juni 2010</w:t>
            </w:r>
            <w:proofErr w:type="gramStart"/>
            <w:r w:rsidRPr="00AB4A1E">
              <w:t xml:space="preserve"> (jf. Innst.</w:t>
            </w:r>
            <w:proofErr w:type="gramEnd"/>
            <w:r w:rsidRPr="00AB4A1E">
              <w:t xml:space="preserve"> 351 L): </w:t>
            </w:r>
          </w:p>
        </w:tc>
      </w:tr>
      <w:tr w:rsidR="00AB4A1E" w:rsidRPr="00AB4A1E" w:rsidTr="00AB4A1E">
        <w:tc>
          <w:tcPr>
            <w:tcW w:w="0" w:type="auto"/>
          </w:tcPr>
          <w:p w:rsidR="00AB4A1E" w:rsidRPr="00AB4A1E" w:rsidRDefault="00AB4A1E" w:rsidP="008B7D4A">
            <w:r w:rsidRPr="00AB4A1E">
              <w:t>20100618</w:t>
            </w:r>
          </w:p>
        </w:tc>
        <w:tc>
          <w:tcPr>
            <w:tcW w:w="0" w:type="auto"/>
          </w:tcPr>
          <w:p w:rsidR="00AB4A1E" w:rsidRPr="00AB4A1E" w:rsidRDefault="00AB4A1E" w:rsidP="008B7D4A">
            <w:r w:rsidRPr="00AB4A1E">
              <w:t>100</w:t>
            </w:r>
          </w:p>
        </w:tc>
        <w:tc>
          <w:tcPr>
            <w:tcW w:w="0" w:type="auto"/>
          </w:tcPr>
          <w:p w:rsidR="00AB4A1E" w:rsidRPr="00AB4A1E" w:rsidRDefault="00AB4A1E" w:rsidP="008B7D4A">
            <w:r w:rsidRPr="00AB4A1E">
              <w:t>9</w:t>
            </w:r>
          </w:p>
        </w:tc>
        <w:tc>
          <w:tcPr>
            <w:tcW w:w="0" w:type="auto"/>
          </w:tcPr>
          <w:p w:rsidR="00AB4A1E" w:rsidRPr="00AB4A1E" w:rsidRDefault="00AB4A1E" w:rsidP="008B7D4A">
            <w:r w:rsidRPr="00AB4A1E">
              <w:t>Forslag fra stortingsrepresentant Kenneth Svendsen på vegne av Fremskrittspartiet, Høyre og Venstre fremsatt i Stortingets møte 14. juni 2010</w:t>
            </w:r>
            <w:proofErr w:type="gramStart"/>
            <w:r w:rsidRPr="00AB4A1E">
              <w:t xml:space="preserve"> (jf. Innst.</w:t>
            </w:r>
            <w:proofErr w:type="gramEnd"/>
            <w:r w:rsidRPr="00AB4A1E">
              <w:t xml:space="preserve"> 351 L): </w:t>
            </w:r>
          </w:p>
        </w:tc>
      </w:tr>
      <w:tr w:rsidR="00AB4A1E" w:rsidRPr="00AB4A1E" w:rsidTr="00AB4A1E">
        <w:tc>
          <w:tcPr>
            <w:tcW w:w="0" w:type="auto"/>
          </w:tcPr>
          <w:p w:rsidR="00AB4A1E" w:rsidRPr="00AB4A1E" w:rsidRDefault="00AB4A1E" w:rsidP="008B7D4A">
            <w:r w:rsidRPr="00AB4A1E">
              <w:t>20100618</w:t>
            </w:r>
          </w:p>
        </w:tc>
        <w:tc>
          <w:tcPr>
            <w:tcW w:w="0" w:type="auto"/>
          </w:tcPr>
          <w:p w:rsidR="00AB4A1E" w:rsidRPr="00AB4A1E" w:rsidRDefault="00AB4A1E" w:rsidP="008B7D4A">
            <w:r w:rsidRPr="00AB4A1E">
              <w:t>100</w:t>
            </w:r>
          </w:p>
        </w:tc>
        <w:tc>
          <w:tcPr>
            <w:tcW w:w="0" w:type="auto"/>
          </w:tcPr>
          <w:p w:rsidR="00AB4A1E" w:rsidRPr="00AB4A1E" w:rsidRDefault="00AB4A1E" w:rsidP="008B7D4A">
            <w:r w:rsidRPr="00AB4A1E">
              <w:t>10</w:t>
            </w:r>
          </w:p>
        </w:tc>
        <w:tc>
          <w:tcPr>
            <w:tcW w:w="0" w:type="auto"/>
          </w:tcPr>
          <w:p w:rsidR="00AB4A1E" w:rsidRPr="00AB4A1E" w:rsidRDefault="00AB4A1E" w:rsidP="008B7D4A">
            <w:r w:rsidRPr="00AB4A1E">
              <w:t>Forslag fra stortingsrepresentant Gunnar Gundersen på vegne av Høyre og Venstre fremsatt i Stortingets møte 14. juni 2010</w:t>
            </w:r>
            <w:proofErr w:type="gramStart"/>
            <w:r w:rsidRPr="00AB4A1E">
              <w:t xml:space="preserve"> (jf. Innst.</w:t>
            </w:r>
            <w:proofErr w:type="gramEnd"/>
            <w:r w:rsidRPr="00AB4A1E">
              <w:t xml:space="preserve"> 351 L): </w:t>
            </w:r>
          </w:p>
        </w:tc>
      </w:tr>
      <w:tr w:rsidR="00AB4A1E" w:rsidRPr="00AB4A1E" w:rsidTr="00AB4A1E">
        <w:tc>
          <w:tcPr>
            <w:tcW w:w="0" w:type="auto"/>
          </w:tcPr>
          <w:p w:rsidR="00AB4A1E" w:rsidRPr="00AB4A1E" w:rsidRDefault="00AB4A1E" w:rsidP="008B7D4A">
            <w:r w:rsidRPr="00AB4A1E">
              <w:t>20100618</w:t>
            </w:r>
          </w:p>
        </w:tc>
        <w:tc>
          <w:tcPr>
            <w:tcW w:w="0" w:type="auto"/>
          </w:tcPr>
          <w:p w:rsidR="00AB4A1E" w:rsidRPr="00AB4A1E" w:rsidRDefault="00AB4A1E" w:rsidP="008B7D4A">
            <w:r w:rsidRPr="00AB4A1E">
              <w:t>100</w:t>
            </w:r>
          </w:p>
        </w:tc>
        <w:tc>
          <w:tcPr>
            <w:tcW w:w="0" w:type="auto"/>
          </w:tcPr>
          <w:p w:rsidR="00AB4A1E" w:rsidRPr="00AB4A1E" w:rsidRDefault="00AB4A1E" w:rsidP="008B7D4A">
            <w:r w:rsidRPr="00AB4A1E">
              <w:t>11</w:t>
            </w:r>
          </w:p>
        </w:tc>
        <w:tc>
          <w:tcPr>
            <w:tcW w:w="0" w:type="auto"/>
          </w:tcPr>
          <w:p w:rsidR="00AB4A1E" w:rsidRPr="00AB4A1E" w:rsidRDefault="00AB4A1E" w:rsidP="008B7D4A">
            <w:r w:rsidRPr="00AB4A1E">
              <w:t>Forslag fra stortingsrepresentant Hans Olav Syversen på vegne av Kristelig Folkeparti fremsatt i Stortingets møte 14. juni 2010</w:t>
            </w:r>
            <w:proofErr w:type="gramStart"/>
            <w:r w:rsidRPr="00AB4A1E">
              <w:t xml:space="preserve"> (jf. Innst.</w:t>
            </w:r>
            <w:proofErr w:type="gramEnd"/>
            <w:r w:rsidRPr="00AB4A1E">
              <w:t xml:space="preserve"> 351 L): </w:t>
            </w:r>
          </w:p>
        </w:tc>
      </w:tr>
      <w:tr w:rsidR="00AB4A1E" w:rsidRPr="00AB4A1E" w:rsidTr="00AB4A1E">
        <w:tc>
          <w:tcPr>
            <w:tcW w:w="0" w:type="auto"/>
          </w:tcPr>
          <w:p w:rsidR="00AB4A1E" w:rsidRPr="00AB4A1E" w:rsidRDefault="00AB4A1E" w:rsidP="008B7D4A">
            <w:r w:rsidRPr="00AB4A1E">
              <w:t>20100618</w:t>
            </w:r>
          </w:p>
        </w:tc>
        <w:tc>
          <w:tcPr>
            <w:tcW w:w="0" w:type="auto"/>
          </w:tcPr>
          <w:p w:rsidR="00AB4A1E" w:rsidRPr="00AB4A1E" w:rsidRDefault="00AB4A1E" w:rsidP="008B7D4A">
            <w:r w:rsidRPr="00AB4A1E">
              <w:t>100</w:t>
            </w:r>
          </w:p>
        </w:tc>
        <w:tc>
          <w:tcPr>
            <w:tcW w:w="0" w:type="auto"/>
          </w:tcPr>
          <w:p w:rsidR="00AB4A1E" w:rsidRPr="00AB4A1E" w:rsidRDefault="00AB4A1E" w:rsidP="008B7D4A">
            <w:r w:rsidRPr="00AB4A1E">
              <w:t>12</w:t>
            </w:r>
          </w:p>
        </w:tc>
        <w:tc>
          <w:tcPr>
            <w:tcW w:w="0" w:type="auto"/>
          </w:tcPr>
          <w:p w:rsidR="00AB4A1E" w:rsidRPr="00AB4A1E" w:rsidRDefault="00AB4A1E" w:rsidP="008B7D4A">
            <w:r w:rsidRPr="00AB4A1E">
              <w:t>Forslag fra stortingsrepresentant Hans Olav Syversen på vegne av Kristelig Folkeparti fremsatt i Stortingets møte 14. juni 2010</w:t>
            </w:r>
            <w:proofErr w:type="gramStart"/>
            <w:r w:rsidRPr="00AB4A1E">
              <w:t xml:space="preserve"> (jf. Innst.</w:t>
            </w:r>
            <w:proofErr w:type="gramEnd"/>
            <w:r w:rsidRPr="00AB4A1E">
              <w:t xml:space="preserve"> 351 L): </w:t>
            </w:r>
          </w:p>
        </w:tc>
      </w:tr>
      <w:tr w:rsidR="00AB4A1E" w:rsidRPr="00AB4A1E" w:rsidTr="00AB4A1E">
        <w:tc>
          <w:tcPr>
            <w:tcW w:w="0" w:type="auto"/>
          </w:tcPr>
          <w:p w:rsidR="00AB4A1E" w:rsidRPr="00AB4A1E" w:rsidRDefault="00AB4A1E" w:rsidP="008B7D4A">
            <w:r w:rsidRPr="00AB4A1E">
              <w:t>20100618</w:t>
            </w:r>
          </w:p>
        </w:tc>
        <w:tc>
          <w:tcPr>
            <w:tcW w:w="0" w:type="auto"/>
          </w:tcPr>
          <w:p w:rsidR="00AB4A1E" w:rsidRPr="00AB4A1E" w:rsidRDefault="00AB4A1E" w:rsidP="008B7D4A">
            <w:r w:rsidRPr="00AB4A1E">
              <w:t>100</w:t>
            </w:r>
          </w:p>
        </w:tc>
        <w:tc>
          <w:tcPr>
            <w:tcW w:w="0" w:type="auto"/>
          </w:tcPr>
          <w:p w:rsidR="00AB4A1E" w:rsidRPr="00AB4A1E" w:rsidRDefault="00AB4A1E" w:rsidP="008B7D4A">
            <w:r w:rsidRPr="00AB4A1E">
              <w:t>13</w:t>
            </w:r>
          </w:p>
        </w:tc>
        <w:tc>
          <w:tcPr>
            <w:tcW w:w="0" w:type="auto"/>
          </w:tcPr>
          <w:p w:rsidR="00AB4A1E" w:rsidRPr="00AB4A1E" w:rsidRDefault="00AB4A1E" w:rsidP="008B7D4A">
            <w:r w:rsidRPr="00AB4A1E">
              <w:t>Forslag fra stortingsrepresentant Hans Olav Syversen på vegne av Kristelig Folkeparti fremsatt i Stortingets møte 14. juni 2010</w:t>
            </w:r>
            <w:proofErr w:type="gramStart"/>
            <w:r w:rsidRPr="00AB4A1E">
              <w:t xml:space="preserve"> (jf. Innst.</w:t>
            </w:r>
            <w:proofErr w:type="gramEnd"/>
            <w:r w:rsidRPr="00AB4A1E">
              <w:t xml:space="preserve"> 351 L): </w:t>
            </w:r>
          </w:p>
        </w:tc>
      </w:tr>
      <w:tr w:rsidR="00AB4A1E" w:rsidRPr="00AB4A1E" w:rsidTr="00AB4A1E">
        <w:tc>
          <w:tcPr>
            <w:tcW w:w="0" w:type="auto"/>
          </w:tcPr>
          <w:p w:rsidR="00AB4A1E" w:rsidRPr="00AB4A1E" w:rsidRDefault="00AB4A1E" w:rsidP="008B7D4A">
            <w:r w:rsidRPr="00AB4A1E">
              <w:t>20100618</w:t>
            </w:r>
          </w:p>
        </w:tc>
        <w:tc>
          <w:tcPr>
            <w:tcW w:w="0" w:type="auto"/>
          </w:tcPr>
          <w:p w:rsidR="00AB4A1E" w:rsidRPr="00AB4A1E" w:rsidRDefault="00AB4A1E" w:rsidP="008B7D4A">
            <w:r w:rsidRPr="00AB4A1E">
              <w:t>100</w:t>
            </w:r>
          </w:p>
        </w:tc>
        <w:tc>
          <w:tcPr>
            <w:tcW w:w="0" w:type="auto"/>
          </w:tcPr>
          <w:p w:rsidR="00AB4A1E" w:rsidRPr="00AB4A1E" w:rsidRDefault="00AB4A1E" w:rsidP="008B7D4A">
            <w:r w:rsidRPr="00AB4A1E">
              <w:t>14</w:t>
            </w:r>
          </w:p>
        </w:tc>
        <w:tc>
          <w:tcPr>
            <w:tcW w:w="0" w:type="auto"/>
          </w:tcPr>
          <w:p w:rsidR="00AB4A1E" w:rsidRPr="00AB4A1E" w:rsidRDefault="00AB4A1E" w:rsidP="008B7D4A">
            <w:r w:rsidRPr="00AB4A1E">
              <w:t xml:space="preserve">Forslag fra stortingsrepresentant Robert Eriksson på vegne av Fremskrittspartiet </w:t>
            </w:r>
            <w:r w:rsidRPr="00AB4A1E">
              <w:lastRenderedPageBreak/>
              <w:t>fremsatt i Stortingets møte 14. juni 2010</w:t>
            </w:r>
            <w:proofErr w:type="gramStart"/>
            <w:r w:rsidRPr="00AB4A1E">
              <w:t xml:space="preserve"> (jf. Innst.</w:t>
            </w:r>
            <w:proofErr w:type="gramEnd"/>
            <w:r w:rsidRPr="00AB4A1E">
              <w:t xml:space="preserve"> 360 L): </w:t>
            </w:r>
          </w:p>
        </w:tc>
      </w:tr>
      <w:tr w:rsidR="00AB4A1E" w:rsidRPr="00AB4A1E" w:rsidTr="00AB4A1E">
        <w:tc>
          <w:tcPr>
            <w:tcW w:w="0" w:type="auto"/>
          </w:tcPr>
          <w:p w:rsidR="00AB4A1E" w:rsidRPr="00AB4A1E" w:rsidRDefault="00AB4A1E" w:rsidP="008B7D4A">
            <w:r w:rsidRPr="00AB4A1E">
              <w:lastRenderedPageBreak/>
              <w:t>20100618</w:t>
            </w:r>
          </w:p>
        </w:tc>
        <w:tc>
          <w:tcPr>
            <w:tcW w:w="0" w:type="auto"/>
          </w:tcPr>
          <w:p w:rsidR="00AB4A1E" w:rsidRPr="00AB4A1E" w:rsidRDefault="00AB4A1E" w:rsidP="008B7D4A">
            <w:r w:rsidRPr="00AB4A1E">
              <w:t>100</w:t>
            </w:r>
          </w:p>
        </w:tc>
        <w:tc>
          <w:tcPr>
            <w:tcW w:w="0" w:type="auto"/>
          </w:tcPr>
          <w:p w:rsidR="00AB4A1E" w:rsidRPr="00AB4A1E" w:rsidRDefault="00AB4A1E" w:rsidP="008B7D4A">
            <w:r w:rsidRPr="00AB4A1E">
              <w:t>15</w:t>
            </w:r>
          </w:p>
        </w:tc>
        <w:tc>
          <w:tcPr>
            <w:tcW w:w="0" w:type="auto"/>
          </w:tcPr>
          <w:p w:rsidR="00AB4A1E" w:rsidRPr="00AB4A1E" w:rsidRDefault="00AB4A1E" w:rsidP="008B7D4A">
            <w:r w:rsidRPr="00AB4A1E">
              <w:t xml:space="preserve">Referat </w:t>
            </w:r>
          </w:p>
        </w:tc>
      </w:tr>
      <w:tr w:rsidR="00AB4A1E" w:rsidRPr="00AB4A1E" w:rsidTr="00AB4A1E">
        <w:tc>
          <w:tcPr>
            <w:tcW w:w="0" w:type="auto"/>
          </w:tcPr>
          <w:p w:rsidR="00AB4A1E" w:rsidRPr="00AB4A1E" w:rsidRDefault="00AB4A1E" w:rsidP="008B7D4A">
            <w:r w:rsidRPr="00AB4A1E">
              <w:t>20100930</w:t>
            </w:r>
          </w:p>
        </w:tc>
        <w:tc>
          <w:tcPr>
            <w:tcW w:w="0" w:type="auto"/>
          </w:tcPr>
          <w:p w:rsidR="00AB4A1E" w:rsidRPr="00AB4A1E" w:rsidRDefault="00AB4A1E" w:rsidP="008B7D4A">
            <w:r w:rsidRPr="00AB4A1E">
              <w:t>101</w:t>
            </w:r>
          </w:p>
        </w:tc>
        <w:tc>
          <w:tcPr>
            <w:tcW w:w="0" w:type="auto"/>
          </w:tcPr>
          <w:p w:rsidR="00AB4A1E" w:rsidRPr="00AB4A1E" w:rsidRDefault="00AB4A1E" w:rsidP="008B7D4A">
            <w:r w:rsidRPr="00AB4A1E">
              <w:t>1</w:t>
            </w:r>
          </w:p>
        </w:tc>
        <w:tc>
          <w:tcPr>
            <w:tcW w:w="0" w:type="auto"/>
          </w:tcPr>
          <w:p w:rsidR="00AB4A1E" w:rsidRPr="00AB4A1E" w:rsidRDefault="00AB4A1E" w:rsidP="008B7D4A">
            <w:r w:rsidRPr="00AB4A1E">
              <w:t>Referat</w:t>
            </w:r>
          </w:p>
        </w:tc>
      </w:tr>
    </w:tbl>
    <w:p w:rsidR="001A7C19" w:rsidRPr="00AB4A1E" w:rsidRDefault="001A7C19" w:rsidP="00AB4A1E"/>
    <w:sectPr w:rsidR="001A7C19" w:rsidRPr="00AB4A1E" w:rsidSect="00AB4A1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4A1E"/>
    <w:rsid w:val="001A7C19"/>
    <w:rsid w:val="00AB4A1E"/>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table" w:styleId="Tabellrutenett">
    <w:name w:val="Table Grid"/>
    <w:basedOn w:val="Vanligtabell"/>
    <w:uiPriority w:val="59"/>
    <w:rsid w:val="00AB4A1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table" w:styleId="Tabellrutenett">
    <w:name w:val="Table Grid"/>
    <w:basedOn w:val="Vanligtabell"/>
    <w:uiPriority w:val="59"/>
    <w:rsid w:val="00AB4A1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1253FE59.dotm</Template>
  <TotalTime>5</TotalTime>
  <Pages>34</Pages>
  <Words>21334</Words>
  <Characters>113076</Characters>
  <Application>Microsoft Office Word</Application>
  <DocSecurity>0</DocSecurity>
  <Lines>942</Lines>
  <Paragraphs>268</Paragraphs>
  <ScaleCrop>false</ScaleCrop>
  <Company>Stortinget</Company>
  <LinksUpToDate>false</LinksUpToDate>
  <CharactersWithSpaces>134142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Solvin Sissel</dc:creator>
  <cp:lastModifiedBy>Solvin Sissel</cp:lastModifiedBy>
  <cp:revision>1</cp:revision>
  <dcterms:created xsi:type="dcterms:W3CDTF">2012-08-29T11:30:00Z</dcterms:created>
  <dcterms:modified xsi:type="dcterms:W3CDTF">2012-08-29T11:35:00Z</dcterms:modified>
</cp:coreProperties>
</file>