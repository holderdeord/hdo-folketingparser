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8D" w:rsidRDefault="00CF328D">
      <w:r>
        <w:t xml:space="preserve">NB! Kontroller dagsorden mot dagsorden i referat for sesjonen 2009-2010 FØR disse saksidene benyttes, som kontroll på </w:t>
      </w:r>
      <w:bookmarkStart w:id="0" w:name="_GoBack"/>
      <w:bookmarkEnd w:id="0"/>
      <w:r>
        <w:t>at de stemmer i forhold til kartnr og saknr i voteringsfilene!</w:t>
      </w:r>
    </w:p>
    <w:tbl>
      <w:tblPr>
        <w:tblStyle w:val="Tabellrutenett"/>
        <w:tblW w:w="0" w:type="auto"/>
        <w:tblLayout w:type="fixed"/>
        <w:tblLook w:val="04A0" w:firstRow="1" w:lastRow="0" w:firstColumn="1" w:lastColumn="0" w:noHBand="0" w:noVBand="1"/>
      </w:tblPr>
      <w:tblGrid>
        <w:gridCol w:w="1384"/>
        <w:gridCol w:w="644"/>
        <w:gridCol w:w="774"/>
        <w:gridCol w:w="850"/>
        <w:gridCol w:w="7030"/>
      </w:tblGrid>
      <w:tr w:rsidR="00F3469E" w:rsidRPr="00F3469E" w:rsidTr="00F3469E">
        <w:tc>
          <w:tcPr>
            <w:tcW w:w="1384" w:type="dxa"/>
          </w:tcPr>
          <w:p w:rsidR="00F3469E" w:rsidRPr="00F3469E" w:rsidRDefault="00F3469E" w:rsidP="00F3469E">
            <w:pPr>
              <w:rPr>
                <w:b/>
              </w:rPr>
            </w:pPr>
            <w:r w:rsidRPr="00F3469E">
              <w:rPr>
                <w:b/>
              </w:rPr>
              <w:t>Dato</w:t>
            </w:r>
          </w:p>
        </w:tc>
        <w:tc>
          <w:tcPr>
            <w:tcW w:w="644" w:type="dxa"/>
          </w:tcPr>
          <w:p w:rsidR="00F3469E" w:rsidRPr="00F3469E" w:rsidRDefault="00F3469E" w:rsidP="00F3469E">
            <w:pPr>
              <w:rPr>
                <w:b/>
              </w:rPr>
            </w:pPr>
            <w:r w:rsidRPr="00F3469E">
              <w:rPr>
                <w:b/>
              </w:rPr>
              <w:t>Kartnr</w:t>
            </w:r>
          </w:p>
        </w:tc>
        <w:tc>
          <w:tcPr>
            <w:tcW w:w="774" w:type="dxa"/>
          </w:tcPr>
          <w:p w:rsidR="00F3469E" w:rsidRPr="00F3469E" w:rsidRDefault="00F3469E" w:rsidP="00F3469E">
            <w:pPr>
              <w:rPr>
                <w:b/>
              </w:rPr>
            </w:pPr>
            <w:r w:rsidRPr="00F3469E">
              <w:rPr>
                <w:b/>
              </w:rPr>
              <w:t>SakId</w:t>
            </w:r>
          </w:p>
        </w:tc>
        <w:tc>
          <w:tcPr>
            <w:tcW w:w="850" w:type="dxa"/>
          </w:tcPr>
          <w:p w:rsidR="00F3469E" w:rsidRPr="00F3469E" w:rsidRDefault="00F3469E" w:rsidP="00F3469E">
            <w:pPr>
              <w:rPr>
                <w:b/>
              </w:rPr>
            </w:pPr>
            <w:r w:rsidRPr="00F3469E">
              <w:rPr>
                <w:b/>
              </w:rPr>
              <w:t>Saknr</w:t>
            </w:r>
          </w:p>
        </w:tc>
        <w:tc>
          <w:tcPr>
            <w:tcW w:w="7030" w:type="dxa"/>
          </w:tcPr>
          <w:p w:rsidR="00F3469E" w:rsidRPr="00F3469E" w:rsidRDefault="00F3469E" w:rsidP="00F3469E">
            <w:pPr>
              <w:rPr>
                <w:b/>
              </w:rPr>
            </w:pPr>
            <w:r w:rsidRPr="00F3469E">
              <w:rPr>
                <w:b/>
              </w:rPr>
              <w:t>Sak / interpellasjon</w:t>
            </w:r>
            <w:r>
              <w:rPr>
                <w:b/>
              </w:rPr>
              <w:t xml:space="preserve"> (korttekster)</w:t>
            </w:r>
          </w:p>
        </w:tc>
      </w:tr>
      <w:tr w:rsidR="00F3469E" w:rsidRPr="00F3469E" w:rsidTr="00F3469E">
        <w:tc>
          <w:tcPr>
            <w:tcW w:w="1384" w:type="dxa"/>
          </w:tcPr>
          <w:p w:rsidR="00F3469E" w:rsidRPr="00F3469E" w:rsidRDefault="00F3469E" w:rsidP="00F3469E">
            <w:r w:rsidRPr="00F3469E">
              <w:t xml:space="preserve">2009-10-07 </w:t>
            </w:r>
          </w:p>
        </w:tc>
        <w:tc>
          <w:tcPr>
            <w:tcW w:w="644" w:type="dxa"/>
          </w:tcPr>
          <w:p w:rsidR="00F3469E" w:rsidRPr="00F3469E" w:rsidRDefault="00F3469E" w:rsidP="00F3469E">
            <w:r w:rsidRPr="00F3469E">
              <w:t>2</w:t>
            </w:r>
          </w:p>
        </w:tc>
        <w:tc>
          <w:tcPr>
            <w:tcW w:w="774" w:type="dxa"/>
          </w:tcPr>
          <w:p w:rsidR="00F3469E" w:rsidRPr="00F3469E" w:rsidRDefault="00F3469E" w:rsidP="00F3469E">
            <w:r w:rsidRPr="00F3469E">
              <w:t>44297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Innstilling fra fullmaktskomiteen om fullmaktene</w:t>
            </w:r>
          </w:p>
        </w:tc>
      </w:tr>
      <w:tr w:rsidR="00F3469E" w:rsidRPr="00F3469E" w:rsidTr="00F3469E">
        <w:tc>
          <w:tcPr>
            <w:tcW w:w="1384" w:type="dxa"/>
          </w:tcPr>
          <w:p w:rsidR="00F3469E" w:rsidRPr="00F3469E" w:rsidRDefault="00F3469E" w:rsidP="00F3469E">
            <w:r w:rsidRPr="00F3469E">
              <w:t xml:space="preserve">2009-10-08 </w:t>
            </w:r>
          </w:p>
        </w:tc>
        <w:tc>
          <w:tcPr>
            <w:tcW w:w="644" w:type="dxa"/>
          </w:tcPr>
          <w:p w:rsidR="00F3469E" w:rsidRPr="00F3469E" w:rsidRDefault="00F3469E" w:rsidP="00F3469E">
            <w:r w:rsidRPr="00F3469E">
              <w:t>3</w:t>
            </w:r>
          </w:p>
        </w:tc>
        <w:tc>
          <w:tcPr>
            <w:tcW w:w="774" w:type="dxa"/>
          </w:tcPr>
          <w:p w:rsidR="00F3469E" w:rsidRPr="00F3469E" w:rsidRDefault="00F3469E" w:rsidP="00F3469E">
            <w:r w:rsidRPr="00F3469E">
              <w:t>44301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presidenter og sekretærer</w:t>
            </w:r>
          </w:p>
        </w:tc>
      </w:tr>
      <w:tr w:rsidR="00F3469E" w:rsidRPr="00F3469E" w:rsidTr="00F3469E">
        <w:tc>
          <w:tcPr>
            <w:tcW w:w="1384" w:type="dxa"/>
          </w:tcPr>
          <w:p w:rsidR="00F3469E" w:rsidRPr="00F3469E" w:rsidRDefault="00F3469E" w:rsidP="00F3469E">
            <w:r w:rsidRPr="00F3469E">
              <w:t xml:space="preserve">2009-10-08 </w:t>
            </w:r>
          </w:p>
        </w:tc>
        <w:tc>
          <w:tcPr>
            <w:tcW w:w="644" w:type="dxa"/>
          </w:tcPr>
          <w:p w:rsidR="00F3469E" w:rsidRPr="00F3469E" w:rsidRDefault="00F3469E" w:rsidP="00F3469E">
            <w:r w:rsidRPr="00F3469E">
              <w:t>3</w:t>
            </w:r>
          </w:p>
        </w:tc>
        <w:tc>
          <w:tcPr>
            <w:tcW w:w="774" w:type="dxa"/>
          </w:tcPr>
          <w:p w:rsidR="00F3469E" w:rsidRPr="00F3469E" w:rsidRDefault="00F3469E" w:rsidP="00F3469E">
            <w:r w:rsidRPr="00F3469E">
              <w:t>44302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Valg av medlemmer til valgkomiteen</w:t>
            </w:r>
          </w:p>
        </w:tc>
      </w:tr>
      <w:tr w:rsidR="00F3469E" w:rsidRPr="00F3469E" w:rsidTr="00F3469E">
        <w:tc>
          <w:tcPr>
            <w:tcW w:w="1384" w:type="dxa"/>
          </w:tcPr>
          <w:p w:rsidR="00F3469E" w:rsidRPr="00F3469E" w:rsidRDefault="00F3469E" w:rsidP="00F3469E">
            <w:r w:rsidRPr="00F3469E">
              <w:t xml:space="preserve">2009-10-12 </w:t>
            </w:r>
          </w:p>
        </w:tc>
        <w:tc>
          <w:tcPr>
            <w:tcW w:w="644" w:type="dxa"/>
          </w:tcPr>
          <w:p w:rsidR="00F3469E" w:rsidRPr="00F3469E" w:rsidRDefault="00F3469E" w:rsidP="00F3469E">
            <w:r w:rsidRPr="00F3469E">
              <w:t>4</w:t>
            </w:r>
          </w:p>
        </w:tc>
        <w:tc>
          <w:tcPr>
            <w:tcW w:w="774" w:type="dxa"/>
          </w:tcPr>
          <w:p w:rsidR="00F3469E" w:rsidRPr="00F3469E" w:rsidRDefault="00F3469E" w:rsidP="00F3469E">
            <w:r w:rsidRPr="00F3469E">
              <w:t>44306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Trontalen</w:t>
            </w:r>
          </w:p>
        </w:tc>
      </w:tr>
      <w:tr w:rsidR="00F3469E" w:rsidRPr="00F3469E" w:rsidTr="00F3469E">
        <w:tc>
          <w:tcPr>
            <w:tcW w:w="1384" w:type="dxa"/>
          </w:tcPr>
          <w:p w:rsidR="00F3469E" w:rsidRPr="00F3469E" w:rsidRDefault="00F3469E" w:rsidP="00F3469E">
            <w:r w:rsidRPr="00F3469E">
              <w:t xml:space="preserve">2009-10-13 </w:t>
            </w:r>
          </w:p>
        </w:tc>
        <w:tc>
          <w:tcPr>
            <w:tcW w:w="644" w:type="dxa"/>
          </w:tcPr>
          <w:p w:rsidR="00F3469E" w:rsidRPr="00F3469E" w:rsidRDefault="00F3469E" w:rsidP="00F3469E">
            <w:r w:rsidRPr="00F3469E">
              <w:t>5</w:t>
            </w:r>
          </w:p>
        </w:tc>
        <w:tc>
          <w:tcPr>
            <w:tcW w:w="774" w:type="dxa"/>
          </w:tcPr>
          <w:p w:rsidR="00F3469E" w:rsidRPr="00F3469E" w:rsidRDefault="00F3469E" w:rsidP="00F3469E">
            <w:r w:rsidRPr="00F3469E">
              <w:t>44307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Finanstalen</w:t>
            </w:r>
          </w:p>
        </w:tc>
      </w:tr>
      <w:tr w:rsidR="00F3469E" w:rsidRPr="00F3469E" w:rsidTr="00F3469E">
        <w:tc>
          <w:tcPr>
            <w:tcW w:w="1384" w:type="dxa"/>
          </w:tcPr>
          <w:p w:rsidR="00F3469E" w:rsidRPr="00F3469E" w:rsidRDefault="00F3469E" w:rsidP="00F3469E">
            <w:r w:rsidRPr="00F3469E">
              <w:t xml:space="preserve">2009-10-21 </w:t>
            </w:r>
          </w:p>
        </w:tc>
        <w:tc>
          <w:tcPr>
            <w:tcW w:w="644" w:type="dxa"/>
          </w:tcPr>
          <w:p w:rsidR="00F3469E" w:rsidRPr="00F3469E" w:rsidRDefault="00F3469E" w:rsidP="00F3469E">
            <w:r w:rsidRPr="00F3469E">
              <w:t>6</w:t>
            </w:r>
          </w:p>
        </w:tc>
        <w:tc>
          <w:tcPr>
            <w:tcW w:w="774" w:type="dxa"/>
          </w:tcPr>
          <w:p w:rsidR="00F3469E" w:rsidRPr="00F3469E" w:rsidRDefault="00F3469E" w:rsidP="00F3469E">
            <w:r w:rsidRPr="00F3469E">
              <w:t>44507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EFTA-parlamentarikerkomiteene og Den felles EØS-parlamentarikerkomiteen</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Fordeling av rammeområder med budsjettkapitler for 2010</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Nordisk Råd</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44508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Europaparlamentet</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44509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Europarådets parlamentariske forsamling</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NATO-parlamentarikerforsamlingen</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Organisasjonen for sikkerhet og samarbeid i Europa (OSSE)</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Den vesteuropeiske union</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44513</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Den Interparlamentariske Union (IPU)</w:t>
            </w:r>
          </w:p>
        </w:tc>
      </w:tr>
      <w:tr w:rsidR="00F3469E" w:rsidRPr="00F3469E" w:rsidTr="00F3469E">
        <w:tc>
          <w:tcPr>
            <w:tcW w:w="1384" w:type="dxa"/>
          </w:tcPr>
          <w:p w:rsidR="00F3469E" w:rsidRPr="00F3469E" w:rsidRDefault="00F3469E" w:rsidP="00F3469E">
            <w:r w:rsidRPr="00F3469E">
              <w:t xml:space="preserve">2009-10-22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44514</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Delegasjon for arktisk parlamentarisk samarbeid</w:t>
            </w:r>
          </w:p>
        </w:tc>
      </w:tr>
      <w:tr w:rsidR="00F3469E" w:rsidRPr="00F3469E" w:rsidTr="00F3469E">
        <w:tc>
          <w:tcPr>
            <w:tcW w:w="1384" w:type="dxa"/>
          </w:tcPr>
          <w:p w:rsidR="00F3469E" w:rsidRPr="00F3469E" w:rsidRDefault="00F3469E" w:rsidP="00F3469E">
            <w:r w:rsidRPr="00F3469E">
              <w:t xml:space="preserve">2009-11-03 </w:t>
            </w:r>
          </w:p>
        </w:tc>
        <w:tc>
          <w:tcPr>
            <w:tcW w:w="644" w:type="dxa"/>
          </w:tcPr>
          <w:p w:rsidR="00F3469E" w:rsidRPr="00F3469E" w:rsidRDefault="00F3469E" w:rsidP="00F3469E">
            <w:r w:rsidRPr="00F3469E">
              <w:t>8</w:t>
            </w:r>
          </w:p>
        </w:tc>
        <w:tc>
          <w:tcPr>
            <w:tcW w:w="774" w:type="dxa"/>
          </w:tcPr>
          <w:p w:rsidR="00F3469E" w:rsidRPr="00F3469E" w:rsidRDefault="00F3469E" w:rsidP="00F3469E">
            <w:r w:rsidRPr="00F3469E">
              <w:t>44428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Regjeringen har planer om å øke _bruken av private sykehus_ for å få ned helsekøene, og hvordan de regionale helseforetakene i tilfelle skal følge opp dette</w:t>
            </w:r>
          </w:p>
        </w:tc>
      </w:tr>
      <w:tr w:rsidR="00F3469E" w:rsidRPr="00F3469E" w:rsidTr="00F3469E">
        <w:tc>
          <w:tcPr>
            <w:tcW w:w="1384" w:type="dxa"/>
          </w:tcPr>
          <w:p w:rsidR="00F3469E" w:rsidRPr="00F3469E" w:rsidRDefault="00F3469E" w:rsidP="00F3469E">
            <w:r w:rsidRPr="00F3469E">
              <w:t xml:space="preserve">2009-11-05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44573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2009-11-05 </w:t>
            </w:r>
          </w:p>
        </w:tc>
        <w:tc>
          <w:tcPr>
            <w:tcW w:w="644" w:type="dxa"/>
          </w:tcPr>
          <w:p w:rsidR="00F3469E" w:rsidRPr="00F3469E" w:rsidRDefault="00F3469E" w:rsidP="00F3469E">
            <w:r w:rsidRPr="00F3469E">
              <w:t>11</w:t>
            </w:r>
          </w:p>
        </w:tc>
        <w:tc>
          <w:tcPr>
            <w:tcW w:w="774" w:type="dxa"/>
          </w:tcPr>
          <w:p w:rsidR="00F3469E" w:rsidRPr="00F3469E" w:rsidRDefault="00F3469E" w:rsidP="00F3469E">
            <w:r w:rsidRPr="00F3469E">
              <w:t>44682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og suppleringsvalg av medlemmer og varamedlemmer til valgkomiteen</w:t>
            </w:r>
          </w:p>
        </w:tc>
      </w:tr>
      <w:tr w:rsidR="00F3469E" w:rsidRPr="00F3469E" w:rsidTr="00F3469E">
        <w:tc>
          <w:tcPr>
            <w:tcW w:w="1384" w:type="dxa"/>
          </w:tcPr>
          <w:p w:rsidR="00F3469E" w:rsidRPr="00F3469E" w:rsidRDefault="00F3469E" w:rsidP="00F3469E">
            <w:r w:rsidRPr="00F3469E">
              <w:t xml:space="preserve">2009-11-05 </w:t>
            </w:r>
          </w:p>
        </w:tc>
        <w:tc>
          <w:tcPr>
            <w:tcW w:w="644" w:type="dxa"/>
          </w:tcPr>
          <w:p w:rsidR="00F3469E" w:rsidRPr="00F3469E" w:rsidRDefault="00F3469E" w:rsidP="00F3469E">
            <w:r w:rsidRPr="00F3469E">
              <w:t>11</w:t>
            </w:r>
          </w:p>
        </w:tc>
        <w:tc>
          <w:tcPr>
            <w:tcW w:w="774" w:type="dxa"/>
          </w:tcPr>
          <w:p w:rsidR="00F3469E" w:rsidRPr="00F3469E" w:rsidRDefault="00F3469E" w:rsidP="00F3469E">
            <w:r w:rsidRPr="00F3469E">
              <w:t>44683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Innst. 27 S om fordeling til komiteene av rammeområder med budsjettkapitler og utkast til romertallsvedtak</w:t>
            </w:r>
          </w:p>
        </w:tc>
      </w:tr>
      <w:tr w:rsidR="00F3469E" w:rsidRPr="00F3469E" w:rsidTr="00F3469E">
        <w:tc>
          <w:tcPr>
            <w:tcW w:w="1384" w:type="dxa"/>
          </w:tcPr>
          <w:p w:rsidR="00F3469E" w:rsidRPr="00F3469E" w:rsidRDefault="00F3469E" w:rsidP="00F3469E">
            <w:r w:rsidRPr="00F3469E">
              <w:t xml:space="preserve">2009-11-10 </w:t>
            </w:r>
          </w:p>
        </w:tc>
        <w:tc>
          <w:tcPr>
            <w:tcW w:w="644" w:type="dxa"/>
          </w:tcPr>
          <w:p w:rsidR="00F3469E" w:rsidRPr="00F3469E" w:rsidRDefault="00F3469E" w:rsidP="00F3469E">
            <w:r w:rsidRPr="00F3469E">
              <w:t>12</w:t>
            </w:r>
          </w:p>
        </w:tc>
        <w:tc>
          <w:tcPr>
            <w:tcW w:w="774" w:type="dxa"/>
          </w:tcPr>
          <w:p w:rsidR="00F3469E" w:rsidRPr="00F3469E" w:rsidRDefault="00F3469E" w:rsidP="00F3469E">
            <w:r w:rsidRPr="00F3469E">
              <w:t>44696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reglene om rett til innsyn i Stortingets dokumenter</w:t>
            </w:r>
          </w:p>
        </w:tc>
      </w:tr>
      <w:tr w:rsidR="00F3469E" w:rsidRPr="00F3469E" w:rsidTr="00F3469E">
        <w:tc>
          <w:tcPr>
            <w:tcW w:w="1384" w:type="dxa"/>
          </w:tcPr>
          <w:p w:rsidR="00F3469E" w:rsidRPr="00F3469E" w:rsidRDefault="00F3469E" w:rsidP="00F3469E">
            <w:r w:rsidRPr="00F3469E">
              <w:t xml:space="preserve">2009-11-10 </w:t>
            </w:r>
          </w:p>
        </w:tc>
        <w:tc>
          <w:tcPr>
            <w:tcW w:w="644" w:type="dxa"/>
          </w:tcPr>
          <w:p w:rsidR="00F3469E" w:rsidRPr="00F3469E" w:rsidRDefault="00F3469E" w:rsidP="00F3469E">
            <w:r w:rsidRPr="00F3469E">
              <w:t>12</w:t>
            </w:r>
          </w:p>
        </w:tc>
        <w:tc>
          <w:tcPr>
            <w:tcW w:w="774" w:type="dxa"/>
          </w:tcPr>
          <w:p w:rsidR="00F3469E" w:rsidRPr="00F3469E" w:rsidRDefault="00F3469E" w:rsidP="00F3469E">
            <w:r w:rsidRPr="00F3469E">
              <w:t>43942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Tilskot til regionale flyplassar</w:t>
            </w:r>
          </w:p>
        </w:tc>
      </w:tr>
      <w:tr w:rsidR="00F3469E" w:rsidRPr="00F3469E" w:rsidTr="00F3469E">
        <w:tc>
          <w:tcPr>
            <w:tcW w:w="1384" w:type="dxa"/>
          </w:tcPr>
          <w:p w:rsidR="00F3469E" w:rsidRPr="00F3469E" w:rsidRDefault="00F3469E" w:rsidP="00F3469E">
            <w:r w:rsidRPr="00F3469E">
              <w:t xml:space="preserve">2009-11-12 </w:t>
            </w:r>
          </w:p>
        </w:tc>
        <w:tc>
          <w:tcPr>
            <w:tcW w:w="644" w:type="dxa"/>
          </w:tcPr>
          <w:p w:rsidR="00F3469E" w:rsidRPr="00F3469E" w:rsidRDefault="00F3469E" w:rsidP="00F3469E">
            <w:r w:rsidRPr="00F3469E">
              <w:t>14</w:t>
            </w:r>
          </w:p>
        </w:tc>
        <w:tc>
          <w:tcPr>
            <w:tcW w:w="774" w:type="dxa"/>
          </w:tcPr>
          <w:p w:rsidR="00F3469E" w:rsidRPr="00F3469E" w:rsidRDefault="00F3469E" w:rsidP="00F3469E">
            <w:r w:rsidRPr="00F3469E">
              <w:t>44467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 xml:space="preserve">om </w:t>
            </w:r>
            <w:proofErr w:type="gramStart"/>
            <w:r w:rsidRPr="00F3469E">
              <w:t>å</w:t>
            </w:r>
            <w:proofErr w:type="gramEnd"/>
            <w:r w:rsidRPr="00F3469E">
              <w:t xml:space="preserve"> _redusere veksten i de offentlige utgiftene og stimulere veksten i økonomien_ slik at vi kan redusere skatteregningen for våre barn og få mer ut av velferdskronene</w:t>
            </w:r>
          </w:p>
        </w:tc>
      </w:tr>
      <w:tr w:rsidR="00F3469E" w:rsidRPr="00F3469E" w:rsidTr="00F3469E">
        <w:tc>
          <w:tcPr>
            <w:tcW w:w="1384" w:type="dxa"/>
          </w:tcPr>
          <w:p w:rsidR="00F3469E" w:rsidRPr="00F3469E" w:rsidRDefault="00F3469E" w:rsidP="00F3469E">
            <w:r w:rsidRPr="00F3469E">
              <w:t xml:space="preserve">2009-11-12 </w:t>
            </w:r>
          </w:p>
        </w:tc>
        <w:tc>
          <w:tcPr>
            <w:tcW w:w="644" w:type="dxa"/>
          </w:tcPr>
          <w:p w:rsidR="00F3469E" w:rsidRPr="00F3469E" w:rsidRDefault="00F3469E" w:rsidP="00F3469E">
            <w:r w:rsidRPr="00F3469E">
              <w:t>14</w:t>
            </w:r>
          </w:p>
        </w:tc>
        <w:tc>
          <w:tcPr>
            <w:tcW w:w="774" w:type="dxa"/>
          </w:tcPr>
          <w:p w:rsidR="00F3469E" w:rsidRPr="00F3469E" w:rsidRDefault="00F3469E" w:rsidP="00F3469E">
            <w:r w:rsidRPr="00F3469E">
              <w:t>44377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hva som gjøres for å dekke _behovet for omsorgsplasser_</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44788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Regulering av lønnen for Høyesteretts medlemmer</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44687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Utenriksministerens redegjørelse om viktige EU- og EØS-saker</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44382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Forelegg for Stortinget av overenskomster inngått med fremmede makter i 2008</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44432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hvordan utenriksministeren ser på den senere tids _utvikling i Afghanistan_, og om det er behov for en justering av strategien</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44532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DnB NOR ASA - Statlig deltakelse i kapitalforhøyelse</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44218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44298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Lønnsnemndbehandling av arbeidstvisten i Norsk Luftambulanse</w:t>
            </w:r>
          </w:p>
        </w:tc>
      </w:tr>
      <w:tr w:rsidR="00F3469E" w:rsidRPr="00F3469E" w:rsidTr="00F3469E">
        <w:tc>
          <w:tcPr>
            <w:tcW w:w="1384" w:type="dxa"/>
          </w:tcPr>
          <w:p w:rsidR="00F3469E" w:rsidRPr="00F3469E" w:rsidRDefault="00F3469E" w:rsidP="00F3469E">
            <w:r w:rsidRPr="00F3469E">
              <w:t xml:space="preserve">2009-11-17 </w:t>
            </w:r>
          </w:p>
        </w:tc>
        <w:tc>
          <w:tcPr>
            <w:tcW w:w="644" w:type="dxa"/>
          </w:tcPr>
          <w:p w:rsidR="00F3469E" w:rsidRPr="00F3469E" w:rsidRDefault="00F3469E" w:rsidP="00F3469E">
            <w:r w:rsidRPr="00F3469E">
              <w:t>15</w:t>
            </w:r>
          </w:p>
        </w:tc>
        <w:tc>
          <w:tcPr>
            <w:tcW w:w="774" w:type="dxa"/>
          </w:tcPr>
          <w:p w:rsidR="00F3469E" w:rsidRPr="00F3469E" w:rsidRDefault="00F3469E" w:rsidP="00F3469E">
            <w:r w:rsidRPr="00F3469E">
              <w:t>44362</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folketrygdloven mv.</w:t>
            </w:r>
          </w:p>
        </w:tc>
      </w:tr>
      <w:tr w:rsidR="00F3469E" w:rsidRPr="00F3469E" w:rsidTr="00F3469E">
        <w:tc>
          <w:tcPr>
            <w:tcW w:w="1384" w:type="dxa"/>
          </w:tcPr>
          <w:p w:rsidR="00F3469E" w:rsidRPr="00F3469E" w:rsidRDefault="00F3469E" w:rsidP="00F3469E">
            <w:r w:rsidRPr="00F3469E">
              <w:t xml:space="preserve">2009-11-19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44778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Retningslinjer for stortingsgruppenes og uavhengige representanters bruk av tildelte midler</w:t>
            </w:r>
          </w:p>
        </w:tc>
      </w:tr>
      <w:tr w:rsidR="00F3469E" w:rsidRPr="00F3469E" w:rsidTr="00F3469E">
        <w:tc>
          <w:tcPr>
            <w:tcW w:w="1384" w:type="dxa"/>
          </w:tcPr>
          <w:p w:rsidR="00F3469E" w:rsidRPr="00F3469E" w:rsidRDefault="00F3469E" w:rsidP="00F3469E">
            <w:r w:rsidRPr="00F3469E">
              <w:t xml:space="preserve">2009-11-19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44687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Utenriksministerens redegjørelse om viktige EU- og EØS-saker</w:t>
            </w:r>
          </w:p>
        </w:tc>
      </w:tr>
      <w:tr w:rsidR="00F3469E" w:rsidRPr="00F3469E" w:rsidTr="00F3469E">
        <w:tc>
          <w:tcPr>
            <w:tcW w:w="1384" w:type="dxa"/>
          </w:tcPr>
          <w:p w:rsidR="00F3469E" w:rsidRPr="00F3469E" w:rsidRDefault="00F3469E" w:rsidP="00F3469E">
            <w:r w:rsidRPr="00F3469E">
              <w:t xml:space="preserve">2009-11-19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43978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Avtale mellom Norge og Tyskland om omgjøring av Den tyske skolen i Oslo - Max Tau til en tysk-norsk bikulturell skole</w:t>
            </w:r>
          </w:p>
        </w:tc>
      </w:tr>
      <w:tr w:rsidR="00F3469E" w:rsidRPr="00F3469E" w:rsidTr="00F3469E">
        <w:tc>
          <w:tcPr>
            <w:tcW w:w="1384" w:type="dxa"/>
          </w:tcPr>
          <w:p w:rsidR="00F3469E" w:rsidRPr="00F3469E" w:rsidRDefault="00F3469E" w:rsidP="00F3469E">
            <w:r w:rsidRPr="00F3469E">
              <w:t xml:space="preserve">2009-11-19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44304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Årsmelding for 2008 fra styret for Pensjonsordningen for stortingsrepresentanter</w:t>
            </w:r>
          </w:p>
        </w:tc>
      </w:tr>
      <w:tr w:rsidR="00F3469E" w:rsidRPr="00F3469E" w:rsidTr="00F3469E">
        <w:tc>
          <w:tcPr>
            <w:tcW w:w="1384" w:type="dxa"/>
          </w:tcPr>
          <w:p w:rsidR="00F3469E" w:rsidRPr="00F3469E" w:rsidRDefault="00F3469E" w:rsidP="00F3469E">
            <w:r w:rsidRPr="00F3469E">
              <w:t xml:space="preserve">2009-11-19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44079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Skatteavtale mellom Noreg og Slovenia</w:t>
            </w:r>
          </w:p>
        </w:tc>
      </w:tr>
      <w:tr w:rsidR="00F3469E" w:rsidRPr="00F3469E" w:rsidTr="00F3469E">
        <w:tc>
          <w:tcPr>
            <w:tcW w:w="1384" w:type="dxa"/>
          </w:tcPr>
          <w:p w:rsidR="00F3469E" w:rsidRPr="00F3469E" w:rsidRDefault="00F3469E" w:rsidP="00F3469E">
            <w:r w:rsidRPr="00F3469E">
              <w:t xml:space="preserve">2009-11-19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44080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Skatteavtale mellom Noreg og Qatar</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44307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Finanstalen</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44572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statsbudsjettet for 2010</w:t>
            </w:r>
          </w:p>
        </w:tc>
      </w:tr>
      <w:tr w:rsidR="00F3469E" w:rsidRPr="00F3469E" w:rsidTr="00F3469E">
        <w:tc>
          <w:tcPr>
            <w:tcW w:w="1384" w:type="dxa"/>
          </w:tcPr>
          <w:p w:rsidR="00F3469E" w:rsidRPr="00F3469E" w:rsidRDefault="00F3469E" w:rsidP="00F3469E">
            <w:r w:rsidRPr="00F3469E">
              <w:lastRenderedPageBreak/>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44713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44843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44427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Statsbudsjettet 2010, Gul Bok</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44358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Nasjonalbudsjettet 2010</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44356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Skatte-, avgifts- og tollvedtak for 2010</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44844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44893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Nasjonalbudsjettet 2010</w:t>
            </w:r>
          </w:p>
        </w:tc>
      </w:tr>
      <w:tr w:rsidR="00F3469E" w:rsidRPr="00F3469E" w:rsidTr="00F3469E">
        <w:tc>
          <w:tcPr>
            <w:tcW w:w="1384" w:type="dxa"/>
          </w:tcPr>
          <w:p w:rsidR="00F3469E" w:rsidRPr="00F3469E" w:rsidRDefault="00F3469E" w:rsidP="00F3469E">
            <w:r w:rsidRPr="00F3469E">
              <w:t xml:space="preserve">2009-11-26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2009-11-27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44495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Auka låneramme i Husbanken</w:t>
            </w:r>
          </w:p>
        </w:tc>
      </w:tr>
      <w:tr w:rsidR="00F3469E" w:rsidRPr="00F3469E" w:rsidTr="00F3469E">
        <w:tc>
          <w:tcPr>
            <w:tcW w:w="1384" w:type="dxa"/>
          </w:tcPr>
          <w:p w:rsidR="00F3469E" w:rsidRPr="00F3469E" w:rsidRDefault="00F3469E" w:rsidP="00F3469E">
            <w:r w:rsidRPr="00F3469E">
              <w:t xml:space="preserve">2009-11-27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44712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lov om helsetjenesten i kommunene (retting av inkurie)</w:t>
            </w:r>
          </w:p>
        </w:tc>
      </w:tr>
      <w:tr w:rsidR="00F3469E" w:rsidRPr="00F3469E" w:rsidTr="00F3469E">
        <w:tc>
          <w:tcPr>
            <w:tcW w:w="1384" w:type="dxa"/>
          </w:tcPr>
          <w:p w:rsidR="00F3469E" w:rsidRPr="00F3469E" w:rsidRDefault="00F3469E" w:rsidP="00F3469E">
            <w:r w:rsidRPr="00F3469E">
              <w:t xml:space="preserve">2009-11-27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44300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statsbudsjettet for 2009, som følge av ny influensa A (H1N1)</w:t>
            </w:r>
          </w:p>
        </w:tc>
      </w:tr>
      <w:tr w:rsidR="00F3469E" w:rsidRPr="00F3469E" w:rsidTr="00F3469E">
        <w:tc>
          <w:tcPr>
            <w:tcW w:w="1384" w:type="dxa"/>
          </w:tcPr>
          <w:p w:rsidR="00F3469E" w:rsidRPr="00F3469E" w:rsidRDefault="00F3469E" w:rsidP="00F3469E">
            <w:r w:rsidRPr="00F3469E">
              <w:t xml:space="preserve">2009-11-27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44705</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om tiltak for </w:t>
            </w:r>
            <w:proofErr w:type="gramStart"/>
            <w:r w:rsidRPr="00F3469E">
              <w:t>å</w:t>
            </w:r>
            <w:proofErr w:type="gramEnd"/>
            <w:r w:rsidRPr="00F3469E">
              <w:t xml:space="preserve"> _styrke legemiddelhåndteringen_, med bakgrunn i at det er avdekket et omfang av avvik fra kravene ved sykehjem og at det oppstår feilmedisinering i om lag 20 pst. av alle behandlingsforløp</w:t>
            </w:r>
          </w:p>
        </w:tc>
      </w:tr>
      <w:tr w:rsidR="00F3469E" w:rsidRPr="00F3469E" w:rsidTr="00F3469E">
        <w:tc>
          <w:tcPr>
            <w:tcW w:w="1384" w:type="dxa"/>
          </w:tcPr>
          <w:p w:rsidR="00F3469E" w:rsidRPr="00F3469E" w:rsidRDefault="00F3469E" w:rsidP="00F3469E">
            <w:r w:rsidRPr="00F3469E">
              <w:t xml:space="preserve">2009-11-27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44653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hvorvidt den klare føringen om en sterk, myndig og kompetent førstelinjetjeneste er fullt ut ivaretatt i _gjennomføringen av Nav-reformen_</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44591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tiltak for å begrense ytterligere _nedtrapping og tap av kompetanse i oljeleverandørindustrien_</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44635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 xml:space="preserve">om tiltak for </w:t>
            </w:r>
            <w:proofErr w:type="gramStart"/>
            <w:r w:rsidRPr="00F3469E">
              <w:t>å</w:t>
            </w:r>
            <w:proofErr w:type="gramEnd"/>
            <w:r w:rsidRPr="00F3469E">
              <w:t xml:space="preserve"> _redusere sykefraværet_ i arbeidet med ny IA-avtale</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44643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igjen å styrke _Norges konkurransekraft internasjonalt_, med henvisning til en vedvarende og markert svekkelse og bekymring over sterk vekst i offentlige utgifter</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44298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Lønnsnemndbehandling av arbeidstvisten i Norsk Luftambulanse</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44362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folketrygdloven mv.</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44357</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Skatte- og avgiftsopplegget 2010</w:t>
            </w:r>
          </w:p>
        </w:tc>
      </w:tr>
      <w:tr w:rsidR="00F3469E" w:rsidRPr="00F3469E" w:rsidTr="00F3469E">
        <w:tc>
          <w:tcPr>
            <w:tcW w:w="1384" w:type="dxa"/>
          </w:tcPr>
          <w:p w:rsidR="00F3469E" w:rsidRPr="00F3469E" w:rsidRDefault="00F3469E" w:rsidP="00F3469E">
            <w:r w:rsidRPr="00F3469E">
              <w:t xml:space="preserve">2009-12-01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44712</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Endringer i lov om helsetjenesten i kommunene (retting av inkurie)</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44904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Miljø- og utviklingsministers redegjørelse om status og framdrift i klimaforhandlingene</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44940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Riksvalgstyrets avgjørelse av klage ved stortingsvalget 2009</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44521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44517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44847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44406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44798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44078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Videreutvikling av Schengen-regelverket</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44371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Endringar i domstolloven mv.</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43902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Årsrapport fra Stortingets billighetserstatningsutvalg</w:t>
            </w:r>
          </w:p>
        </w:tc>
      </w:tr>
      <w:tr w:rsidR="00F3469E" w:rsidRPr="00F3469E" w:rsidTr="00F3469E">
        <w:tc>
          <w:tcPr>
            <w:tcW w:w="1384" w:type="dxa"/>
          </w:tcPr>
          <w:p w:rsidR="00F3469E" w:rsidRPr="00F3469E" w:rsidRDefault="00F3469E" w:rsidP="00F3469E">
            <w:r w:rsidRPr="00F3469E">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44217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Tilleggsbevilgning som følge av flere asylsøkere</w:t>
            </w:r>
          </w:p>
        </w:tc>
      </w:tr>
      <w:tr w:rsidR="00F3469E" w:rsidRPr="00F3469E" w:rsidTr="00F3469E">
        <w:tc>
          <w:tcPr>
            <w:tcW w:w="1384" w:type="dxa"/>
          </w:tcPr>
          <w:p w:rsidR="00F3469E" w:rsidRPr="00F3469E" w:rsidRDefault="00F3469E" w:rsidP="00F3469E">
            <w:r w:rsidRPr="00F3469E">
              <w:lastRenderedPageBreak/>
              <w:t xml:space="preserve">2009-12-03 </w:t>
            </w:r>
          </w:p>
        </w:tc>
        <w:tc>
          <w:tcPr>
            <w:tcW w:w="644" w:type="dxa"/>
          </w:tcPr>
          <w:p w:rsidR="00F3469E" w:rsidRPr="00F3469E" w:rsidRDefault="00F3469E" w:rsidP="00F3469E">
            <w:r w:rsidRPr="00F3469E">
              <w:t>23</w:t>
            </w:r>
          </w:p>
        </w:tc>
        <w:tc>
          <w:tcPr>
            <w:tcW w:w="774" w:type="dxa"/>
          </w:tcPr>
          <w:p w:rsidR="00F3469E" w:rsidRPr="00F3469E" w:rsidRDefault="00F3469E" w:rsidP="00F3469E">
            <w:r w:rsidRPr="00F3469E">
              <w:t>44360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Endringer i utlendingslovgivningen</w:t>
            </w:r>
          </w:p>
        </w:tc>
      </w:tr>
      <w:tr w:rsidR="00F3469E" w:rsidRPr="00F3469E" w:rsidTr="00F3469E">
        <w:tc>
          <w:tcPr>
            <w:tcW w:w="1384" w:type="dxa"/>
          </w:tcPr>
          <w:p w:rsidR="00F3469E" w:rsidRPr="00F3469E" w:rsidRDefault="00F3469E" w:rsidP="00F3469E">
            <w:r w:rsidRPr="00F3469E">
              <w:t xml:space="preserve">2009-12-04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44974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Stortingets forretningsorden mv.</w:t>
            </w:r>
          </w:p>
        </w:tc>
      </w:tr>
      <w:tr w:rsidR="00F3469E" w:rsidRPr="00F3469E" w:rsidTr="00F3469E">
        <w:tc>
          <w:tcPr>
            <w:tcW w:w="1384" w:type="dxa"/>
          </w:tcPr>
          <w:p w:rsidR="00F3469E" w:rsidRPr="00F3469E" w:rsidRDefault="00F3469E" w:rsidP="00F3469E">
            <w:r w:rsidRPr="00F3469E">
              <w:t xml:space="preserve">2009-12-04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44904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Miljø- og utviklingsministers redegjørelse om status og framdrift i klimaforhandlingene</w:t>
            </w:r>
          </w:p>
        </w:tc>
      </w:tr>
      <w:tr w:rsidR="00F3469E" w:rsidRPr="00F3469E" w:rsidTr="00F3469E">
        <w:tc>
          <w:tcPr>
            <w:tcW w:w="1384" w:type="dxa"/>
          </w:tcPr>
          <w:p w:rsidR="00F3469E" w:rsidRPr="00F3469E" w:rsidRDefault="00F3469E" w:rsidP="00F3469E">
            <w:r w:rsidRPr="00F3469E">
              <w:t xml:space="preserve">2009-12-04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44375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opptrapping av norsk klimapolitikk</w:t>
            </w:r>
          </w:p>
        </w:tc>
      </w:tr>
      <w:tr w:rsidR="00F3469E" w:rsidRPr="00F3469E" w:rsidTr="00F3469E">
        <w:tc>
          <w:tcPr>
            <w:tcW w:w="1384" w:type="dxa"/>
          </w:tcPr>
          <w:p w:rsidR="00F3469E" w:rsidRPr="00F3469E" w:rsidRDefault="00F3469E" w:rsidP="00F3469E">
            <w:r w:rsidRPr="00F3469E">
              <w:t xml:space="preserve">2009-12-04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44622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hvilke konkrete innspill Regjeringen har til handlingsplanen for _EUs arbeid på justis- og innvandringsfeltet_</w:t>
            </w:r>
          </w:p>
        </w:tc>
      </w:tr>
      <w:tr w:rsidR="00F3469E" w:rsidRPr="00F3469E" w:rsidTr="00F3469E">
        <w:tc>
          <w:tcPr>
            <w:tcW w:w="1384" w:type="dxa"/>
          </w:tcPr>
          <w:p w:rsidR="00F3469E" w:rsidRPr="00F3469E" w:rsidRDefault="00F3469E" w:rsidP="00F3469E">
            <w:r w:rsidRPr="00F3469E">
              <w:t xml:space="preserve">2009-12-04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44612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å styrke bedriftene og trygge arbeidsplassene i _verftsindustrien og leverandørindustrien til offshoresektoren_</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44520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44415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44801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43432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Riksrevisjonens undersøking om ansvaret for freda og verneverdige bygningar</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43433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Personer med funksjonsnedsettelser</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43901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Levering av ambulansetjenester</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43900</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Forvaltning av barnehagetjenestene</w:t>
            </w:r>
          </w:p>
        </w:tc>
      </w:tr>
      <w:tr w:rsidR="00F3469E" w:rsidRPr="00F3469E" w:rsidTr="00F3469E">
        <w:tc>
          <w:tcPr>
            <w:tcW w:w="1384" w:type="dxa"/>
          </w:tcPr>
          <w:p w:rsidR="00F3469E" w:rsidRPr="00F3469E" w:rsidRDefault="00F3469E" w:rsidP="00F3469E">
            <w:r w:rsidRPr="00F3469E">
              <w:t xml:space="preserve">2009-12-07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44771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tiltak for å styrke _lærerens autoritet i klasserommet_, samt ledelsesfunksjonen ved skolene</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44522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44402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43984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Legemidler til mennesker og dyr</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43980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Utgangsstoffer for narkotika m.m.</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44403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legemiddelloven</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44531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folketrygdloven og helseregisterloven m.m.</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44574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patentlova</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44526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44848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44393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44361</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Lov om sosiale tjenester i arbeids- og velferdsforvaltningen</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44882</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Endringer i folketrygdloven mv.</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44571</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Endringar i lov om Statens pensjonsfond</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44494</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Skattesaker mellom Norge og Bermuda</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44905</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Oversendelsesforslag om å heve grensen for lønnsoppgaveplikt i frivillige organisasjoner.</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44906</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Oversendelsesforslag om fradragsnekt.</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44907</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Oversendelsesforslag om ansvarliggjøring av kjøper.</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44908</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Oversendelsesforslag om å heve grensen for lønnsoppgaveplikt.</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44909</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Oversendelsesforslag om forskrift til skatteloven.</w:t>
            </w:r>
          </w:p>
        </w:tc>
      </w:tr>
      <w:tr w:rsidR="00F3469E" w:rsidRPr="00F3469E" w:rsidTr="00F3469E">
        <w:tc>
          <w:tcPr>
            <w:tcW w:w="1384" w:type="dxa"/>
          </w:tcPr>
          <w:p w:rsidR="00F3469E" w:rsidRPr="00F3469E" w:rsidRDefault="00F3469E" w:rsidP="00F3469E">
            <w:r w:rsidRPr="00F3469E">
              <w:t xml:space="preserve">2009-12-08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44910</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Oversendelsesforslag om endringer i eiendomsskatteloven.</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44729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av Prop. 1 S om statsbudsjettet for 2010</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44523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44842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44825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44823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44796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44518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44387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Svalbardbudsjettet 2010</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44422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2009-12-09 </w:t>
            </w:r>
          </w:p>
        </w:tc>
        <w:tc>
          <w:tcPr>
            <w:tcW w:w="644" w:type="dxa"/>
          </w:tcPr>
          <w:p w:rsidR="00F3469E" w:rsidRPr="00F3469E" w:rsidRDefault="00F3469E" w:rsidP="00F3469E">
            <w:r w:rsidRPr="00F3469E">
              <w:t>27</w:t>
            </w:r>
          </w:p>
        </w:tc>
        <w:tc>
          <w:tcPr>
            <w:tcW w:w="774" w:type="dxa"/>
          </w:tcPr>
          <w:p w:rsidR="00F3469E" w:rsidRPr="00F3469E" w:rsidRDefault="00F3469E" w:rsidP="00F3469E">
            <w:r w:rsidRPr="00F3469E">
              <w:t>44401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43833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Forslag til pensjonsordninger for stortingspensjonene mv.</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44524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44661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Slepeberedskap Sørlandet</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44416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45017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lastRenderedPageBreak/>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44828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43941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Utbygging og finansiering av rv 78</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44082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Utbygging og finansiering av Samferdselspakke for Kristiansandsregionen fase 1</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44555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"datalagringsdirektivet"</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44398</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 i akvakulturloven</w:t>
            </w:r>
          </w:p>
        </w:tc>
      </w:tr>
      <w:tr w:rsidR="00F3469E" w:rsidRPr="00F3469E" w:rsidTr="00F3469E">
        <w:tc>
          <w:tcPr>
            <w:tcW w:w="1384" w:type="dxa"/>
          </w:tcPr>
          <w:p w:rsidR="00F3469E" w:rsidRPr="00F3469E" w:rsidRDefault="00F3469E" w:rsidP="00F3469E">
            <w:r w:rsidRPr="00F3469E">
              <w:t xml:space="preserve">2009-12-10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43859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Fiskeriavtalane Noreg har inngått med andre land</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44527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44845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44799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44822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44710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lov om Statens Pensjonskasse m.m.</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44797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44367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Lov om pensjonsordning for oppdragstaker i statlig beredskaps- eller familiehjem</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44368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lov om Statens Pensjonskasse</w:t>
            </w:r>
          </w:p>
        </w:tc>
      </w:tr>
      <w:tr w:rsidR="00F3469E" w:rsidRPr="00F3469E" w:rsidTr="00F3469E">
        <w:tc>
          <w:tcPr>
            <w:tcW w:w="1384" w:type="dxa"/>
          </w:tcPr>
          <w:p w:rsidR="00F3469E" w:rsidRPr="00F3469E" w:rsidRDefault="00F3469E" w:rsidP="00F3469E">
            <w:r w:rsidRPr="00F3469E">
              <w:t xml:space="preserve">2009-12-11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44639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utlendingsloven</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45116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Stortingets ombudsmann for forvaltningen</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45117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Valg av medlemmer og varamedlemmer til Kringkastingsrådet</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45118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Valg av medlemmer og varamedlemmer til Ombudsmannsnemnda for Forsvaret og Ombudsmannsnemnda for sivile vernepliktige</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45119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Valg av riksrevisorer med varamedlemmer</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45120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Valg av medlemmer og varamedlemmer til Norges Banks representantskap</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44519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44411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44410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44390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omorganisering og fristilling av Innovasjon Norge</w:t>
            </w:r>
          </w:p>
        </w:tc>
      </w:tr>
      <w:tr w:rsidR="00F3469E" w:rsidRPr="00F3469E" w:rsidTr="00F3469E">
        <w:tc>
          <w:tcPr>
            <w:tcW w:w="1384" w:type="dxa"/>
          </w:tcPr>
          <w:p w:rsidR="00F3469E" w:rsidRPr="00F3469E" w:rsidRDefault="00F3469E" w:rsidP="00F3469E">
            <w:r w:rsidRPr="00F3469E">
              <w:t xml:space="preserve">2009-12-14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44565</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Riksrevisjonens rapport om den årlige revisjon for 2008</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44846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av statsbudsjettet for 2010</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44525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44409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44794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2009</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44800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statsbudsjettet for 2009</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44417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EØS-komiteens beslutning om forbrukervern</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44397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 av Prop. 1 S om statsbudsjettet for 2010 (Saldering mv)</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44429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Bevilgninger på statsbudsjettet 2010</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44711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Fullmakt til å ta opp statslån o.a.</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44641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Skattesaker mellom Norge og Caymanøyene</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44642</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Skattesaker mellom Norge og De britiske jomfruøyene</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42488</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Klimautfordringene - landbruket en del av løsningen</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42501</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Verksemda i Avinor AS</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44883</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Låneopptak for Oslopakke 3 i 2010</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44371</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Endringar i domstolloven mv.</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44360</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utlendingslovgivningen</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44403</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Endringer i legemiddelloven</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44531</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Endringer i folketrygdloven og helseregisterloven m.m.</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44574</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Endringar i patentlova</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44361</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Lov om sosiale tjenester i arbeids- og velferdsforvaltningen</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44882</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Endringer i folketrygdloven mv.</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44571</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Endringar i lov om Statens pensjonsfond</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44398</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Endring i akvakulturloven</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44710</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Endringer i lov om Statens Pensjonskasse m.m.</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44367</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Lov om pensjonsordning for oppdragstaker i statlig beredskaps- eller familiehjem</w:t>
            </w:r>
          </w:p>
        </w:tc>
      </w:tr>
      <w:tr w:rsidR="00F3469E" w:rsidRPr="00F3469E" w:rsidTr="00F3469E">
        <w:tc>
          <w:tcPr>
            <w:tcW w:w="1384" w:type="dxa"/>
          </w:tcPr>
          <w:p w:rsidR="00F3469E" w:rsidRPr="00F3469E" w:rsidRDefault="00F3469E" w:rsidP="00F3469E">
            <w:r w:rsidRPr="00F3469E">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44368</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Endringer i lov om Statens Pensjonskasse</w:t>
            </w:r>
          </w:p>
        </w:tc>
      </w:tr>
      <w:tr w:rsidR="00F3469E" w:rsidRPr="00F3469E" w:rsidTr="00F3469E">
        <w:tc>
          <w:tcPr>
            <w:tcW w:w="1384" w:type="dxa"/>
          </w:tcPr>
          <w:p w:rsidR="00F3469E" w:rsidRPr="00F3469E" w:rsidRDefault="00F3469E" w:rsidP="00F3469E">
            <w:r w:rsidRPr="00F3469E">
              <w:lastRenderedPageBreak/>
              <w:t xml:space="preserve">2009-12-15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44639</w:t>
            </w:r>
          </w:p>
        </w:tc>
        <w:tc>
          <w:tcPr>
            <w:tcW w:w="850" w:type="dxa"/>
          </w:tcPr>
          <w:p w:rsidR="00F3469E" w:rsidRPr="00F3469E" w:rsidRDefault="00F3469E" w:rsidP="00F3469E">
            <w:r w:rsidRPr="00F3469E">
              <w:t>24</w:t>
            </w:r>
          </w:p>
        </w:tc>
        <w:tc>
          <w:tcPr>
            <w:tcW w:w="7030" w:type="dxa"/>
          </w:tcPr>
          <w:p w:rsidR="00F3469E" w:rsidRPr="00F3469E" w:rsidRDefault="00F3469E" w:rsidP="00F3469E">
            <w:r w:rsidRPr="00F3469E">
              <w:t>Endringer i utlendingsloven</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44396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Ny saldering av statsbudsjettet 2009</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44369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Datatilsynets og Personvernnemndas årsmeldingar for 2008</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44891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Oversendelsesforslag om å åpne for internering av utlendinger.</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45047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Oversendelsesforslag om lov som integrerer de kommunale oppgaver som tillegges Nav.</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45048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om enslige forsørgere sammenlignet med foreldrepar sett i lys av utviklingen siden overgangsstønaden ble innført.</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45085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Oversendelsesforslag om inntektene fra vederlag for tildeling av økt produksjonskapasitet i oppdrettsnæringen.</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45086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Oversendelsesforslag om maksimalt tillatte biomasse (MTB) for oppdrett av laks, ørret og regnbueørret.</w:t>
            </w:r>
          </w:p>
        </w:tc>
      </w:tr>
      <w:tr w:rsidR="00F3469E" w:rsidRPr="00F3469E" w:rsidTr="00F3469E">
        <w:tc>
          <w:tcPr>
            <w:tcW w:w="1384" w:type="dxa"/>
          </w:tcPr>
          <w:p w:rsidR="00F3469E" w:rsidRPr="00F3469E" w:rsidRDefault="00F3469E" w:rsidP="00F3469E">
            <w:r w:rsidRPr="00F3469E">
              <w:t xml:space="preserve">2009-12-17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45087</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Oversendelsesforslag om slakting av laks angrepet av lakselus.</w:t>
            </w:r>
          </w:p>
        </w:tc>
      </w:tr>
      <w:tr w:rsidR="00F3469E" w:rsidRPr="00F3469E" w:rsidTr="00F3469E">
        <w:tc>
          <w:tcPr>
            <w:tcW w:w="1384" w:type="dxa"/>
          </w:tcPr>
          <w:p w:rsidR="00F3469E" w:rsidRPr="00F3469E" w:rsidRDefault="00F3469E" w:rsidP="00F3469E">
            <w:r w:rsidRPr="00F3469E">
              <w:t xml:space="preserve">2010-01-07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44299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Nordisk samarbeidd</w:t>
            </w:r>
          </w:p>
        </w:tc>
      </w:tr>
      <w:tr w:rsidR="00F3469E" w:rsidRPr="00F3469E" w:rsidTr="00F3469E">
        <w:tc>
          <w:tcPr>
            <w:tcW w:w="1384" w:type="dxa"/>
          </w:tcPr>
          <w:p w:rsidR="00F3469E" w:rsidRPr="00F3469E" w:rsidRDefault="00F3469E" w:rsidP="00F3469E">
            <w:r w:rsidRPr="00F3469E">
              <w:t xml:space="preserve">2010-01-07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44189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Årsrapport fra Stortingets delegasjon til Nordisk Råd</w:t>
            </w:r>
          </w:p>
        </w:tc>
      </w:tr>
      <w:tr w:rsidR="00F3469E" w:rsidRPr="00F3469E" w:rsidTr="00F3469E">
        <w:tc>
          <w:tcPr>
            <w:tcW w:w="1384" w:type="dxa"/>
          </w:tcPr>
          <w:p w:rsidR="00F3469E" w:rsidRPr="00F3469E" w:rsidRDefault="00F3469E" w:rsidP="00F3469E">
            <w:r w:rsidRPr="00F3469E">
              <w:t xml:space="preserve">2010-01-07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45020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sikre _næringsmiddelindustrien rammebetingelser_ som er på linje med våre viktigste konkurrentland, med henvisning til at konkurransen i matvaremarkedet styrkes</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44426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Anmodnings- og utredningsvedtak</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44730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Riksrevisjonens oppfølging av forvaltningsrevisjoner som er behandlet av Stortinget</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44735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Statsrådsprotokollene</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44795</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 av skatteavtala mellom Noreg og Belgia</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44884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Skatteavtalen mellom Norge og Luxembourg</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44967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Endringsprotokoll til skatteavtalen mellom Norge og Singapore</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44969</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Endringsprotokoll med tilleggsprotokoll til skatteavtalen mellom Norge og Østerrike</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44970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Skatteavtale mellom Norge og Polen</w:t>
            </w:r>
          </w:p>
        </w:tc>
      </w:tr>
      <w:tr w:rsidR="00F3469E" w:rsidRPr="00F3469E" w:rsidTr="00F3469E">
        <w:tc>
          <w:tcPr>
            <w:tcW w:w="1384" w:type="dxa"/>
          </w:tcPr>
          <w:p w:rsidR="00F3469E" w:rsidRPr="00F3469E" w:rsidRDefault="00F3469E" w:rsidP="00F3469E">
            <w:r w:rsidRPr="00F3469E">
              <w:t xml:space="preserve">2010-01-12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44755</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legge til rette for et moderne skoletilbud med et tett _samarbeid mellom bedrifter, skolen og forskningen_, med eksempel i Ullern videregående skole som skal bli del av en innovasjonspark</w:t>
            </w:r>
          </w:p>
        </w:tc>
      </w:tr>
      <w:tr w:rsidR="00F3469E" w:rsidRPr="00F3469E" w:rsidTr="00F3469E">
        <w:tc>
          <w:tcPr>
            <w:tcW w:w="1384" w:type="dxa"/>
          </w:tcPr>
          <w:p w:rsidR="00F3469E" w:rsidRPr="00F3469E" w:rsidRDefault="00F3469E" w:rsidP="00F3469E">
            <w:r w:rsidRPr="00F3469E">
              <w:t xml:space="preserve">2010-01-14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43769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Særskild melding frå Sivilombodsmannen</w:t>
            </w:r>
          </w:p>
        </w:tc>
      </w:tr>
      <w:tr w:rsidR="00F3469E" w:rsidRPr="00F3469E" w:rsidTr="00F3469E">
        <w:tc>
          <w:tcPr>
            <w:tcW w:w="1384" w:type="dxa"/>
          </w:tcPr>
          <w:p w:rsidR="00F3469E" w:rsidRPr="00F3469E" w:rsidRDefault="00F3469E" w:rsidP="00F3469E">
            <w:r w:rsidRPr="00F3469E">
              <w:t xml:space="preserve">2010-01-14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44793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hvorvidt det er behov for en ny gjennomgang av _målsetting og virkemidler i legemiddelpolitikken_, da betydningen av forskning, innovasjon og muligheten til å ta i bruk nye legemidler har blitt tydeligere</w:t>
            </w:r>
          </w:p>
        </w:tc>
      </w:tr>
      <w:tr w:rsidR="00F3469E" w:rsidRPr="00F3469E" w:rsidTr="00F3469E">
        <w:tc>
          <w:tcPr>
            <w:tcW w:w="1384" w:type="dxa"/>
          </w:tcPr>
          <w:p w:rsidR="00F3469E" w:rsidRPr="00F3469E" w:rsidRDefault="00F3469E" w:rsidP="00F3469E">
            <w:r w:rsidRPr="00F3469E">
              <w:t xml:space="preserve">2010-01-14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45128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hvorvidt det ikke er prinsipielt betenkelig at stadig større _forskningsmidler bindes opp til å realisere politiske mål_ gjennom føringer og øremerkede midler i forslag til statsbudsjett</w:t>
            </w:r>
          </w:p>
        </w:tc>
      </w:tr>
      <w:tr w:rsidR="00F3469E" w:rsidRPr="00F3469E" w:rsidTr="00F3469E">
        <w:tc>
          <w:tcPr>
            <w:tcW w:w="1384" w:type="dxa"/>
          </w:tcPr>
          <w:p w:rsidR="00F3469E" w:rsidRPr="00F3469E" w:rsidRDefault="00F3469E" w:rsidP="00F3469E">
            <w:r w:rsidRPr="00F3469E">
              <w:t xml:space="preserve">2010-01-18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45160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å revidere handlingsplanen for _vold i nære relasjoner, for å fange opp diskrimineringen av innvandrerkvinner_ som ikke våger å anmelde volden eller oppsøke hjelp av frykt for å bli sendt tilbake til opprinnelseslandet</w:t>
            </w:r>
          </w:p>
        </w:tc>
      </w:tr>
      <w:tr w:rsidR="00F3469E" w:rsidRPr="00F3469E" w:rsidTr="00F3469E">
        <w:tc>
          <w:tcPr>
            <w:tcW w:w="1384" w:type="dxa"/>
          </w:tcPr>
          <w:p w:rsidR="00F3469E" w:rsidRPr="00F3469E" w:rsidRDefault="00F3469E" w:rsidP="00F3469E">
            <w:r w:rsidRPr="00F3469E">
              <w:t xml:space="preserve">2010-01-18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45019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sikre mer konkurransedyktige _rammebetingelser for reiselivsnæringen_, som er av stor betydning for mange lokalsamfunn</w:t>
            </w:r>
          </w:p>
        </w:tc>
      </w:tr>
      <w:tr w:rsidR="00F3469E" w:rsidRPr="00F3469E" w:rsidTr="00F3469E">
        <w:tc>
          <w:tcPr>
            <w:tcW w:w="1384" w:type="dxa"/>
          </w:tcPr>
          <w:p w:rsidR="00F3469E" w:rsidRPr="00F3469E" w:rsidRDefault="00F3469E" w:rsidP="00F3469E">
            <w:r w:rsidRPr="00F3469E">
              <w:t xml:space="preserve">2010-01-18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45193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_retningen EU trekker opp for fiskeripolitikken_ og hvilke konsekvenser dette får for næringen, med henvisning til at EU nylig har vedtatt forbud mot salg av selprodukter og at Norge ble utestengt fra makrellfisket</w:t>
            </w:r>
          </w:p>
        </w:tc>
      </w:tr>
      <w:tr w:rsidR="00F3469E" w:rsidRPr="00F3469E" w:rsidTr="00F3469E">
        <w:tc>
          <w:tcPr>
            <w:tcW w:w="1384" w:type="dxa"/>
          </w:tcPr>
          <w:p w:rsidR="00F3469E" w:rsidRPr="00F3469E" w:rsidRDefault="00F3469E" w:rsidP="00F3469E">
            <w:r w:rsidRPr="00F3469E">
              <w:t xml:space="preserve">2010-02-02 </w:t>
            </w:r>
          </w:p>
        </w:tc>
        <w:tc>
          <w:tcPr>
            <w:tcW w:w="644" w:type="dxa"/>
          </w:tcPr>
          <w:p w:rsidR="00F3469E" w:rsidRPr="00F3469E" w:rsidRDefault="00F3469E" w:rsidP="00F3469E">
            <w:r w:rsidRPr="00F3469E">
              <w:t>41</w:t>
            </w:r>
          </w:p>
        </w:tc>
        <w:tc>
          <w:tcPr>
            <w:tcW w:w="774" w:type="dxa"/>
          </w:tcPr>
          <w:p w:rsidR="00F3469E" w:rsidRPr="00F3469E" w:rsidRDefault="00F3469E" w:rsidP="00F3469E">
            <w:r w:rsidRPr="00F3469E">
              <w:t>45366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varamedlem til Kringkastingsrådet</w:t>
            </w:r>
          </w:p>
        </w:tc>
      </w:tr>
      <w:tr w:rsidR="00F3469E" w:rsidRPr="00F3469E" w:rsidTr="00F3469E">
        <w:tc>
          <w:tcPr>
            <w:tcW w:w="1384" w:type="dxa"/>
          </w:tcPr>
          <w:p w:rsidR="00F3469E" w:rsidRPr="00F3469E" w:rsidRDefault="00F3469E" w:rsidP="00F3469E">
            <w:r w:rsidRPr="00F3469E">
              <w:t xml:space="preserve">2010-02-02 </w:t>
            </w:r>
          </w:p>
        </w:tc>
        <w:tc>
          <w:tcPr>
            <w:tcW w:w="644" w:type="dxa"/>
          </w:tcPr>
          <w:p w:rsidR="00F3469E" w:rsidRPr="00F3469E" w:rsidRDefault="00F3469E" w:rsidP="00F3469E">
            <w:r w:rsidRPr="00F3469E">
              <w:t>41</w:t>
            </w:r>
          </w:p>
        </w:tc>
        <w:tc>
          <w:tcPr>
            <w:tcW w:w="774" w:type="dxa"/>
          </w:tcPr>
          <w:p w:rsidR="00F3469E" w:rsidRPr="00F3469E" w:rsidRDefault="00F3469E" w:rsidP="00F3469E">
            <w:r w:rsidRPr="00F3469E">
              <w:t>45152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andre aktørers _nordområdestrategier_ blir målt opp mot norske interesser og målsettinger for bruk og beskyttelse av Arktis, og om å få en klarere forståelse av nordområdebegrepet</w:t>
            </w:r>
          </w:p>
        </w:tc>
      </w:tr>
      <w:tr w:rsidR="00F3469E" w:rsidRPr="00F3469E" w:rsidTr="00F3469E">
        <w:tc>
          <w:tcPr>
            <w:tcW w:w="1384" w:type="dxa"/>
          </w:tcPr>
          <w:p w:rsidR="00F3469E" w:rsidRPr="00F3469E" w:rsidRDefault="00F3469E" w:rsidP="00F3469E">
            <w:r w:rsidRPr="00F3469E">
              <w:t xml:space="preserve">2010-02-02 </w:t>
            </w:r>
          </w:p>
        </w:tc>
        <w:tc>
          <w:tcPr>
            <w:tcW w:w="644" w:type="dxa"/>
          </w:tcPr>
          <w:p w:rsidR="00F3469E" w:rsidRPr="00F3469E" w:rsidRDefault="00F3469E" w:rsidP="00F3469E">
            <w:r w:rsidRPr="00F3469E">
              <w:t>41</w:t>
            </w:r>
          </w:p>
        </w:tc>
        <w:tc>
          <w:tcPr>
            <w:tcW w:w="774" w:type="dxa"/>
          </w:tcPr>
          <w:p w:rsidR="00F3469E" w:rsidRPr="00F3469E" w:rsidRDefault="00F3469E" w:rsidP="00F3469E">
            <w:r w:rsidRPr="00F3469E">
              <w:t>45143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ta initiativ til utreiing av eit "supernett" for framføring av _elektrisk kraft i sjøkabel_ langs kysten og til Europa</w:t>
            </w:r>
          </w:p>
        </w:tc>
      </w:tr>
      <w:tr w:rsidR="00F3469E" w:rsidRPr="00F3469E" w:rsidTr="00F3469E">
        <w:tc>
          <w:tcPr>
            <w:tcW w:w="1384" w:type="dxa"/>
          </w:tcPr>
          <w:p w:rsidR="00F3469E" w:rsidRPr="00F3469E" w:rsidRDefault="00F3469E" w:rsidP="00F3469E">
            <w:r w:rsidRPr="00F3469E">
              <w:t xml:space="preserve">2010-02-02 </w:t>
            </w:r>
          </w:p>
        </w:tc>
        <w:tc>
          <w:tcPr>
            <w:tcW w:w="644" w:type="dxa"/>
          </w:tcPr>
          <w:p w:rsidR="00F3469E" w:rsidRPr="00F3469E" w:rsidRDefault="00F3469E" w:rsidP="00F3469E">
            <w:r w:rsidRPr="00F3469E">
              <w:t>41</w:t>
            </w:r>
          </w:p>
        </w:tc>
        <w:tc>
          <w:tcPr>
            <w:tcW w:w="774" w:type="dxa"/>
          </w:tcPr>
          <w:p w:rsidR="00F3469E" w:rsidRPr="00F3469E" w:rsidRDefault="00F3469E" w:rsidP="00F3469E">
            <w:r w:rsidRPr="00F3469E">
              <w:t>45168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om hva som er gjort for å følge opp Stortingets enstemmige vedtak om </w:t>
            </w:r>
            <w:proofErr w:type="gramStart"/>
            <w:r w:rsidRPr="00F3469E">
              <w:t>å</w:t>
            </w:r>
            <w:proofErr w:type="gramEnd"/>
            <w:r w:rsidRPr="00F3469E">
              <w:t xml:space="preserve"> _styrke tilbudet for gravide, fødende og barselkvinner_ betydelig</w:t>
            </w:r>
          </w:p>
        </w:tc>
      </w:tr>
      <w:tr w:rsidR="00F3469E" w:rsidRPr="00F3469E" w:rsidTr="00F3469E">
        <w:tc>
          <w:tcPr>
            <w:tcW w:w="1384" w:type="dxa"/>
          </w:tcPr>
          <w:p w:rsidR="00F3469E" w:rsidRPr="00F3469E" w:rsidRDefault="00F3469E" w:rsidP="00F3469E">
            <w:r w:rsidRPr="00F3469E">
              <w:t xml:space="preserve">2010-02-02 </w:t>
            </w:r>
          </w:p>
        </w:tc>
        <w:tc>
          <w:tcPr>
            <w:tcW w:w="644" w:type="dxa"/>
          </w:tcPr>
          <w:p w:rsidR="00F3469E" w:rsidRPr="00F3469E" w:rsidRDefault="00F3469E" w:rsidP="00F3469E">
            <w:r w:rsidRPr="00F3469E">
              <w:t>41</w:t>
            </w:r>
          </w:p>
        </w:tc>
        <w:tc>
          <w:tcPr>
            <w:tcW w:w="774" w:type="dxa"/>
          </w:tcPr>
          <w:p w:rsidR="00F3469E" w:rsidRPr="00F3469E" w:rsidRDefault="00F3469E" w:rsidP="00F3469E">
            <w:r w:rsidRPr="00F3469E">
              <w:t>45187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å lage en handlingsplan med tiltak for å sikre _mennesker med ME, kronisk utmattelsessyndrom_, et forsvarlig helse- og omsorgstilbud</w:t>
            </w:r>
          </w:p>
        </w:tc>
      </w:tr>
      <w:tr w:rsidR="00F3469E" w:rsidRPr="00F3469E" w:rsidTr="00F3469E">
        <w:tc>
          <w:tcPr>
            <w:tcW w:w="1384" w:type="dxa"/>
          </w:tcPr>
          <w:p w:rsidR="00F3469E" w:rsidRPr="00F3469E" w:rsidRDefault="00F3469E" w:rsidP="00F3469E">
            <w:r w:rsidRPr="00F3469E">
              <w:lastRenderedPageBreak/>
              <w:t xml:space="preserve">2010-02-04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44558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forsterket innsats i kampen mot mobbing i skolen</w:t>
            </w:r>
          </w:p>
        </w:tc>
      </w:tr>
      <w:tr w:rsidR="00F3469E" w:rsidRPr="00F3469E" w:rsidTr="00F3469E">
        <w:tc>
          <w:tcPr>
            <w:tcW w:w="1384" w:type="dxa"/>
          </w:tcPr>
          <w:p w:rsidR="00F3469E" w:rsidRPr="00F3469E" w:rsidRDefault="00F3469E" w:rsidP="00F3469E">
            <w:r w:rsidRPr="00F3469E">
              <w:t xml:space="preserve">2010-02-04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45199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innfri målsettingene i Kunnskapsløftet og sikre norske _elevers rett til tilpasset opplæring_ uavhengig av bosted</w:t>
            </w:r>
          </w:p>
        </w:tc>
      </w:tr>
      <w:tr w:rsidR="00F3469E" w:rsidRPr="00F3469E" w:rsidTr="00F3469E">
        <w:tc>
          <w:tcPr>
            <w:tcW w:w="1384" w:type="dxa"/>
          </w:tcPr>
          <w:p w:rsidR="00F3469E" w:rsidRPr="00F3469E" w:rsidRDefault="00F3469E" w:rsidP="00F3469E">
            <w:r w:rsidRPr="00F3469E">
              <w:t xml:space="preserve">2010-02-04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44363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Lov om statstilskott til arbeidstakere som tar ut avtalefestet pensjon i privat sektor</w:t>
            </w:r>
          </w:p>
        </w:tc>
      </w:tr>
      <w:tr w:rsidR="00F3469E" w:rsidRPr="00F3469E" w:rsidTr="00F3469E">
        <w:tc>
          <w:tcPr>
            <w:tcW w:w="1384" w:type="dxa"/>
          </w:tcPr>
          <w:p w:rsidR="00F3469E" w:rsidRPr="00F3469E" w:rsidRDefault="00F3469E" w:rsidP="00F3469E">
            <w:r w:rsidRPr="00F3469E">
              <w:t xml:space="preserve">2010-02-04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45251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sikre en god og fornuftig videreutvikling av kompetansemiljøer knyttet til _forskning, utvikling og behandling på kreftområdet_</w:t>
            </w:r>
          </w:p>
        </w:tc>
      </w:tr>
      <w:tr w:rsidR="00F3469E" w:rsidRPr="00F3469E" w:rsidTr="00F3469E">
        <w:tc>
          <w:tcPr>
            <w:tcW w:w="1384" w:type="dxa"/>
          </w:tcPr>
          <w:p w:rsidR="00F3469E" w:rsidRPr="00F3469E" w:rsidRDefault="00F3469E" w:rsidP="00F3469E">
            <w:r w:rsidRPr="00F3469E">
              <w:t xml:space="preserve">2010-02-09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45609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medlem til Norges Banks representantskap</w:t>
            </w:r>
          </w:p>
        </w:tc>
      </w:tr>
      <w:tr w:rsidR="00F3469E" w:rsidRPr="00F3469E" w:rsidTr="00F3469E">
        <w:tc>
          <w:tcPr>
            <w:tcW w:w="1384" w:type="dxa"/>
          </w:tcPr>
          <w:p w:rsidR="00F3469E" w:rsidRPr="00F3469E" w:rsidRDefault="00F3469E" w:rsidP="00F3469E">
            <w:r w:rsidRPr="00F3469E">
              <w:t xml:space="preserve">2010-02-09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45339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Utenriksministerens redegjørelse om utviklingen i Afghanistan og Norges sivile og militære engasjement i landet</w:t>
            </w:r>
          </w:p>
        </w:tc>
      </w:tr>
      <w:tr w:rsidR="00F3469E" w:rsidRPr="00F3469E" w:rsidTr="00F3469E">
        <w:tc>
          <w:tcPr>
            <w:tcW w:w="1384" w:type="dxa"/>
          </w:tcPr>
          <w:p w:rsidR="00F3469E" w:rsidRPr="00F3469E" w:rsidRDefault="00F3469E" w:rsidP="00F3469E">
            <w:r w:rsidRPr="00F3469E">
              <w:t xml:space="preserve">2010-02-09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45249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legge vekt på _lokalt selvstyre og lokalt skjønn i arealforvaltningen_, blant annet i forhold til helse- og sosialrelaterte forhold, også i attraktive områder</w:t>
            </w:r>
          </w:p>
        </w:tc>
      </w:tr>
      <w:tr w:rsidR="00F3469E" w:rsidRPr="00F3469E" w:rsidTr="00F3469E">
        <w:tc>
          <w:tcPr>
            <w:tcW w:w="1384" w:type="dxa"/>
          </w:tcPr>
          <w:p w:rsidR="00F3469E" w:rsidRPr="00F3469E" w:rsidRDefault="00F3469E" w:rsidP="00F3469E">
            <w:r w:rsidRPr="00F3469E">
              <w:t xml:space="preserve">2010-02-11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45200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 xml:space="preserve">om hvilke virkemidler som har vist seg egnet til </w:t>
            </w:r>
            <w:proofErr w:type="gramStart"/>
            <w:r w:rsidRPr="00F3469E">
              <w:t>å</w:t>
            </w:r>
            <w:proofErr w:type="gramEnd"/>
            <w:r w:rsidRPr="00F3469E">
              <w:t xml:space="preserve"> _fremme trosfrihet_ og hvilke tiltak som bør gjennomføres for å styrke Norges og relevante internasjonale organers arbeid</w:t>
            </w:r>
          </w:p>
        </w:tc>
      </w:tr>
      <w:tr w:rsidR="00F3469E" w:rsidRPr="00F3469E" w:rsidTr="00F3469E">
        <w:tc>
          <w:tcPr>
            <w:tcW w:w="1384" w:type="dxa"/>
          </w:tcPr>
          <w:p w:rsidR="00F3469E" w:rsidRPr="00F3469E" w:rsidRDefault="00F3469E" w:rsidP="00F3469E">
            <w:r w:rsidRPr="00F3469E">
              <w:t xml:space="preserve">2010-02-11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45299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de viktigste sikkerhets- og forsvarspolitiske utfordringer i _utviklingen av et nytt strategisk konsept for NATO_, og hvordan norske interesser sikres</w:t>
            </w:r>
          </w:p>
        </w:tc>
      </w:tr>
      <w:tr w:rsidR="00F3469E" w:rsidRPr="00F3469E" w:rsidTr="00F3469E">
        <w:tc>
          <w:tcPr>
            <w:tcW w:w="1384" w:type="dxa"/>
          </w:tcPr>
          <w:p w:rsidR="00F3469E" w:rsidRPr="00F3469E" w:rsidRDefault="00F3469E" w:rsidP="00F3469E">
            <w:r w:rsidRPr="00F3469E">
              <w:t xml:space="preserve">2010-02-11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44658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handlingsplan for forsterket oljevernberedskap</w:t>
            </w:r>
          </w:p>
        </w:tc>
      </w:tr>
      <w:tr w:rsidR="00F3469E" w:rsidRPr="00F3469E" w:rsidTr="00F3469E">
        <w:tc>
          <w:tcPr>
            <w:tcW w:w="1384" w:type="dxa"/>
          </w:tcPr>
          <w:p w:rsidR="00F3469E" w:rsidRPr="00F3469E" w:rsidRDefault="00F3469E" w:rsidP="00F3469E">
            <w:r w:rsidRPr="00F3469E">
              <w:t xml:space="preserve">2010-02-11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44693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modernisere og omstrukturere Jernbaneverket</w:t>
            </w:r>
          </w:p>
        </w:tc>
      </w:tr>
      <w:tr w:rsidR="00F3469E" w:rsidRPr="00F3469E" w:rsidTr="00F3469E">
        <w:tc>
          <w:tcPr>
            <w:tcW w:w="1384" w:type="dxa"/>
          </w:tcPr>
          <w:p w:rsidR="00F3469E" w:rsidRPr="00F3469E" w:rsidRDefault="00F3469E" w:rsidP="00F3469E">
            <w:r w:rsidRPr="00F3469E">
              <w:t xml:space="preserve">2010-02-11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45273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Regjeringens strakstiltak for å dempe _konsekvensene av kraftkrisen i Midt-Norge_, og hvorvidt man nå vil komme med en langsiktig tiltaksplan til Stortinget</w:t>
            </w:r>
          </w:p>
        </w:tc>
      </w:tr>
      <w:tr w:rsidR="00F3469E" w:rsidRPr="00F3469E" w:rsidTr="00F3469E">
        <w:tc>
          <w:tcPr>
            <w:tcW w:w="1384" w:type="dxa"/>
          </w:tcPr>
          <w:p w:rsidR="00F3469E" w:rsidRPr="00F3469E" w:rsidRDefault="00F3469E" w:rsidP="00F3469E">
            <w:r w:rsidRPr="00F3469E">
              <w:t xml:space="preserve">2010-02-11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44562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Kirkelig arbeidsgiver- og interesseorganisasjon (KA)</w:t>
            </w:r>
          </w:p>
        </w:tc>
      </w:tr>
      <w:tr w:rsidR="00F3469E" w:rsidRPr="00F3469E" w:rsidTr="00F3469E">
        <w:tc>
          <w:tcPr>
            <w:tcW w:w="1384" w:type="dxa"/>
          </w:tcPr>
          <w:p w:rsidR="00F3469E" w:rsidRPr="00F3469E" w:rsidRDefault="00F3469E" w:rsidP="00F3469E">
            <w:r w:rsidRPr="00F3469E">
              <w:t xml:space="preserve">2010-02-16 </w:t>
            </w:r>
          </w:p>
        </w:tc>
        <w:tc>
          <w:tcPr>
            <w:tcW w:w="644" w:type="dxa"/>
          </w:tcPr>
          <w:p w:rsidR="00F3469E" w:rsidRPr="00F3469E" w:rsidRDefault="00F3469E" w:rsidP="00F3469E">
            <w:r w:rsidRPr="00F3469E">
              <w:t>47</w:t>
            </w:r>
          </w:p>
        </w:tc>
        <w:tc>
          <w:tcPr>
            <w:tcW w:w="774" w:type="dxa"/>
          </w:tcPr>
          <w:p w:rsidR="00F3469E" w:rsidRPr="00F3469E" w:rsidRDefault="00F3469E" w:rsidP="00F3469E">
            <w:r w:rsidRPr="00F3469E">
              <w:t>44557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akademisk frihet for forskere</w:t>
            </w:r>
          </w:p>
        </w:tc>
      </w:tr>
      <w:tr w:rsidR="00F3469E" w:rsidRPr="00F3469E" w:rsidTr="00F3469E">
        <w:tc>
          <w:tcPr>
            <w:tcW w:w="1384" w:type="dxa"/>
          </w:tcPr>
          <w:p w:rsidR="00F3469E" w:rsidRPr="00F3469E" w:rsidRDefault="00F3469E" w:rsidP="00F3469E">
            <w:r w:rsidRPr="00F3469E">
              <w:t xml:space="preserve">2010-02-16 </w:t>
            </w:r>
          </w:p>
        </w:tc>
        <w:tc>
          <w:tcPr>
            <w:tcW w:w="644" w:type="dxa"/>
          </w:tcPr>
          <w:p w:rsidR="00F3469E" w:rsidRPr="00F3469E" w:rsidRDefault="00F3469E" w:rsidP="00F3469E">
            <w:r w:rsidRPr="00F3469E">
              <w:t>47</w:t>
            </w:r>
          </w:p>
        </w:tc>
        <w:tc>
          <w:tcPr>
            <w:tcW w:w="774" w:type="dxa"/>
          </w:tcPr>
          <w:p w:rsidR="00F3469E" w:rsidRPr="00F3469E" w:rsidRDefault="00F3469E" w:rsidP="00F3469E">
            <w:r w:rsidRPr="00F3469E">
              <w:t>44412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sjølova mv. (innkrevjing av gebyr og tvangsmulkt)</w:t>
            </w:r>
          </w:p>
        </w:tc>
      </w:tr>
      <w:tr w:rsidR="00F3469E" w:rsidRPr="00F3469E" w:rsidTr="00F3469E">
        <w:tc>
          <w:tcPr>
            <w:tcW w:w="1384" w:type="dxa"/>
          </w:tcPr>
          <w:p w:rsidR="00F3469E" w:rsidRPr="00F3469E" w:rsidRDefault="00F3469E" w:rsidP="00F3469E">
            <w:r w:rsidRPr="00F3469E">
              <w:t xml:space="preserve">2010-02-16 </w:t>
            </w:r>
          </w:p>
        </w:tc>
        <w:tc>
          <w:tcPr>
            <w:tcW w:w="644" w:type="dxa"/>
          </w:tcPr>
          <w:p w:rsidR="00F3469E" w:rsidRPr="00F3469E" w:rsidRDefault="00F3469E" w:rsidP="00F3469E">
            <w:r w:rsidRPr="00F3469E">
              <w:t>47</w:t>
            </w:r>
          </w:p>
        </w:tc>
        <w:tc>
          <w:tcPr>
            <w:tcW w:w="774" w:type="dxa"/>
          </w:tcPr>
          <w:p w:rsidR="00F3469E" w:rsidRPr="00F3469E" w:rsidRDefault="00F3469E" w:rsidP="00F3469E">
            <w:r w:rsidRPr="00F3469E">
              <w:t>45555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hva som må gjøres for å sikre _skipsregistrenes konkurransedyktighet_</w:t>
            </w:r>
          </w:p>
        </w:tc>
      </w:tr>
      <w:tr w:rsidR="00F3469E" w:rsidRPr="00F3469E" w:rsidTr="00F3469E">
        <w:tc>
          <w:tcPr>
            <w:tcW w:w="1384" w:type="dxa"/>
          </w:tcPr>
          <w:p w:rsidR="00F3469E" w:rsidRPr="00F3469E" w:rsidRDefault="00F3469E" w:rsidP="00F3469E">
            <w:r w:rsidRPr="00F3469E">
              <w:t xml:space="preserve">2010-02-16 </w:t>
            </w:r>
          </w:p>
        </w:tc>
        <w:tc>
          <w:tcPr>
            <w:tcW w:w="644" w:type="dxa"/>
          </w:tcPr>
          <w:p w:rsidR="00F3469E" w:rsidRPr="00F3469E" w:rsidRDefault="00F3469E" w:rsidP="00F3469E">
            <w:r w:rsidRPr="00F3469E">
              <w:t>47</w:t>
            </w:r>
          </w:p>
        </w:tc>
        <w:tc>
          <w:tcPr>
            <w:tcW w:w="774" w:type="dxa"/>
          </w:tcPr>
          <w:p w:rsidR="00F3469E" w:rsidRPr="00F3469E" w:rsidRDefault="00F3469E" w:rsidP="00F3469E">
            <w:r w:rsidRPr="00F3469E">
              <w:t>44420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Opprettelse av Yttergrensefondet samt tilhørende Kommisjonsvedtak (Schengen)</w:t>
            </w:r>
          </w:p>
        </w:tc>
      </w:tr>
      <w:tr w:rsidR="00F3469E" w:rsidRPr="00F3469E" w:rsidTr="00F3469E">
        <w:tc>
          <w:tcPr>
            <w:tcW w:w="1384" w:type="dxa"/>
          </w:tcPr>
          <w:p w:rsidR="00F3469E" w:rsidRPr="00F3469E" w:rsidRDefault="00F3469E" w:rsidP="00F3469E">
            <w:r w:rsidRPr="00F3469E">
              <w:t xml:space="preserve">2010-02-16 </w:t>
            </w:r>
          </w:p>
        </w:tc>
        <w:tc>
          <w:tcPr>
            <w:tcW w:w="644" w:type="dxa"/>
          </w:tcPr>
          <w:p w:rsidR="00F3469E" w:rsidRPr="00F3469E" w:rsidRDefault="00F3469E" w:rsidP="00F3469E">
            <w:r w:rsidRPr="00F3469E">
              <w:t>47</w:t>
            </w:r>
          </w:p>
        </w:tc>
        <w:tc>
          <w:tcPr>
            <w:tcW w:w="774" w:type="dxa"/>
          </w:tcPr>
          <w:p w:rsidR="00F3469E" w:rsidRPr="00F3469E" w:rsidRDefault="00F3469E" w:rsidP="00F3469E">
            <w:r w:rsidRPr="00F3469E">
              <w:t>45574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hvilke konkrete resultater de _formaliserte menneskerettighetsdialogene med bl.a. Kina_ har skapt, med henvisning til at de av kritikere har blitt betegnet som spill for galleriet</w:t>
            </w:r>
          </w:p>
        </w:tc>
      </w:tr>
      <w:tr w:rsidR="00F3469E" w:rsidRPr="00F3469E" w:rsidTr="00F3469E">
        <w:tc>
          <w:tcPr>
            <w:tcW w:w="1384" w:type="dxa"/>
          </w:tcPr>
          <w:p w:rsidR="00F3469E" w:rsidRPr="00F3469E" w:rsidRDefault="00F3469E" w:rsidP="00F3469E">
            <w:r w:rsidRPr="00F3469E">
              <w:t xml:space="preserve">2010-02-17 </w:t>
            </w:r>
          </w:p>
        </w:tc>
        <w:tc>
          <w:tcPr>
            <w:tcW w:w="644" w:type="dxa"/>
          </w:tcPr>
          <w:p w:rsidR="00F3469E" w:rsidRPr="00F3469E" w:rsidRDefault="00F3469E" w:rsidP="00F3469E">
            <w:r w:rsidRPr="00F3469E">
              <w:t>48</w:t>
            </w:r>
          </w:p>
        </w:tc>
        <w:tc>
          <w:tcPr>
            <w:tcW w:w="774" w:type="dxa"/>
          </w:tcPr>
          <w:p w:rsidR="00F3469E" w:rsidRPr="00F3469E" w:rsidRDefault="00F3469E" w:rsidP="00F3469E">
            <w:r w:rsidRPr="00F3469E">
              <w:t>45675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Statsministerens redegjørelse om samarbeid for arbeid</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45339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Utenriksministerens redegjørelse om utviklingen i Afghanistan og Norges sivile og militære engasjement i landet</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45078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greie ut framtidas teknologi for framføring av elektrisk straum</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44958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at staten sørger for at Statoil trekker seg ut av oljesandaktiviteter i Canada</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44959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utarbeidelse av en handlingsplan for CO2-fangst</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45035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tiltak for energieffektivisering av bygninger</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45336</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bidra til økt lokalt selvstyre i ny forskrift om _forvaltning av strandsonen_, med henvisning til at landets kystkommuner ber om en mer fleksibel tolkning av regelverket</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45426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_kreftforskningens rammevilkår_ og hvorvidt det finnes mer hensiktsmessige måter å benytte ressursene på, f.eks. ved å samle kreftkirurgi færre steder, opprette flere kvalitetsregistre og lansere flere kreftscreeningsprogrammer</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45398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Oversendelsesforslag om lov som varetar sliterne og de som ikke er bundet av en tariffavtale.</w:t>
            </w:r>
          </w:p>
        </w:tc>
      </w:tr>
      <w:tr w:rsidR="00F3469E" w:rsidRPr="00F3469E" w:rsidTr="00F3469E">
        <w:tc>
          <w:tcPr>
            <w:tcW w:w="1384" w:type="dxa"/>
          </w:tcPr>
          <w:p w:rsidR="00F3469E" w:rsidRPr="00F3469E" w:rsidRDefault="00F3469E" w:rsidP="00F3469E">
            <w:r w:rsidRPr="00F3469E">
              <w:t xml:space="preserve">2010-02-18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44363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Lov om statstilskott til arbeidstakere som tar ut avtalefestet pensjon i privat sektor</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44209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NAVs innsats for et inkluderende arbeidsliv gjennom arbeidslivssentrene og tilretteleggingstilskuddet</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44597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Riksrevisjonens rapport om revisjonen av Arbeids- og velferdsetaten for budsjettåret 2008</w:t>
            </w:r>
          </w:p>
        </w:tc>
      </w:tr>
      <w:tr w:rsidR="00F3469E" w:rsidRPr="00F3469E" w:rsidTr="00F3469E">
        <w:tc>
          <w:tcPr>
            <w:tcW w:w="1384" w:type="dxa"/>
          </w:tcPr>
          <w:p w:rsidR="00F3469E" w:rsidRPr="00F3469E" w:rsidRDefault="00F3469E" w:rsidP="00F3469E">
            <w:r w:rsidRPr="00F3469E">
              <w:lastRenderedPageBreak/>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45665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kutt i tilbudet om _arbeidsrettet rehabilitering_, og hva man vil gjøre for å gjenopprette troverdigheten og sørge for at syke mennesker kan få en ny sjanse til arbeid</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42482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Kvalitet i barnehagen</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42475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Framtidas museum</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44561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plan for livshjelp</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44601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godkjenne institusjoner som gir tverrfaglig spesialisert behandling</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44665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en utredning knyttet til prøveprosjekt med Naloxon nesespray til bekjempelse av overdosedødsfall</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45402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iverksette tiltak som sikrer en større grad av standardisering av _behandlingen i det psykiske helsevernet_ og tilstrekkelig spesialisering og kompetanse, da det fortsatt er betydelige mangler i kvaliteten på tjenestene</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45437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å sikre at _pasientenes rettigheter til behandling blir ivaretatt_, med bakgrunn i at flere henvendelser tyder på at det i sykehusene brukes ulike metoder for å forskyve de tidsfrister som pasientrettighetsloven fastsetter</w:t>
            </w:r>
          </w:p>
        </w:tc>
      </w:tr>
      <w:tr w:rsidR="00F3469E" w:rsidRPr="00F3469E" w:rsidTr="00F3469E">
        <w:tc>
          <w:tcPr>
            <w:tcW w:w="1384" w:type="dxa"/>
          </w:tcPr>
          <w:p w:rsidR="00F3469E" w:rsidRPr="00F3469E" w:rsidRDefault="00F3469E" w:rsidP="00F3469E">
            <w:r w:rsidRPr="00F3469E">
              <w:t xml:space="preserve">2010-03-02 </w:t>
            </w:r>
          </w:p>
        </w:tc>
        <w:tc>
          <w:tcPr>
            <w:tcW w:w="644" w:type="dxa"/>
          </w:tcPr>
          <w:p w:rsidR="00F3469E" w:rsidRPr="00F3469E" w:rsidRDefault="00F3469E" w:rsidP="00F3469E">
            <w:r w:rsidRPr="00F3469E">
              <w:t>50</w:t>
            </w:r>
          </w:p>
        </w:tc>
        <w:tc>
          <w:tcPr>
            <w:tcW w:w="774" w:type="dxa"/>
          </w:tcPr>
          <w:p w:rsidR="00F3469E" w:rsidRPr="00F3469E" w:rsidRDefault="00F3469E" w:rsidP="00F3469E">
            <w:r w:rsidRPr="00F3469E">
              <w:t>45354</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om hvordan man vil _forbedre og fornye omsorgslønnsordningen_ slik at den kan fungere etter intensjonen</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42465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Brannsikkerhet</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45182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Rettferdsvederlag frå statskassa</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44960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umiddelbar lovendring for å sikre skjerpet straffenivå i volds-, overgreps- og voldtektssaker</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45005</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innføring av obligatorisk dødsstedsundersøkelse ved alle tilfeller av plutselig og uventet spedbarnsdød</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45079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rettssikker analyse ved bruk av DNA-spor</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44370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Ny vergemålslov</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44372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Ny varemerkelov</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44373</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Lov om behandling av opplysninger i politiet og påtalemyndigheten</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45716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sikre at kritikk mot klimapanelet kan kanaliseres og behandles på en konstruktiv måte, med bakgrunn i at det er avdekket _unøyaktigheter og feil i klimarapporten_</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45311</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å legge til rette for at lokalt initierte og hensiktsmessige _sammenslåinger av høyskoler og universiteter_ kan gjennomføres etter en modell som sikrer forskningsbaserte fagmiljøer også utenfor universitetsbyene</w:t>
            </w:r>
          </w:p>
        </w:tc>
      </w:tr>
      <w:tr w:rsidR="00F3469E" w:rsidRPr="00F3469E" w:rsidTr="00F3469E">
        <w:tc>
          <w:tcPr>
            <w:tcW w:w="1384" w:type="dxa"/>
          </w:tcPr>
          <w:p w:rsidR="00F3469E" w:rsidRPr="00F3469E" w:rsidRDefault="00F3469E" w:rsidP="00F3469E">
            <w:r w:rsidRPr="00F3469E">
              <w:t xml:space="preserve">2010-03-04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44412</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Endringar i sjølova mv. (innkrevjing av gebyr og tvangsmulkt)</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45898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å endre konsesjonskravene for Statnetts mobile gasskraftverk</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45342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Skattesaker mellom Norge og Anguilla</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45343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Skattesaker mellom Norge og Turks og Caicosøyene</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45344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Skattesaker mellom Norge og Gibraltar</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44663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forenklinger i rapportering, skjemaer og regelverk for næringslivet</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44664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forby offentliggjøring av skattelister</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44857</w:t>
            </w:r>
          </w:p>
        </w:tc>
        <w:tc>
          <w:tcPr>
            <w:tcW w:w="850" w:type="dxa"/>
          </w:tcPr>
          <w:p w:rsidR="00F3469E" w:rsidRPr="00F3469E" w:rsidRDefault="00F3469E" w:rsidP="00F3469E">
            <w:r w:rsidRPr="00F3469E">
              <w:t>7</w:t>
            </w:r>
          </w:p>
        </w:tc>
        <w:tc>
          <w:tcPr>
            <w:tcW w:w="7030" w:type="dxa"/>
          </w:tcPr>
          <w:p w:rsidR="00F3469E" w:rsidRPr="00F3469E" w:rsidRDefault="00F3469E" w:rsidP="00F3469E">
            <w:proofErr w:type="gramStart"/>
            <w:r w:rsidRPr="00F3469E">
              <w:t>Representantforslag  om</w:t>
            </w:r>
            <w:proofErr w:type="gramEnd"/>
            <w:r w:rsidRPr="00F3469E">
              <w:t xml:space="preserve"> styrking av etikkarbeidet i Statens pensjonsfond - Utland</w:t>
            </w:r>
          </w:p>
        </w:tc>
      </w:tr>
      <w:tr w:rsidR="00F3469E" w:rsidRPr="00F3469E" w:rsidTr="00F3469E">
        <w:tc>
          <w:tcPr>
            <w:tcW w:w="1384" w:type="dxa"/>
          </w:tcPr>
          <w:p w:rsidR="00F3469E" w:rsidRPr="00F3469E" w:rsidRDefault="00F3469E" w:rsidP="00F3469E">
            <w:r w:rsidRPr="00F3469E">
              <w:t xml:space="preserve">2010-03-05 </w:t>
            </w:r>
          </w:p>
        </w:tc>
        <w:tc>
          <w:tcPr>
            <w:tcW w:w="644" w:type="dxa"/>
          </w:tcPr>
          <w:p w:rsidR="00F3469E" w:rsidRPr="00F3469E" w:rsidRDefault="00F3469E" w:rsidP="00F3469E">
            <w:r w:rsidRPr="00F3469E">
              <w:t>53</w:t>
            </w:r>
          </w:p>
        </w:tc>
        <w:tc>
          <w:tcPr>
            <w:tcW w:w="774" w:type="dxa"/>
          </w:tcPr>
          <w:p w:rsidR="00F3469E" w:rsidRPr="00F3469E" w:rsidRDefault="00F3469E" w:rsidP="00F3469E">
            <w:r w:rsidRPr="00F3469E">
              <w:t>45134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utvidelse av momsrefusjonsordningen</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44365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barnelova mv.</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44366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arbeidsmiljøloven</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44560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tiltak for barn som har nedsatt funksjonsevne og deres familier</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44732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Riksrevisjonens undersøkelse av økonomistyring i helseforetakene</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44731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Riksrevisjonens kontroll med forvaltningen av statlige selskaper for 2008</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44210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Drift og vedlikehald av vegnettet</w:t>
            </w:r>
          </w:p>
        </w:tc>
      </w:tr>
      <w:tr w:rsidR="00F3469E" w:rsidRPr="00F3469E" w:rsidTr="00F3469E">
        <w:tc>
          <w:tcPr>
            <w:tcW w:w="1384" w:type="dxa"/>
          </w:tcPr>
          <w:p w:rsidR="00F3469E" w:rsidRPr="00F3469E" w:rsidRDefault="00F3469E" w:rsidP="00F3469E">
            <w:r w:rsidRPr="00F3469E">
              <w:lastRenderedPageBreak/>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45814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Samferdselsministerens redegjørelse om problemene på jernbanenettet</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45656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å utbedre _problemene med forsinkelser i togtrafikken_, med bakgrunn i at NSB i motsetning til Jernbaneverket mener det er rom for en raskere investeringstakt i jernbanespor i og rundt Oslo</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45641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Kostnadsauke E6 Øyer - Tretten i Oppland</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45497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 xml:space="preserve">om </w:t>
            </w:r>
            <w:proofErr w:type="gramStart"/>
            <w:r w:rsidRPr="00F3469E">
              <w:t>å</w:t>
            </w:r>
            <w:proofErr w:type="gramEnd"/>
            <w:r w:rsidRPr="00F3469E">
              <w:t xml:space="preserve"> _sikre funksjonshemmede en TT-ordning_ som gir rom for et normalt aktivt hverdagsliv uansett hvor i landet de bor</w:t>
            </w:r>
          </w:p>
        </w:tc>
      </w:tr>
      <w:tr w:rsidR="00F3469E" w:rsidRPr="00F3469E" w:rsidTr="00F3469E">
        <w:tc>
          <w:tcPr>
            <w:tcW w:w="1384" w:type="dxa"/>
          </w:tcPr>
          <w:p w:rsidR="00F3469E" w:rsidRPr="00F3469E" w:rsidRDefault="00F3469E" w:rsidP="00F3469E">
            <w:r w:rsidRPr="00F3469E">
              <w:t xml:space="preserve">2010-03-09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42428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Norsk sjøpattedyrpolitikk</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44659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lobbyvirksomhet</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44374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Lov om fornybar energiproduksjon til havs</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44556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innføre en fleksibel foreldrepermisjon</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44691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overføre oppgaver fra Barne-, ungdoms- og familieetatens regionskontorer til den kommunale barnevernstjenesten</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43858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Sametingets virksomhet 2008</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45553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styrke _grunneiers disposisjonsrett over egen eiendom i landbruket_, da dagens reguleringer medfører fraflytting og tomme gårdsbruk samtidig som mange har et ønske om å kjøpe en landbrukseiendom</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45474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å få på plass en _bærekraftig reindrift_, med bakgrunn i at rein gir et sterkt press på ressurssituasjonen i Finnmark og skaper problemer for bl.a. bønder</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45292</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å ta initiativ til en ny og bred kritisk gjennomgang av _oppfølgingen av dyreholdet_, med bakgrunn i at det er avdekket kritikkverdige forhold i pelsdyrnæringen</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45659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 xml:space="preserve">om hva som gjøres for </w:t>
            </w:r>
            <w:proofErr w:type="gramStart"/>
            <w:r w:rsidRPr="00F3469E">
              <w:t>å</w:t>
            </w:r>
            <w:proofErr w:type="gramEnd"/>
            <w:r w:rsidRPr="00F3469E">
              <w:t xml:space="preserve"> _gi voldsofre den oppfølging og oppreisning_ som de har krav på</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45493</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_situasjonen i kriminalomsorgen_, de ansattes bekymringer for bl.a. at hver fjerde tjenestemann ikke har etatsutdanning og behovet for en bedre balanse i straffesakskjeden</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45490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om krigen mellom _Hell's Angels og gjenger med innvandrerbakgrunn_ i København, og hvorledes statsråden vurderer Norges beredskap i forhold til å håndtere liknende situasjoner</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44370</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Ny vergemålslov</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44372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Ny varemerkelov</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44373</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Lov om behandling av opplysninger i politiet og påtalemyndigheten</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45749</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Oversendelsesforslag om interkommunalt samarbeid til løsning av overformynderiets oppgaver.</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45750</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Oversendelsesforslag om å endre forskriften, jf. ny vergemålslov § 49 første ledd.</w:t>
            </w:r>
          </w:p>
        </w:tc>
      </w:tr>
      <w:tr w:rsidR="00F3469E" w:rsidRPr="00F3469E" w:rsidTr="00F3469E">
        <w:tc>
          <w:tcPr>
            <w:tcW w:w="1384" w:type="dxa"/>
          </w:tcPr>
          <w:p w:rsidR="00F3469E" w:rsidRPr="00F3469E" w:rsidRDefault="00F3469E" w:rsidP="00F3469E">
            <w:r w:rsidRPr="00F3469E">
              <w:t xml:space="preserve">2010-03-11 </w:t>
            </w:r>
          </w:p>
        </w:tc>
        <w:tc>
          <w:tcPr>
            <w:tcW w:w="644" w:type="dxa"/>
          </w:tcPr>
          <w:p w:rsidR="00F3469E" w:rsidRPr="00F3469E" w:rsidRDefault="00F3469E" w:rsidP="00F3469E">
            <w:r w:rsidRPr="00F3469E">
              <w:t>56</w:t>
            </w:r>
          </w:p>
        </w:tc>
        <w:tc>
          <w:tcPr>
            <w:tcW w:w="774" w:type="dxa"/>
          </w:tcPr>
          <w:p w:rsidR="00F3469E" w:rsidRPr="00F3469E" w:rsidRDefault="00F3469E" w:rsidP="00F3469E">
            <w:r w:rsidRPr="00F3469E">
              <w:t>45938</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Oversendelsesforslag om klargjøring i hvilken grad mindreårige kan inngå avtaler som forplikter dem til senere betalinger.</w:t>
            </w:r>
          </w:p>
        </w:tc>
      </w:tr>
      <w:tr w:rsidR="00F3469E" w:rsidRPr="00F3469E" w:rsidTr="00F3469E">
        <w:tc>
          <w:tcPr>
            <w:tcW w:w="1384" w:type="dxa"/>
          </w:tcPr>
          <w:p w:rsidR="00F3469E" w:rsidRPr="00F3469E" w:rsidRDefault="00F3469E" w:rsidP="00F3469E">
            <w:r w:rsidRPr="00F3469E">
              <w:t xml:space="preserve">2010-03-18 </w:t>
            </w:r>
          </w:p>
        </w:tc>
        <w:tc>
          <w:tcPr>
            <w:tcW w:w="644" w:type="dxa"/>
          </w:tcPr>
          <w:p w:rsidR="00F3469E" w:rsidRPr="00F3469E" w:rsidRDefault="00F3469E" w:rsidP="00F3469E">
            <w:r w:rsidRPr="00F3469E">
              <w:t>58</w:t>
            </w:r>
          </w:p>
        </w:tc>
        <w:tc>
          <w:tcPr>
            <w:tcW w:w="774" w:type="dxa"/>
          </w:tcPr>
          <w:p w:rsidR="00F3469E" w:rsidRPr="00F3469E" w:rsidRDefault="00F3469E" w:rsidP="00F3469E">
            <w:r w:rsidRPr="00F3469E">
              <w:t>44596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Riksrevisjonens rapport om revisjonen av Statens pensjonsfond for budsjettåret 2008</w:t>
            </w:r>
          </w:p>
        </w:tc>
      </w:tr>
      <w:tr w:rsidR="00F3469E" w:rsidRPr="00F3469E" w:rsidTr="00F3469E">
        <w:tc>
          <w:tcPr>
            <w:tcW w:w="1384" w:type="dxa"/>
          </w:tcPr>
          <w:p w:rsidR="00F3469E" w:rsidRPr="00F3469E" w:rsidRDefault="00F3469E" w:rsidP="00F3469E">
            <w:r w:rsidRPr="00F3469E">
              <w:t xml:space="preserve">2010-03-18 </w:t>
            </w:r>
          </w:p>
        </w:tc>
        <w:tc>
          <w:tcPr>
            <w:tcW w:w="644" w:type="dxa"/>
          </w:tcPr>
          <w:p w:rsidR="00F3469E" w:rsidRPr="00F3469E" w:rsidRDefault="00F3469E" w:rsidP="00F3469E">
            <w:r w:rsidRPr="00F3469E">
              <w:t>58</w:t>
            </w:r>
          </w:p>
        </w:tc>
        <w:tc>
          <w:tcPr>
            <w:tcW w:w="774" w:type="dxa"/>
          </w:tcPr>
          <w:p w:rsidR="00F3469E" w:rsidRPr="00F3469E" w:rsidRDefault="00F3469E" w:rsidP="00F3469E">
            <w:r w:rsidRPr="00F3469E">
              <w:t>45661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den nye _politiske situasjonen på Sri Lanka_, og hvordan regjeringen vurderer et fornyet politisk engasjement fra norsk side</w:t>
            </w:r>
          </w:p>
        </w:tc>
      </w:tr>
      <w:tr w:rsidR="00F3469E" w:rsidRPr="00F3469E" w:rsidTr="00F3469E">
        <w:tc>
          <w:tcPr>
            <w:tcW w:w="1384" w:type="dxa"/>
          </w:tcPr>
          <w:p w:rsidR="00F3469E" w:rsidRPr="00F3469E" w:rsidRDefault="00F3469E" w:rsidP="00F3469E">
            <w:r w:rsidRPr="00F3469E">
              <w:t xml:space="preserve">2010-03-18 </w:t>
            </w:r>
          </w:p>
        </w:tc>
        <w:tc>
          <w:tcPr>
            <w:tcW w:w="644" w:type="dxa"/>
          </w:tcPr>
          <w:p w:rsidR="00F3469E" w:rsidRPr="00F3469E" w:rsidRDefault="00F3469E" w:rsidP="00F3469E">
            <w:r w:rsidRPr="00F3469E">
              <w:t>58</w:t>
            </w:r>
          </w:p>
        </w:tc>
        <w:tc>
          <w:tcPr>
            <w:tcW w:w="774" w:type="dxa"/>
          </w:tcPr>
          <w:p w:rsidR="00F3469E" w:rsidRPr="00F3469E" w:rsidRDefault="00F3469E" w:rsidP="00F3469E">
            <w:r w:rsidRPr="00F3469E">
              <w:t>44830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sikre full barnevernsdekning</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45190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Telenors deleide selskap Vimpelcom</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45785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sikre _kraftforedlende industri konkurransedyktige rammebetingelser_ i Norge, med henvisning til et særnorsk strengt CO¨2-kvoteregime</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44376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tiltakspakke for å begrense og bekjempe fattigdom blant barn</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44772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en nasjonal dugnad mot fattigdom i Norge</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45252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endring av folketrygdloven</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44394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arbeidsmiljøloven og folketrygdloven</w:t>
            </w:r>
          </w:p>
        </w:tc>
      </w:tr>
      <w:tr w:rsidR="00F3469E" w:rsidRPr="00F3469E" w:rsidTr="00F3469E">
        <w:tc>
          <w:tcPr>
            <w:tcW w:w="1384" w:type="dxa"/>
          </w:tcPr>
          <w:p w:rsidR="00F3469E" w:rsidRPr="00F3469E" w:rsidRDefault="00F3469E" w:rsidP="00F3469E">
            <w:r w:rsidRPr="00F3469E">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45725</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Lov om lønnsnemndbehandling av arbeidstvisten mellom Norsk Sykepleierforbund og NHO Service</w:t>
            </w:r>
          </w:p>
        </w:tc>
      </w:tr>
      <w:tr w:rsidR="00F3469E" w:rsidRPr="00F3469E" w:rsidTr="00F3469E">
        <w:tc>
          <w:tcPr>
            <w:tcW w:w="1384" w:type="dxa"/>
          </w:tcPr>
          <w:p w:rsidR="00F3469E" w:rsidRPr="00F3469E" w:rsidRDefault="00F3469E" w:rsidP="00F3469E">
            <w:r w:rsidRPr="00F3469E">
              <w:lastRenderedPageBreak/>
              <w:t xml:space="preserve">2010-03-19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45739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hvilke forpliktelser Norge skal ta i forbindelse med _EUs fornybardirektiv_, med bakgrunn i at storstilt stimulans for kraftutbygging i Norden kan medføre en overkapasitet i kraftmarkedet og EUs egen utbygging av fornybar energi skyter fart</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44901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humanitære og helserelaterte tiltak for papirløse migranter</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45666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helsetilbud til illegale innvandrere</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45006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redusere bruken av tvang i det psykiske helsevernet</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44861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tiltak for å sikre økonomisk styring og kostnadskontroll ved helseforetakene</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44404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helseregisterloven og helsepersonelloven</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45730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om Capio Anoreksi Senter AS.</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45767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sørge for at nye finansieringstiltak tas i bruk slik at _bilistene kan slippe bompenger_</w:t>
            </w:r>
          </w:p>
        </w:tc>
      </w:tr>
      <w:tr w:rsidR="00F3469E" w:rsidRPr="00F3469E" w:rsidTr="00F3469E">
        <w:tc>
          <w:tcPr>
            <w:tcW w:w="1384" w:type="dxa"/>
          </w:tcPr>
          <w:p w:rsidR="00F3469E" w:rsidRPr="00F3469E" w:rsidRDefault="00F3469E" w:rsidP="00F3469E">
            <w:r w:rsidRPr="00F3469E">
              <w:t xml:space="preserve">2010-03-22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45650</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å sikre at _oppdretts- og lakseturistnæringen utvikles bærekraftig_ samtidig som villaksen ivaretas</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46005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Utenriksministerens utenrikspolitiske redegjørelse</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45726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lov om merverdiavgift</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45076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en gjennomgang av avgiftene på drivstoff</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45267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vedrørende skattefritak for arbeidsgiverbetalte helseforsikringer og treningskort</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45317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å redusere merverdiavgift på strøm og elektrisitetsavgift</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45388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bistand til Island uavhengig av IceSave-avtalens skjebne</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45832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å ta i bruk alternative organisasjons- og finansieringsmodeller for å unngå kutt i velferdsordninger og fristille midler til nødvendige _investeringer innenfor transportsektoren_</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45796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å sikre at den grønne utviklingsmekanismen virker etter hensikten, at _forvaltningen av kvoteregimet_ blir mindre kostnadskrevende og mer klimaeffektiv, og at Norge klarer å levere på sine kvotebehov i kyotoperioden</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45741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NVEs forskriftsutkast om _krav til kompetanse hos nettselskap_, som har møtt stor motstand og burde vært fremlagt i Stortinget</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45897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å sikre en _stabil kraftforsyning uten dramatiske prisøkninger_ de nærmeste årene, med bakgrunn i at høye kraftpriser rammer både husholdninger og næringsliv</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45740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om å sikre at fokus på energiomlegging ikke går på bekostning av _fokus på energieffektivisering_</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44365</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barnelova mv.</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44366</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arbeidsmiljøloven</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44374</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Lov om fornybar energiproduksjon til havs</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44394</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Endringer i arbeidsmiljøloven og folketrygdloven</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45725</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Lov om lønnsnemndbehandling av arbeidstvisten mellom Norsk Sykepleierforbund og NHO Service</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45972</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Oversendelsesforslag om lovendring som gir bedre beskyttelse for barn som blir utsatt for overgrep av sine foreldre.</w:t>
            </w:r>
          </w:p>
        </w:tc>
      </w:tr>
      <w:tr w:rsidR="00F3469E" w:rsidRPr="00F3469E" w:rsidTr="00F3469E">
        <w:tc>
          <w:tcPr>
            <w:tcW w:w="1384" w:type="dxa"/>
          </w:tcPr>
          <w:p w:rsidR="00F3469E" w:rsidRPr="00F3469E" w:rsidRDefault="00F3469E" w:rsidP="00F3469E">
            <w:r w:rsidRPr="00F3469E">
              <w:t xml:space="preserve">2010-03-23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45973</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Oversendelsesforslag om konkrete tiltak mot samværssabotasje.</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43862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Utdanningslinja</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44391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forsterket innsats mot frafall i skolen</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45636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nye læreplaner og mer fleksible opplæringsløp for yrkesfagene</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45814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Samferdselsministerens redegjørelse om problemene på jernbanenettet</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45638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forsterket innsats for å løse togkrisen på Østlandet</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46053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SAS AB- konvertibelt obligasjonslån</w:t>
            </w:r>
          </w:p>
        </w:tc>
      </w:tr>
      <w:tr w:rsidR="00F3469E" w:rsidRPr="00F3469E" w:rsidTr="00F3469E">
        <w:tc>
          <w:tcPr>
            <w:tcW w:w="1384" w:type="dxa"/>
          </w:tcPr>
          <w:p w:rsidR="00F3469E" w:rsidRPr="00F3469E" w:rsidRDefault="00F3469E" w:rsidP="00F3469E">
            <w:r w:rsidRPr="00F3469E">
              <w:lastRenderedPageBreak/>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45819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SAS AB - statens deltakelse i kapitalforhøyelse</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45836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når _"tidenes satsing på politiet"_ vil gi synlig resultat, med henvisning til bl.a. manglende varetektskapasitet og at det ikke er lønnsmidler til å ansette nyutdannede politibetjenter</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45850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å sikre at myndighetenes målsettinger om _saksbehandlingstid i domstolene_ kan nås, med bakgrunn i at landets ulike domstoler opplever økt tilfang av saker som resultat av politiets aktivitetsnivå</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45797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ta initiativ til en bredere debatt om Norges rolle innen _forskning og utvikling av sikker kjernekraft_</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45823</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å sikre at _norsk industri får et CO¨2-regelverk på linje med EU_, med bakgrunn i at særnorske CO¨2-kostnader kan ødelegge konkurranseevnen</w:t>
            </w:r>
          </w:p>
        </w:tc>
      </w:tr>
      <w:tr w:rsidR="00F3469E" w:rsidRPr="00F3469E" w:rsidTr="00F3469E">
        <w:tc>
          <w:tcPr>
            <w:tcW w:w="1384" w:type="dxa"/>
          </w:tcPr>
          <w:p w:rsidR="00F3469E" w:rsidRPr="00F3469E" w:rsidRDefault="00F3469E" w:rsidP="00F3469E">
            <w:r w:rsidRPr="00F3469E">
              <w:t xml:space="preserve">2010-03-25 </w:t>
            </w:r>
          </w:p>
        </w:tc>
        <w:tc>
          <w:tcPr>
            <w:tcW w:w="644" w:type="dxa"/>
          </w:tcPr>
          <w:p w:rsidR="00F3469E" w:rsidRPr="00F3469E" w:rsidRDefault="00F3469E" w:rsidP="00F3469E">
            <w:r w:rsidRPr="00F3469E">
              <w:t>63</w:t>
            </w:r>
          </w:p>
        </w:tc>
        <w:tc>
          <w:tcPr>
            <w:tcW w:w="774" w:type="dxa"/>
          </w:tcPr>
          <w:p w:rsidR="00F3469E" w:rsidRPr="00F3469E" w:rsidRDefault="00F3469E" w:rsidP="00F3469E">
            <w:r w:rsidRPr="00F3469E">
              <w:t>45556</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Opprettelse av et europeisk kontor for sikkerhet og helse på arbeidsplassen (Bilbao-kontoret)</w:t>
            </w:r>
          </w:p>
        </w:tc>
      </w:tr>
      <w:tr w:rsidR="00F3469E" w:rsidRPr="00F3469E" w:rsidTr="00F3469E">
        <w:tc>
          <w:tcPr>
            <w:tcW w:w="1384" w:type="dxa"/>
          </w:tcPr>
          <w:p w:rsidR="00F3469E" w:rsidRPr="00F3469E" w:rsidRDefault="00F3469E" w:rsidP="00F3469E">
            <w:r w:rsidRPr="00F3469E">
              <w:t xml:space="preserve">2010-03-26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45726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lov om merverdiavgift</w:t>
            </w:r>
          </w:p>
        </w:tc>
      </w:tr>
      <w:tr w:rsidR="00F3469E" w:rsidRPr="00F3469E" w:rsidTr="00F3469E">
        <w:tc>
          <w:tcPr>
            <w:tcW w:w="1384" w:type="dxa"/>
          </w:tcPr>
          <w:p w:rsidR="00F3469E" w:rsidRPr="00F3469E" w:rsidRDefault="00F3469E" w:rsidP="00F3469E">
            <w:r w:rsidRPr="00F3469E">
              <w:t xml:space="preserve">2010-03-26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46005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Utenriksministerens utenrikspolitiske redegjørelse</w:t>
            </w:r>
          </w:p>
        </w:tc>
      </w:tr>
      <w:tr w:rsidR="00F3469E" w:rsidRPr="00F3469E" w:rsidTr="00F3469E">
        <w:tc>
          <w:tcPr>
            <w:tcW w:w="1384" w:type="dxa"/>
          </w:tcPr>
          <w:p w:rsidR="00F3469E" w:rsidRPr="00F3469E" w:rsidRDefault="00F3469E" w:rsidP="00F3469E">
            <w:r w:rsidRPr="00F3469E">
              <w:t xml:space="preserve">2010-03-26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45485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Norske styrkebidrag til Afghanistan og utgifter i 2010</w:t>
            </w:r>
          </w:p>
        </w:tc>
      </w:tr>
      <w:tr w:rsidR="00F3469E" w:rsidRPr="00F3469E" w:rsidTr="00F3469E">
        <w:tc>
          <w:tcPr>
            <w:tcW w:w="1384" w:type="dxa"/>
          </w:tcPr>
          <w:p w:rsidR="00F3469E" w:rsidRPr="00F3469E" w:rsidRDefault="00F3469E" w:rsidP="00F3469E">
            <w:r w:rsidRPr="00F3469E">
              <w:t xml:space="preserve">2010-03-26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45036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Framskaffing av ein kommunikasjonssatellitt til Forsvaret</w:t>
            </w:r>
          </w:p>
        </w:tc>
      </w:tr>
      <w:tr w:rsidR="00F3469E" w:rsidRPr="00F3469E" w:rsidTr="00F3469E">
        <w:tc>
          <w:tcPr>
            <w:tcW w:w="1384" w:type="dxa"/>
          </w:tcPr>
          <w:p w:rsidR="00F3469E" w:rsidRPr="00F3469E" w:rsidRDefault="00F3469E" w:rsidP="00F3469E">
            <w:r w:rsidRPr="00F3469E">
              <w:t xml:space="preserve">2010-03-26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44404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helseregisterloven og helsepersonelloven</w:t>
            </w:r>
          </w:p>
        </w:tc>
      </w:tr>
      <w:tr w:rsidR="00F3469E" w:rsidRPr="00F3469E" w:rsidTr="00F3469E">
        <w:tc>
          <w:tcPr>
            <w:tcW w:w="1384" w:type="dxa"/>
          </w:tcPr>
          <w:p w:rsidR="00F3469E" w:rsidRPr="00F3469E" w:rsidRDefault="00F3469E" w:rsidP="00F3469E">
            <w:r w:rsidRPr="00F3469E">
              <w:t xml:space="preserve">2010-04-15 </w:t>
            </w:r>
          </w:p>
        </w:tc>
        <w:tc>
          <w:tcPr>
            <w:tcW w:w="644" w:type="dxa"/>
          </w:tcPr>
          <w:p w:rsidR="00F3469E" w:rsidRPr="00F3469E" w:rsidRDefault="00F3469E" w:rsidP="00F3469E">
            <w:r w:rsidRPr="00F3469E">
              <w:t>66</w:t>
            </w:r>
          </w:p>
        </w:tc>
        <w:tc>
          <w:tcPr>
            <w:tcW w:w="774" w:type="dxa"/>
          </w:tcPr>
          <w:p w:rsidR="00F3469E" w:rsidRPr="00F3469E" w:rsidRDefault="00F3469E" w:rsidP="00F3469E">
            <w:r w:rsidRPr="00F3469E">
              <w:t>45895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tiltak for å redusere bruken av _midlertidige stillinger i universitets- og høyskolesektoren_ og skape en bedre situasjon for de vitenskapelig ansatte</w:t>
            </w:r>
          </w:p>
        </w:tc>
      </w:tr>
      <w:tr w:rsidR="00F3469E" w:rsidRPr="00F3469E" w:rsidTr="00F3469E">
        <w:tc>
          <w:tcPr>
            <w:tcW w:w="1384" w:type="dxa"/>
          </w:tcPr>
          <w:p w:rsidR="00F3469E" w:rsidRPr="00F3469E" w:rsidRDefault="00F3469E" w:rsidP="00F3469E">
            <w:r w:rsidRPr="00F3469E">
              <w:t xml:space="preserve">2010-04-15 </w:t>
            </w:r>
          </w:p>
        </w:tc>
        <w:tc>
          <w:tcPr>
            <w:tcW w:w="644" w:type="dxa"/>
          </w:tcPr>
          <w:p w:rsidR="00F3469E" w:rsidRPr="00F3469E" w:rsidRDefault="00F3469E" w:rsidP="00F3469E">
            <w:r w:rsidRPr="00F3469E">
              <w:t>66</w:t>
            </w:r>
          </w:p>
        </w:tc>
        <w:tc>
          <w:tcPr>
            <w:tcW w:w="774" w:type="dxa"/>
          </w:tcPr>
          <w:p w:rsidR="00F3469E" w:rsidRPr="00F3469E" w:rsidRDefault="00F3469E" w:rsidP="00F3469E">
            <w:r w:rsidRPr="00F3469E">
              <w:t>45829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hva regjeringen vil gjøre for at _tilsynskonferansen for Ikke-spredningsavtalen_ skal få et positivt utfall, og hindre at avtalen svekkes</w:t>
            </w:r>
          </w:p>
        </w:tc>
      </w:tr>
      <w:tr w:rsidR="00F3469E" w:rsidRPr="00F3469E" w:rsidTr="00F3469E">
        <w:tc>
          <w:tcPr>
            <w:tcW w:w="1384" w:type="dxa"/>
          </w:tcPr>
          <w:p w:rsidR="00F3469E" w:rsidRPr="00F3469E" w:rsidRDefault="00F3469E" w:rsidP="00F3469E">
            <w:r w:rsidRPr="00F3469E">
              <w:t xml:space="preserve">2010-04-15 </w:t>
            </w:r>
          </w:p>
        </w:tc>
        <w:tc>
          <w:tcPr>
            <w:tcW w:w="644" w:type="dxa"/>
          </w:tcPr>
          <w:p w:rsidR="00F3469E" w:rsidRPr="00F3469E" w:rsidRDefault="00F3469E" w:rsidP="00F3469E">
            <w:r w:rsidRPr="00F3469E">
              <w:t>66</w:t>
            </w:r>
          </w:p>
        </w:tc>
        <w:tc>
          <w:tcPr>
            <w:tcW w:w="774" w:type="dxa"/>
          </w:tcPr>
          <w:p w:rsidR="00F3469E" w:rsidRPr="00F3469E" w:rsidRDefault="00F3469E" w:rsidP="00F3469E">
            <w:r w:rsidRPr="00F3469E">
              <w:t>45732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forhindre _kutt i tilbudet om fysioterapi_ som følge av at refusjonene for poliklinisk fysioterapi i sykehus bortfalt</w:t>
            </w:r>
          </w:p>
        </w:tc>
      </w:tr>
      <w:tr w:rsidR="00F3469E" w:rsidRPr="00F3469E" w:rsidTr="00F3469E">
        <w:tc>
          <w:tcPr>
            <w:tcW w:w="1384" w:type="dxa"/>
          </w:tcPr>
          <w:p w:rsidR="00F3469E" w:rsidRPr="00F3469E" w:rsidRDefault="00F3469E" w:rsidP="00F3469E">
            <w:r w:rsidRPr="00F3469E">
              <w:t xml:space="preserve">2010-04-15 </w:t>
            </w:r>
          </w:p>
        </w:tc>
        <w:tc>
          <w:tcPr>
            <w:tcW w:w="644" w:type="dxa"/>
          </w:tcPr>
          <w:p w:rsidR="00F3469E" w:rsidRPr="00F3469E" w:rsidRDefault="00F3469E" w:rsidP="00F3469E">
            <w:r w:rsidRPr="00F3469E">
              <w:t>66</w:t>
            </w:r>
          </w:p>
        </w:tc>
        <w:tc>
          <w:tcPr>
            <w:tcW w:w="774" w:type="dxa"/>
          </w:tcPr>
          <w:p w:rsidR="00F3469E" w:rsidRPr="00F3469E" w:rsidRDefault="00F3469E" w:rsidP="00F3469E">
            <w:r w:rsidRPr="00F3469E">
              <w:t>45986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at antallet _avvik i pasientforløp_ er foruroligende høyt, og om statsråden er åpen for å innføre internettbaserte avviksregistreringsprogram med tanke på systematisk forbedringsarbeid</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45816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Skattesaker mellom Norge og republikken San Marino</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45817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Skattesaker mellom Norge og Samoa</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45818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Skattesaker mellom Norge og Cookøyene</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45319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personlig sparing og ansattes medeierskap i bedrifter</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46181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 xml:space="preserve">om å øke folks motivasjon til </w:t>
            </w:r>
            <w:proofErr w:type="gramStart"/>
            <w:r w:rsidRPr="00F3469E">
              <w:t>å</w:t>
            </w:r>
            <w:proofErr w:type="gramEnd"/>
            <w:r w:rsidRPr="00F3469E">
              <w:t xml:space="preserve"> _spare til bolig og pensjon_, med bakgrunn i en dramatisk nedgang i antallet individuelle pensjonsordninger etter at regjeringen fjernet skattefordelen</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45157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abortforebyggende tiltak</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45635</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omdannelse av Radiumhospitalet til et nasjonalt kompetansesenter</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46165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 xml:space="preserve">om </w:t>
            </w:r>
            <w:proofErr w:type="gramStart"/>
            <w:r w:rsidRPr="00F3469E">
              <w:t>å</w:t>
            </w:r>
            <w:proofErr w:type="gramEnd"/>
            <w:r w:rsidRPr="00F3469E">
              <w:t xml:space="preserve"> _sikre at pasientsikkerheten blir bedre_, blant annet ved at helsetjenesten skal lære av feil</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45713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få mer pasientbehandling til en lavere kostnad ved å øke _de regionale helseforetakenes bruk av avtalespesialister_</w:t>
            </w:r>
          </w:p>
        </w:tc>
      </w:tr>
      <w:tr w:rsidR="00F3469E" w:rsidRPr="00F3469E" w:rsidTr="00F3469E">
        <w:tc>
          <w:tcPr>
            <w:tcW w:w="1384" w:type="dxa"/>
          </w:tcPr>
          <w:p w:rsidR="00F3469E" w:rsidRPr="00F3469E" w:rsidRDefault="00F3469E" w:rsidP="00F3469E">
            <w:r w:rsidRPr="00F3469E">
              <w:t xml:space="preserve">2010-04-19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45970</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den usikre _situasjonen for verfts- og leverandørindustrien_, og hvilke tiltak man vil iverksette for å opprettholde aktiviteten og kompetansen i den maritime næringen</w:t>
            </w:r>
          </w:p>
        </w:tc>
      </w:tr>
      <w:tr w:rsidR="00F3469E" w:rsidRPr="00F3469E" w:rsidTr="00F3469E">
        <w:tc>
          <w:tcPr>
            <w:tcW w:w="1384" w:type="dxa"/>
          </w:tcPr>
          <w:p w:rsidR="00F3469E" w:rsidRPr="00F3469E" w:rsidRDefault="00F3469E" w:rsidP="00F3469E">
            <w:r w:rsidRPr="00F3469E">
              <w:t xml:space="preserve">2010-04-20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44364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adopsjonsloven og barnevernloven</w:t>
            </w:r>
          </w:p>
        </w:tc>
      </w:tr>
      <w:tr w:rsidR="00F3469E" w:rsidRPr="00F3469E" w:rsidTr="00F3469E">
        <w:tc>
          <w:tcPr>
            <w:tcW w:w="1384" w:type="dxa"/>
          </w:tcPr>
          <w:p w:rsidR="00F3469E" w:rsidRPr="00F3469E" w:rsidRDefault="00F3469E" w:rsidP="00F3469E">
            <w:r w:rsidRPr="00F3469E">
              <w:t xml:space="preserve">2010-04-20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45557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Innlemmelse i EØS-avtalen av rådsdirektiv om likebehandling av kvinner og menn ved tilgang til varer og tjenester</w:t>
            </w:r>
          </w:p>
        </w:tc>
      </w:tr>
      <w:tr w:rsidR="00F3469E" w:rsidRPr="00F3469E" w:rsidTr="00F3469E">
        <w:tc>
          <w:tcPr>
            <w:tcW w:w="1384" w:type="dxa"/>
          </w:tcPr>
          <w:p w:rsidR="00F3469E" w:rsidRPr="00F3469E" w:rsidRDefault="00F3469E" w:rsidP="00F3469E">
            <w:r w:rsidRPr="00F3469E">
              <w:t xml:space="preserve">2010-04-20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45638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forsterket innsats for å løse togkrisen på Østlandet</w:t>
            </w:r>
          </w:p>
        </w:tc>
      </w:tr>
      <w:tr w:rsidR="00F3469E" w:rsidRPr="00F3469E" w:rsidTr="00F3469E">
        <w:tc>
          <w:tcPr>
            <w:tcW w:w="1384" w:type="dxa"/>
          </w:tcPr>
          <w:p w:rsidR="00F3469E" w:rsidRPr="00F3469E" w:rsidRDefault="00F3469E" w:rsidP="00F3469E">
            <w:r w:rsidRPr="00F3469E">
              <w:t xml:space="preserve">2010-04-20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45814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Samferdselsministerens redegjørelse om problemene på jernbanenettet</w:t>
            </w:r>
          </w:p>
        </w:tc>
      </w:tr>
      <w:tr w:rsidR="00F3469E" w:rsidRPr="00F3469E" w:rsidTr="00F3469E">
        <w:tc>
          <w:tcPr>
            <w:tcW w:w="1384" w:type="dxa"/>
          </w:tcPr>
          <w:p w:rsidR="00F3469E" w:rsidRPr="00F3469E" w:rsidRDefault="00F3469E" w:rsidP="00F3469E">
            <w:r w:rsidRPr="00F3469E">
              <w:t xml:space="preserve">2010-04-27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45723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en ny velferdsreform</w:t>
            </w:r>
          </w:p>
        </w:tc>
      </w:tr>
      <w:tr w:rsidR="00F3469E" w:rsidRPr="00F3469E" w:rsidTr="00F3469E">
        <w:tc>
          <w:tcPr>
            <w:tcW w:w="1384" w:type="dxa"/>
          </w:tcPr>
          <w:p w:rsidR="00F3469E" w:rsidRPr="00F3469E" w:rsidRDefault="00F3469E" w:rsidP="00F3469E">
            <w:r w:rsidRPr="00F3469E">
              <w:t xml:space="preserve">2010-04-27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43331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Samhandlingsreformen</w:t>
            </w:r>
          </w:p>
        </w:tc>
      </w:tr>
      <w:tr w:rsidR="00F3469E" w:rsidRPr="00F3469E" w:rsidTr="00F3469E">
        <w:tc>
          <w:tcPr>
            <w:tcW w:w="1384" w:type="dxa"/>
          </w:tcPr>
          <w:p w:rsidR="00F3469E" w:rsidRPr="00F3469E" w:rsidRDefault="00F3469E" w:rsidP="00F3469E">
            <w:r w:rsidRPr="00F3469E">
              <w:t xml:space="preserve">2010-04-27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45667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en bedre rusbehandling</w:t>
            </w:r>
          </w:p>
        </w:tc>
      </w:tr>
      <w:tr w:rsidR="00F3469E" w:rsidRPr="00F3469E" w:rsidTr="00F3469E">
        <w:tc>
          <w:tcPr>
            <w:tcW w:w="1384" w:type="dxa"/>
          </w:tcPr>
          <w:p w:rsidR="00F3469E" w:rsidRPr="00F3469E" w:rsidRDefault="00F3469E" w:rsidP="00F3469E">
            <w:r w:rsidRPr="00F3469E">
              <w:t xml:space="preserve">2010-04-27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46242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sikre at _helsepersonell melder fra til barnevernet om omsorgssvikt_ slik loven krever</w:t>
            </w:r>
          </w:p>
        </w:tc>
      </w:tr>
      <w:tr w:rsidR="00F3469E" w:rsidRPr="00F3469E" w:rsidTr="00F3469E">
        <w:tc>
          <w:tcPr>
            <w:tcW w:w="1384" w:type="dxa"/>
          </w:tcPr>
          <w:p w:rsidR="00F3469E" w:rsidRPr="00F3469E" w:rsidRDefault="00F3469E" w:rsidP="00F3469E">
            <w:r w:rsidRPr="00F3469E">
              <w:t xml:space="preserve">2010-04-27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46223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om å myke opp i det byråkratiske _regelverket for landbrukseiendommer_, </w:t>
            </w:r>
            <w:r w:rsidRPr="00F3469E">
              <w:lastRenderedPageBreak/>
              <w:t>som legger en rekke begrensninger når det gjelder næringsfrihet og disposisjonsrett over egen eiendom, og innebærer et betydelig merarbeid for kommunene</w:t>
            </w:r>
          </w:p>
        </w:tc>
      </w:tr>
      <w:tr w:rsidR="00F3469E" w:rsidRPr="00F3469E" w:rsidTr="00F3469E">
        <w:tc>
          <w:tcPr>
            <w:tcW w:w="1384" w:type="dxa"/>
          </w:tcPr>
          <w:p w:rsidR="00F3469E" w:rsidRPr="00F3469E" w:rsidRDefault="00F3469E" w:rsidP="00F3469E">
            <w:r w:rsidRPr="00F3469E">
              <w:lastRenderedPageBreak/>
              <w:t xml:space="preserve">2010-04-27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46441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fjerning av flyplassavgifter i forbindelse med vulkanutbruddet på Island</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45345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finansavtaleloven mv.</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45407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Lov om skadeserstatning</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45192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kjemisk kastrering av pedofilidømte</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45668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etablering av et senter for tverrfaglig og helhetlig bekjempelse av menneskehandel og overgrep mot barn via digitale medier</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45963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vedrørende norske myndigheters håndtering av saker om barnebortføring</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45728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hvordan statsråden ser på _utviklingen i Bjørvika-området_ og mulighetene til å skape bedre samspill om å nå overordnede felles målsettinger</w:t>
            </w:r>
          </w:p>
        </w:tc>
      </w:tr>
      <w:tr w:rsidR="00F3469E" w:rsidRPr="00F3469E" w:rsidTr="00F3469E">
        <w:tc>
          <w:tcPr>
            <w:tcW w:w="1384" w:type="dxa"/>
          </w:tcPr>
          <w:p w:rsidR="00F3469E" w:rsidRPr="00F3469E" w:rsidRDefault="00F3469E" w:rsidP="00F3469E">
            <w:r w:rsidRPr="00F3469E">
              <w:t xml:space="preserve">2010-04-29 </w:t>
            </w:r>
          </w:p>
        </w:tc>
        <w:tc>
          <w:tcPr>
            <w:tcW w:w="644" w:type="dxa"/>
          </w:tcPr>
          <w:p w:rsidR="00F3469E" w:rsidRPr="00F3469E" w:rsidRDefault="00F3469E" w:rsidP="00F3469E">
            <w:r w:rsidRPr="00F3469E">
              <w:t>72</w:t>
            </w:r>
          </w:p>
        </w:tc>
        <w:tc>
          <w:tcPr>
            <w:tcW w:w="774" w:type="dxa"/>
          </w:tcPr>
          <w:p w:rsidR="00F3469E" w:rsidRPr="00F3469E" w:rsidRDefault="00F3469E" w:rsidP="00F3469E">
            <w:r w:rsidRPr="00F3469E">
              <w:t>45903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uro i Distrikts-Norge over en _økende rovdyrstamme_, hvilket syn regjeringen har på bestandsmålene og hvilken rolle rovviltnemndene vil ha i fremtiden</w:t>
            </w:r>
          </w:p>
        </w:tc>
      </w:tr>
      <w:tr w:rsidR="00F3469E" w:rsidRPr="00F3469E" w:rsidTr="00F3469E">
        <w:tc>
          <w:tcPr>
            <w:tcW w:w="1384" w:type="dxa"/>
          </w:tcPr>
          <w:p w:rsidR="00F3469E" w:rsidRPr="00F3469E" w:rsidRDefault="00F3469E" w:rsidP="00F3469E">
            <w:r w:rsidRPr="00F3469E">
              <w:t xml:space="preserve">2010-04-30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46116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å hindre _sosial dumping i norsk innenriks sjøfart_ og på kontinentalsokkelen, og sikre norske lønns- og arbeidsvilkår og norske arbeidsplasser i en av våre viktigste næringer</w:t>
            </w:r>
          </w:p>
        </w:tc>
      </w:tr>
      <w:tr w:rsidR="00F3469E" w:rsidRPr="00F3469E" w:rsidTr="00F3469E">
        <w:tc>
          <w:tcPr>
            <w:tcW w:w="1384" w:type="dxa"/>
          </w:tcPr>
          <w:p w:rsidR="00F3469E" w:rsidRPr="00F3469E" w:rsidRDefault="00F3469E" w:rsidP="00F3469E">
            <w:r w:rsidRPr="00F3469E">
              <w:t xml:space="preserve">2010-04-30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46127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man vil videreføre arbeidet med _statushevende tiltak for førstegangstjenesten_</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45389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bedring av rammevilkårene for frivillig sektor</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46393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hva som er status når det gjelder _deltakelse i etter- og videreutdanning_ i tilknytning til Kunnskapsløftet, og hvorvidt dagens opplegg er treffsikkert nok sett i forhold til behovene</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46402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styrke _satsingen på vitensentrene_, som har blitt populære lærings- og opplevelsesarenaer for barn og unge</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44364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adopsjonsloven og barnevernloven</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45345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finansavtaleloven mv.</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46414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Oversendelsesforslag om gjennomgang av ordningen adopsjon med besøksrett.</w:t>
            </w:r>
          </w:p>
        </w:tc>
      </w:tr>
      <w:tr w:rsidR="00F3469E" w:rsidRPr="00F3469E" w:rsidTr="00F3469E">
        <w:tc>
          <w:tcPr>
            <w:tcW w:w="1384" w:type="dxa"/>
          </w:tcPr>
          <w:p w:rsidR="00F3469E" w:rsidRPr="00F3469E" w:rsidRDefault="00F3469E" w:rsidP="00F3469E">
            <w:r w:rsidRPr="00F3469E">
              <w:t xml:space="preserve">2010-05-03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46437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Oversendelsesforslag om revidering av adopsjonsloven.</w:t>
            </w:r>
          </w:p>
        </w:tc>
      </w:tr>
      <w:tr w:rsidR="00F3469E" w:rsidRPr="00F3469E" w:rsidTr="00F3469E">
        <w:tc>
          <w:tcPr>
            <w:tcW w:w="1384" w:type="dxa"/>
          </w:tcPr>
          <w:p w:rsidR="00F3469E" w:rsidRPr="00F3469E" w:rsidRDefault="00F3469E" w:rsidP="00F3469E">
            <w:r w:rsidRPr="00F3469E">
              <w:t xml:space="preserve">2010-05-04 </w:t>
            </w:r>
          </w:p>
        </w:tc>
        <w:tc>
          <w:tcPr>
            <w:tcW w:w="644" w:type="dxa"/>
          </w:tcPr>
          <w:p w:rsidR="00F3469E" w:rsidRPr="00F3469E" w:rsidRDefault="00F3469E" w:rsidP="00F3469E">
            <w:r w:rsidRPr="00F3469E">
              <w:t>75</w:t>
            </w:r>
          </w:p>
        </w:tc>
        <w:tc>
          <w:tcPr>
            <w:tcW w:w="774" w:type="dxa"/>
          </w:tcPr>
          <w:p w:rsidR="00F3469E" w:rsidRPr="00F3469E" w:rsidRDefault="00F3469E" w:rsidP="00F3469E">
            <w:r w:rsidRPr="00F3469E">
              <w:t>46510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Utenriksministerens redegjørelse om viktige EU- og EØS-saker</w:t>
            </w:r>
          </w:p>
        </w:tc>
      </w:tr>
      <w:tr w:rsidR="00F3469E" w:rsidRPr="00F3469E" w:rsidTr="00F3469E">
        <w:tc>
          <w:tcPr>
            <w:tcW w:w="1384" w:type="dxa"/>
          </w:tcPr>
          <w:p w:rsidR="00F3469E" w:rsidRPr="00F3469E" w:rsidRDefault="00F3469E" w:rsidP="00F3469E">
            <w:r w:rsidRPr="00F3469E">
              <w:t xml:space="preserve">2010-05-04 </w:t>
            </w:r>
          </w:p>
        </w:tc>
        <w:tc>
          <w:tcPr>
            <w:tcW w:w="644" w:type="dxa"/>
          </w:tcPr>
          <w:p w:rsidR="00F3469E" w:rsidRPr="00F3469E" w:rsidRDefault="00F3469E" w:rsidP="00F3469E">
            <w:r w:rsidRPr="00F3469E">
              <w:t>75</w:t>
            </w:r>
          </w:p>
        </w:tc>
        <w:tc>
          <w:tcPr>
            <w:tcW w:w="774" w:type="dxa"/>
          </w:tcPr>
          <w:p w:rsidR="00F3469E" w:rsidRPr="00F3469E" w:rsidRDefault="00F3469E" w:rsidP="00F3469E">
            <w:r w:rsidRPr="00F3469E">
              <w:t>46031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man ser for seg den fremtidige _organiseringen av norske utenriksstasjoner_, sett i lys av den økende internasjonaliseringen av norsk næringsliv</w:t>
            </w:r>
          </w:p>
        </w:tc>
      </w:tr>
      <w:tr w:rsidR="00F3469E" w:rsidRPr="00F3469E" w:rsidTr="00F3469E">
        <w:tc>
          <w:tcPr>
            <w:tcW w:w="1384" w:type="dxa"/>
          </w:tcPr>
          <w:p w:rsidR="00F3469E" w:rsidRPr="00F3469E" w:rsidRDefault="00F3469E" w:rsidP="00F3469E">
            <w:r w:rsidRPr="00F3469E">
              <w:t xml:space="preserve">2010-05-04 </w:t>
            </w:r>
          </w:p>
        </w:tc>
        <w:tc>
          <w:tcPr>
            <w:tcW w:w="644" w:type="dxa"/>
          </w:tcPr>
          <w:p w:rsidR="00F3469E" w:rsidRPr="00F3469E" w:rsidRDefault="00F3469E" w:rsidP="00F3469E">
            <w:r w:rsidRPr="00F3469E">
              <w:t>75</w:t>
            </w:r>
          </w:p>
        </w:tc>
        <w:tc>
          <w:tcPr>
            <w:tcW w:w="774" w:type="dxa"/>
          </w:tcPr>
          <w:p w:rsidR="00F3469E" w:rsidRPr="00F3469E" w:rsidRDefault="00F3469E" w:rsidP="00F3469E">
            <w:r w:rsidRPr="00F3469E">
              <w:t>46125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bidra til tydelighet med hensyn til at det er _uakseptabelt med norsk kommersielt engasjement i Vest-Sahara_, og på hvilken måte regjeringen vil bidra i internasjonale fora for å tale sahrawienes sak</w:t>
            </w:r>
          </w:p>
        </w:tc>
      </w:tr>
      <w:tr w:rsidR="00F3469E" w:rsidRPr="00F3469E" w:rsidTr="00F3469E">
        <w:tc>
          <w:tcPr>
            <w:tcW w:w="1384" w:type="dxa"/>
          </w:tcPr>
          <w:p w:rsidR="00F3469E" w:rsidRPr="00F3469E" w:rsidRDefault="00F3469E" w:rsidP="00F3469E">
            <w:r w:rsidRPr="00F3469E">
              <w:t xml:space="preserve">2010-05-04 </w:t>
            </w:r>
          </w:p>
        </w:tc>
        <w:tc>
          <w:tcPr>
            <w:tcW w:w="644" w:type="dxa"/>
          </w:tcPr>
          <w:p w:rsidR="00F3469E" w:rsidRPr="00F3469E" w:rsidRDefault="00F3469E" w:rsidP="00F3469E">
            <w:r w:rsidRPr="00F3469E">
              <w:t>75</w:t>
            </w:r>
          </w:p>
        </w:tc>
        <w:tc>
          <w:tcPr>
            <w:tcW w:w="774" w:type="dxa"/>
          </w:tcPr>
          <w:p w:rsidR="00F3469E" w:rsidRPr="00F3469E" w:rsidRDefault="00F3469E" w:rsidP="00F3469E">
            <w:r w:rsidRPr="00F3469E">
              <w:t>45637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innlemming av e-bøker i merverdiavgiftsfritaket som gjelder for litteratur</w:t>
            </w:r>
          </w:p>
        </w:tc>
      </w:tr>
      <w:tr w:rsidR="00F3469E" w:rsidRPr="00F3469E" w:rsidTr="00F3469E">
        <w:tc>
          <w:tcPr>
            <w:tcW w:w="1384" w:type="dxa"/>
          </w:tcPr>
          <w:p w:rsidR="00F3469E" w:rsidRPr="00F3469E" w:rsidRDefault="00F3469E" w:rsidP="00F3469E">
            <w:r w:rsidRPr="00F3469E">
              <w:t xml:space="preserve">2010-05-04 </w:t>
            </w:r>
          </w:p>
        </w:tc>
        <w:tc>
          <w:tcPr>
            <w:tcW w:w="644" w:type="dxa"/>
          </w:tcPr>
          <w:p w:rsidR="00F3469E" w:rsidRPr="00F3469E" w:rsidRDefault="00F3469E" w:rsidP="00F3469E">
            <w:r w:rsidRPr="00F3469E">
              <w:t>75</w:t>
            </w:r>
          </w:p>
        </w:tc>
        <w:tc>
          <w:tcPr>
            <w:tcW w:w="774" w:type="dxa"/>
          </w:tcPr>
          <w:p w:rsidR="00F3469E" w:rsidRPr="00F3469E" w:rsidRDefault="00F3469E" w:rsidP="00F3469E">
            <w:r w:rsidRPr="00F3469E">
              <w:t>45746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å innlemme aviser som distribueres elektronisk i merverdiavgiftsfritaket som gjelder for aviser</w:t>
            </w:r>
          </w:p>
        </w:tc>
      </w:tr>
      <w:tr w:rsidR="00F3469E" w:rsidRPr="00F3469E" w:rsidTr="00F3469E">
        <w:tc>
          <w:tcPr>
            <w:tcW w:w="1384" w:type="dxa"/>
          </w:tcPr>
          <w:p w:rsidR="00F3469E" w:rsidRPr="00F3469E" w:rsidRDefault="00F3469E" w:rsidP="00F3469E">
            <w:r w:rsidRPr="00F3469E">
              <w:t xml:space="preserve">2010-05-04 </w:t>
            </w:r>
          </w:p>
        </w:tc>
        <w:tc>
          <w:tcPr>
            <w:tcW w:w="644" w:type="dxa"/>
          </w:tcPr>
          <w:p w:rsidR="00F3469E" w:rsidRPr="00F3469E" w:rsidRDefault="00F3469E" w:rsidP="00F3469E">
            <w:r w:rsidRPr="00F3469E">
              <w:t>75</w:t>
            </w:r>
          </w:p>
        </w:tc>
        <w:tc>
          <w:tcPr>
            <w:tcW w:w="774" w:type="dxa"/>
          </w:tcPr>
          <w:p w:rsidR="00F3469E" w:rsidRPr="00F3469E" w:rsidRDefault="00F3469E" w:rsidP="00F3469E">
            <w:r w:rsidRPr="00F3469E">
              <w:t>45804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videre drift av Aker sykehus i Oslo</w:t>
            </w:r>
          </w:p>
        </w:tc>
      </w:tr>
      <w:tr w:rsidR="00F3469E" w:rsidRPr="00F3469E" w:rsidTr="00F3469E">
        <w:tc>
          <w:tcPr>
            <w:tcW w:w="1384" w:type="dxa"/>
          </w:tcPr>
          <w:p w:rsidR="00F3469E" w:rsidRPr="00F3469E" w:rsidRDefault="00F3469E" w:rsidP="00F3469E">
            <w:r w:rsidRPr="00F3469E">
              <w:t xml:space="preserve">2010-05-06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46510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Utenriksministerens redegjørelse om viktige EU- og EØS-saker</w:t>
            </w:r>
          </w:p>
        </w:tc>
      </w:tr>
      <w:tr w:rsidR="00F3469E" w:rsidRPr="00F3469E" w:rsidTr="00F3469E">
        <w:tc>
          <w:tcPr>
            <w:tcW w:w="1384" w:type="dxa"/>
          </w:tcPr>
          <w:p w:rsidR="00F3469E" w:rsidRPr="00F3469E" w:rsidRDefault="00F3469E" w:rsidP="00F3469E">
            <w:r w:rsidRPr="00F3469E">
              <w:t xml:space="preserve">2010-05-06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45521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Gjennomføring av råfiskloven og fiskeeksportloven i 2007 og 2008</w:t>
            </w:r>
          </w:p>
        </w:tc>
      </w:tr>
      <w:tr w:rsidR="00F3469E" w:rsidRPr="00F3469E" w:rsidTr="00F3469E">
        <w:tc>
          <w:tcPr>
            <w:tcW w:w="1384" w:type="dxa"/>
          </w:tcPr>
          <w:p w:rsidR="00F3469E" w:rsidRPr="00F3469E" w:rsidRDefault="00F3469E" w:rsidP="00F3469E">
            <w:r w:rsidRPr="00F3469E">
              <w:t xml:space="preserve">2010-05-06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45669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samfiske for kystflåten</w:t>
            </w:r>
          </w:p>
        </w:tc>
      </w:tr>
      <w:tr w:rsidR="00F3469E" w:rsidRPr="00F3469E" w:rsidTr="00F3469E">
        <w:tc>
          <w:tcPr>
            <w:tcW w:w="1384" w:type="dxa"/>
          </w:tcPr>
          <w:p w:rsidR="00F3469E" w:rsidRPr="00F3469E" w:rsidRDefault="00F3469E" w:rsidP="00F3469E">
            <w:r w:rsidRPr="00F3469E">
              <w:t xml:space="preserve">2010-05-06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46137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sørge for at systematisk bruk av _IKT bidrar til å redusere norske utslipp_, og til å utløse nye muligheter for norske bedrifter som jobber med grønne IT-løsninger</w:t>
            </w:r>
          </w:p>
        </w:tc>
      </w:tr>
      <w:tr w:rsidR="00F3469E" w:rsidRPr="00F3469E" w:rsidTr="00F3469E">
        <w:tc>
          <w:tcPr>
            <w:tcW w:w="1384" w:type="dxa"/>
          </w:tcPr>
          <w:p w:rsidR="00F3469E" w:rsidRPr="00F3469E" w:rsidRDefault="00F3469E" w:rsidP="00F3469E">
            <w:r w:rsidRPr="00F3469E">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45139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Gjennomgang av særlovshjemler for statlig tilsyn med kommunene</w:t>
            </w:r>
          </w:p>
        </w:tc>
      </w:tr>
      <w:tr w:rsidR="00F3469E" w:rsidRPr="00F3469E" w:rsidTr="00F3469E">
        <w:tc>
          <w:tcPr>
            <w:tcW w:w="1384" w:type="dxa"/>
          </w:tcPr>
          <w:p w:rsidR="00F3469E" w:rsidRPr="00F3469E" w:rsidRDefault="00F3469E" w:rsidP="00F3469E">
            <w:r w:rsidRPr="00F3469E">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45158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inngrepsfrie naturområder</w:t>
            </w:r>
          </w:p>
        </w:tc>
      </w:tr>
      <w:tr w:rsidR="00F3469E" w:rsidRPr="00F3469E" w:rsidTr="00F3469E">
        <w:tc>
          <w:tcPr>
            <w:tcW w:w="1384" w:type="dxa"/>
          </w:tcPr>
          <w:p w:rsidR="00F3469E" w:rsidRPr="00F3469E" w:rsidRDefault="00F3469E" w:rsidP="00F3469E">
            <w:r w:rsidRPr="00F3469E">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45191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en helhetlig avfallspolitikk</w:t>
            </w:r>
          </w:p>
        </w:tc>
      </w:tr>
      <w:tr w:rsidR="00F3469E" w:rsidRPr="00F3469E" w:rsidTr="00F3469E">
        <w:tc>
          <w:tcPr>
            <w:tcW w:w="1384" w:type="dxa"/>
          </w:tcPr>
          <w:p w:rsidR="00F3469E" w:rsidRPr="00F3469E" w:rsidRDefault="00F3469E" w:rsidP="00F3469E">
            <w:r w:rsidRPr="00F3469E">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45806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Representantforslag om motorferdsel i utmark og endringer i loven som </w:t>
            </w:r>
            <w:r w:rsidRPr="00F3469E">
              <w:lastRenderedPageBreak/>
              <w:t>bidrar til å styrke det lokale selvstyre</w:t>
            </w:r>
          </w:p>
        </w:tc>
      </w:tr>
      <w:tr w:rsidR="00F3469E" w:rsidRPr="00F3469E" w:rsidTr="00F3469E">
        <w:tc>
          <w:tcPr>
            <w:tcW w:w="1384" w:type="dxa"/>
          </w:tcPr>
          <w:p w:rsidR="00F3469E" w:rsidRPr="00F3469E" w:rsidRDefault="00F3469E" w:rsidP="00F3469E">
            <w:r w:rsidRPr="00F3469E">
              <w:lastRenderedPageBreak/>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45967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vedrørende ny lov om motorferdsel i utmark og vassdrag</w:t>
            </w:r>
          </w:p>
        </w:tc>
      </w:tr>
      <w:tr w:rsidR="00F3469E" w:rsidRPr="00F3469E" w:rsidTr="00F3469E">
        <w:tc>
          <w:tcPr>
            <w:tcW w:w="1384" w:type="dxa"/>
          </w:tcPr>
          <w:p w:rsidR="00F3469E" w:rsidRPr="00F3469E" w:rsidRDefault="00F3469E" w:rsidP="00F3469E">
            <w:r w:rsidRPr="00F3469E">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45548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naturmangfoldloven</w:t>
            </w:r>
          </w:p>
        </w:tc>
      </w:tr>
      <w:tr w:rsidR="00F3469E" w:rsidRPr="00F3469E" w:rsidTr="00F3469E">
        <w:tc>
          <w:tcPr>
            <w:tcW w:w="1384" w:type="dxa"/>
          </w:tcPr>
          <w:p w:rsidR="00F3469E" w:rsidRPr="00F3469E" w:rsidRDefault="00F3469E" w:rsidP="00F3469E">
            <w:r w:rsidRPr="00F3469E">
              <w:t xml:space="preserve">2010-05-10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45387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NRK og reklamefinansiering</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45507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folketrygdloven, kontantstøtteloven og barnetrygdloven</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45722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kvinners/mors informasjonsplikt om barnefar og strafferettslige endringer i barneloven</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45805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hindre en forsyningskrise i kraftforsyningen til Trøndelag og Møre og Romsdal</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46056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forlenge utleieperiode for vannkraftverk til 30 år</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46066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å bidra til en koordinert innsats mellom selskaper og myndigheter for å øke _utvinningsgraden på norsk sokkel_</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46328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legge til rette for at _petroleumsnæringen har en sentral plass i vår energiproduksjon_ i 2030, med henvisning til at petroleumsvirksomheten omtales som en trussel mot satsing på fornybar energi i klimadebatten</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46256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 xml:space="preserve">om å ta et initiativ for </w:t>
            </w:r>
            <w:proofErr w:type="gramStart"/>
            <w:r w:rsidRPr="00F3469E">
              <w:t>å</w:t>
            </w:r>
            <w:proofErr w:type="gramEnd"/>
            <w:r w:rsidRPr="00F3469E">
              <w:t xml:space="preserve"> _sikre olje- og gassrelatert maritim næring styrkede rammebetingelser_ ved at det åpnes for ny leteaktivitet slik at investeringsnivået kan videreføres</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45595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en stortingsmelding om rammevilkår for små og mellomstore bedriften</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45670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å gjøre Norsk Internasjonalt Skipsregister (NIS) mer attraktivt og konkurransedyktig</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45697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etablering av et eget regelråd</w:t>
            </w:r>
          </w:p>
        </w:tc>
      </w:tr>
      <w:tr w:rsidR="00F3469E" w:rsidRPr="00F3469E" w:rsidTr="00F3469E">
        <w:tc>
          <w:tcPr>
            <w:tcW w:w="1384" w:type="dxa"/>
          </w:tcPr>
          <w:p w:rsidR="00F3469E" w:rsidRPr="00F3469E" w:rsidRDefault="00F3469E" w:rsidP="00F3469E">
            <w:r w:rsidRPr="00F3469E">
              <w:t xml:space="preserve">2010-05-11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46168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om å sørge for bedre _konkurransevilkår for industrien og næringslivet i Møre og Romsdal_, som sliter med høye strømpriser og rasutsatte og stengte veier</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46320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utenriksministerens vurdering av den konseptuelle endringen _FNs freds- og stabiliseringsoperasjoner_ har gjennomgått, i retning av mer integrerte operasjoner, og spørsmål knyttet til mandatutformingen</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45779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investeringsfond for enkeltpersonsforetak</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46003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vilkårene for enkeltpersonsforetak</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45508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Samtykke til å inngå en avtale mellom den norske stat ved Finansdepartementet og Det internasjonale valutafondet (IMF)</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45511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lov om finansieringsvirksomhet og finansinstitusjoner</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46051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Skattesaker mellom Kongeriket Norge og Kongeriket Nederland for så vidt angår Aruba</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46052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Skatteavtalen mellom Norge og Nederland for så vidt angår De nederlandske Antiller</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45559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Samtykke til godkjenning av avgjerd i EØS-komiteen nr. 157/2009, konsernrekneskap</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46273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Endringar i sentralbanklova</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46327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Skattesaker mellom Norge og Bahamassamvelde</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45509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Lån frå den norske staten til den latviske staten</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46507</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Skatteavtale mellom Norge og Malawi</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46257</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skattelette i forbindelse med lønnsoppgjøret</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46395</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Representantforslag om tiltak for å øke bruken av el-biler</w:t>
            </w:r>
          </w:p>
        </w:tc>
      </w:tr>
      <w:tr w:rsidR="00F3469E" w:rsidRPr="00F3469E" w:rsidTr="00F3469E">
        <w:tc>
          <w:tcPr>
            <w:tcW w:w="1384" w:type="dxa"/>
          </w:tcPr>
          <w:p w:rsidR="00F3469E" w:rsidRPr="00F3469E" w:rsidRDefault="00F3469E" w:rsidP="00F3469E">
            <w:r w:rsidRPr="00F3469E">
              <w:t xml:space="preserve">2010-05-25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46278</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om hvorfor statsråden har motsatt seg ønsket om en samlet behandling av Skatteunndragelsesutvalgets innstilling, som med enkelte av sine forslag har skapt stor debatt og bekymring for hvilken retning vi går med hensyn til _skattyters rettssikkerhet_</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40706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Grunnlovsforslag om innføring av republikansk statsform</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40709</w:t>
            </w:r>
          </w:p>
        </w:tc>
        <w:tc>
          <w:tcPr>
            <w:tcW w:w="850" w:type="dxa"/>
          </w:tcPr>
          <w:p w:rsidR="00F3469E" w:rsidRPr="00F3469E" w:rsidRDefault="00F3469E" w:rsidP="00F3469E">
            <w:r w:rsidRPr="00F3469E">
              <w:t>2</w:t>
            </w:r>
          </w:p>
        </w:tc>
        <w:tc>
          <w:tcPr>
            <w:tcW w:w="7030" w:type="dxa"/>
          </w:tcPr>
          <w:p w:rsidR="00F3469E" w:rsidRPr="00F3469E" w:rsidRDefault="00F3469E" w:rsidP="00F3469E">
            <w:proofErr w:type="gramStart"/>
            <w:r w:rsidRPr="00F3469E">
              <w:t>Grunnlovsforslag  om</w:t>
            </w:r>
            <w:proofErr w:type="gramEnd"/>
            <w:r w:rsidRPr="00F3469E">
              <w:t xml:space="preserve"> innføring av stemmerettsalder 16 år ved stortingsvalg</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41047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Grunnlovsforslag om retting av språklige feil i Grunnloven</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41053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Grunnlovsforslag om rett til å nedlegge sitt verv som stortingsrepresentant på visse vilkår</w:t>
            </w:r>
          </w:p>
        </w:tc>
      </w:tr>
      <w:tr w:rsidR="00F3469E" w:rsidRPr="00F3469E" w:rsidTr="00F3469E">
        <w:tc>
          <w:tcPr>
            <w:tcW w:w="1384" w:type="dxa"/>
          </w:tcPr>
          <w:p w:rsidR="00F3469E" w:rsidRPr="00F3469E" w:rsidRDefault="00F3469E" w:rsidP="00F3469E">
            <w:r w:rsidRPr="00F3469E">
              <w:lastRenderedPageBreak/>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45803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sikkerhetsutbedringer i Telemark Fengsel, avdeling Skien</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45914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ikke å tillate bruk av burka, niqab eller andre heldekkende plagg i det offentlige rom</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45959</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bekjempelse av narkotikaproblematikken i norske fengsler</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45499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folketrygdloven mv.</w:t>
            </w:r>
          </w:p>
        </w:tc>
      </w:tr>
      <w:tr w:rsidR="00F3469E" w:rsidRPr="00F3469E" w:rsidTr="00F3469E">
        <w:tc>
          <w:tcPr>
            <w:tcW w:w="1384" w:type="dxa"/>
          </w:tcPr>
          <w:p w:rsidR="00F3469E" w:rsidRPr="00F3469E" w:rsidRDefault="00F3469E" w:rsidP="00F3469E">
            <w:r w:rsidRPr="00F3469E">
              <w:t xml:space="preserve">2010-05-27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46407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legge til rette for bedre _rammebetingelser for å kombinere landbruks- og reiselivsnæring_, gjennom bl.a. færre reguleringer, styrket eiendomsrett og større grad av produksjonsfrihet</w:t>
            </w:r>
          </w:p>
        </w:tc>
      </w:tr>
      <w:tr w:rsidR="00F3469E" w:rsidRPr="00F3469E" w:rsidTr="00F3469E">
        <w:tc>
          <w:tcPr>
            <w:tcW w:w="1384" w:type="dxa"/>
          </w:tcPr>
          <w:p w:rsidR="00F3469E" w:rsidRPr="00F3469E" w:rsidRDefault="00F3469E" w:rsidP="00F3469E">
            <w:r w:rsidRPr="00F3469E">
              <w:t xml:space="preserve">2010-05-28 </w:t>
            </w:r>
          </w:p>
        </w:tc>
        <w:tc>
          <w:tcPr>
            <w:tcW w:w="644" w:type="dxa"/>
          </w:tcPr>
          <w:p w:rsidR="00F3469E" w:rsidRPr="00F3469E" w:rsidRDefault="00F3469E" w:rsidP="00F3469E">
            <w:r w:rsidRPr="00F3469E">
              <w:t>84</w:t>
            </w:r>
          </w:p>
        </w:tc>
        <w:tc>
          <w:tcPr>
            <w:tcW w:w="774" w:type="dxa"/>
          </w:tcPr>
          <w:p w:rsidR="00F3469E" w:rsidRPr="00F3469E" w:rsidRDefault="00F3469E" w:rsidP="00F3469E">
            <w:r w:rsidRPr="00F3469E">
              <w:t>45971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hvilken _</w:t>
            </w:r>
            <w:proofErr w:type="gramStart"/>
            <w:r w:rsidRPr="00F3469E">
              <w:t>rolle</w:t>
            </w:r>
            <w:proofErr w:type="gramEnd"/>
            <w:r w:rsidRPr="00F3469E">
              <w:t xml:space="preserve"> religionene skal spille i fellesskapet_</w:t>
            </w:r>
          </w:p>
        </w:tc>
      </w:tr>
      <w:tr w:rsidR="00F3469E" w:rsidRPr="00F3469E" w:rsidTr="00F3469E">
        <w:tc>
          <w:tcPr>
            <w:tcW w:w="1384" w:type="dxa"/>
          </w:tcPr>
          <w:p w:rsidR="00F3469E" w:rsidRPr="00F3469E" w:rsidRDefault="00F3469E" w:rsidP="00F3469E">
            <w:r w:rsidRPr="00F3469E">
              <w:t xml:space="preserve">2010-05-28 </w:t>
            </w:r>
          </w:p>
        </w:tc>
        <w:tc>
          <w:tcPr>
            <w:tcW w:w="644" w:type="dxa"/>
          </w:tcPr>
          <w:p w:rsidR="00F3469E" w:rsidRPr="00F3469E" w:rsidRDefault="00F3469E" w:rsidP="00F3469E">
            <w:r w:rsidRPr="00F3469E">
              <w:t>84</w:t>
            </w:r>
          </w:p>
        </w:tc>
        <w:tc>
          <w:tcPr>
            <w:tcW w:w="774" w:type="dxa"/>
          </w:tcPr>
          <w:p w:rsidR="00F3469E" w:rsidRPr="00F3469E" w:rsidRDefault="00F3469E" w:rsidP="00F3469E">
            <w:r w:rsidRPr="00F3469E">
              <w:t>46497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hva man vil foreta seg for å endre at sykehus i stort omfang har _leger ansatt i midlertidige stillinger_, med henvisning til at 90-95 pst. leger i spesialisering er midlertidig ansatt</w:t>
            </w:r>
          </w:p>
        </w:tc>
      </w:tr>
      <w:tr w:rsidR="00F3469E" w:rsidRPr="00F3469E" w:rsidTr="00F3469E">
        <w:tc>
          <w:tcPr>
            <w:tcW w:w="1384" w:type="dxa"/>
          </w:tcPr>
          <w:p w:rsidR="00F3469E" w:rsidRPr="00F3469E" w:rsidRDefault="00F3469E" w:rsidP="00F3469E">
            <w:r w:rsidRPr="00F3469E">
              <w:t xml:space="preserve">2010-05-28 </w:t>
            </w:r>
          </w:p>
        </w:tc>
        <w:tc>
          <w:tcPr>
            <w:tcW w:w="644" w:type="dxa"/>
          </w:tcPr>
          <w:p w:rsidR="00F3469E" w:rsidRPr="00F3469E" w:rsidRDefault="00F3469E" w:rsidP="00F3469E">
            <w:r w:rsidRPr="00F3469E">
              <w:t>84</w:t>
            </w:r>
          </w:p>
        </w:tc>
        <w:tc>
          <w:tcPr>
            <w:tcW w:w="774" w:type="dxa"/>
          </w:tcPr>
          <w:p w:rsidR="00F3469E" w:rsidRPr="00F3469E" w:rsidRDefault="00F3469E" w:rsidP="00F3469E">
            <w:r w:rsidRPr="00F3469E">
              <w:t>46637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sikre at _pasientenes rettigheter_ blir ivaretatt, med henvisning til at Helsetilsynet avdekket flere lovbrudd ved kontroller i distriktspsykiatriske sentre</w:t>
            </w:r>
          </w:p>
        </w:tc>
      </w:tr>
      <w:tr w:rsidR="00F3469E" w:rsidRPr="00F3469E" w:rsidTr="00F3469E">
        <w:tc>
          <w:tcPr>
            <w:tcW w:w="1384" w:type="dxa"/>
          </w:tcPr>
          <w:p w:rsidR="00F3469E" w:rsidRPr="00F3469E" w:rsidRDefault="00F3469E" w:rsidP="00F3469E">
            <w:r w:rsidRPr="00F3469E">
              <w:t xml:space="preserve">2010-05-31 </w:t>
            </w:r>
          </w:p>
        </w:tc>
        <w:tc>
          <w:tcPr>
            <w:tcW w:w="644" w:type="dxa"/>
          </w:tcPr>
          <w:p w:rsidR="00F3469E" w:rsidRPr="00F3469E" w:rsidRDefault="00F3469E" w:rsidP="00F3469E">
            <w:r w:rsidRPr="00F3469E">
              <w:t>85</w:t>
            </w:r>
          </w:p>
        </w:tc>
        <w:tc>
          <w:tcPr>
            <w:tcW w:w="774" w:type="dxa"/>
          </w:tcPr>
          <w:p w:rsidR="00F3469E" w:rsidRPr="00F3469E" w:rsidRDefault="00F3469E" w:rsidP="00F3469E">
            <w:r w:rsidRPr="00F3469E">
              <w:t>45524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2010-05-31 </w:t>
            </w:r>
          </w:p>
        </w:tc>
        <w:tc>
          <w:tcPr>
            <w:tcW w:w="644" w:type="dxa"/>
          </w:tcPr>
          <w:p w:rsidR="00F3469E" w:rsidRPr="00F3469E" w:rsidRDefault="00F3469E" w:rsidP="00F3469E">
            <w:r w:rsidRPr="00F3469E">
              <w:t>85</w:t>
            </w:r>
          </w:p>
        </w:tc>
        <w:tc>
          <w:tcPr>
            <w:tcW w:w="774" w:type="dxa"/>
          </w:tcPr>
          <w:p w:rsidR="00F3469E" w:rsidRPr="00F3469E" w:rsidRDefault="00F3469E" w:rsidP="00F3469E">
            <w:r w:rsidRPr="00F3469E">
              <w:t>46222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EØS-avtala av EU-programmet om samverknadsløysingar for europeisk offentleg forvalting ISA (2010-2015)</w:t>
            </w:r>
          </w:p>
        </w:tc>
      </w:tr>
      <w:tr w:rsidR="00F3469E" w:rsidRPr="00F3469E" w:rsidTr="00F3469E">
        <w:tc>
          <w:tcPr>
            <w:tcW w:w="1384" w:type="dxa"/>
          </w:tcPr>
          <w:p w:rsidR="00F3469E" w:rsidRPr="00F3469E" w:rsidRDefault="00F3469E" w:rsidP="00F3469E">
            <w:r w:rsidRPr="00F3469E">
              <w:t xml:space="preserve">2010-05-31 </w:t>
            </w:r>
          </w:p>
        </w:tc>
        <w:tc>
          <w:tcPr>
            <w:tcW w:w="644" w:type="dxa"/>
          </w:tcPr>
          <w:p w:rsidR="00F3469E" w:rsidRPr="00F3469E" w:rsidRDefault="00F3469E" w:rsidP="00F3469E">
            <w:r w:rsidRPr="00F3469E">
              <w:t>85</w:t>
            </w:r>
          </w:p>
        </w:tc>
        <w:tc>
          <w:tcPr>
            <w:tcW w:w="774" w:type="dxa"/>
          </w:tcPr>
          <w:p w:rsidR="00F3469E" w:rsidRPr="00F3469E" w:rsidRDefault="00F3469E" w:rsidP="00F3469E">
            <w:r w:rsidRPr="00F3469E">
              <w:t>45520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Håndtering av ubåten U-864</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46190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å bidra til å finne løsninger for _videreføring av Store norske leksikon_, med henvisning til at det digitale samfunn flyter over av informasjon og behovet for verifisering og redigering antakelig vil øke i fremtiden</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46407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legge til rette for bedre _rammebetingelser for å kombinere landbruks- og reiselivsnæring_, gjennom bl.a. færre reguleringer, styrket eiendomsrett og større grad av produksjonsfrihet</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45548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naturmangfoldloven</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45507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folketrygdloven, kontantstøtteloven og barnetrygdloven</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45511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lov om finansieringsvirksomhet og finansinstitusjoner</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46273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Endringar i sentralbanklova</w:t>
            </w:r>
          </w:p>
        </w:tc>
      </w:tr>
      <w:tr w:rsidR="00F3469E" w:rsidRPr="00F3469E" w:rsidTr="00F3469E">
        <w:tc>
          <w:tcPr>
            <w:tcW w:w="1384" w:type="dxa"/>
          </w:tcPr>
          <w:p w:rsidR="00F3469E" w:rsidRPr="00F3469E" w:rsidRDefault="00F3469E" w:rsidP="00F3469E">
            <w:r w:rsidRPr="00F3469E">
              <w:t xml:space="preserve">2010-06-01 </w:t>
            </w:r>
          </w:p>
        </w:tc>
        <w:tc>
          <w:tcPr>
            <w:tcW w:w="644" w:type="dxa"/>
          </w:tcPr>
          <w:p w:rsidR="00F3469E" w:rsidRPr="00F3469E" w:rsidRDefault="00F3469E" w:rsidP="00F3469E">
            <w:r w:rsidRPr="00F3469E">
              <w:t>86</w:t>
            </w:r>
          </w:p>
        </w:tc>
        <w:tc>
          <w:tcPr>
            <w:tcW w:w="774" w:type="dxa"/>
          </w:tcPr>
          <w:p w:rsidR="00F3469E" w:rsidRPr="00F3469E" w:rsidRDefault="00F3469E" w:rsidP="00F3469E">
            <w:r w:rsidRPr="00F3469E">
              <w:t>45499</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folketrygdloven mv.</w:t>
            </w:r>
          </w:p>
        </w:tc>
      </w:tr>
      <w:tr w:rsidR="00F3469E" w:rsidRPr="00F3469E" w:rsidTr="00F3469E">
        <w:tc>
          <w:tcPr>
            <w:tcW w:w="1384" w:type="dxa"/>
          </w:tcPr>
          <w:p w:rsidR="00F3469E" w:rsidRPr="00F3469E" w:rsidRDefault="00F3469E" w:rsidP="00F3469E">
            <w:r w:rsidRPr="00F3469E">
              <w:t xml:space="preserve">2010-06-02 </w:t>
            </w:r>
          </w:p>
        </w:tc>
        <w:tc>
          <w:tcPr>
            <w:tcW w:w="644" w:type="dxa"/>
          </w:tcPr>
          <w:p w:rsidR="00F3469E" w:rsidRPr="00F3469E" w:rsidRDefault="00F3469E" w:rsidP="00F3469E">
            <w:r w:rsidRPr="00F3469E">
              <w:t>87</w:t>
            </w:r>
          </w:p>
        </w:tc>
        <w:tc>
          <w:tcPr>
            <w:tcW w:w="774" w:type="dxa"/>
          </w:tcPr>
          <w:p w:rsidR="00F3469E" w:rsidRPr="00F3469E" w:rsidRDefault="00F3469E" w:rsidP="00F3469E">
            <w:r w:rsidRPr="00F3469E">
              <w:t>46248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Årsmelding fra EOS-utvalget for 2009</w:t>
            </w:r>
          </w:p>
        </w:tc>
      </w:tr>
      <w:tr w:rsidR="00F3469E" w:rsidRPr="00F3469E" w:rsidTr="00F3469E">
        <w:tc>
          <w:tcPr>
            <w:tcW w:w="1384" w:type="dxa"/>
          </w:tcPr>
          <w:p w:rsidR="00F3469E" w:rsidRPr="00F3469E" w:rsidRDefault="00F3469E" w:rsidP="00F3469E">
            <w:r w:rsidRPr="00F3469E">
              <w:t xml:space="preserve">2010-06-02 </w:t>
            </w:r>
          </w:p>
        </w:tc>
        <w:tc>
          <w:tcPr>
            <w:tcW w:w="644" w:type="dxa"/>
          </w:tcPr>
          <w:p w:rsidR="00F3469E" w:rsidRPr="00F3469E" w:rsidRDefault="00F3469E" w:rsidP="00F3469E">
            <w:r w:rsidRPr="00F3469E">
              <w:t>87</w:t>
            </w:r>
          </w:p>
        </w:tc>
        <w:tc>
          <w:tcPr>
            <w:tcW w:w="774" w:type="dxa"/>
          </w:tcPr>
          <w:p w:rsidR="00F3469E" w:rsidRPr="00F3469E" w:rsidRDefault="00F3469E" w:rsidP="00F3469E">
            <w:r w:rsidRPr="00F3469E">
              <w:t>46427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Ombudsmannsnemnda for Forsvarets innberetning 2009</w:t>
            </w:r>
          </w:p>
        </w:tc>
      </w:tr>
      <w:tr w:rsidR="00F3469E" w:rsidRPr="00F3469E" w:rsidTr="00F3469E">
        <w:tc>
          <w:tcPr>
            <w:tcW w:w="1384" w:type="dxa"/>
          </w:tcPr>
          <w:p w:rsidR="00F3469E" w:rsidRPr="00F3469E" w:rsidRDefault="00F3469E" w:rsidP="00F3469E">
            <w:r w:rsidRPr="00F3469E">
              <w:t xml:space="preserve">2010-06-02 </w:t>
            </w:r>
          </w:p>
        </w:tc>
        <w:tc>
          <w:tcPr>
            <w:tcW w:w="644" w:type="dxa"/>
          </w:tcPr>
          <w:p w:rsidR="00F3469E" w:rsidRPr="00F3469E" w:rsidRDefault="00F3469E" w:rsidP="00F3469E">
            <w:r w:rsidRPr="00F3469E">
              <w:t>87</w:t>
            </w:r>
          </w:p>
        </w:tc>
        <w:tc>
          <w:tcPr>
            <w:tcW w:w="774" w:type="dxa"/>
          </w:tcPr>
          <w:p w:rsidR="00F3469E" w:rsidRPr="00F3469E" w:rsidRDefault="00F3469E" w:rsidP="00F3469E">
            <w:r w:rsidRPr="00F3469E">
              <w:t>46428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Ombudsmannsnemnda for sivile tjenestepliktiges innberetning 2006-2009</w:t>
            </w:r>
          </w:p>
        </w:tc>
      </w:tr>
      <w:tr w:rsidR="00F3469E" w:rsidRPr="00F3469E" w:rsidTr="00F3469E">
        <w:tc>
          <w:tcPr>
            <w:tcW w:w="1384" w:type="dxa"/>
          </w:tcPr>
          <w:p w:rsidR="00F3469E" w:rsidRPr="00F3469E" w:rsidRDefault="00F3469E" w:rsidP="00F3469E">
            <w:r w:rsidRPr="00F3469E">
              <w:t xml:space="preserve">2010-06-02 </w:t>
            </w:r>
          </w:p>
        </w:tc>
        <w:tc>
          <w:tcPr>
            <w:tcW w:w="644" w:type="dxa"/>
          </w:tcPr>
          <w:p w:rsidR="00F3469E" w:rsidRPr="00F3469E" w:rsidRDefault="00F3469E" w:rsidP="00F3469E">
            <w:r w:rsidRPr="00F3469E">
              <w:t>87</w:t>
            </w:r>
          </w:p>
        </w:tc>
        <w:tc>
          <w:tcPr>
            <w:tcW w:w="774" w:type="dxa"/>
          </w:tcPr>
          <w:p w:rsidR="00F3469E" w:rsidRPr="00F3469E" w:rsidRDefault="00F3469E" w:rsidP="00F3469E">
            <w:r w:rsidRPr="00F3469E">
              <w:t>46200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Melding for 2009 fra Sivilombudsmannen (Stortingets ombudsmann for forvaltningen)</w:t>
            </w:r>
          </w:p>
        </w:tc>
      </w:tr>
      <w:tr w:rsidR="00F3469E" w:rsidRPr="00F3469E" w:rsidTr="00F3469E">
        <w:tc>
          <w:tcPr>
            <w:tcW w:w="1384" w:type="dxa"/>
          </w:tcPr>
          <w:p w:rsidR="00F3469E" w:rsidRPr="00F3469E" w:rsidRDefault="00F3469E" w:rsidP="00F3469E">
            <w:r w:rsidRPr="00F3469E">
              <w:t xml:space="preserve">2010-06-02 </w:t>
            </w:r>
          </w:p>
        </w:tc>
        <w:tc>
          <w:tcPr>
            <w:tcW w:w="644" w:type="dxa"/>
          </w:tcPr>
          <w:p w:rsidR="00F3469E" w:rsidRPr="00F3469E" w:rsidRDefault="00F3469E" w:rsidP="00F3469E">
            <w:r w:rsidRPr="00F3469E">
              <w:t>87</w:t>
            </w:r>
          </w:p>
        </w:tc>
        <w:tc>
          <w:tcPr>
            <w:tcW w:w="774" w:type="dxa"/>
          </w:tcPr>
          <w:p w:rsidR="00F3469E" w:rsidRPr="00F3469E" w:rsidRDefault="00F3469E" w:rsidP="00F3469E">
            <w:r w:rsidRPr="00F3469E">
              <w:t>46281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Riksrevisjonens melding om virksomheten i 2009</w:t>
            </w:r>
          </w:p>
        </w:tc>
      </w:tr>
      <w:tr w:rsidR="00F3469E" w:rsidRPr="00F3469E" w:rsidTr="00F3469E">
        <w:tc>
          <w:tcPr>
            <w:tcW w:w="1384" w:type="dxa"/>
          </w:tcPr>
          <w:p w:rsidR="00F3469E" w:rsidRPr="00F3469E" w:rsidRDefault="00F3469E" w:rsidP="00F3469E">
            <w:r w:rsidRPr="00F3469E">
              <w:t xml:space="preserve">2010-06-03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46585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å se på _egenkapitalsituasjonen i Statkraft og Statnett_ for å sikre at kapitalbalansen står i stil med de uttalte ambisjoner i energipolitikken</w:t>
            </w:r>
          </w:p>
        </w:tc>
      </w:tr>
      <w:tr w:rsidR="00F3469E" w:rsidRPr="00F3469E" w:rsidTr="00F3469E">
        <w:tc>
          <w:tcPr>
            <w:tcW w:w="1384" w:type="dxa"/>
          </w:tcPr>
          <w:p w:rsidR="00F3469E" w:rsidRPr="00F3469E" w:rsidRDefault="00F3469E" w:rsidP="00F3469E">
            <w:r w:rsidRPr="00F3469E">
              <w:t xml:space="preserve">2010-06-03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46680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en strategi for å få utdannet tilstrekkelig og riktig _personell for framtidens helsesektor_, med bakgrunn i at antall eldre og pleietrengende vil øke</w:t>
            </w:r>
          </w:p>
        </w:tc>
      </w:tr>
      <w:tr w:rsidR="00F3469E" w:rsidRPr="00F3469E" w:rsidTr="00F3469E">
        <w:tc>
          <w:tcPr>
            <w:tcW w:w="1384" w:type="dxa"/>
          </w:tcPr>
          <w:p w:rsidR="00F3469E" w:rsidRPr="00F3469E" w:rsidRDefault="00F3469E" w:rsidP="00F3469E">
            <w:r w:rsidRPr="00F3469E">
              <w:t xml:space="preserve">2010-06-03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45965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vedrørende evaluering av lovverket som regulerer bygging av kraftlinjer</w:t>
            </w:r>
          </w:p>
        </w:tc>
      </w:tr>
      <w:tr w:rsidR="00F3469E" w:rsidRPr="00F3469E" w:rsidTr="00F3469E">
        <w:tc>
          <w:tcPr>
            <w:tcW w:w="1384" w:type="dxa"/>
          </w:tcPr>
          <w:p w:rsidR="00F3469E" w:rsidRPr="00F3469E" w:rsidRDefault="00F3469E" w:rsidP="00F3469E">
            <w:r w:rsidRPr="00F3469E">
              <w:t xml:space="preserve">2010-06-03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46057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småkraftverk i overgangsordningen for grønne sertifikater</w:t>
            </w:r>
          </w:p>
        </w:tc>
      </w:tr>
      <w:tr w:rsidR="00F3469E" w:rsidRPr="00F3469E" w:rsidTr="00F3469E">
        <w:tc>
          <w:tcPr>
            <w:tcW w:w="1384" w:type="dxa"/>
          </w:tcPr>
          <w:p w:rsidR="00F3469E" w:rsidRPr="00F3469E" w:rsidRDefault="00F3469E" w:rsidP="00F3469E">
            <w:r w:rsidRPr="00F3469E">
              <w:t xml:space="preserve">2010-06-03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46146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norsk vannkraftpolitikk</w:t>
            </w:r>
          </w:p>
        </w:tc>
      </w:tr>
      <w:tr w:rsidR="00F3469E" w:rsidRPr="00F3469E" w:rsidTr="00F3469E">
        <w:tc>
          <w:tcPr>
            <w:tcW w:w="1384" w:type="dxa"/>
          </w:tcPr>
          <w:p w:rsidR="00F3469E" w:rsidRPr="00F3469E" w:rsidRDefault="00F3469E" w:rsidP="00F3469E">
            <w:r w:rsidRPr="00F3469E">
              <w:t xml:space="preserve">2010-06-04 </w:t>
            </w:r>
          </w:p>
        </w:tc>
        <w:tc>
          <w:tcPr>
            <w:tcW w:w="644" w:type="dxa"/>
          </w:tcPr>
          <w:p w:rsidR="00F3469E" w:rsidRPr="00F3469E" w:rsidRDefault="00F3469E" w:rsidP="00F3469E">
            <w:r w:rsidRPr="00F3469E">
              <w:t>89</w:t>
            </w:r>
          </w:p>
        </w:tc>
        <w:tc>
          <w:tcPr>
            <w:tcW w:w="774" w:type="dxa"/>
          </w:tcPr>
          <w:p w:rsidR="00F3469E" w:rsidRPr="00F3469E" w:rsidRDefault="00F3469E" w:rsidP="00F3469E">
            <w:r w:rsidRPr="00F3469E">
              <w:t>45544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Endringar i opplæringslova og privatskolelova (leksehjelp m.m.)</w:t>
            </w:r>
          </w:p>
        </w:tc>
      </w:tr>
      <w:tr w:rsidR="00F3469E" w:rsidRPr="00F3469E" w:rsidTr="00F3469E">
        <w:tc>
          <w:tcPr>
            <w:tcW w:w="1384" w:type="dxa"/>
          </w:tcPr>
          <w:p w:rsidR="00F3469E" w:rsidRPr="00F3469E" w:rsidRDefault="00F3469E" w:rsidP="00F3469E">
            <w:r w:rsidRPr="00F3469E">
              <w:t xml:space="preserve">2010-06-04 </w:t>
            </w:r>
          </w:p>
        </w:tc>
        <w:tc>
          <w:tcPr>
            <w:tcW w:w="644" w:type="dxa"/>
          </w:tcPr>
          <w:p w:rsidR="00F3469E" w:rsidRPr="00F3469E" w:rsidRDefault="00F3469E" w:rsidP="00F3469E">
            <w:r w:rsidRPr="00F3469E">
              <w:t>89</w:t>
            </w:r>
          </w:p>
        </w:tc>
        <w:tc>
          <w:tcPr>
            <w:tcW w:w="774" w:type="dxa"/>
          </w:tcPr>
          <w:p w:rsidR="00F3469E" w:rsidRPr="00F3469E" w:rsidRDefault="00F3469E" w:rsidP="00F3469E">
            <w:r w:rsidRPr="00F3469E">
              <w:t>45550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fritids- og småbåtloven</w:t>
            </w:r>
          </w:p>
        </w:tc>
      </w:tr>
      <w:tr w:rsidR="00F3469E" w:rsidRPr="00F3469E" w:rsidTr="00F3469E">
        <w:tc>
          <w:tcPr>
            <w:tcW w:w="1384" w:type="dxa"/>
          </w:tcPr>
          <w:p w:rsidR="00F3469E" w:rsidRPr="00F3469E" w:rsidRDefault="00F3469E" w:rsidP="00F3469E">
            <w:r w:rsidRPr="00F3469E">
              <w:t xml:space="preserve">2010-06-04 </w:t>
            </w:r>
          </w:p>
        </w:tc>
        <w:tc>
          <w:tcPr>
            <w:tcW w:w="644" w:type="dxa"/>
          </w:tcPr>
          <w:p w:rsidR="00F3469E" w:rsidRPr="00F3469E" w:rsidRDefault="00F3469E" w:rsidP="00F3469E">
            <w:r w:rsidRPr="00F3469E">
              <w:t>89</w:t>
            </w:r>
          </w:p>
        </w:tc>
        <w:tc>
          <w:tcPr>
            <w:tcW w:w="774" w:type="dxa"/>
          </w:tcPr>
          <w:p w:rsidR="00F3469E" w:rsidRPr="00F3469E" w:rsidRDefault="00F3469E" w:rsidP="00F3469E">
            <w:r w:rsidRPr="00F3469E">
              <w:t>46271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Lov om varer av edelt metall mv.</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45994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opprettelse av et fond og virkemiddelapparat for utvikling av klimavennlig teknologi</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46110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endring av forvaltningen av rovdyrpolitikken</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46129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endre krav om umiddelbar CO2-rensing ved nye gasskraftverk</w:t>
            </w:r>
          </w:p>
        </w:tc>
      </w:tr>
      <w:tr w:rsidR="00F3469E" w:rsidRPr="00F3469E" w:rsidTr="00F3469E">
        <w:tc>
          <w:tcPr>
            <w:tcW w:w="1384" w:type="dxa"/>
          </w:tcPr>
          <w:p w:rsidR="00F3469E" w:rsidRPr="00F3469E" w:rsidRDefault="00F3469E" w:rsidP="00F3469E">
            <w:r w:rsidRPr="00F3469E">
              <w:lastRenderedPageBreak/>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46193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styrke lokal forvaltning av arealer i strandsonen</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46429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en styrking av miljø- og klimaarbeidet i kommunene</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46501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vurdere Riksantikvarens mandat, fullmakter og rolle</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46464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oppheve forskrift om rikspolitisk bestemmelse for kjøpesentre</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46598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rask iverksettelse av samfunnsøkonomisk lønnsomme klimatiltak</w:t>
            </w:r>
          </w:p>
        </w:tc>
      </w:tr>
      <w:tr w:rsidR="00F3469E" w:rsidRPr="00F3469E" w:rsidTr="00F3469E">
        <w:tc>
          <w:tcPr>
            <w:tcW w:w="1384" w:type="dxa"/>
          </w:tcPr>
          <w:p w:rsidR="00F3469E" w:rsidRPr="00F3469E" w:rsidRDefault="00F3469E" w:rsidP="00F3469E">
            <w:r w:rsidRPr="00F3469E">
              <w:t xml:space="preserve">2010-06-07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46810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hvordan Norge er _rustet til å håndtere en oljekatastrofe_, med bakgrunn i situasjonen i Mexicogolfen</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45540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Tilsagn om statstilskudd til å arrangere sjakk-OL i Tromsø i 2014</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45541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lov om film og videogram</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45502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bidragsinnkrevingsloven og barneloven</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45506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lov om merking av forbruksvarer mv. og i enkelte andre lover</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45582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foreldrepermisjonen mellom mor og far</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46703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Oversendelsesforslag om edrene som fortsatt ikke har rett til å ta ut foreldrepenger.</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45543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barnehageloven</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46685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at nyere skoleforskning viser en økende _forskjell på gutters og jenters læringsutbytte_, og hvorvidt kjønnsdelt undervisning kan bli ett av flere tiltak for å sikre en mer tilpasset undervisning for gutter, som særlig innen yrkesfag rammes av frafall</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46139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Norsk flyktning- og migrasjonspolitikk i et europeisk perspektiv</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46138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Lov om kommunal beredskapsplikt</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45531</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 i lov 16. juli 1999 nr. 66 om Schengen informasjonssystem (SIS)</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45533</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straffeloven 1902 mv.</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46593</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domstolloven</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46409</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Årsrapport fra utvalget for rettferdsvederlag for 2009</w:t>
            </w:r>
          </w:p>
        </w:tc>
      </w:tr>
      <w:tr w:rsidR="00F3469E" w:rsidRPr="00F3469E" w:rsidTr="00F3469E">
        <w:tc>
          <w:tcPr>
            <w:tcW w:w="1384" w:type="dxa"/>
          </w:tcPr>
          <w:p w:rsidR="00F3469E" w:rsidRPr="00F3469E" w:rsidRDefault="00F3469E" w:rsidP="00F3469E">
            <w:r w:rsidRPr="00F3469E">
              <w:t xml:space="preserve">2010-06-08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46059</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begrensninger i utenlandske kriminelles sosiale rettigheter i Norge</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46386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Riksrevisjonens undersøkelse av måloppnåelse i klimapolitikken</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46385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 xml:space="preserve">Riksrevisjonens undersøking av arbeidet til styresmaktene med </w:t>
            </w:r>
            <w:proofErr w:type="gramStart"/>
            <w:r w:rsidRPr="00F3469E">
              <w:t>å</w:t>
            </w:r>
            <w:proofErr w:type="gramEnd"/>
            <w:r w:rsidRPr="00F3469E">
              <w:t xml:space="preserve"> førebyggje flaum- og skredfare</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46387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Riksrevisjonens undersøkelse av Enova SFs drift og forvaltning</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46192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Statsrådsprotokollene for tidsrommet 1. juli 2009 til 31. desember 2009</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46747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utenriksministerens vurdering av Norge og det internasjonale samfunnets rolle for å bidra til varig _fred på Balkan og i Bosnia-Hercegovina_</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45558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Samtykke til godkjennelse av EØS-komiteens beslutning nr. 129/2009, kommisjonsforordning (EF)</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45802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innføring av samfunnskontrakt for å bedre samspill mellom offentlig sektor og ideell sektor</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45966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vedrørende tilbudet i alderspsykiatrien og kompetansen ved NKS Kløverhagen i Ringebu, Oppland</w:t>
            </w:r>
          </w:p>
        </w:tc>
      </w:tr>
      <w:tr w:rsidR="00F3469E" w:rsidRPr="00F3469E" w:rsidTr="00F3469E">
        <w:tc>
          <w:tcPr>
            <w:tcW w:w="1384" w:type="dxa"/>
          </w:tcPr>
          <w:p w:rsidR="00F3469E" w:rsidRPr="00F3469E" w:rsidRDefault="00F3469E" w:rsidP="00F3469E">
            <w:r w:rsidRPr="00F3469E">
              <w:t xml:space="preserve">2010-06-09 </w:t>
            </w:r>
          </w:p>
        </w:tc>
        <w:tc>
          <w:tcPr>
            <w:tcW w:w="644" w:type="dxa"/>
          </w:tcPr>
          <w:p w:rsidR="00F3469E" w:rsidRPr="00F3469E" w:rsidRDefault="00F3469E" w:rsidP="00F3469E">
            <w:r w:rsidRPr="00F3469E">
              <w:t>92</w:t>
            </w:r>
          </w:p>
        </w:tc>
        <w:tc>
          <w:tcPr>
            <w:tcW w:w="774" w:type="dxa"/>
          </w:tcPr>
          <w:p w:rsidR="00F3469E" w:rsidRPr="00F3469E" w:rsidRDefault="00F3469E" w:rsidP="00F3469E">
            <w:r w:rsidRPr="00F3469E">
              <w:t>46820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 xml:space="preserve">om å støtte WHO i gjennomføringen av en global alkoholstrategi for </w:t>
            </w:r>
            <w:proofErr w:type="gramStart"/>
            <w:r w:rsidRPr="00F3469E">
              <w:t>å</w:t>
            </w:r>
            <w:proofErr w:type="gramEnd"/>
            <w:r w:rsidRPr="00F3469E">
              <w:t xml:space="preserve"> _redusere skadene av alkoholbruk_ og samtidig skjerpe innsatsen mot alkoholrelaterte skader i Norge</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45960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vedrørende statsråders bruk av embetsverk på politiske arrangementer i og utenfor valgkamp</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45539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burettslagslova mv.</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46668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plan- og bygningsloven (byggesaksdelen)</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45696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økt bruk av bindende folkeavstemninger i Norge</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46275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 i statsbudsjettet for 2010 under Samferdselsdepartementet (kjøp av flyruter)</w:t>
            </w:r>
          </w:p>
        </w:tc>
      </w:tr>
      <w:tr w:rsidR="00F3469E" w:rsidRPr="00F3469E" w:rsidTr="00F3469E">
        <w:tc>
          <w:tcPr>
            <w:tcW w:w="1384" w:type="dxa"/>
          </w:tcPr>
          <w:p w:rsidR="00F3469E" w:rsidRPr="00F3469E" w:rsidRDefault="00F3469E" w:rsidP="00F3469E">
            <w:r w:rsidRPr="00F3469E">
              <w:lastRenderedPageBreak/>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46277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Utviding og finansiering av Bergensprogrammet</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46509</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yrkestransportlova og jernbaneloven</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45770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innføring av setebeltepåbud i buss og sikker og forsvarlig skolebusstransport</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45769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utredning om jernbaneforbindelse fra Sør-Varanger/Kirkenes til det russiske jernbanenettet</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46007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innføring av konkrete mål for hva som er god vei</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46109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godkjenningsordning for ombygde og amatørbygde kjøretøy</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46279</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fullfinansiering av Trondheimspakken</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46396</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et bedre kollektivtilbud i byområdene med hyppigere avganger og lavere takster</w:t>
            </w:r>
          </w:p>
        </w:tc>
      </w:tr>
      <w:tr w:rsidR="00F3469E" w:rsidRPr="00F3469E" w:rsidTr="00F3469E">
        <w:tc>
          <w:tcPr>
            <w:tcW w:w="1384" w:type="dxa"/>
          </w:tcPr>
          <w:p w:rsidR="00F3469E" w:rsidRPr="00F3469E" w:rsidRDefault="00F3469E" w:rsidP="00F3469E">
            <w:r w:rsidRPr="00F3469E">
              <w:t xml:space="preserve">2010-06-10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46511</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Representantforslag om å øke fartsgrensen på motorveier klasse A til 120 km/t</w:t>
            </w:r>
          </w:p>
        </w:tc>
      </w:tr>
      <w:tr w:rsidR="00F3469E" w:rsidRPr="00F3469E" w:rsidTr="00F3469E">
        <w:tc>
          <w:tcPr>
            <w:tcW w:w="1384" w:type="dxa"/>
          </w:tcPr>
          <w:p w:rsidR="00F3469E" w:rsidRPr="00F3469E" w:rsidRDefault="00F3469E" w:rsidP="00F3469E">
            <w:r w:rsidRPr="00F3469E">
              <w:t xml:space="preserve">2010-06-11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46508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Presesfunksjonen i Bispemøtet i Den norske kirke</w:t>
            </w:r>
          </w:p>
        </w:tc>
      </w:tr>
      <w:tr w:rsidR="00F3469E" w:rsidRPr="00F3469E" w:rsidTr="00F3469E">
        <w:tc>
          <w:tcPr>
            <w:tcW w:w="1384" w:type="dxa"/>
          </w:tcPr>
          <w:p w:rsidR="00F3469E" w:rsidRPr="00F3469E" w:rsidRDefault="00F3469E" w:rsidP="00F3469E">
            <w:r w:rsidRPr="00F3469E">
              <w:t xml:space="preserve">2010-06-11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46274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lov om petroleumsvirksomhet</w:t>
            </w:r>
          </w:p>
        </w:tc>
      </w:tr>
      <w:tr w:rsidR="00F3469E" w:rsidRPr="00F3469E" w:rsidTr="00F3469E">
        <w:tc>
          <w:tcPr>
            <w:tcW w:w="1384" w:type="dxa"/>
          </w:tcPr>
          <w:p w:rsidR="00F3469E" w:rsidRPr="00F3469E" w:rsidRDefault="00F3469E" w:rsidP="00F3469E">
            <w:r w:rsidRPr="00F3469E">
              <w:t xml:space="preserve">2010-06-11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45807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flytting av inntaket til Verma kraftverk i Møre og Romsdal</w:t>
            </w:r>
          </w:p>
        </w:tc>
      </w:tr>
      <w:tr w:rsidR="00F3469E" w:rsidRPr="00F3469E" w:rsidTr="00F3469E">
        <w:tc>
          <w:tcPr>
            <w:tcW w:w="1384" w:type="dxa"/>
          </w:tcPr>
          <w:p w:rsidR="00F3469E" w:rsidRPr="00F3469E" w:rsidRDefault="00F3469E" w:rsidP="00F3469E">
            <w:r w:rsidRPr="00F3469E">
              <w:t xml:space="preserve">2010-06-11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46175</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en nasjonal plan for vindkraftsatsing i Norge</w:t>
            </w:r>
          </w:p>
        </w:tc>
      </w:tr>
      <w:tr w:rsidR="00F3469E" w:rsidRPr="00F3469E" w:rsidTr="00F3469E">
        <w:tc>
          <w:tcPr>
            <w:tcW w:w="1384" w:type="dxa"/>
          </w:tcPr>
          <w:p w:rsidR="00F3469E" w:rsidRPr="00F3469E" w:rsidRDefault="00F3469E" w:rsidP="00F3469E">
            <w:r w:rsidRPr="00F3469E">
              <w:t xml:space="preserve">2010-06-11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46600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å heve grensen for konsesjonsbehandling av kraftverk i vernede vassdrag fra 1 til 3 MW</w:t>
            </w:r>
          </w:p>
        </w:tc>
      </w:tr>
      <w:tr w:rsidR="00F3469E" w:rsidRPr="00F3469E" w:rsidTr="00F3469E">
        <w:tc>
          <w:tcPr>
            <w:tcW w:w="1384" w:type="dxa"/>
          </w:tcPr>
          <w:p w:rsidR="00F3469E" w:rsidRPr="00F3469E" w:rsidRDefault="00F3469E" w:rsidP="00F3469E">
            <w:r w:rsidRPr="00F3469E">
              <w:t xml:space="preserve">2010-06-11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46319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etablering av et test- og demonstrasjonsprogram «Demo 2020», for havvindteknologi i Norge</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45563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Samtykke til ratifikasjon av luftfartsavtale av 17. desember 2009 mellom USA, Den europeiske union og dens medlemsstater, Island og Norge</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45566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Samarbeidet i Organisasjonen for sikkerhet og samarbeid i Europa (OSSE) i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45801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Årsrapport fra Stortingets delegasjon til OSSE</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45568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Samarbeidet i NATO i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45952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Årsrapport fra Stortingets delegasjon til NATOs parlamentariske forsamling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45951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Årsrapport fra Stortingets delegasjon til Den vesteuropeiske unions (VEUs) parlamentariske forsamling for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45873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Årsrapport fra Stortingets delegasjon til EFTA og EØS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45567</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Noregs deltaking i Europarådet i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45953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Årsrapport fra Stortingets delegasjon til Europarådets parlamentariske forsamling for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45569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Noregs deltaking i den 64. ordinære generalforsamlinga i FN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46000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Årsrapport fra Stortingets delegasjon til Den interparlamentariske Union (IPU) for 2009</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46406</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 i legemiddelloven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46667</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Samtykke til godkjennelse av EØS-komiteens beslutning nr. 55/</w:t>
            </w:r>
            <w:proofErr w:type="gramStart"/>
            <w:r w:rsidRPr="00F3469E">
              <w:t>2010,  (INSPIRE</w:t>
            </w:r>
            <w:proofErr w:type="gramEnd"/>
            <w:r w:rsidRPr="00F3469E">
              <w:t>)</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46669</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Lov om infrastruktur for geografisk informasjon (geodataloven)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46614</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å styrke avskrivningsreglene som næringspolitisk virkemiddel</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46592</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Endringer i regnskapsloven og enkelte andre lover</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45512</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Endringer i merverdiavgiftsloven mv.</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46463</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Representantforslag om bedre rammevilkår for bedrifter som driver med gjenbruk og reparasjon.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46954</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Trygdeoppgjeret 2010</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46235</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Endringer i arbeidsmiljøloven (midlertidig ansettelse mv.)</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45504</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Lov om avtalefestet pensjon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45544</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Endringar i opplæringslova og privatskolelova (leksehjelp m.m.)</w:t>
            </w:r>
          </w:p>
        </w:tc>
      </w:tr>
      <w:tr w:rsidR="00F3469E" w:rsidRPr="00F3469E" w:rsidTr="00F3469E">
        <w:tc>
          <w:tcPr>
            <w:tcW w:w="1384" w:type="dxa"/>
          </w:tcPr>
          <w:p w:rsidR="00F3469E" w:rsidRPr="00F3469E" w:rsidRDefault="00F3469E" w:rsidP="00F3469E">
            <w:r w:rsidRPr="00F3469E">
              <w:lastRenderedPageBreak/>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45550</w:t>
            </w:r>
          </w:p>
        </w:tc>
        <w:tc>
          <w:tcPr>
            <w:tcW w:w="850" w:type="dxa"/>
          </w:tcPr>
          <w:p w:rsidR="00F3469E" w:rsidRPr="00F3469E" w:rsidRDefault="00F3469E" w:rsidP="00F3469E">
            <w:r w:rsidRPr="00F3469E">
              <w:t>24</w:t>
            </w:r>
          </w:p>
        </w:tc>
        <w:tc>
          <w:tcPr>
            <w:tcW w:w="7030" w:type="dxa"/>
          </w:tcPr>
          <w:p w:rsidR="00F3469E" w:rsidRPr="00F3469E" w:rsidRDefault="00F3469E" w:rsidP="00F3469E">
            <w:r w:rsidRPr="00F3469E">
              <w:t>Endringer i fritids- og småbåtloven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46271</w:t>
            </w:r>
          </w:p>
        </w:tc>
        <w:tc>
          <w:tcPr>
            <w:tcW w:w="850" w:type="dxa"/>
          </w:tcPr>
          <w:p w:rsidR="00F3469E" w:rsidRPr="00F3469E" w:rsidRDefault="00F3469E" w:rsidP="00F3469E">
            <w:r w:rsidRPr="00F3469E">
              <w:t>25</w:t>
            </w:r>
          </w:p>
        </w:tc>
        <w:tc>
          <w:tcPr>
            <w:tcW w:w="7030" w:type="dxa"/>
          </w:tcPr>
          <w:p w:rsidR="00F3469E" w:rsidRPr="00F3469E" w:rsidRDefault="00F3469E" w:rsidP="00F3469E">
            <w:r w:rsidRPr="00F3469E">
              <w:t>Lov om varer av edelt metall mv.</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45541</w:t>
            </w:r>
          </w:p>
        </w:tc>
        <w:tc>
          <w:tcPr>
            <w:tcW w:w="850" w:type="dxa"/>
          </w:tcPr>
          <w:p w:rsidR="00F3469E" w:rsidRPr="00F3469E" w:rsidRDefault="00F3469E" w:rsidP="00F3469E">
            <w:r w:rsidRPr="00F3469E">
              <w:t>26</w:t>
            </w:r>
          </w:p>
        </w:tc>
        <w:tc>
          <w:tcPr>
            <w:tcW w:w="7030" w:type="dxa"/>
          </w:tcPr>
          <w:p w:rsidR="00F3469E" w:rsidRPr="00F3469E" w:rsidRDefault="00F3469E" w:rsidP="00F3469E">
            <w:r w:rsidRPr="00F3469E">
              <w:t>Endringar i lov om film og videogram</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45502</w:t>
            </w:r>
          </w:p>
        </w:tc>
        <w:tc>
          <w:tcPr>
            <w:tcW w:w="850" w:type="dxa"/>
          </w:tcPr>
          <w:p w:rsidR="00F3469E" w:rsidRPr="00F3469E" w:rsidRDefault="00F3469E" w:rsidP="00F3469E">
            <w:r w:rsidRPr="00F3469E">
              <w:t>27</w:t>
            </w:r>
          </w:p>
        </w:tc>
        <w:tc>
          <w:tcPr>
            <w:tcW w:w="7030" w:type="dxa"/>
          </w:tcPr>
          <w:p w:rsidR="00F3469E" w:rsidRPr="00F3469E" w:rsidRDefault="00F3469E" w:rsidP="00F3469E">
            <w:r w:rsidRPr="00F3469E">
              <w:t>Endringer i bidragsinnkrevingsloven og barneloven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45506</w:t>
            </w:r>
          </w:p>
        </w:tc>
        <w:tc>
          <w:tcPr>
            <w:tcW w:w="850" w:type="dxa"/>
          </w:tcPr>
          <w:p w:rsidR="00F3469E" w:rsidRPr="00F3469E" w:rsidRDefault="00F3469E" w:rsidP="00F3469E">
            <w:r w:rsidRPr="00F3469E">
              <w:t>28</w:t>
            </w:r>
          </w:p>
        </w:tc>
        <w:tc>
          <w:tcPr>
            <w:tcW w:w="7030" w:type="dxa"/>
          </w:tcPr>
          <w:p w:rsidR="00F3469E" w:rsidRPr="00F3469E" w:rsidRDefault="00F3469E" w:rsidP="00F3469E">
            <w:r w:rsidRPr="00F3469E">
              <w:t>Endringer i lov om merking av forbruksvarer mv. og i enkelte andre lover</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45543</w:t>
            </w:r>
          </w:p>
        </w:tc>
        <w:tc>
          <w:tcPr>
            <w:tcW w:w="850" w:type="dxa"/>
          </w:tcPr>
          <w:p w:rsidR="00F3469E" w:rsidRPr="00F3469E" w:rsidRDefault="00F3469E" w:rsidP="00F3469E">
            <w:r w:rsidRPr="00F3469E">
              <w:t>29</w:t>
            </w:r>
          </w:p>
        </w:tc>
        <w:tc>
          <w:tcPr>
            <w:tcW w:w="7030" w:type="dxa"/>
          </w:tcPr>
          <w:p w:rsidR="00F3469E" w:rsidRPr="00F3469E" w:rsidRDefault="00F3469E" w:rsidP="00F3469E">
            <w:r w:rsidRPr="00F3469E">
              <w:t>Endringer i barnehageloven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46138</w:t>
            </w:r>
          </w:p>
        </w:tc>
        <w:tc>
          <w:tcPr>
            <w:tcW w:w="850" w:type="dxa"/>
          </w:tcPr>
          <w:p w:rsidR="00F3469E" w:rsidRPr="00F3469E" w:rsidRDefault="00F3469E" w:rsidP="00F3469E">
            <w:r w:rsidRPr="00F3469E">
              <w:t>30</w:t>
            </w:r>
          </w:p>
        </w:tc>
        <w:tc>
          <w:tcPr>
            <w:tcW w:w="7030" w:type="dxa"/>
          </w:tcPr>
          <w:p w:rsidR="00F3469E" w:rsidRPr="00F3469E" w:rsidRDefault="00F3469E" w:rsidP="00F3469E">
            <w:r w:rsidRPr="00F3469E">
              <w:t>Lov om kommunal beredskapsplikt</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45531</w:t>
            </w:r>
          </w:p>
        </w:tc>
        <w:tc>
          <w:tcPr>
            <w:tcW w:w="850" w:type="dxa"/>
          </w:tcPr>
          <w:p w:rsidR="00F3469E" w:rsidRPr="00F3469E" w:rsidRDefault="00F3469E" w:rsidP="00F3469E">
            <w:r w:rsidRPr="00F3469E">
              <w:t>31</w:t>
            </w:r>
          </w:p>
        </w:tc>
        <w:tc>
          <w:tcPr>
            <w:tcW w:w="7030" w:type="dxa"/>
          </w:tcPr>
          <w:p w:rsidR="00F3469E" w:rsidRPr="00F3469E" w:rsidRDefault="00F3469E" w:rsidP="00F3469E">
            <w:r w:rsidRPr="00F3469E">
              <w:t>Endring i lov 16. juli 1999 nr. 66 om Schengen informasjonssystem (SIS)</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45533</w:t>
            </w:r>
          </w:p>
        </w:tc>
        <w:tc>
          <w:tcPr>
            <w:tcW w:w="850" w:type="dxa"/>
          </w:tcPr>
          <w:p w:rsidR="00F3469E" w:rsidRPr="00F3469E" w:rsidRDefault="00F3469E" w:rsidP="00F3469E">
            <w:r w:rsidRPr="00F3469E">
              <w:t>32</w:t>
            </w:r>
          </w:p>
        </w:tc>
        <w:tc>
          <w:tcPr>
            <w:tcW w:w="7030" w:type="dxa"/>
          </w:tcPr>
          <w:p w:rsidR="00F3469E" w:rsidRPr="00F3469E" w:rsidRDefault="00F3469E" w:rsidP="00F3469E">
            <w:r w:rsidRPr="00F3469E">
              <w:t>Endringer i straffeloven 1902 mv.</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46593</w:t>
            </w:r>
          </w:p>
        </w:tc>
        <w:tc>
          <w:tcPr>
            <w:tcW w:w="850" w:type="dxa"/>
          </w:tcPr>
          <w:p w:rsidR="00F3469E" w:rsidRPr="00F3469E" w:rsidRDefault="00F3469E" w:rsidP="00F3469E">
            <w:r w:rsidRPr="00F3469E">
              <w:t>33</w:t>
            </w:r>
          </w:p>
        </w:tc>
        <w:tc>
          <w:tcPr>
            <w:tcW w:w="7030" w:type="dxa"/>
          </w:tcPr>
          <w:p w:rsidR="00F3469E" w:rsidRPr="00F3469E" w:rsidRDefault="00F3469E" w:rsidP="00F3469E">
            <w:r w:rsidRPr="00F3469E">
              <w:t>Endringer i domstolloven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45539</w:t>
            </w:r>
          </w:p>
        </w:tc>
        <w:tc>
          <w:tcPr>
            <w:tcW w:w="850" w:type="dxa"/>
          </w:tcPr>
          <w:p w:rsidR="00F3469E" w:rsidRPr="00F3469E" w:rsidRDefault="00F3469E" w:rsidP="00F3469E">
            <w:r w:rsidRPr="00F3469E">
              <w:t>34</w:t>
            </w:r>
          </w:p>
        </w:tc>
        <w:tc>
          <w:tcPr>
            <w:tcW w:w="7030" w:type="dxa"/>
          </w:tcPr>
          <w:p w:rsidR="00F3469E" w:rsidRPr="00F3469E" w:rsidRDefault="00F3469E" w:rsidP="00F3469E">
            <w:r w:rsidRPr="00F3469E">
              <w:t>Endringer i burettslagslova mv.</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46668</w:t>
            </w:r>
          </w:p>
        </w:tc>
        <w:tc>
          <w:tcPr>
            <w:tcW w:w="850" w:type="dxa"/>
          </w:tcPr>
          <w:p w:rsidR="00F3469E" w:rsidRPr="00F3469E" w:rsidRDefault="00F3469E" w:rsidP="00F3469E">
            <w:r w:rsidRPr="00F3469E">
              <w:t>35</w:t>
            </w:r>
          </w:p>
        </w:tc>
        <w:tc>
          <w:tcPr>
            <w:tcW w:w="7030" w:type="dxa"/>
          </w:tcPr>
          <w:p w:rsidR="00F3469E" w:rsidRPr="00F3469E" w:rsidRDefault="00F3469E" w:rsidP="00F3469E">
            <w:r w:rsidRPr="00F3469E">
              <w:t>Endringer i plan- og bygningsloven (byggesaksdelen)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46509</w:t>
            </w:r>
          </w:p>
        </w:tc>
        <w:tc>
          <w:tcPr>
            <w:tcW w:w="850" w:type="dxa"/>
          </w:tcPr>
          <w:p w:rsidR="00F3469E" w:rsidRPr="00F3469E" w:rsidRDefault="00F3469E" w:rsidP="00F3469E">
            <w:r w:rsidRPr="00F3469E">
              <w:t>36</w:t>
            </w:r>
          </w:p>
        </w:tc>
        <w:tc>
          <w:tcPr>
            <w:tcW w:w="7030" w:type="dxa"/>
          </w:tcPr>
          <w:p w:rsidR="00F3469E" w:rsidRPr="00F3469E" w:rsidRDefault="00F3469E" w:rsidP="00F3469E">
            <w:r w:rsidRPr="00F3469E">
              <w:t>Endringar i yrkestransportlova og jernbaneloven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46274</w:t>
            </w:r>
          </w:p>
        </w:tc>
        <w:tc>
          <w:tcPr>
            <w:tcW w:w="850" w:type="dxa"/>
          </w:tcPr>
          <w:p w:rsidR="00F3469E" w:rsidRPr="00F3469E" w:rsidRDefault="00F3469E" w:rsidP="00F3469E">
            <w:r w:rsidRPr="00F3469E">
              <w:t>37</w:t>
            </w:r>
          </w:p>
        </w:tc>
        <w:tc>
          <w:tcPr>
            <w:tcW w:w="7030" w:type="dxa"/>
          </w:tcPr>
          <w:p w:rsidR="00F3469E" w:rsidRPr="00F3469E" w:rsidRDefault="00F3469E" w:rsidP="00F3469E">
            <w:r w:rsidRPr="00F3469E">
              <w:t>Endringer i lov om petroleumsvirksomhet</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46776</w:t>
            </w:r>
          </w:p>
        </w:tc>
        <w:tc>
          <w:tcPr>
            <w:tcW w:w="850" w:type="dxa"/>
          </w:tcPr>
          <w:p w:rsidR="00F3469E" w:rsidRPr="00F3469E" w:rsidRDefault="00F3469E" w:rsidP="00F3469E">
            <w:r w:rsidRPr="00F3469E">
              <w:t>38</w:t>
            </w:r>
          </w:p>
        </w:tc>
        <w:tc>
          <w:tcPr>
            <w:tcW w:w="7030" w:type="dxa"/>
          </w:tcPr>
          <w:p w:rsidR="00F3469E" w:rsidRPr="00F3469E" w:rsidRDefault="00F3469E" w:rsidP="00F3469E">
            <w:r w:rsidRPr="00F3469E">
              <w:t>Oversendelsesforslag om shorthandelens virkninger på markedene med utgangspunkt i erfaringene etter finanskrisen.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46777</w:t>
            </w:r>
          </w:p>
        </w:tc>
        <w:tc>
          <w:tcPr>
            <w:tcW w:w="850" w:type="dxa"/>
          </w:tcPr>
          <w:p w:rsidR="00F3469E" w:rsidRPr="00F3469E" w:rsidRDefault="00F3469E" w:rsidP="00F3469E">
            <w:r w:rsidRPr="00F3469E">
              <w:t>39</w:t>
            </w:r>
          </w:p>
        </w:tc>
        <w:tc>
          <w:tcPr>
            <w:tcW w:w="7030" w:type="dxa"/>
          </w:tcPr>
          <w:p w:rsidR="00F3469E" w:rsidRPr="00F3469E" w:rsidRDefault="00F3469E" w:rsidP="00F3469E">
            <w:r w:rsidRPr="00F3469E">
              <w:t>Oversendelsesforslag om felles europeisk/internasjonal tilnærming til en eventuell regulering når det gjelder shortsalg.</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46778</w:t>
            </w:r>
          </w:p>
        </w:tc>
        <w:tc>
          <w:tcPr>
            <w:tcW w:w="850" w:type="dxa"/>
          </w:tcPr>
          <w:p w:rsidR="00F3469E" w:rsidRPr="00F3469E" w:rsidRDefault="00F3469E" w:rsidP="00F3469E">
            <w:r w:rsidRPr="00F3469E">
              <w:t>40</w:t>
            </w:r>
          </w:p>
        </w:tc>
        <w:tc>
          <w:tcPr>
            <w:tcW w:w="7030" w:type="dxa"/>
          </w:tcPr>
          <w:p w:rsidR="00F3469E" w:rsidRPr="00F3469E" w:rsidRDefault="00F3469E" w:rsidP="00F3469E">
            <w:r w:rsidRPr="00F3469E">
              <w:t>Oversendelsesforslag om finansiering av prospektkontrollen.</w:t>
            </w:r>
          </w:p>
        </w:tc>
      </w:tr>
      <w:tr w:rsidR="00F3469E" w:rsidRPr="00F3469E" w:rsidTr="00F3469E">
        <w:tc>
          <w:tcPr>
            <w:tcW w:w="1384" w:type="dxa"/>
          </w:tcPr>
          <w:p w:rsidR="00F3469E" w:rsidRPr="00F3469E" w:rsidRDefault="00F3469E" w:rsidP="00F3469E">
            <w:r w:rsidRPr="00F3469E">
              <w:t xml:space="preserve">2010-06-14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46779</w:t>
            </w:r>
          </w:p>
        </w:tc>
        <w:tc>
          <w:tcPr>
            <w:tcW w:w="850" w:type="dxa"/>
          </w:tcPr>
          <w:p w:rsidR="00F3469E" w:rsidRPr="00F3469E" w:rsidRDefault="00F3469E" w:rsidP="00F3469E">
            <w:r w:rsidRPr="00F3469E">
              <w:t>41</w:t>
            </w:r>
          </w:p>
        </w:tc>
        <w:tc>
          <w:tcPr>
            <w:tcW w:w="7030" w:type="dxa"/>
          </w:tcPr>
          <w:p w:rsidR="00F3469E" w:rsidRPr="00F3469E" w:rsidRDefault="00F3469E" w:rsidP="00F3469E">
            <w:r w:rsidRPr="00F3469E">
              <w:t>Oversendelsesforslag om sanksjoner for overtredelse av meldeplikt.</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46058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en utvidet og bindende investeringsplan for norsk jernbane</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46060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en utvidet og bindende nasjonal investeringsplan for stamveinettet</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46699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Ein del saker på Samferdselsdepartementet sitt område</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46986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Forslag fra stortingsrepresentant Arne Sortevik på vegne av Fremskrittspartiet fremsatt i Stortingets møte 10. juni 2010</w:t>
            </w:r>
            <w:proofErr w:type="gramStart"/>
            <w:r w:rsidRPr="00F3469E">
              <w:t xml:space="preserve"> (jf. Innst.</w:t>
            </w:r>
            <w:proofErr w:type="gramEnd"/>
            <w:r w:rsidRPr="00F3469E">
              <w:t xml:space="preserve"> 303 L)</w:t>
            </w:r>
            <w:proofErr w:type="gramStart"/>
            <w:r w:rsidRPr="00F3469E">
              <w:t>:    Stortinget</w:t>
            </w:r>
            <w:proofErr w:type="gramEnd"/>
            <w:r w:rsidRPr="00F3469E">
              <w:t xml:space="preserve"> ber regjeringen komme tilbake til Stortinget med forslag til implementering av forordning (EF) nr. 1</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46987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Forslag fra stortingsrepresentant Arne Sortevik på vegne av Fremskrittspartiet fremsatt i Stortingets møte 10. juni 2010</w:t>
            </w:r>
            <w:proofErr w:type="gramStart"/>
            <w:r w:rsidRPr="00F3469E">
              <w:t xml:space="preserve"> (jf. Innst.</w:t>
            </w:r>
            <w:proofErr w:type="gramEnd"/>
            <w:r w:rsidRPr="00F3469E">
              <w:t xml:space="preserve"> 303 L)</w:t>
            </w:r>
            <w:proofErr w:type="gramStart"/>
            <w:r w:rsidRPr="00F3469E">
              <w:t>:    Stortinget</w:t>
            </w:r>
            <w:proofErr w:type="gramEnd"/>
            <w:r w:rsidRPr="00F3469E">
              <w:t xml:space="preserve"> ber regjeringen legge frem en sak med vurdering av en ordning med statlig regelverk og godkjenning a</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46187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 strategi for norsk bergindustri</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46460</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oppsigelse av hovedavtalen for jordbruket</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45547</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Jordbruksoppgjøret 2010</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45546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Reindriftsavtalen 2010/2011</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46584</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Riksrevisjonens undersøkelse av Sjøfartsdirektoratets saksbehandling ved dokumentkontroll av fartøy og sjøfolk</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43899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Revisjon av Norsk Tipping AS</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46583</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Riksrevisjonens undersøkelse om oppfølging og kvalitet i private institusjone for rusmiddelavhengige</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46238</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forsterket innsats mot kreft</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46318</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Representantforslag om bedre rettssikkerhet for pasienter</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46239</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en egen ombudsordning for mennesker med utviklingshemming</w:t>
            </w:r>
          </w:p>
        </w:tc>
      </w:tr>
      <w:tr w:rsidR="00F3469E" w:rsidRPr="00F3469E" w:rsidTr="00F3469E">
        <w:tc>
          <w:tcPr>
            <w:tcW w:w="1384" w:type="dxa"/>
          </w:tcPr>
          <w:p w:rsidR="00F3469E" w:rsidRPr="00F3469E" w:rsidRDefault="00F3469E" w:rsidP="00F3469E">
            <w:r w:rsidRPr="00F3469E">
              <w:t xml:space="preserve">2010-06-15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45528</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2010-06-16 </w:t>
            </w:r>
          </w:p>
        </w:tc>
        <w:tc>
          <w:tcPr>
            <w:tcW w:w="644" w:type="dxa"/>
          </w:tcPr>
          <w:p w:rsidR="00F3469E" w:rsidRPr="00F3469E" w:rsidRDefault="00F3469E" w:rsidP="00F3469E">
            <w:r w:rsidRPr="00F3469E">
              <w:t>97</w:t>
            </w:r>
          </w:p>
        </w:tc>
        <w:tc>
          <w:tcPr>
            <w:tcW w:w="774" w:type="dxa"/>
          </w:tcPr>
          <w:p w:rsidR="00F3469E" w:rsidRPr="00F3469E" w:rsidRDefault="00F3469E" w:rsidP="00F3469E">
            <w:r w:rsidRPr="00F3469E">
              <w:t>47019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Stortingets forretningsorden</w:t>
            </w:r>
          </w:p>
        </w:tc>
      </w:tr>
      <w:tr w:rsidR="00F3469E" w:rsidRPr="00F3469E" w:rsidTr="00F3469E">
        <w:tc>
          <w:tcPr>
            <w:tcW w:w="1384" w:type="dxa"/>
          </w:tcPr>
          <w:p w:rsidR="00F3469E" w:rsidRPr="00F3469E" w:rsidRDefault="00F3469E" w:rsidP="00F3469E">
            <w:r w:rsidRPr="00F3469E">
              <w:t xml:space="preserve">2010-06-16 </w:t>
            </w:r>
          </w:p>
        </w:tc>
        <w:tc>
          <w:tcPr>
            <w:tcW w:w="644" w:type="dxa"/>
          </w:tcPr>
          <w:p w:rsidR="00F3469E" w:rsidRPr="00F3469E" w:rsidRDefault="00F3469E" w:rsidP="00F3469E">
            <w:r w:rsidRPr="00F3469E">
              <w:t>97</w:t>
            </w:r>
          </w:p>
        </w:tc>
        <w:tc>
          <w:tcPr>
            <w:tcW w:w="774" w:type="dxa"/>
          </w:tcPr>
          <w:p w:rsidR="00F3469E" w:rsidRPr="00F3469E" w:rsidRDefault="00F3469E" w:rsidP="00F3469E">
            <w:r w:rsidRPr="00F3469E">
              <w:t>45538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Kommuneproposisjonen 2011</w:t>
            </w:r>
          </w:p>
        </w:tc>
      </w:tr>
      <w:tr w:rsidR="00F3469E" w:rsidRPr="00F3469E" w:rsidTr="00F3469E">
        <w:tc>
          <w:tcPr>
            <w:tcW w:w="1384" w:type="dxa"/>
          </w:tcPr>
          <w:p w:rsidR="00F3469E" w:rsidRPr="00F3469E" w:rsidRDefault="00F3469E" w:rsidP="00F3469E">
            <w:r w:rsidRPr="00F3469E">
              <w:t xml:space="preserve">2010-06-16 </w:t>
            </w:r>
          </w:p>
        </w:tc>
        <w:tc>
          <w:tcPr>
            <w:tcW w:w="644" w:type="dxa"/>
          </w:tcPr>
          <w:p w:rsidR="00F3469E" w:rsidRPr="00F3469E" w:rsidRDefault="00F3469E" w:rsidP="00F3469E">
            <w:r w:rsidRPr="00F3469E">
              <w:t>97</w:t>
            </w:r>
          </w:p>
        </w:tc>
        <w:tc>
          <w:tcPr>
            <w:tcW w:w="774" w:type="dxa"/>
          </w:tcPr>
          <w:p w:rsidR="00F3469E" w:rsidRPr="00F3469E" w:rsidRDefault="00F3469E" w:rsidP="00F3469E">
            <w:r w:rsidRPr="00F3469E">
              <w:t>45525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Lønnsregulering for arbeidstakere i det statlige tariffområdet 2010 mv.</w:t>
            </w:r>
          </w:p>
        </w:tc>
      </w:tr>
      <w:tr w:rsidR="00F3469E" w:rsidRPr="00F3469E" w:rsidTr="00F3469E">
        <w:tc>
          <w:tcPr>
            <w:tcW w:w="1384" w:type="dxa"/>
          </w:tcPr>
          <w:p w:rsidR="00F3469E" w:rsidRPr="00F3469E" w:rsidRDefault="00F3469E" w:rsidP="00F3469E">
            <w:r w:rsidRPr="00F3469E">
              <w:t xml:space="preserve">2010-06-16 </w:t>
            </w:r>
          </w:p>
        </w:tc>
        <w:tc>
          <w:tcPr>
            <w:tcW w:w="644" w:type="dxa"/>
          </w:tcPr>
          <w:p w:rsidR="00F3469E" w:rsidRPr="00F3469E" w:rsidRDefault="00F3469E" w:rsidP="00F3469E">
            <w:r w:rsidRPr="00F3469E">
              <w:t>97</w:t>
            </w:r>
          </w:p>
        </w:tc>
        <w:tc>
          <w:tcPr>
            <w:tcW w:w="774" w:type="dxa"/>
          </w:tcPr>
          <w:p w:rsidR="00F3469E" w:rsidRPr="00F3469E" w:rsidRDefault="00F3469E" w:rsidP="00F3469E">
            <w:r w:rsidRPr="00F3469E">
              <w:t>46698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Utbygging og drift av Gudrun</w:t>
            </w:r>
          </w:p>
        </w:tc>
      </w:tr>
      <w:tr w:rsidR="00F3469E" w:rsidRPr="00F3469E" w:rsidTr="00F3469E">
        <w:tc>
          <w:tcPr>
            <w:tcW w:w="1384" w:type="dxa"/>
          </w:tcPr>
          <w:p w:rsidR="00F3469E" w:rsidRPr="00F3469E" w:rsidRDefault="00F3469E" w:rsidP="00F3469E">
            <w:r w:rsidRPr="00F3469E">
              <w:t xml:space="preserve">2010-06-16 </w:t>
            </w:r>
          </w:p>
        </w:tc>
        <w:tc>
          <w:tcPr>
            <w:tcW w:w="644" w:type="dxa"/>
          </w:tcPr>
          <w:p w:rsidR="00F3469E" w:rsidRPr="00F3469E" w:rsidRDefault="00F3469E" w:rsidP="00F3469E">
            <w:r w:rsidRPr="00F3469E">
              <w:t>97</w:t>
            </w:r>
          </w:p>
        </w:tc>
        <w:tc>
          <w:tcPr>
            <w:tcW w:w="774" w:type="dxa"/>
          </w:tcPr>
          <w:p w:rsidR="00F3469E" w:rsidRPr="00F3469E" w:rsidRDefault="00F3469E" w:rsidP="00F3469E">
            <w:r w:rsidRPr="00F3469E">
              <w:t>46373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likebehandling av offentlige og private tilbydere av barneverntjenester og etablering av en nettportal</w:t>
            </w:r>
          </w:p>
        </w:tc>
      </w:tr>
      <w:tr w:rsidR="00F3469E" w:rsidRPr="00F3469E" w:rsidTr="00F3469E">
        <w:tc>
          <w:tcPr>
            <w:tcW w:w="1384" w:type="dxa"/>
          </w:tcPr>
          <w:p w:rsidR="00F3469E" w:rsidRPr="00F3469E" w:rsidRDefault="00F3469E" w:rsidP="00F3469E">
            <w:r w:rsidRPr="00F3469E">
              <w:t xml:space="preserve">2010-06-16 </w:t>
            </w:r>
          </w:p>
        </w:tc>
        <w:tc>
          <w:tcPr>
            <w:tcW w:w="644" w:type="dxa"/>
          </w:tcPr>
          <w:p w:rsidR="00F3469E" w:rsidRPr="00F3469E" w:rsidRDefault="00F3469E" w:rsidP="00F3469E">
            <w:r w:rsidRPr="00F3469E">
              <w:t>97</w:t>
            </w:r>
          </w:p>
        </w:tc>
        <w:tc>
          <w:tcPr>
            <w:tcW w:w="774" w:type="dxa"/>
          </w:tcPr>
          <w:p w:rsidR="00F3469E" w:rsidRPr="00F3469E" w:rsidRDefault="00F3469E" w:rsidP="00F3469E">
            <w:r w:rsidRPr="00F3469E">
              <w:t>46374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 gjennomgang og styrking av tilsynsordningen i barnevernet</w:t>
            </w:r>
          </w:p>
        </w:tc>
      </w:tr>
      <w:tr w:rsidR="00F3469E" w:rsidRPr="00F3469E" w:rsidTr="00F3469E">
        <w:tc>
          <w:tcPr>
            <w:tcW w:w="1384" w:type="dxa"/>
          </w:tcPr>
          <w:p w:rsidR="00F3469E" w:rsidRPr="00F3469E" w:rsidRDefault="00F3469E" w:rsidP="00F3469E">
            <w:r w:rsidRPr="00F3469E">
              <w:lastRenderedPageBreak/>
              <w:t xml:space="preserve">2010-06-17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47094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konsekvenser av Høyesteretts dom i favør av Kirkelig arbeidsgiver- og interesseorganisasjon</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46799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Norsk Hydro ASA - statlig deltakelse i kapitalforhøyelse</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46732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utarbeidelse av en stortingsmelding om statens eierskap</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46780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Oversendelsesforslag om tilleggsbevilgninger til politiet.</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45979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Samarbeidet med Russland om atomvirksomhet og miljø i nordområdene</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45373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hvordan Norges rolle vil endre seg som følge av de utfordringer _økt interesse for nordområdene_ vil gi med nye handelskorridorer og økt skipstransport, som dersom en ulykke skulle oppstå, vil kreve redningsaksjoner av store dimensjoner</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45562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Samtykke til ratifikasjon av Den internasjonale kaffiavtalen</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45527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 xml:space="preserve">Endringer </w:t>
            </w:r>
            <w:proofErr w:type="gramStart"/>
            <w:r w:rsidRPr="00F3469E">
              <w:t>i  Regulativ</w:t>
            </w:r>
            <w:proofErr w:type="gramEnd"/>
            <w:r w:rsidRPr="00F3469E">
              <w:t xml:space="preserve"> for tillegg mv. til utskrivne vernepliktige mannskap</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46218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Helse- og omsorgsdepartementets oppfølging av Stortingets vedtak om kryptering av helseregistre</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45516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Forvaltningen av Statens pensjonsfond i 2009</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45515</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Finansmarknadsmeldinga 2009</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45514</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Statsrekneskapen 2009</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45498</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Trygdeoppgjeret 2010</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46240</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praktisering av gradert sykemelding i små og mellomstore bedrifter</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46781</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Oversendelsesforslag om pensjonspoeng.</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46782</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Oversendelsesforslag om beregning av levealdersjustering.</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46269</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Pensjoner frå statskassa</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46656</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Representantforslag om å tillate økt fangst av kongekrabbe</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47058</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Godtgjørelser for stortingsrepresentantene og regjeringens medlemmer</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46406</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Endring i legemiddelloven</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46669</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Lov om infrastruktur for geografisk informasjon (geodataloven)</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46592</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Endringer i regnskapsloven og enkelte andre lover</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45512</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Endringer i merverdiavgiftsloven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24</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25</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26</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27</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28</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29</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30</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31</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32</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46697</w:t>
            </w:r>
          </w:p>
        </w:tc>
        <w:tc>
          <w:tcPr>
            <w:tcW w:w="850" w:type="dxa"/>
          </w:tcPr>
          <w:p w:rsidR="00F3469E" w:rsidRPr="00F3469E" w:rsidRDefault="00F3469E" w:rsidP="00F3469E">
            <w:r w:rsidRPr="00F3469E">
              <w:t>33</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46954</w:t>
            </w:r>
          </w:p>
        </w:tc>
        <w:tc>
          <w:tcPr>
            <w:tcW w:w="850" w:type="dxa"/>
          </w:tcPr>
          <w:p w:rsidR="00F3469E" w:rsidRPr="00F3469E" w:rsidRDefault="00F3469E" w:rsidP="00F3469E">
            <w:r w:rsidRPr="00F3469E">
              <w:t>34</w:t>
            </w:r>
          </w:p>
        </w:tc>
        <w:tc>
          <w:tcPr>
            <w:tcW w:w="7030" w:type="dxa"/>
          </w:tcPr>
          <w:p w:rsidR="00F3469E" w:rsidRPr="00F3469E" w:rsidRDefault="00F3469E" w:rsidP="00F3469E">
            <w:r w:rsidRPr="00F3469E">
              <w:t>Trygdeoppgjeret 2010</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46235</w:t>
            </w:r>
          </w:p>
        </w:tc>
        <w:tc>
          <w:tcPr>
            <w:tcW w:w="850" w:type="dxa"/>
          </w:tcPr>
          <w:p w:rsidR="00F3469E" w:rsidRPr="00F3469E" w:rsidRDefault="00F3469E" w:rsidP="00F3469E">
            <w:r w:rsidRPr="00F3469E">
              <w:t>35</w:t>
            </w:r>
          </w:p>
        </w:tc>
        <w:tc>
          <w:tcPr>
            <w:tcW w:w="7030" w:type="dxa"/>
          </w:tcPr>
          <w:p w:rsidR="00F3469E" w:rsidRPr="00F3469E" w:rsidRDefault="00F3469E" w:rsidP="00F3469E">
            <w:r w:rsidRPr="00F3469E">
              <w:t>Endringer i arbeidsmiljøloven (midlertidig ansettelse mv.)</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45504</w:t>
            </w:r>
          </w:p>
        </w:tc>
        <w:tc>
          <w:tcPr>
            <w:tcW w:w="850" w:type="dxa"/>
          </w:tcPr>
          <w:p w:rsidR="00F3469E" w:rsidRPr="00F3469E" w:rsidRDefault="00F3469E" w:rsidP="00F3469E">
            <w:r w:rsidRPr="00F3469E">
              <w:t>36</w:t>
            </w:r>
          </w:p>
        </w:tc>
        <w:tc>
          <w:tcPr>
            <w:tcW w:w="7030" w:type="dxa"/>
          </w:tcPr>
          <w:p w:rsidR="00F3469E" w:rsidRPr="00F3469E" w:rsidRDefault="00F3469E" w:rsidP="00F3469E">
            <w:r w:rsidRPr="00F3469E">
              <w:t>Lov om avtalefestet pensjon</w:t>
            </w:r>
          </w:p>
        </w:tc>
      </w:tr>
      <w:tr w:rsidR="00F3469E" w:rsidRPr="00F3469E" w:rsidTr="00F3469E">
        <w:tc>
          <w:tcPr>
            <w:tcW w:w="1384" w:type="dxa"/>
          </w:tcPr>
          <w:p w:rsidR="00F3469E" w:rsidRPr="00F3469E" w:rsidRDefault="00F3469E" w:rsidP="00F3469E">
            <w:r w:rsidRPr="00F3469E">
              <w:t xml:space="preserve">2010-06-17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45504</w:t>
            </w:r>
          </w:p>
        </w:tc>
        <w:tc>
          <w:tcPr>
            <w:tcW w:w="850" w:type="dxa"/>
          </w:tcPr>
          <w:p w:rsidR="00F3469E" w:rsidRPr="00F3469E" w:rsidRDefault="00F3469E" w:rsidP="00F3469E">
            <w:r w:rsidRPr="00F3469E">
              <w:t>37</w:t>
            </w:r>
          </w:p>
        </w:tc>
        <w:tc>
          <w:tcPr>
            <w:tcW w:w="7030" w:type="dxa"/>
          </w:tcPr>
          <w:p w:rsidR="00F3469E" w:rsidRPr="00F3469E" w:rsidRDefault="00F3469E" w:rsidP="00F3469E">
            <w:r w:rsidRPr="00F3469E">
              <w:t>Lov om avtalefestet pensjon</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46721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merverdiavgiftsloven mv.</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45510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Tilleggsbevilgninger og omprioriteringer i statsbudsjettet 2010</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45517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Revidert nasjonalbudsjett 2010</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46719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46613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tilbaketrekking av utslippstillatelsen til gasskraftverket på Mongstad</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47035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Oversendelsesforslag om foretaksstyring for offentlige virksomheter</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47036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Oversendelsesforslag om å endre allmennaksjeselskapsloven</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47037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om dokumentasjon av dugnadsinnsats på verdier og tjenester som tilfaller idrettslag</w:t>
            </w:r>
          </w:p>
        </w:tc>
      </w:tr>
      <w:tr w:rsidR="00F3469E" w:rsidRPr="00F3469E" w:rsidTr="00F3469E">
        <w:tc>
          <w:tcPr>
            <w:tcW w:w="1384" w:type="dxa"/>
          </w:tcPr>
          <w:p w:rsidR="00F3469E" w:rsidRPr="00F3469E" w:rsidRDefault="00F3469E" w:rsidP="00F3469E">
            <w:r w:rsidRPr="00F3469E">
              <w:lastRenderedPageBreak/>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47038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Oversendelsesforslag om å innlemme idretts- og kulturvirksomheter, samt øvrige frivillige lag og organisasjoner, i merverdiavgiftssystemet</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47039</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Oversendelsesforslag om idretts- og kulturvirksomheter og merverdiavgiftssystemet og unntatt moms på billettsalg</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47061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Oversendelsesforslag om endringsforskrift til skatteloven</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47067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Oversendelsesforslag om endringsforskrift om skatteloven</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47062</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 xml:space="preserve">Oversendelsesforslag om </w:t>
            </w:r>
            <w:proofErr w:type="gramStart"/>
            <w:r w:rsidRPr="00F3469E">
              <w:t>oppheve</w:t>
            </w:r>
            <w:proofErr w:type="gramEnd"/>
            <w:r w:rsidRPr="00F3469E">
              <w:t xml:space="preserve"> § 18-2 i tilhørende forskrift</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47069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om endringer i skatteloven</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47063</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Oversendelsesforslag om endring av Forskrift til skatteloven</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47072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Oversendelsesforslag om grensen for lønnsoppgaveplikt i frivillige organisasjoner til 8 000 kroner pr. ansatt.</w:t>
            </w:r>
          </w:p>
        </w:tc>
      </w:tr>
      <w:tr w:rsidR="00F3469E" w:rsidRPr="00F3469E" w:rsidTr="00F3469E">
        <w:tc>
          <w:tcPr>
            <w:tcW w:w="1384" w:type="dxa"/>
          </w:tcPr>
          <w:p w:rsidR="00F3469E" w:rsidRPr="00F3469E" w:rsidRDefault="00F3469E" w:rsidP="00F3469E">
            <w:r w:rsidRPr="00F3469E">
              <w:t xml:space="preserve">2010-06-18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47064</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Oversendelsesforslag om offentlige tjenestepensjonene til nettoordninger</w:t>
            </w:r>
          </w:p>
        </w:tc>
      </w:tr>
      <w:tr w:rsidR="00F3469E" w:rsidRPr="00F3469E" w:rsidTr="00F3469E">
        <w:tc>
          <w:tcPr>
            <w:tcW w:w="1384" w:type="dxa"/>
          </w:tcPr>
          <w:p w:rsidR="00F3469E" w:rsidRPr="00F3469E" w:rsidRDefault="00F3469E" w:rsidP="00F3469E">
            <w:r w:rsidRPr="00F3469E">
              <w:t xml:space="preserve">2010-10-04 </w:t>
            </w:r>
          </w:p>
        </w:tc>
        <w:tc>
          <w:tcPr>
            <w:tcW w:w="644" w:type="dxa"/>
          </w:tcPr>
          <w:p w:rsidR="00F3469E" w:rsidRPr="00F3469E" w:rsidRDefault="00F3469E" w:rsidP="00F3469E">
            <w:r w:rsidRPr="00F3469E">
              <w:t>3</w:t>
            </w:r>
          </w:p>
        </w:tc>
        <w:tc>
          <w:tcPr>
            <w:tcW w:w="774" w:type="dxa"/>
          </w:tcPr>
          <w:p w:rsidR="00F3469E" w:rsidRPr="00F3469E" w:rsidRDefault="00F3469E" w:rsidP="00F3469E">
            <w:r w:rsidRPr="00F3469E">
              <w:t>47553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Trontalen</w:t>
            </w:r>
          </w:p>
        </w:tc>
      </w:tr>
      <w:tr w:rsidR="00F3469E" w:rsidRPr="00F3469E" w:rsidTr="00F3469E">
        <w:tc>
          <w:tcPr>
            <w:tcW w:w="1384" w:type="dxa"/>
          </w:tcPr>
          <w:p w:rsidR="00F3469E" w:rsidRPr="00F3469E" w:rsidRDefault="00F3469E" w:rsidP="00F3469E">
            <w:r w:rsidRPr="00F3469E">
              <w:t xml:space="preserve">2010-10-05 </w:t>
            </w:r>
          </w:p>
        </w:tc>
        <w:tc>
          <w:tcPr>
            <w:tcW w:w="644" w:type="dxa"/>
          </w:tcPr>
          <w:p w:rsidR="00F3469E" w:rsidRPr="00F3469E" w:rsidRDefault="00F3469E" w:rsidP="00F3469E">
            <w:r w:rsidRPr="00F3469E">
              <w:t>4</w:t>
            </w:r>
          </w:p>
        </w:tc>
        <w:tc>
          <w:tcPr>
            <w:tcW w:w="774" w:type="dxa"/>
          </w:tcPr>
          <w:p w:rsidR="00F3469E" w:rsidRPr="00F3469E" w:rsidRDefault="00F3469E" w:rsidP="00F3469E">
            <w:r w:rsidRPr="00F3469E">
              <w:t>47554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Finanstalen</w:t>
            </w:r>
          </w:p>
        </w:tc>
      </w:tr>
      <w:tr w:rsidR="00F3469E" w:rsidRPr="00F3469E" w:rsidTr="00F3469E">
        <w:tc>
          <w:tcPr>
            <w:tcW w:w="1384" w:type="dxa"/>
          </w:tcPr>
          <w:p w:rsidR="00F3469E" w:rsidRPr="00F3469E" w:rsidRDefault="00F3469E" w:rsidP="00F3469E">
            <w:r w:rsidRPr="00F3469E">
              <w:t xml:space="preserve">2010-10-11 </w:t>
            </w:r>
          </w:p>
        </w:tc>
        <w:tc>
          <w:tcPr>
            <w:tcW w:w="644" w:type="dxa"/>
          </w:tcPr>
          <w:p w:rsidR="00F3469E" w:rsidRPr="00F3469E" w:rsidRDefault="00F3469E" w:rsidP="00F3469E">
            <w:r w:rsidRPr="00F3469E">
              <w:t>6</w:t>
            </w:r>
          </w:p>
        </w:tc>
        <w:tc>
          <w:tcPr>
            <w:tcW w:w="774" w:type="dxa"/>
          </w:tcPr>
          <w:p w:rsidR="00F3469E" w:rsidRPr="00F3469E" w:rsidRDefault="00F3469E" w:rsidP="00F3469E">
            <w:r w:rsidRPr="00F3469E">
              <w:t>47737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to medlemmer til Stortingets ansvarskommisjon</w:t>
            </w:r>
          </w:p>
        </w:tc>
      </w:tr>
      <w:tr w:rsidR="00F3469E" w:rsidRPr="00F3469E" w:rsidTr="00F3469E">
        <w:tc>
          <w:tcPr>
            <w:tcW w:w="1384" w:type="dxa"/>
          </w:tcPr>
          <w:p w:rsidR="00F3469E" w:rsidRPr="00F3469E" w:rsidRDefault="00F3469E" w:rsidP="00F3469E">
            <w:r w:rsidRPr="00F3469E">
              <w:t xml:space="preserve">2010-10-11 </w:t>
            </w:r>
          </w:p>
        </w:tc>
        <w:tc>
          <w:tcPr>
            <w:tcW w:w="644" w:type="dxa"/>
          </w:tcPr>
          <w:p w:rsidR="00F3469E" w:rsidRPr="00F3469E" w:rsidRDefault="00F3469E" w:rsidP="00F3469E">
            <w:r w:rsidRPr="00F3469E">
              <w:t>6</w:t>
            </w:r>
          </w:p>
        </w:tc>
        <w:tc>
          <w:tcPr>
            <w:tcW w:w="774" w:type="dxa"/>
          </w:tcPr>
          <w:p w:rsidR="00F3469E" w:rsidRPr="00F3469E" w:rsidRDefault="00F3469E" w:rsidP="00F3469E">
            <w:r w:rsidRPr="00F3469E">
              <w:t>46885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bidra til at alle elever får på plass de kunnskapene de trenger for å lykkes, uavhengig av elevsammensetningen på skolene, med henvisning til at _minoritetsspråklige elever er skjevt fordelt_</w:t>
            </w:r>
          </w:p>
        </w:tc>
      </w:tr>
      <w:tr w:rsidR="00F3469E" w:rsidRPr="00F3469E" w:rsidTr="00F3469E">
        <w:tc>
          <w:tcPr>
            <w:tcW w:w="1384" w:type="dxa"/>
          </w:tcPr>
          <w:p w:rsidR="00F3469E" w:rsidRPr="00F3469E" w:rsidRDefault="00F3469E" w:rsidP="00F3469E">
            <w:r w:rsidRPr="00F3469E">
              <w:t xml:space="preserve">2010-10-11 </w:t>
            </w:r>
          </w:p>
        </w:tc>
        <w:tc>
          <w:tcPr>
            <w:tcW w:w="644" w:type="dxa"/>
          </w:tcPr>
          <w:p w:rsidR="00F3469E" w:rsidRPr="00F3469E" w:rsidRDefault="00F3469E" w:rsidP="00F3469E">
            <w:r w:rsidRPr="00F3469E">
              <w:t>6</w:t>
            </w:r>
          </w:p>
        </w:tc>
        <w:tc>
          <w:tcPr>
            <w:tcW w:w="774" w:type="dxa"/>
          </w:tcPr>
          <w:p w:rsidR="00F3469E" w:rsidRPr="00F3469E" w:rsidRDefault="00F3469E" w:rsidP="00F3469E">
            <w:r w:rsidRPr="00F3469E">
              <w:t>46873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en ny evalueringsrapport som betegner _FN-organisasjonene som ineffektive når det kommer til bistand_, og når en systematisk gjennomgang vil finne sted, slik at penger kan vris fra dem som ikke leverer, til dem som får gode resultater</w:t>
            </w:r>
          </w:p>
        </w:tc>
      </w:tr>
      <w:tr w:rsidR="00F3469E" w:rsidRPr="00F3469E" w:rsidTr="00F3469E">
        <w:tc>
          <w:tcPr>
            <w:tcW w:w="1384" w:type="dxa"/>
          </w:tcPr>
          <w:p w:rsidR="00F3469E" w:rsidRPr="00F3469E" w:rsidRDefault="00F3469E" w:rsidP="00F3469E">
            <w:r w:rsidRPr="00F3469E">
              <w:t xml:space="preserve">2010-10-11 </w:t>
            </w:r>
          </w:p>
        </w:tc>
        <w:tc>
          <w:tcPr>
            <w:tcW w:w="644" w:type="dxa"/>
          </w:tcPr>
          <w:p w:rsidR="00F3469E" w:rsidRPr="00F3469E" w:rsidRDefault="00F3469E" w:rsidP="00F3469E">
            <w:r w:rsidRPr="00F3469E">
              <w:t>6</w:t>
            </w:r>
          </w:p>
        </w:tc>
        <w:tc>
          <w:tcPr>
            <w:tcW w:w="774" w:type="dxa"/>
          </w:tcPr>
          <w:p w:rsidR="00F3469E" w:rsidRPr="00F3469E" w:rsidRDefault="00F3469E" w:rsidP="00F3469E">
            <w:r w:rsidRPr="00F3469E">
              <w:t>46883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hvordan statsråden vil arbeide for å redusere _risikoen for en ulykke ved Sellafield-anlegget_</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47151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Lov om internasjonale sikkerhetsretter i mobilt løsøre</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47150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Samtykke til tiltredelse av Cape Town-konvensjonen og protokollen om luftfartøysløsøre</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46947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sikre en mest mulig effektiv _organisering av rettsmedisinsk sakkyndighet_, med henvisning til at dagens organisering er fragmentert, og om regjeringen vil vurdere opprettelse av et statens rettssakkyndige institutt</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47330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sikre at pasientene får et _godt og forsvarlig helsetilbud gjennom hovedstadsprosessen_, og hvorvidt statsråden er trygg på at forutsetningene for gjennomføringen er godt nok kvalitetssikret</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46960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hvorvidt _rusfrihet fortsatt skal være et hovedmål i ruspolitikken_, og i så fall på hvilken måte man vil synliggjøre dette formålet i de ulike tiltakene på feltet</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46988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behovet for en godt informert debatt i befolkningen om vanskelige _etiske og politiske valg i helsetjenestene_, og hvilke grep statsråden vil ta for at en debatt om prioriteringer nettopp kan skje uten at den skaper frykt og uro</w:t>
            </w:r>
          </w:p>
        </w:tc>
      </w:tr>
      <w:tr w:rsidR="00F3469E" w:rsidRPr="00F3469E" w:rsidTr="00F3469E">
        <w:tc>
          <w:tcPr>
            <w:tcW w:w="1384" w:type="dxa"/>
          </w:tcPr>
          <w:p w:rsidR="00F3469E" w:rsidRPr="00F3469E" w:rsidRDefault="00F3469E" w:rsidP="00F3469E">
            <w:r w:rsidRPr="00F3469E">
              <w:t xml:space="preserve">2010-10-12 </w:t>
            </w:r>
          </w:p>
        </w:tc>
        <w:tc>
          <w:tcPr>
            <w:tcW w:w="644" w:type="dxa"/>
          </w:tcPr>
          <w:p w:rsidR="00F3469E" w:rsidRPr="00F3469E" w:rsidRDefault="00F3469E" w:rsidP="00F3469E">
            <w:r w:rsidRPr="00F3469E">
              <w:t>7</w:t>
            </w:r>
          </w:p>
        </w:tc>
        <w:tc>
          <w:tcPr>
            <w:tcW w:w="774" w:type="dxa"/>
          </w:tcPr>
          <w:p w:rsidR="00F3469E" w:rsidRPr="00F3469E" w:rsidRDefault="00F3469E" w:rsidP="00F3469E">
            <w:r w:rsidRPr="00F3469E">
              <w:t>47135</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å sikre utdanning, forskning og faglig utvikling innenfor fag som er helt avgjørende for utviklingen av _tegnspråk som offisielt språk_</w:t>
            </w:r>
          </w:p>
        </w:tc>
      </w:tr>
      <w:tr w:rsidR="00F3469E" w:rsidRPr="00F3469E" w:rsidTr="00F3469E">
        <w:tc>
          <w:tcPr>
            <w:tcW w:w="1384" w:type="dxa"/>
          </w:tcPr>
          <w:p w:rsidR="00F3469E" w:rsidRPr="00F3469E" w:rsidRDefault="00F3469E" w:rsidP="00F3469E">
            <w:r w:rsidRPr="00F3469E">
              <w:t xml:space="preserve">2010-10-13 </w:t>
            </w:r>
          </w:p>
        </w:tc>
        <w:tc>
          <w:tcPr>
            <w:tcW w:w="644" w:type="dxa"/>
          </w:tcPr>
          <w:p w:rsidR="00F3469E" w:rsidRPr="00F3469E" w:rsidRDefault="00F3469E" w:rsidP="00F3469E">
            <w:r w:rsidRPr="00F3469E">
              <w:t>8</w:t>
            </w:r>
          </w:p>
        </w:tc>
        <w:tc>
          <w:tcPr>
            <w:tcW w:w="774" w:type="dxa"/>
          </w:tcPr>
          <w:p w:rsidR="00F3469E" w:rsidRPr="00F3469E" w:rsidRDefault="00F3469E" w:rsidP="00F3469E">
            <w:r w:rsidRPr="00F3469E">
              <w:t>47747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Redegjørelse av helse- og omsorgsministeren om hendelser i enkelte helseforetak og ved Statens autorisasjonskontor for helsepersonell</w:t>
            </w:r>
          </w:p>
        </w:tc>
      </w:tr>
      <w:tr w:rsidR="00F3469E" w:rsidRPr="00F3469E" w:rsidTr="00F3469E">
        <w:tc>
          <w:tcPr>
            <w:tcW w:w="1384" w:type="dxa"/>
          </w:tcPr>
          <w:p w:rsidR="00F3469E" w:rsidRPr="00F3469E" w:rsidRDefault="00F3469E" w:rsidP="00F3469E">
            <w:r w:rsidRPr="00F3469E">
              <w:t xml:space="preserve">2010-10-13 </w:t>
            </w:r>
          </w:p>
        </w:tc>
        <w:tc>
          <w:tcPr>
            <w:tcW w:w="644" w:type="dxa"/>
          </w:tcPr>
          <w:p w:rsidR="00F3469E" w:rsidRPr="00F3469E" w:rsidRDefault="00F3469E" w:rsidP="00F3469E">
            <w:r w:rsidRPr="00F3469E">
              <w:t>8</w:t>
            </w:r>
          </w:p>
        </w:tc>
        <w:tc>
          <w:tcPr>
            <w:tcW w:w="774" w:type="dxa"/>
          </w:tcPr>
          <w:p w:rsidR="00F3469E" w:rsidRPr="00F3469E" w:rsidRDefault="00F3469E" w:rsidP="00F3469E">
            <w:r w:rsidRPr="00F3469E">
              <w:t>47896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Fordeling til komiteene av rammeområder med budsjettkapitler for 2011</w:t>
            </w:r>
          </w:p>
        </w:tc>
      </w:tr>
      <w:tr w:rsidR="00F3469E" w:rsidRPr="00F3469E" w:rsidTr="00F3469E">
        <w:tc>
          <w:tcPr>
            <w:tcW w:w="1384" w:type="dxa"/>
          </w:tcPr>
          <w:p w:rsidR="00F3469E" w:rsidRPr="00F3469E" w:rsidRDefault="00F3469E" w:rsidP="00F3469E">
            <w:r w:rsidRPr="00F3469E">
              <w:t xml:space="preserve">2010-10-21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47323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å sikre at Direktoratet for naturforvaltning tar tilstrekkelig _hensyn til lokale interesser i vernesaker_</w:t>
            </w:r>
          </w:p>
        </w:tc>
      </w:tr>
      <w:tr w:rsidR="00F3469E" w:rsidRPr="00F3469E" w:rsidTr="00F3469E">
        <w:tc>
          <w:tcPr>
            <w:tcW w:w="1384" w:type="dxa"/>
          </w:tcPr>
          <w:p w:rsidR="00F3469E" w:rsidRPr="00F3469E" w:rsidRDefault="00F3469E" w:rsidP="00F3469E">
            <w:r w:rsidRPr="00F3469E">
              <w:t xml:space="preserve">2010-10-21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46938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sikre en _bærekraftig villaksstamme_ i fremtiden, med bakgrunn i de miljøproblemene oppdrettsnæringen bærer med seg</w:t>
            </w:r>
          </w:p>
        </w:tc>
      </w:tr>
      <w:tr w:rsidR="00F3469E" w:rsidRPr="00F3469E" w:rsidTr="00F3469E">
        <w:tc>
          <w:tcPr>
            <w:tcW w:w="1384" w:type="dxa"/>
          </w:tcPr>
          <w:p w:rsidR="00F3469E" w:rsidRPr="00F3469E" w:rsidRDefault="00F3469E" w:rsidP="00F3469E">
            <w:r w:rsidRPr="00F3469E">
              <w:t xml:space="preserve">2010-10-21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47350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tiltak for å møte utviklingen av _supportgjenger som aktivt støtter kriminelle MC-miljø_ i Norge, og hvorledes statsråden vurderer situasjonen siden sist Høyre tok opp denne utfordringen i Stortinget</w:t>
            </w:r>
          </w:p>
        </w:tc>
      </w:tr>
      <w:tr w:rsidR="00F3469E" w:rsidRPr="00F3469E" w:rsidTr="00F3469E">
        <w:tc>
          <w:tcPr>
            <w:tcW w:w="1384" w:type="dxa"/>
          </w:tcPr>
          <w:p w:rsidR="00F3469E" w:rsidRPr="00F3469E" w:rsidRDefault="00F3469E" w:rsidP="00F3469E">
            <w:r w:rsidRPr="00F3469E">
              <w:t xml:space="preserve">2010-10-21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47349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iverksette tiltak for å øke antallet soningsoverføringer og _redusere antallet utenlandske kriminelle i norske fengsel_</w:t>
            </w:r>
          </w:p>
        </w:tc>
      </w:tr>
      <w:tr w:rsidR="00F3469E" w:rsidRPr="00F3469E" w:rsidTr="00F3469E">
        <w:tc>
          <w:tcPr>
            <w:tcW w:w="1384" w:type="dxa"/>
          </w:tcPr>
          <w:p w:rsidR="00F3469E" w:rsidRPr="00F3469E" w:rsidRDefault="00F3469E" w:rsidP="00F3469E">
            <w:r w:rsidRPr="00F3469E">
              <w:t xml:space="preserve">2010-10-21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47151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Lov om internasjonale sikkerhetsretter i mobilt løsøre</w:t>
            </w:r>
          </w:p>
        </w:tc>
      </w:tr>
      <w:tr w:rsidR="00F3469E" w:rsidRPr="00F3469E" w:rsidTr="00F3469E">
        <w:tc>
          <w:tcPr>
            <w:tcW w:w="1384" w:type="dxa"/>
          </w:tcPr>
          <w:p w:rsidR="00F3469E" w:rsidRPr="00F3469E" w:rsidRDefault="00F3469E" w:rsidP="00F3469E">
            <w:r w:rsidRPr="00F3469E">
              <w:lastRenderedPageBreak/>
              <w:t xml:space="preserve">2010-10-21 </w:t>
            </w:r>
          </w:p>
        </w:tc>
        <w:tc>
          <w:tcPr>
            <w:tcW w:w="644" w:type="dxa"/>
          </w:tcPr>
          <w:p w:rsidR="00F3469E" w:rsidRPr="00F3469E" w:rsidRDefault="00F3469E" w:rsidP="00F3469E">
            <w:r w:rsidRPr="00F3469E">
              <w:t>10</w:t>
            </w:r>
          </w:p>
        </w:tc>
        <w:tc>
          <w:tcPr>
            <w:tcW w:w="774" w:type="dxa"/>
          </w:tcPr>
          <w:p w:rsidR="00F3469E" w:rsidRPr="00F3469E" w:rsidRDefault="00F3469E" w:rsidP="00F3469E">
            <w:r w:rsidRPr="00F3469E">
              <w:t>47087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legge til rette for at en større andel av _godstransporten kan overføres fra vei til sjø_ av hensyn til miljø og sikkerhet på veiene</w:t>
            </w:r>
          </w:p>
        </w:tc>
      </w:tr>
      <w:tr w:rsidR="00F3469E" w:rsidRPr="00F3469E" w:rsidTr="00F3469E">
        <w:tc>
          <w:tcPr>
            <w:tcW w:w="1384" w:type="dxa"/>
          </w:tcPr>
          <w:p w:rsidR="00F3469E" w:rsidRPr="00F3469E" w:rsidRDefault="00F3469E" w:rsidP="00F3469E">
            <w:r w:rsidRPr="00F3469E">
              <w:t xml:space="preserve">2010-10-22 </w:t>
            </w:r>
          </w:p>
        </w:tc>
        <w:tc>
          <w:tcPr>
            <w:tcW w:w="644" w:type="dxa"/>
          </w:tcPr>
          <w:p w:rsidR="00F3469E" w:rsidRPr="00F3469E" w:rsidRDefault="00F3469E" w:rsidP="00F3469E">
            <w:r w:rsidRPr="00F3469E">
              <w:t>11</w:t>
            </w:r>
          </w:p>
        </w:tc>
        <w:tc>
          <w:tcPr>
            <w:tcW w:w="774" w:type="dxa"/>
          </w:tcPr>
          <w:p w:rsidR="00F3469E" w:rsidRPr="00F3469E" w:rsidRDefault="00F3469E" w:rsidP="00F3469E">
            <w:r w:rsidRPr="00F3469E">
              <w:t>46887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å sikre en helhetlig og sammenhengende plan for _pendlerparkeringen på Østlandet_</w:t>
            </w:r>
          </w:p>
        </w:tc>
      </w:tr>
      <w:tr w:rsidR="00F3469E" w:rsidRPr="00F3469E" w:rsidTr="00F3469E">
        <w:tc>
          <w:tcPr>
            <w:tcW w:w="1384" w:type="dxa"/>
          </w:tcPr>
          <w:p w:rsidR="00F3469E" w:rsidRPr="00F3469E" w:rsidRDefault="00F3469E" w:rsidP="00F3469E">
            <w:r w:rsidRPr="00F3469E">
              <w:t xml:space="preserve">2010-10-22 </w:t>
            </w:r>
          </w:p>
        </w:tc>
        <w:tc>
          <w:tcPr>
            <w:tcW w:w="644" w:type="dxa"/>
          </w:tcPr>
          <w:p w:rsidR="00F3469E" w:rsidRPr="00F3469E" w:rsidRDefault="00F3469E" w:rsidP="00F3469E">
            <w:r w:rsidRPr="00F3469E">
              <w:t>11</w:t>
            </w:r>
          </w:p>
        </w:tc>
        <w:tc>
          <w:tcPr>
            <w:tcW w:w="774" w:type="dxa"/>
          </w:tcPr>
          <w:p w:rsidR="00F3469E" w:rsidRPr="00F3469E" w:rsidRDefault="00F3469E" w:rsidP="00F3469E">
            <w:r w:rsidRPr="00F3469E">
              <w:t>47136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på hvilken måte man bygger opp kompetanse og kapasitet i helsevesenet i forhold til _ivaretakelse av veteranene_ etter deres hjemkomst fra utenlandsoppdrag i krigsområder</w:t>
            </w:r>
          </w:p>
        </w:tc>
      </w:tr>
      <w:tr w:rsidR="00F3469E" w:rsidRPr="00F3469E" w:rsidTr="00F3469E">
        <w:tc>
          <w:tcPr>
            <w:tcW w:w="1384" w:type="dxa"/>
          </w:tcPr>
          <w:p w:rsidR="00F3469E" w:rsidRPr="00F3469E" w:rsidRDefault="00F3469E" w:rsidP="00F3469E">
            <w:r w:rsidRPr="00F3469E">
              <w:t xml:space="preserve">2010-10-22 </w:t>
            </w:r>
          </w:p>
        </w:tc>
        <w:tc>
          <w:tcPr>
            <w:tcW w:w="644" w:type="dxa"/>
          </w:tcPr>
          <w:p w:rsidR="00F3469E" w:rsidRPr="00F3469E" w:rsidRDefault="00F3469E" w:rsidP="00F3469E">
            <w:r w:rsidRPr="00F3469E">
              <w:t>11</w:t>
            </w:r>
          </w:p>
        </w:tc>
        <w:tc>
          <w:tcPr>
            <w:tcW w:w="774" w:type="dxa"/>
          </w:tcPr>
          <w:p w:rsidR="00F3469E" w:rsidRPr="00F3469E" w:rsidRDefault="00F3469E" w:rsidP="00F3469E">
            <w:r w:rsidRPr="00F3469E">
              <w:t>47314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sørge for at framtidige frihandelsavtaler Norge inngår følger opp forslaget fra EFTA-utvalget om mer _forpliktende bestemmelser om miljø- og arbeidstakerrettigheter_</w:t>
            </w:r>
          </w:p>
        </w:tc>
      </w:tr>
      <w:tr w:rsidR="00F3469E" w:rsidRPr="00F3469E" w:rsidTr="00F3469E">
        <w:tc>
          <w:tcPr>
            <w:tcW w:w="1384" w:type="dxa"/>
          </w:tcPr>
          <w:p w:rsidR="00F3469E" w:rsidRPr="00F3469E" w:rsidRDefault="00F3469E" w:rsidP="00F3469E">
            <w:r w:rsidRPr="00F3469E">
              <w:t xml:space="preserve">2010-10-22 </w:t>
            </w:r>
          </w:p>
        </w:tc>
        <w:tc>
          <w:tcPr>
            <w:tcW w:w="644" w:type="dxa"/>
          </w:tcPr>
          <w:p w:rsidR="00F3469E" w:rsidRPr="00F3469E" w:rsidRDefault="00F3469E" w:rsidP="00F3469E">
            <w:r w:rsidRPr="00F3469E">
              <w:t>11</w:t>
            </w:r>
          </w:p>
        </w:tc>
        <w:tc>
          <w:tcPr>
            <w:tcW w:w="774" w:type="dxa"/>
          </w:tcPr>
          <w:p w:rsidR="00F3469E" w:rsidRPr="00F3469E" w:rsidRDefault="00F3469E" w:rsidP="00F3469E">
            <w:r w:rsidRPr="00F3469E">
              <w:t>47102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sikre en overordnet, helhetlig og strategisk tilnærming til _ressursutnyttelse i Nord-Norge_ som kan bidra til et bedre investeringsklima og dempe konfliktnivået når det f.eks. gjelder hensynet til miljø, reindrift og urfolks rettigheter</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47974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et varamedlem til Norges Banks representantskap</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47973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Valg av medlemmer og varamedlemmer til Nordisk Råd</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47543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Nordisk samarbeid</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47567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Årsrapport fra Stortingets delegasjon til Nordisk Råd</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47568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Årsrapport fra Stortingets delegasjon for arktisk parlamentarisk samarbeid</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47419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Ratifikasjon av avtale mellom EØS/EFTA-statene og EU om en EØS-finansieringsordning 2009-2014</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47527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 xml:space="preserve">om å igangsette systematiske resultatmålinger av de tiltak som brukes for </w:t>
            </w:r>
            <w:proofErr w:type="gramStart"/>
            <w:r w:rsidRPr="00F3469E">
              <w:t>å</w:t>
            </w:r>
            <w:proofErr w:type="gramEnd"/>
            <w:r w:rsidRPr="00F3469E">
              <w:t xml:space="preserve"> _hjelpe mennesker utenfor arbeidslivet tilbake til jobb_</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47223</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Finansiering og utbygging av rv 7 på strekninga Sokna - Ørgenvika i Buskerud fylke</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46943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endringer i beregningsmetode for samfunnsmessig nytte av investeringer i vei og jernbane</w:t>
            </w:r>
          </w:p>
        </w:tc>
      </w:tr>
      <w:tr w:rsidR="00F3469E" w:rsidRPr="00F3469E" w:rsidTr="00F3469E">
        <w:tc>
          <w:tcPr>
            <w:tcW w:w="1384" w:type="dxa"/>
          </w:tcPr>
          <w:p w:rsidR="00F3469E" w:rsidRPr="00F3469E" w:rsidRDefault="00F3469E" w:rsidP="00F3469E">
            <w:r w:rsidRPr="00F3469E">
              <w:t xml:space="preserve">2010-10-28 </w:t>
            </w:r>
          </w:p>
        </w:tc>
        <w:tc>
          <w:tcPr>
            <w:tcW w:w="644" w:type="dxa"/>
          </w:tcPr>
          <w:p w:rsidR="00F3469E" w:rsidRPr="00F3469E" w:rsidRDefault="00F3469E" w:rsidP="00F3469E">
            <w:r w:rsidRPr="00F3469E">
              <w:t>13</w:t>
            </w:r>
          </w:p>
        </w:tc>
        <w:tc>
          <w:tcPr>
            <w:tcW w:w="774" w:type="dxa"/>
          </w:tcPr>
          <w:p w:rsidR="00F3469E" w:rsidRPr="00F3469E" w:rsidRDefault="00F3469E" w:rsidP="00F3469E">
            <w:r w:rsidRPr="00F3469E">
              <w:t>47088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å bidra til at _bussnæringen kan sikre rekrutteringen_ til yrket</w:t>
            </w:r>
          </w:p>
        </w:tc>
      </w:tr>
      <w:tr w:rsidR="00F3469E" w:rsidRPr="00F3469E" w:rsidTr="00F3469E">
        <w:tc>
          <w:tcPr>
            <w:tcW w:w="1384" w:type="dxa"/>
          </w:tcPr>
          <w:p w:rsidR="00F3469E" w:rsidRPr="00F3469E" w:rsidRDefault="00F3469E" w:rsidP="00F3469E">
            <w:r w:rsidRPr="00F3469E">
              <w:t xml:space="preserve">2010-10-29 </w:t>
            </w:r>
          </w:p>
        </w:tc>
        <w:tc>
          <w:tcPr>
            <w:tcW w:w="644" w:type="dxa"/>
          </w:tcPr>
          <w:p w:rsidR="00F3469E" w:rsidRPr="00F3469E" w:rsidRDefault="00F3469E" w:rsidP="00F3469E">
            <w:r w:rsidRPr="00F3469E">
              <w:t>14</w:t>
            </w:r>
          </w:p>
        </w:tc>
        <w:tc>
          <w:tcPr>
            <w:tcW w:w="774" w:type="dxa"/>
          </w:tcPr>
          <w:p w:rsidR="00F3469E" w:rsidRPr="00F3469E" w:rsidRDefault="00F3469E" w:rsidP="00F3469E">
            <w:r w:rsidRPr="00F3469E">
              <w:t>48018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lov 7. mai 2004 nr. 21 om Riksrevisjonen</w:t>
            </w:r>
          </w:p>
        </w:tc>
      </w:tr>
      <w:tr w:rsidR="00F3469E" w:rsidRPr="00F3469E" w:rsidTr="00F3469E">
        <w:tc>
          <w:tcPr>
            <w:tcW w:w="1384" w:type="dxa"/>
          </w:tcPr>
          <w:p w:rsidR="00F3469E" w:rsidRPr="00F3469E" w:rsidRDefault="00F3469E" w:rsidP="00F3469E">
            <w:r w:rsidRPr="00F3469E">
              <w:t xml:space="preserve">2010-10-29 </w:t>
            </w:r>
          </w:p>
        </w:tc>
        <w:tc>
          <w:tcPr>
            <w:tcW w:w="644" w:type="dxa"/>
          </w:tcPr>
          <w:p w:rsidR="00F3469E" w:rsidRPr="00F3469E" w:rsidRDefault="00F3469E" w:rsidP="00F3469E">
            <w:r w:rsidRPr="00F3469E">
              <w:t>14</w:t>
            </w:r>
          </w:p>
        </w:tc>
        <w:tc>
          <w:tcPr>
            <w:tcW w:w="774" w:type="dxa"/>
          </w:tcPr>
          <w:p w:rsidR="00F3469E" w:rsidRPr="00F3469E" w:rsidRDefault="00F3469E" w:rsidP="00F3469E">
            <w:r w:rsidRPr="00F3469E">
              <w:t>47742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få frem en pålitelig status for _kysttorskens situasjon_, med bakgrunn i at vern av bestanden og begrensninger på fangstområder gir betydelige utfordringer for kystfiskerne</w:t>
            </w:r>
          </w:p>
        </w:tc>
      </w:tr>
      <w:tr w:rsidR="00F3469E" w:rsidRPr="00F3469E" w:rsidTr="00F3469E">
        <w:tc>
          <w:tcPr>
            <w:tcW w:w="1384" w:type="dxa"/>
          </w:tcPr>
          <w:p w:rsidR="00F3469E" w:rsidRPr="00F3469E" w:rsidRDefault="00F3469E" w:rsidP="00F3469E">
            <w:r w:rsidRPr="00F3469E">
              <w:t xml:space="preserve">2010-10-29 </w:t>
            </w:r>
          </w:p>
        </w:tc>
        <w:tc>
          <w:tcPr>
            <w:tcW w:w="644" w:type="dxa"/>
          </w:tcPr>
          <w:p w:rsidR="00F3469E" w:rsidRPr="00F3469E" w:rsidRDefault="00F3469E" w:rsidP="00F3469E">
            <w:r w:rsidRPr="00F3469E">
              <w:t>14</w:t>
            </w:r>
          </w:p>
        </w:tc>
        <w:tc>
          <w:tcPr>
            <w:tcW w:w="774" w:type="dxa"/>
          </w:tcPr>
          <w:p w:rsidR="00F3469E" w:rsidRPr="00F3469E" w:rsidRDefault="00F3469E" w:rsidP="00F3469E">
            <w:r w:rsidRPr="00F3469E">
              <w:t>46925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øke den statlige finansieringen knyttet til videreutdanning av lærere</w:t>
            </w:r>
          </w:p>
        </w:tc>
      </w:tr>
      <w:tr w:rsidR="00F3469E" w:rsidRPr="00F3469E" w:rsidTr="00F3469E">
        <w:tc>
          <w:tcPr>
            <w:tcW w:w="1384" w:type="dxa"/>
          </w:tcPr>
          <w:p w:rsidR="00F3469E" w:rsidRPr="00F3469E" w:rsidRDefault="00F3469E" w:rsidP="00F3469E">
            <w:r w:rsidRPr="00F3469E">
              <w:t xml:space="preserve">2010-10-29 </w:t>
            </w:r>
          </w:p>
        </w:tc>
        <w:tc>
          <w:tcPr>
            <w:tcW w:w="644" w:type="dxa"/>
          </w:tcPr>
          <w:p w:rsidR="00F3469E" w:rsidRPr="00F3469E" w:rsidRDefault="00F3469E" w:rsidP="00F3469E">
            <w:r w:rsidRPr="00F3469E">
              <w:t>14</w:t>
            </w:r>
          </w:p>
        </w:tc>
        <w:tc>
          <w:tcPr>
            <w:tcW w:w="774" w:type="dxa"/>
          </w:tcPr>
          <w:p w:rsidR="00F3469E" w:rsidRPr="00F3469E" w:rsidRDefault="00F3469E" w:rsidP="00F3469E">
            <w:r w:rsidRPr="00F3469E">
              <w:t>46944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rett og plikt til etter- og videreutdanning for lærere og mer fleksible studietilbud</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47076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hospiteringsordning for programfagslærere</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46942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utvidelse av ordningen for skattefradrag for gaver til frivillige organisasjoner.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46998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skattemessig likebehandling av fagforeningskontingenter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45513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forsikringsvirksomhetsloven (skadeforsikring)</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47044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Samtykke til å sette i kraft en protokoll til endring av overenskomst om gjensidig administrativ bistand i skattesaker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47143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Samtykke til å sette i kraft en overenskomst om opplysninger i skattesaker mellom Norge og Saint Christopher (Saint Kitts) og Nevis</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47144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Samtykke til å sette i kraft en overenskomst om opplysninger i skattesaker mellom Norge og Saint Vincent og Grenadinene</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47145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Dominicasamveldet om opplysningar i skattesaker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47146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Sankt Lucia om opplysningar i skattesaker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47147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Antigua og Barbuda om opplysningar i skattesaker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47148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Grenada om opplysningar i skattesaker</w:t>
            </w:r>
          </w:p>
        </w:tc>
      </w:tr>
      <w:tr w:rsidR="00F3469E" w:rsidRPr="00F3469E" w:rsidTr="00F3469E">
        <w:tc>
          <w:tcPr>
            <w:tcW w:w="1384" w:type="dxa"/>
          </w:tcPr>
          <w:p w:rsidR="00F3469E" w:rsidRPr="00F3469E" w:rsidRDefault="00F3469E" w:rsidP="00F3469E">
            <w:r w:rsidRPr="00F3469E">
              <w:lastRenderedPageBreak/>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47328</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Overeinskomst mellom Kongeriket Noreg og Fyrstedømmet Monaco om opplysningar i skattesaker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47492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Skatteavtale mellom Norge og Tyrkia</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47722</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Belize om opplysningar i skattesaker</w:t>
            </w:r>
          </w:p>
        </w:tc>
      </w:tr>
      <w:tr w:rsidR="00F3469E" w:rsidRPr="00F3469E" w:rsidTr="00F3469E">
        <w:tc>
          <w:tcPr>
            <w:tcW w:w="1384" w:type="dxa"/>
          </w:tcPr>
          <w:p w:rsidR="00F3469E" w:rsidRPr="00F3469E" w:rsidRDefault="00F3469E" w:rsidP="00F3469E">
            <w:r w:rsidRPr="00F3469E">
              <w:t xml:space="preserve">2010-11-11 </w:t>
            </w:r>
          </w:p>
        </w:tc>
        <w:tc>
          <w:tcPr>
            <w:tcW w:w="644" w:type="dxa"/>
          </w:tcPr>
          <w:p w:rsidR="00F3469E" w:rsidRPr="00F3469E" w:rsidRDefault="00F3469E" w:rsidP="00F3469E">
            <w:r w:rsidRPr="00F3469E">
              <w:t>16</w:t>
            </w:r>
          </w:p>
        </w:tc>
        <w:tc>
          <w:tcPr>
            <w:tcW w:w="774" w:type="dxa"/>
          </w:tcPr>
          <w:p w:rsidR="00F3469E" w:rsidRPr="00F3469E" w:rsidRDefault="00F3469E" w:rsidP="00F3469E">
            <w:r w:rsidRPr="00F3469E">
              <w:t>48047</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om å styrke gjennomføringen av den _grunnleggende soldatutdanningen_ og møte soldatenes forventninger til tilstrekkelig realistisk trening og god nok undervisning i soldatfagene</w:t>
            </w:r>
          </w:p>
        </w:tc>
      </w:tr>
      <w:tr w:rsidR="00F3469E" w:rsidRPr="00F3469E" w:rsidTr="00F3469E">
        <w:tc>
          <w:tcPr>
            <w:tcW w:w="1384" w:type="dxa"/>
          </w:tcPr>
          <w:p w:rsidR="00F3469E" w:rsidRPr="00F3469E" w:rsidRDefault="00F3469E" w:rsidP="00F3469E">
            <w:r w:rsidRPr="00F3469E">
              <w:t xml:space="preserve">2010-11-12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46375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en fellesnordisk imamutdannelse</w:t>
            </w:r>
          </w:p>
        </w:tc>
      </w:tr>
      <w:tr w:rsidR="00F3469E" w:rsidRPr="00F3469E" w:rsidTr="00F3469E">
        <w:tc>
          <w:tcPr>
            <w:tcW w:w="1384" w:type="dxa"/>
          </w:tcPr>
          <w:p w:rsidR="00F3469E" w:rsidRPr="00F3469E" w:rsidRDefault="00F3469E" w:rsidP="00F3469E">
            <w:r w:rsidRPr="00F3469E">
              <w:t xml:space="preserve">2010-11-12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47329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Utbygging og finansiering av fv 469 Hidra fastlandssamband</w:t>
            </w:r>
          </w:p>
        </w:tc>
      </w:tr>
      <w:tr w:rsidR="00F3469E" w:rsidRPr="00F3469E" w:rsidTr="00F3469E">
        <w:tc>
          <w:tcPr>
            <w:tcW w:w="1384" w:type="dxa"/>
          </w:tcPr>
          <w:p w:rsidR="00F3469E" w:rsidRPr="00F3469E" w:rsidRDefault="00F3469E" w:rsidP="00F3469E">
            <w:r w:rsidRPr="00F3469E">
              <w:t xml:space="preserve">2010-11-12 </w:t>
            </w:r>
          </w:p>
        </w:tc>
        <w:tc>
          <w:tcPr>
            <w:tcW w:w="644" w:type="dxa"/>
          </w:tcPr>
          <w:p w:rsidR="00F3469E" w:rsidRPr="00F3469E" w:rsidRDefault="00F3469E" w:rsidP="00F3469E">
            <w:r w:rsidRPr="00F3469E">
              <w:t>17</w:t>
            </w:r>
          </w:p>
        </w:tc>
        <w:tc>
          <w:tcPr>
            <w:tcW w:w="774" w:type="dxa"/>
          </w:tcPr>
          <w:p w:rsidR="00F3469E" w:rsidRPr="00F3469E" w:rsidRDefault="00F3469E" w:rsidP="00F3469E">
            <w:r w:rsidRPr="00F3469E">
              <w:t>47080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legge til rette for _ei levedyktig landbruksnæring_ ved bl.a. å styrke inntektsgrunnlaget frå småkraft og heve grunnrenteskatten</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48225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utenriksministeren om viktige EU- og EØS-saker</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47481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hvilke initiativ som er tatt for å styrke det _nordiske utenriks- og sikkerhetspolitiske samarbeidet_, med bakgrunn i de 13 konkrete forslagene som fremmes i Thorvald Stoltenbergs rapport</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47086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bidra til at verdenssamfunnet i større grad prioriterer å legge press på India og Pakistan for å finne en _løsning på konflikten i Kashmir_, med bakgrunn i sammenhengen mellom situasjonen i Kashmir og i Afghanistan</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46797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Samtykke til inngåing av avtale mellom EU og Island, Liechtenstein, Noreg og Sveits</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45536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straffeprosessloven mv.</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47149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Endringar i forvaltningslova og straffegjennomføringslova</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46731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gjøre "undergraving av asylinstituttet" til en skjerpende omstendighet i straffelovgivningen</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46734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strategi og tiltak for å bekjempe organisert kriminalitet</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46830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umiddelbar flytting av utenlandske kriminelle fra Halden fengsel</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47105</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bedre forebyggende tiltak for å hindre unges rekruttering til kriminalitet</w:t>
            </w:r>
          </w:p>
        </w:tc>
      </w:tr>
      <w:tr w:rsidR="00F3469E" w:rsidRPr="00F3469E" w:rsidTr="00F3469E">
        <w:tc>
          <w:tcPr>
            <w:tcW w:w="1384" w:type="dxa"/>
          </w:tcPr>
          <w:p w:rsidR="00F3469E" w:rsidRPr="00F3469E" w:rsidRDefault="00F3469E" w:rsidP="00F3469E">
            <w:r w:rsidRPr="00F3469E">
              <w:t xml:space="preserve">2010-11-16 </w:t>
            </w:r>
          </w:p>
        </w:tc>
        <w:tc>
          <w:tcPr>
            <w:tcW w:w="644" w:type="dxa"/>
          </w:tcPr>
          <w:p w:rsidR="00F3469E" w:rsidRPr="00F3469E" w:rsidRDefault="00F3469E" w:rsidP="00F3469E">
            <w:r w:rsidRPr="00F3469E">
              <w:t>18</w:t>
            </w:r>
          </w:p>
        </w:tc>
        <w:tc>
          <w:tcPr>
            <w:tcW w:w="774" w:type="dxa"/>
          </w:tcPr>
          <w:p w:rsidR="00F3469E" w:rsidRPr="00F3469E" w:rsidRDefault="00F3469E" w:rsidP="00F3469E">
            <w:r w:rsidRPr="00F3469E">
              <w:t>48090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 xml:space="preserve">om å iverksette tiltak for </w:t>
            </w:r>
            <w:proofErr w:type="gramStart"/>
            <w:r w:rsidRPr="00F3469E">
              <w:t>å</w:t>
            </w:r>
            <w:proofErr w:type="gramEnd"/>
            <w:r w:rsidRPr="00F3469E">
              <w:t xml:space="preserve"> _begrense og hindre ID-tyveri_, med bakgrunn i at den teknologiske utviklingen gir flere muligheter til misbruk av andres identitet</w:t>
            </w:r>
          </w:p>
        </w:tc>
      </w:tr>
      <w:tr w:rsidR="00F3469E" w:rsidRPr="00F3469E" w:rsidTr="00F3469E">
        <w:tc>
          <w:tcPr>
            <w:tcW w:w="1384" w:type="dxa"/>
          </w:tcPr>
          <w:p w:rsidR="00F3469E" w:rsidRPr="00F3469E" w:rsidRDefault="00F3469E" w:rsidP="00F3469E">
            <w:r w:rsidRPr="00F3469E">
              <w:t xml:space="preserve">2010-11-17 </w:t>
            </w:r>
          </w:p>
        </w:tc>
        <w:tc>
          <w:tcPr>
            <w:tcW w:w="644" w:type="dxa"/>
          </w:tcPr>
          <w:p w:rsidR="00F3469E" w:rsidRPr="00F3469E" w:rsidRDefault="00F3469E" w:rsidP="00F3469E">
            <w:r w:rsidRPr="00F3469E">
              <w:t>19</w:t>
            </w:r>
          </w:p>
        </w:tc>
        <w:tc>
          <w:tcPr>
            <w:tcW w:w="774" w:type="dxa"/>
          </w:tcPr>
          <w:p w:rsidR="00F3469E" w:rsidRPr="00F3469E" w:rsidRDefault="00F3469E" w:rsidP="00F3469E">
            <w:r w:rsidRPr="00F3469E">
              <w:t>48297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Redegjørelse av justisministeren om spørsmål knyttet til mulig ulovlig overvåkning av norske statsborgere</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48225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utenriksministeren om viktige EU- og EØS-saker</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46950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Samtykke til ratifikasjon av konvensjon om internasjonal innkreving av underholdsbidrag</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48078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at _Statskogs kjøp av Borregaard Skoger_ skiller seg sterkt fra hva staten krever av andre private aktører i skogbruket som "forretningsmessig adferd", og hva statsråden vil gjøre for å rette opp de etiske dilemmaene</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48202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om hva som skal til for at statsråden går inn for </w:t>
            </w:r>
            <w:proofErr w:type="gramStart"/>
            <w:r w:rsidRPr="00F3469E">
              <w:t>å</w:t>
            </w:r>
            <w:proofErr w:type="gramEnd"/>
            <w:r w:rsidRPr="00F3469E">
              <w:t xml:space="preserve"> _avvikle pelsdyrnæringen_, med bakgrunn i at man ikke vil nå målet som Stortinget satte i 2003, om vesentlige avlsmessige forbedringer i løpet av en tiårsperiode</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46872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folketrygdloven</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47222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Endringar i folketrygdlova mv.</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46882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arbeidsmiljø, arbeidtstid og stillingsvern mv.</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46579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alternativ turnus</w:t>
            </w:r>
          </w:p>
        </w:tc>
      </w:tr>
      <w:tr w:rsidR="00F3469E" w:rsidRPr="00F3469E" w:rsidTr="00F3469E">
        <w:tc>
          <w:tcPr>
            <w:tcW w:w="1384" w:type="dxa"/>
          </w:tcPr>
          <w:p w:rsidR="00F3469E" w:rsidRPr="00F3469E" w:rsidRDefault="00F3469E" w:rsidP="00F3469E">
            <w:r w:rsidRPr="00F3469E">
              <w:t xml:space="preserve">2010-11-18 </w:t>
            </w:r>
          </w:p>
        </w:tc>
        <w:tc>
          <w:tcPr>
            <w:tcW w:w="644" w:type="dxa"/>
          </w:tcPr>
          <w:p w:rsidR="00F3469E" w:rsidRPr="00F3469E" w:rsidRDefault="00F3469E" w:rsidP="00F3469E">
            <w:r w:rsidRPr="00F3469E">
              <w:t>20</w:t>
            </w:r>
          </w:p>
        </w:tc>
        <w:tc>
          <w:tcPr>
            <w:tcW w:w="774" w:type="dxa"/>
          </w:tcPr>
          <w:p w:rsidR="00F3469E" w:rsidRPr="00F3469E" w:rsidRDefault="00F3469E" w:rsidP="00F3469E">
            <w:r w:rsidRPr="00F3469E">
              <w:t>45513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Endringer i forsikringsvirksomhetsloven (skadeforsikring)</w:t>
            </w:r>
          </w:p>
        </w:tc>
      </w:tr>
      <w:tr w:rsidR="00F3469E" w:rsidRPr="00F3469E" w:rsidTr="00F3469E">
        <w:tc>
          <w:tcPr>
            <w:tcW w:w="1384" w:type="dxa"/>
          </w:tcPr>
          <w:p w:rsidR="00F3469E" w:rsidRPr="00F3469E" w:rsidRDefault="00F3469E" w:rsidP="00F3469E">
            <w:r w:rsidRPr="00F3469E">
              <w:t xml:space="preserve">2010-11-19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48226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barne-, likestillings- og inkluderingsministeren om situasjonen i barnevernet</w:t>
            </w:r>
          </w:p>
        </w:tc>
      </w:tr>
      <w:tr w:rsidR="00F3469E" w:rsidRPr="00F3469E" w:rsidTr="00F3469E">
        <w:tc>
          <w:tcPr>
            <w:tcW w:w="1384" w:type="dxa"/>
          </w:tcPr>
          <w:p w:rsidR="00F3469E" w:rsidRPr="00F3469E" w:rsidRDefault="00F3469E" w:rsidP="00F3469E">
            <w:r w:rsidRPr="00F3469E">
              <w:t xml:space="preserve">2010-11-19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46616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stanse forsøk med å avgi elektronisk stemme utenfor valglokale</w:t>
            </w:r>
          </w:p>
        </w:tc>
      </w:tr>
      <w:tr w:rsidR="00F3469E" w:rsidRPr="00F3469E" w:rsidTr="00F3469E">
        <w:tc>
          <w:tcPr>
            <w:tcW w:w="1384" w:type="dxa"/>
          </w:tcPr>
          <w:p w:rsidR="00F3469E" w:rsidRPr="00F3469E" w:rsidRDefault="00F3469E" w:rsidP="00F3469E">
            <w:r w:rsidRPr="00F3469E">
              <w:t xml:space="preserve">2010-11-19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46623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 xml:space="preserve">Representantforslag om å gjeninnføre adgangen til å stryke listekandidater </w:t>
            </w:r>
            <w:r w:rsidRPr="00F3469E">
              <w:lastRenderedPageBreak/>
              <w:t>ved kommunestyrevalg</w:t>
            </w:r>
          </w:p>
        </w:tc>
      </w:tr>
      <w:tr w:rsidR="00F3469E" w:rsidRPr="00F3469E" w:rsidTr="00F3469E">
        <w:tc>
          <w:tcPr>
            <w:tcW w:w="1384" w:type="dxa"/>
          </w:tcPr>
          <w:p w:rsidR="00F3469E" w:rsidRPr="00F3469E" w:rsidRDefault="00F3469E" w:rsidP="00F3469E">
            <w:r w:rsidRPr="00F3469E">
              <w:lastRenderedPageBreak/>
              <w:t xml:space="preserve">2010-11-19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46558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tillate salg av lokalprodusert alkohol direkte fra produsent</w:t>
            </w:r>
          </w:p>
        </w:tc>
      </w:tr>
      <w:tr w:rsidR="00F3469E" w:rsidRPr="00F3469E" w:rsidTr="00F3469E">
        <w:tc>
          <w:tcPr>
            <w:tcW w:w="1384" w:type="dxa"/>
          </w:tcPr>
          <w:p w:rsidR="00F3469E" w:rsidRPr="00F3469E" w:rsidRDefault="00F3469E" w:rsidP="00F3469E">
            <w:r w:rsidRPr="00F3469E">
              <w:t xml:space="preserve">2010-11-19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46690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rehabilitering</w:t>
            </w:r>
          </w:p>
        </w:tc>
      </w:tr>
      <w:tr w:rsidR="00F3469E" w:rsidRPr="00F3469E" w:rsidTr="00F3469E">
        <w:tc>
          <w:tcPr>
            <w:tcW w:w="1384" w:type="dxa"/>
          </w:tcPr>
          <w:p w:rsidR="00F3469E" w:rsidRPr="00F3469E" w:rsidRDefault="00F3469E" w:rsidP="00F3469E">
            <w:r w:rsidRPr="00F3469E">
              <w:t xml:space="preserve">2010-11-19 </w:t>
            </w:r>
          </w:p>
        </w:tc>
        <w:tc>
          <w:tcPr>
            <w:tcW w:w="644" w:type="dxa"/>
          </w:tcPr>
          <w:p w:rsidR="00F3469E" w:rsidRPr="00F3469E" w:rsidRDefault="00F3469E" w:rsidP="00F3469E">
            <w:r w:rsidRPr="00F3469E">
              <w:t>21</w:t>
            </w:r>
          </w:p>
        </w:tc>
        <w:tc>
          <w:tcPr>
            <w:tcW w:w="774" w:type="dxa"/>
          </w:tcPr>
          <w:p w:rsidR="00F3469E" w:rsidRPr="00F3469E" w:rsidRDefault="00F3469E" w:rsidP="00F3469E">
            <w:r w:rsidRPr="00F3469E">
              <w:t>46829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tiltak for å forhindre unge i å utvikle rusavhengighet</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47097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sivil kompetanse i politiet</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47099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behandling av asylsaker</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47100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bevaring av nærpolitimodellen og gjennomføring av en bredt anlagt politistudie</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47106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bekjempelse av aggressiv tigging via skjerpede politivedtekter</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45537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Endringar i bustadoppføringslova</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46952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panteloven mv.</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47085</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handlingsplan for krysningsspor og tiltak for økt kapasitet av gods på norsk jernbane</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48226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Redegjørelse av barne-, likestillings- og inkluderingsministeren om situasjonen i barnevernet</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45536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Endringer i straffeprosessloven mv.</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47149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Endringar i forvaltningslova og straffegjennomføringslova</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48018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Endringer i lov 7. mai 2004 nr. 21 om Riksrevisjonen</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46872</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folketrygdloven</w:t>
            </w:r>
          </w:p>
        </w:tc>
      </w:tr>
      <w:tr w:rsidR="00F3469E" w:rsidRPr="00F3469E" w:rsidTr="00F3469E">
        <w:tc>
          <w:tcPr>
            <w:tcW w:w="1384" w:type="dxa"/>
          </w:tcPr>
          <w:p w:rsidR="00F3469E" w:rsidRPr="00F3469E" w:rsidRDefault="00F3469E" w:rsidP="00F3469E">
            <w:r w:rsidRPr="00F3469E">
              <w:t xml:space="preserve">2010-11-23 </w:t>
            </w:r>
          </w:p>
        </w:tc>
        <w:tc>
          <w:tcPr>
            <w:tcW w:w="644" w:type="dxa"/>
          </w:tcPr>
          <w:p w:rsidR="00F3469E" w:rsidRPr="00F3469E" w:rsidRDefault="00F3469E" w:rsidP="00F3469E">
            <w:r w:rsidRPr="00F3469E">
              <w:t>22</w:t>
            </w:r>
          </w:p>
        </w:tc>
        <w:tc>
          <w:tcPr>
            <w:tcW w:w="774" w:type="dxa"/>
          </w:tcPr>
          <w:p w:rsidR="00F3469E" w:rsidRPr="00F3469E" w:rsidRDefault="00F3469E" w:rsidP="00F3469E">
            <w:r w:rsidRPr="00F3469E">
              <w:t>47222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Endringar i folketrygdlova mv.</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47554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Finanstalen</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48220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Prop. 1 S om statsbudsjettet for 2011 under Landbruks- og matdepartementet</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47766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Nasjonalbudsjettet 2011</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48216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Prop. 1 S om statsbudsjettet for 2011</w:t>
            </w:r>
            <w:proofErr w:type="gramStart"/>
            <w:r w:rsidRPr="00F3469E">
              <w:t xml:space="preserve"> (kapasitetsauke i lakse- og aureoppdrett</w:t>
            </w:r>
            <w:proofErr w:type="gramEnd"/>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48217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Prop. 1 S om statsbudsjettet for 2011 (tilleggsløyve etter tildelingsrunden 2009)</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47767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48215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Prop. 1 S om statsbudsjettet for 2011 (Fullmakt til å ta opp statslån)</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47788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47872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48653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 av Prop. 1 S om statsbudsjettet for 2011</w:t>
            </w:r>
          </w:p>
        </w:tc>
      </w:tr>
      <w:tr w:rsidR="00F3469E" w:rsidRPr="00F3469E" w:rsidTr="00F3469E">
        <w:tc>
          <w:tcPr>
            <w:tcW w:w="1384" w:type="dxa"/>
          </w:tcPr>
          <w:p w:rsidR="00F3469E" w:rsidRPr="00F3469E" w:rsidRDefault="00F3469E" w:rsidP="00F3469E">
            <w:r w:rsidRPr="00F3469E">
              <w:t xml:space="preserve">2010-11-25 </w:t>
            </w:r>
          </w:p>
        </w:tc>
        <w:tc>
          <w:tcPr>
            <w:tcW w:w="644" w:type="dxa"/>
          </w:tcPr>
          <w:p w:rsidR="00F3469E" w:rsidRPr="00F3469E" w:rsidRDefault="00F3469E" w:rsidP="00F3469E">
            <w:r w:rsidRPr="00F3469E">
              <w:t>24</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2010-11-26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48475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Sak behandlet 16. november 2010 i den utvidede utenriks- og forsvarskomité (sak 3: Situasjonen i Heimevernet og betydningen for Forsvaret), og innbragt for Stortinget i medhold av Forretningsorden § 13 syvende ledd</w:t>
            </w:r>
          </w:p>
        </w:tc>
      </w:tr>
      <w:tr w:rsidR="00F3469E" w:rsidRPr="00F3469E" w:rsidTr="00F3469E">
        <w:tc>
          <w:tcPr>
            <w:tcW w:w="1384" w:type="dxa"/>
          </w:tcPr>
          <w:p w:rsidR="00F3469E" w:rsidRPr="00F3469E" w:rsidRDefault="00F3469E" w:rsidP="00F3469E">
            <w:r w:rsidRPr="00F3469E">
              <w:t xml:space="preserve">2010-11-26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47289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Riksrevisjonens undersøkelse av måloppnåelse og styring i jordbruket</w:t>
            </w:r>
          </w:p>
        </w:tc>
      </w:tr>
      <w:tr w:rsidR="00F3469E" w:rsidRPr="00F3469E" w:rsidTr="00F3469E">
        <w:tc>
          <w:tcPr>
            <w:tcW w:w="1384" w:type="dxa"/>
          </w:tcPr>
          <w:p w:rsidR="00F3469E" w:rsidRPr="00F3469E" w:rsidRDefault="00F3469E" w:rsidP="00F3469E">
            <w:r w:rsidRPr="00F3469E">
              <w:t xml:space="preserve">2010-11-26 </w:t>
            </w:r>
          </w:p>
        </w:tc>
        <w:tc>
          <w:tcPr>
            <w:tcW w:w="644" w:type="dxa"/>
          </w:tcPr>
          <w:p w:rsidR="00F3469E" w:rsidRPr="00F3469E" w:rsidRDefault="00F3469E" w:rsidP="00F3469E">
            <w:r w:rsidRPr="00F3469E">
              <w:t>25</w:t>
            </w:r>
          </w:p>
        </w:tc>
        <w:tc>
          <w:tcPr>
            <w:tcW w:w="774" w:type="dxa"/>
          </w:tcPr>
          <w:p w:rsidR="00F3469E" w:rsidRPr="00F3469E" w:rsidRDefault="00F3469E" w:rsidP="00F3469E">
            <w:r w:rsidRPr="00F3469E">
              <w:t>47444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Riksrevisjonens undersøkelse av arbeidet med å sikre og tilgjengeliggjøre arkivene i kommunal sektor</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46701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Riksrevisjonens undersøkelse av politiets innsats mot organisert kriminalitet</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46700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Riksrevisjonens undersøkelse om strålingssikkerhet i Nordvest-Russland</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48045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helsekonsekvensene ved _bruk av utarmet uran i våpen_, og hvordan Norge kan bidra til et internasjonalt forbud, med henvisning til at risikoen bør innebære et føre-var-prinsipp</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46681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Frihandelsavtale mellom EFTA-statene og Samarbeidsrådet for de arabiske statene i Gulfen og en avtale med landbruksvarer</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47161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snarest å fastsette et mål om 25 prosent reduksjon i næringslivets administrative kostnader knyttet til regler og skjemavelde innen 2012</w:t>
            </w:r>
          </w:p>
        </w:tc>
      </w:tr>
      <w:tr w:rsidR="00F3469E" w:rsidRPr="00F3469E" w:rsidTr="00F3469E">
        <w:tc>
          <w:tcPr>
            <w:tcW w:w="1384" w:type="dxa"/>
          </w:tcPr>
          <w:p w:rsidR="00F3469E" w:rsidRPr="00F3469E" w:rsidRDefault="00F3469E" w:rsidP="00F3469E">
            <w:r w:rsidRPr="00F3469E">
              <w:lastRenderedPageBreak/>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47715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mer innovasjon i Norge</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48491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Redegjørelse av miljø- og utviklingsministeren om klimaforhandlingene i forbindelse med partsmøtet i Mexico</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48036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hvordan man skal nå Stortingets _målsettinger for kulturminnevernet_, med henvisning til at eiere av fredede bygninger har grunn til å være skuffet over budsjettet</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46851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krav til antikorrupsjon og åpenhet i bistanden</w:t>
            </w:r>
          </w:p>
        </w:tc>
      </w:tr>
      <w:tr w:rsidR="00F3469E" w:rsidRPr="00F3469E" w:rsidTr="00F3469E">
        <w:tc>
          <w:tcPr>
            <w:tcW w:w="1384" w:type="dxa"/>
          </w:tcPr>
          <w:p w:rsidR="00F3469E" w:rsidRPr="00F3469E" w:rsidRDefault="00F3469E" w:rsidP="00F3469E">
            <w:r w:rsidRPr="00F3469E">
              <w:t xml:space="preserve">2010-11-30 </w:t>
            </w:r>
          </w:p>
        </w:tc>
        <w:tc>
          <w:tcPr>
            <w:tcW w:w="644" w:type="dxa"/>
          </w:tcPr>
          <w:p w:rsidR="00F3469E" w:rsidRPr="00F3469E" w:rsidRDefault="00F3469E" w:rsidP="00F3469E">
            <w:r w:rsidRPr="00F3469E">
              <w:t>26</w:t>
            </w:r>
          </w:p>
        </w:tc>
        <w:tc>
          <w:tcPr>
            <w:tcW w:w="774" w:type="dxa"/>
          </w:tcPr>
          <w:p w:rsidR="00F3469E" w:rsidRPr="00F3469E" w:rsidRDefault="00F3469E" w:rsidP="00F3469E">
            <w:r w:rsidRPr="00F3469E">
              <w:t>47142</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full åpenhet om norsk bistand</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47045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Omorganisering av ABM-utvikling</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48069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hvordan statsråden ser for seg den videre saksgangen i forhold til nytt nasjonalmuseum, herunder _lokalisering av Nasjonalgalleriet_, for å sikre ivaretakelse av demokratiske hensyn</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46997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evaluering av varslerparagrafen og virkningen av denne</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47263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et tydeligere varslingsvern og opprettelse av en varslerenhet i Arbeidstilsynet</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46903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innføre 450-timersregel for å forhindre at innvandrere faller utenfor arbeidsmarkedet</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47388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 xml:space="preserve">om </w:t>
            </w:r>
            <w:proofErr w:type="gramStart"/>
            <w:r w:rsidRPr="00F3469E">
              <w:t>å</w:t>
            </w:r>
            <w:proofErr w:type="gramEnd"/>
            <w:r w:rsidRPr="00F3469E">
              <w:t xml:space="preserve"> _bekjempe ufrivillig deltid og sikre heltid_ til de som ønsker det, ikke minst i helse- og omsorgsektoren</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48371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Oversendelsesforslag om lovendringer om utenlandske statsborgere som fratas medlemskap i folketrygden</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48372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Oversendelsesforslag om å avvikle ordningen med dagpenger for innsatte med utenlandsk statsborgerskap.</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48144</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hvilken strategi statsråden har for å ta _næringslivets behov for forenkling_ og avbyråkratisering på alvor, og redusere skjemaveldet og kostnadene</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48239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om hvilken begrunnelse man har for en _utvidelse av fredede og vernede områder i Finnmark_, med henvisning til at båndlagte arealer hindrer aktivitet og næringsutvikling, noe hverken fylkestinget eller kommunene ønsker</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45537</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Endringar i bustadoppføringslova</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46952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panteloven mv.</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24</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25</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2010-12-02 </w:t>
            </w:r>
          </w:p>
        </w:tc>
        <w:tc>
          <w:tcPr>
            <w:tcW w:w="644" w:type="dxa"/>
          </w:tcPr>
          <w:p w:rsidR="00F3469E" w:rsidRPr="00F3469E" w:rsidRDefault="00F3469E" w:rsidP="00F3469E">
            <w:r w:rsidRPr="00F3469E">
              <w:t>28</w:t>
            </w:r>
          </w:p>
        </w:tc>
        <w:tc>
          <w:tcPr>
            <w:tcW w:w="774" w:type="dxa"/>
          </w:tcPr>
          <w:p w:rsidR="00F3469E" w:rsidRPr="00F3469E" w:rsidRDefault="00F3469E" w:rsidP="00F3469E">
            <w:r w:rsidRPr="00F3469E">
              <w:t>47770</w:t>
            </w:r>
          </w:p>
        </w:tc>
        <w:tc>
          <w:tcPr>
            <w:tcW w:w="850" w:type="dxa"/>
          </w:tcPr>
          <w:p w:rsidR="00F3469E" w:rsidRPr="00F3469E" w:rsidRDefault="00F3469E" w:rsidP="00F3469E">
            <w:r w:rsidRPr="00F3469E">
              <w:t>26</w:t>
            </w:r>
          </w:p>
        </w:tc>
        <w:tc>
          <w:tcPr>
            <w:tcW w:w="7030" w:type="dxa"/>
          </w:tcPr>
          <w:p w:rsidR="00F3469E" w:rsidRPr="00F3469E" w:rsidRDefault="00F3469E" w:rsidP="00F3469E">
            <w:r w:rsidRPr="00F3469E">
              <w:t>Skatter og avgifter 2011</w:t>
            </w:r>
          </w:p>
        </w:tc>
      </w:tr>
      <w:tr w:rsidR="00F3469E" w:rsidRPr="00F3469E" w:rsidTr="00F3469E">
        <w:tc>
          <w:tcPr>
            <w:tcW w:w="1384" w:type="dxa"/>
          </w:tcPr>
          <w:p w:rsidR="00F3469E" w:rsidRPr="00F3469E" w:rsidRDefault="00F3469E" w:rsidP="00F3469E">
            <w:r w:rsidRPr="00F3469E">
              <w:t xml:space="preserve">2010-12-03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48277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 av Prop. 1 S om statsbudsjettet for 2011</w:t>
            </w:r>
          </w:p>
        </w:tc>
      </w:tr>
      <w:tr w:rsidR="00F3469E" w:rsidRPr="00F3469E" w:rsidTr="00F3469E">
        <w:tc>
          <w:tcPr>
            <w:tcW w:w="1384" w:type="dxa"/>
          </w:tcPr>
          <w:p w:rsidR="00F3469E" w:rsidRPr="00F3469E" w:rsidRDefault="00F3469E" w:rsidP="00F3469E">
            <w:r w:rsidRPr="00F3469E">
              <w:t xml:space="preserve">2010-12-03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47774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2010-12-03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47824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Svalbardbudsjettet 2011</w:t>
            </w:r>
          </w:p>
        </w:tc>
      </w:tr>
      <w:tr w:rsidR="00F3469E" w:rsidRPr="00F3469E" w:rsidTr="00F3469E">
        <w:tc>
          <w:tcPr>
            <w:tcW w:w="1384" w:type="dxa"/>
          </w:tcPr>
          <w:p w:rsidR="00F3469E" w:rsidRPr="00F3469E" w:rsidRDefault="00F3469E" w:rsidP="00F3469E">
            <w:r w:rsidRPr="00F3469E">
              <w:t xml:space="preserve">2010-12-03 </w:t>
            </w:r>
          </w:p>
        </w:tc>
        <w:tc>
          <w:tcPr>
            <w:tcW w:w="644" w:type="dxa"/>
          </w:tcPr>
          <w:p w:rsidR="00F3469E" w:rsidRPr="00F3469E" w:rsidRDefault="00F3469E" w:rsidP="00F3469E">
            <w:r w:rsidRPr="00F3469E">
              <w:t>29</w:t>
            </w:r>
          </w:p>
        </w:tc>
        <w:tc>
          <w:tcPr>
            <w:tcW w:w="774" w:type="dxa"/>
          </w:tcPr>
          <w:p w:rsidR="00F3469E" w:rsidRPr="00F3469E" w:rsidRDefault="00F3469E" w:rsidP="00F3469E">
            <w:r w:rsidRPr="00F3469E">
              <w:t>48214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Hjelp til flomofre i Pakistan</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47773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47805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46590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Samtykke til godkjenning av EØS-komiteen om rapporterings- og dokumentasjonskrav i forbindelse med fusjoner og fisjoner</w:t>
            </w:r>
          </w:p>
        </w:tc>
      </w:tr>
      <w:tr w:rsidR="00F3469E" w:rsidRPr="00F3469E" w:rsidTr="00F3469E">
        <w:tc>
          <w:tcPr>
            <w:tcW w:w="1384" w:type="dxa"/>
          </w:tcPr>
          <w:p w:rsidR="00F3469E" w:rsidRPr="00F3469E" w:rsidRDefault="00F3469E" w:rsidP="00F3469E">
            <w:r w:rsidRPr="00F3469E">
              <w:lastRenderedPageBreak/>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46589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Samtykke til godkjenning av EØS-komiteen om skipsrederes forsikring av sjørettslig ansvar</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48140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Politiets utlendingsinternat på Trandum - tiltak for å øke sikkerheten og økt kapasitet</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47165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tiltak i forbindelse med anskaffelsesprosess av nye redningshelikoptere</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47544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politilova m.m.</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48218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lov om rettergangsmåten i straffesaker (straffeprosessloven)</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48219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Endringer i straffeloven 1902 (skimmingsutstyr og identitetskrenkelse)</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47816</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vegtrafikkloven om kjøring i ruspåvirket tilstand</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47420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Endringer i fagskoleloven</w:t>
            </w:r>
          </w:p>
        </w:tc>
      </w:tr>
      <w:tr w:rsidR="00F3469E" w:rsidRPr="00F3469E" w:rsidTr="00F3469E">
        <w:tc>
          <w:tcPr>
            <w:tcW w:w="1384" w:type="dxa"/>
          </w:tcPr>
          <w:p w:rsidR="00F3469E" w:rsidRPr="00F3469E" w:rsidRDefault="00F3469E" w:rsidP="00F3469E">
            <w:r w:rsidRPr="00F3469E">
              <w:t xml:space="preserve">2010-12-06 </w:t>
            </w:r>
          </w:p>
        </w:tc>
        <w:tc>
          <w:tcPr>
            <w:tcW w:w="644" w:type="dxa"/>
          </w:tcPr>
          <w:p w:rsidR="00F3469E" w:rsidRPr="00F3469E" w:rsidRDefault="00F3469E" w:rsidP="00F3469E">
            <w:r w:rsidRPr="00F3469E">
              <w:t>30</w:t>
            </w:r>
          </w:p>
        </w:tc>
        <w:tc>
          <w:tcPr>
            <w:tcW w:w="774" w:type="dxa"/>
          </w:tcPr>
          <w:p w:rsidR="00F3469E" w:rsidRPr="00F3469E" w:rsidRDefault="00F3469E" w:rsidP="00F3469E">
            <w:r w:rsidRPr="00F3469E">
              <w:t>47810</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studentsamskipnadsloven</w:t>
            </w:r>
          </w:p>
        </w:tc>
      </w:tr>
      <w:tr w:rsidR="00F3469E" w:rsidRPr="00F3469E" w:rsidTr="00F3469E">
        <w:tc>
          <w:tcPr>
            <w:tcW w:w="1384" w:type="dxa"/>
          </w:tcPr>
          <w:p w:rsidR="00F3469E" w:rsidRPr="00F3469E" w:rsidRDefault="00F3469E" w:rsidP="00F3469E">
            <w:r w:rsidRPr="00F3469E">
              <w:t xml:space="preserve">2010-12-07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47782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2010-12-07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48440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statsbudsjettet 2010</w:t>
            </w:r>
          </w:p>
        </w:tc>
      </w:tr>
      <w:tr w:rsidR="00F3469E" w:rsidRPr="00F3469E" w:rsidTr="00F3469E">
        <w:tc>
          <w:tcPr>
            <w:tcW w:w="1384" w:type="dxa"/>
          </w:tcPr>
          <w:p w:rsidR="00F3469E" w:rsidRPr="00F3469E" w:rsidRDefault="00F3469E" w:rsidP="00F3469E">
            <w:r w:rsidRPr="00F3469E">
              <w:t xml:space="preserve">2010-12-07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48635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Oversendelsesforslag om at det utarbeides retningslinjer for hvordan departementet, offentlige etater og virksomheter skal håndtere henvendelser i forbindelse med varslingssaker.</w:t>
            </w:r>
          </w:p>
        </w:tc>
      </w:tr>
      <w:tr w:rsidR="00F3469E" w:rsidRPr="00F3469E" w:rsidTr="00F3469E">
        <w:tc>
          <w:tcPr>
            <w:tcW w:w="1384" w:type="dxa"/>
          </w:tcPr>
          <w:p w:rsidR="00F3469E" w:rsidRPr="00F3469E" w:rsidRDefault="00F3469E" w:rsidP="00F3469E">
            <w:r w:rsidRPr="00F3469E">
              <w:t xml:space="preserve">2010-12-07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48598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Oversendelsesforslag om å opprette en egen varsleravdeling i Arbeidstilsynet</w:t>
            </w:r>
          </w:p>
        </w:tc>
      </w:tr>
      <w:tr w:rsidR="00F3469E" w:rsidRPr="00F3469E" w:rsidTr="00F3469E">
        <w:tc>
          <w:tcPr>
            <w:tcW w:w="1384" w:type="dxa"/>
          </w:tcPr>
          <w:p w:rsidR="00F3469E" w:rsidRPr="00F3469E" w:rsidRDefault="00F3469E" w:rsidP="00F3469E">
            <w:r w:rsidRPr="00F3469E">
              <w:t xml:space="preserve">2010-12-07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48599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om å evaluere innføringen av varslingsparagrafene som ble innført i 2007</w:t>
            </w:r>
          </w:p>
        </w:tc>
      </w:tr>
      <w:tr w:rsidR="00F3469E" w:rsidRPr="00F3469E" w:rsidTr="00F3469E">
        <w:tc>
          <w:tcPr>
            <w:tcW w:w="1384" w:type="dxa"/>
          </w:tcPr>
          <w:p w:rsidR="00F3469E" w:rsidRPr="00F3469E" w:rsidRDefault="00F3469E" w:rsidP="00F3469E">
            <w:r w:rsidRPr="00F3469E">
              <w:t xml:space="preserve">2010-12-07 </w:t>
            </w:r>
          </w:p>
        </w:tc>
        <w:tc>
          <w:tcPr>
            <w:tcW w:w="644" w:type="dxa"/>
          </w:tcPr>
          <w:p w:rsidR="00F3469E" w:rsidRPr="00F3469E" w:rsidRDefault="00F3469E" w:rsidP="00F3469E">
            <w:r w:rsidRPr="00F3469E">
              <w:t>31</w:t>
            </w:r>
          </w:p>
        </w:tc>
        <w:tc>
          <w:tcPr>
            <w:tcW w:w="774" w:type="dxa"/>
          </w:tcPr>
          <w:p w:rsidR="00F3469E" w:rsidRPr="00F3469E" w:rsidRDefault="00F3469E" w:rsidP="00F3469E">
            <w:r w:rsidRPr="00F3469E">
              <w:t>47778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47780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47825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 xml:space="preserve">Representantforslag om å </w:t>
            </w:r>
            <w:proofErr w:type="gramStart"/>
            <w:r w:rsidRPr="00F3469E">
              <w:t>innføre  målbar</w:t>
            </w:r>
            <w:proofErr w:type="gramEnd"/>
            <w:r w:rsidRPr="00F3469E">
              <w:t xml:space="preserve"> veistandard og etablering av selvstendig transporttilsyn</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48030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å opprette et selvstendig, frittstående veg- og vegtrafikktilsyn, som skal ha tilsynsansvar med veger, trafikanter og kjøretøyer</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47713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likebehandling av norske og utenlandske transportører på norske veier</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48445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48441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48418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48442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47163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utrede etablering av en transportetat</w:t>
            </w:r>
          </w:p>
        </w:tc>
      </w:tr>
      <w:tr w:rsidR="00F3469E" w:rsidRPr="00F3469E" w:rsidTr="00F3469E">
        <w:tc>
          <w:tcPr>
            <w:tcW w:w="1384" w:type="dxa"/>
          </w:tcPr>
          <w:p w:rsidR="00F3469E" w:rsidRPr="00F3469E" w:rsidRDefault="00F3469E" w:rsidP="00F3469E">
            <w:r w:rsidRPr="00F3469E">
              <w:t xml:space="preserve">2010-12-08 </w:t>
            </w:r>
          </w:p>
        </w:tc>
        <w:tc>
          <w:tcPr>
            <w:tcW w:w="644" w:type="dxa"/>
          </w:tcPr>
          <w:p w:rsidR="00F3469E" w:rsidRPr="00F3469E" w:rsidRDefault="00F3469E" w:rsidP="00F3469E">
            <w:r w:rsidRPr="00F3469E">
              <w:t>32</w:t>
            </w:r>
          </w:p>
        </w:tc>
        <w:tc>
          <w:tcPr>
            <w:tcW w:w="774" w:type="dxa"/>
          </w:tcPr>
          <w:p w:rsidR="00F3469E" w:rsidRPr="00F3469E" w:rsidRDefault="00F3469E" w:rsidP="00F3469E">
            <w:r w:rsidRPr="00F3469E">
              <w:t>47706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å ta i bruk prosjektfinansieringsmodeller innenfor norsk samferdsel</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47779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48306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 av Prop. 1 S om statsbudsjettet for 2011</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48447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48602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48423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på statsbudsjettet for 2010</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48444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47915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Statsråd Liv Signe Navarsetes og statsråd Terje Riis-Johansens forhold til inhabilitet i forbindelse med pengegaver til Senterpartiet</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47800</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foretakspensjonsloven, innskuddspensjonsloven, lov om individuell pensjonsordning mv.</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48476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 xml:space="preserve">Oversendelsesforslag om å </w:t>
            </w:r>
            <w:proofErr w:type="gramStart"/>
            <w:r w:rsidRPr="00F3469E">
              <w:t>oppheve  18</w:t>
            </w:r>
            <w:proofErr w:type="gramEnd"/>
            <w:r w:rsidRPr="00F3469E">
              <w:t>-2 i forskrift til opplæringsloven og § 7B-1 i forskrift til privatskoleloven</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48477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Oversendelsesforslag om å endre § 1A-1 i forskrift til opplæringsloven og § 2B-1 i forskrift til privatskoleloven</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48479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Oversendelsesforslag om endringsforskrift til forskrift 19. november 1999 nr. 1158 til utfylling og gjennomføring mv. av skatteloven</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46951</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Fiskeriavtalane Noreg har inngått med andre land for 2010</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46709</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kvoteåret</w:t>
            </w:r>
          </w:p>
        </w:tc>
      </w:tr>
      <w:tr w:rsidR="00F3469E" w:rsidRPr="00F3469E" w:rsidTr="00F3469E">
        <w:tc>
          <w:tcPr>
            <w:tcW w:w="1384" w:type="dxa"/>
          </w:tcPr>
          <w:p w:rsidR="00F3469E" w:rsidRPr="00F3469E" w:rsidRDefault="00F3469E" w:rsidP="00F3469E">
            <w:r w:rsidRPr="00F3469E">
              <w:lastRenderedPageBreak/>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46710</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eier- og maktforholdene i fiskerinæringen</w:t>
            </w:r>
          </w:p>
        </w:tc>
      </w:tr>
      <w:tr w:rsidR="00F3469E" w:rsidRPr="00F3469E" w:rsidTr="00F3469E">
        <w:tc>
          <w:tcPr>
            <w:tcW w:w="1384" w:type="dxa"/>
          </w:tcPr>
          <w:p w:rsidR="00F3469E" w:rsidRPr="00F3469E" w:rsidRDefault="00F3469E" w:rsidP="00F3469E">
            <w:r w:rsidRPr="00F3469E">
              <w:t xml:space="preserve">2010-12-09 </w:t>
            </w:r>
          </w:p>
        </w:tc>
        <w:tc>
          <w:tcPr>
            <w:tcW w:w="644" w:type="dxa"/>
          </w:tcPr>
          <w:p w:rsidR="00F3469E" w:rsidRPr="00F3469E" w:rsidRDefault="00F3469E" w:rsidP="00F3469E">
            <w:r w:rsidRPr="00F3469E">
              <w:t>33</w:t>
            </w:r>
          </w:p>
        </w:tc>
        <w:tc>
          <w:tcPr>
            <w:tcW w:w="774" w:type="dxa"/>
          </w:tcPr>
          <w:p w:rsidR="00F3469E" w:rsidRPr="00F3469E" w:rsidRDefault="00F3469E" w:rsidP="00F3469E">
            <w:r w:rsidRPr="00F3469E">
              <w:t>48219</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Endringer i straffeloven 1902 (skimmingsutstyr og identitetskrenkelse)</w:t>
            </w:r>
          </w:p>
        </w:tc>
      </w:tr>
      <w:tr w:rsidR="00F3469E" w:rsidRPr="00F3469E" w:rsidTr="00F3469E">
        <w:tc>
          <w:tcPr>
            <w:tcW w:w="1384" w:type="dxa"/>
          </w:tcPr>
          <w:p w:rsidR="00F3469E" w:rsidRPr="00F3469E" w:rsidRDefault="00F3469E" w:rsidP="00F3469E">
            <w:r w:rsidRPr="00F3469E">
              <w:t xml:space="preserve">2010-12-10 </w:t>
            </w:r>
          </w:p>
        </w:tc>
        <w:tc>
          <w:tcPr>
            <w:tcW w:w="644" w:type="dxa"/>
          </w:tcPr>
          <w:p w:rsidR="00F3469E" w:rsidRPr="00F3469E" w:rsidRDefault="00F3469E" w:rsidP="00F3469E">
            <w:r w:rsidRPr="00F3469E">
              <w:t>34</w:t>
            </w:r>
          </w:p>
        </w:tc>
        <w:tc>
          <w:tcPr>
            <w:tcW w:w="774" w:type="dxa"/>
          </w:tcPr>
          <w:p w:rsidR="00F3469E" w:rsidRPr="00F3469E" w:rsidRDefault="00F3469E" w:rsidP="00F3469E">
            <w:r w:rsidRPr="00F3469E">
              <w:t>47783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2010-12-10 </w:t>
            </w:r>
          </w:p>
        </w:tc>
        <w:tc>
          <w:tcPr>
            <w:tcW w:w="644" w:type="dxa"/>
          </w:tcPr>
          <w:p w:rsidR="00F3469E" w:rsidRPr="00F3469E" w:rsidRDefault="00F3469E" w:rsidP="00F3469E">
            <w:r w:rsidRPr="00F3469E">
              <w:t>34</w:t>
            </w:r>
          </w:p>
        </w:tc>
        <w:tc>
          <w:tcPr>
            <w:tcW w:w="774" w:type="dxa"/>
          </w:tcPr>
          <w:p w:rsidR="00F3469E" w:rsidRPr="00F3469E" w:rsidRDefault="00F3469E" w:rsidP="00F3469E">
            <w:r w:rsidRPr="00F3469E">
              <w:t>47806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2010-12-10 </w:t>
            </w:r>
          </w:p>
        </w:tc>
        <w:tc>
          <w:tcPr>
            <w:tcW w:w="644" w:type="dxa"/>
          </w:tcPr>
          <w:p w:rsidR="00F3469E" w:rsidRPr="00F3469E" w:rsidRDefault="00F3469E" w:rsidP="00F3469E">
            <w:r w:rsidRPr="00F3469E">
              <w:t>34</w:t>
            </w:r>
          </w:p>
        </w:tc>
        <w:tc>
          <w:tcPr>
            <w:tcW w:w="774" w:type="dxa"/>
          </w:tcPr>
          <w:p w:rsidR="00F3469E" w:rsidRPr="00F3469E" w:rsidRDefault="00F3469E" w:rsidP="00F3469E">
            <w:r w:rsidRPr="00F3469E">
              <w:t>48439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2010</w:t>
            </w:r>
          </w:p>
        </w:tc>
      </w:tr>
      <w:tr w:rsidR="00F3469E" w:rsidRPr="00F3469E" w:rsidTr="00F3469E">
        <w:tc>
          <w:tcPr>
            <w:tcW w:w="1384" w:type="dxa"/>
          </w:tcPr>
          <w:p w:rsidR="00F3469E" w:rsidRPr="00F3469E" w:rsidRDefault="00F3469E" w:rsidP="00F3469E">
            <w:r w:rsidRPr="00F3469E">
              <w:t xml:space="preserve">2010-12-10 </w:t>
            </w:r>
          </w:p>
        </w:tc>
        <w:tc>
          <w:tcPr>
            <w:tcW w:w="644" w:type="dxa"/>
          </w:tcPr>
          <w:p w:rsidR="00F3469E" w:rsidRPr="00F3469E" w:rsidRDefault="00F3469E" w:rsidP="00F3469E">
            <w:r w:rsidRPr="00F3469E">
              <w:t>34</w:t>
            </w:r>
          </w:p>
        </w:tc>
        <w:tc>
          <w:tcPr>
            <w:tcW w:w="774" w:type="dxa"/>
          </w:tcPr>
          <w:p w:rsidR="00F3469E" w:rsidRPr="00F3469E" w:rsidRDefault="00F3469E" w:rsidP="00F3469E">
            <w:r w:rsidRPr="00F3469E">
              <w:t>47152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Endringar i kommuneloven (møteoffentlegheit)</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47776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48307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 av Prop. 1 S om statsbudsjettet for 2011</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47793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pensjonslovgivningen for stortingsrepresentanter m.fl.</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48532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pensjonslovgivningen for stortingsrepresentanter m.fl.</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47803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Datatilsynets og Personvernnemndas årsmeldinger for 2009</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47802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48715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Oversendelsesforslag om å foreta en samlet gjennomgang av reglene om møteoffentlighet i staten med sikte på økt offentlighet.</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48716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Oversendelsesforslag om å endre kommuneloven slik at kontrollutvalgets møter som hovedregel skal holdes for åpne dører.</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47723</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utlendingsloven (gjennomføring av returdirektivet)</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47721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Videreutvikling av Schengen-regelverket</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48446</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48671</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Lov om opphevelse av lov 30. mai 1986 nr. 23 om statens petroleumsforsikringsfond mv</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47792</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Endringar i folketrygdlova og enkelte andre lover (samleproposisjon hausten 2010)</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47794</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lov om pensjonstrygd for sjømenn</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47790</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47914</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å bedre vilkårene for mindre bedrifter gjennom tiltak for et enklere arbeidsliv</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47813</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Endringar i einingsregisterlova og føretaksregsisterlova</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48535</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Endringer i dekningsloven</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46733</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Representantforslag om rammevilkårene for ideelle aktører som driver helse-, omsorgs- og barneverntjenester</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47804</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2010-12-13 </w:t>
            </w:r>
          </w:p>
        </w:tc>
        <w:tc>
          <w:tcPr>
            <w:tcW w:w="644" w:type="dxa"/>
          </w:tcPr>
          <w:p w:rsidR="00F3469E" w:rsidRPr="00F3469E" w:rsidRDefault="00F3469E" w:rsidP="00F3469E">
            <w:r w:rsidRPr="00F3469E">
              <w:t>35</w:t>
            </w:r>
          </w:p>
        </w:tc>
        <w:tc>
          <w:tcPr>
            <w:tcW w:w="774" w:type="dxa"/>
          </w:tcPr>
          <w:p w:rsidR="00F3469E" w:rsidRPr="00F3469E" w:rsidRDefault="00F3469E" w:rsidP="00F3469E">
            <w:r w:rsidRPr="00F3469E">
              <w:t>47821</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Endringar i statsbudsjettet for 2010 under Utanriksdepartementet</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47781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48417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statsbudsjettet 2010</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48448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på statsbudsjettet for 2010</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48422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48093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Innlemming i EØS-avtala av eit støtteprogram for audiovisuelt samarbeid</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47544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Endringar i politilova m.m.</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48218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lov om rettergangsmåten i straffesaker (straffeprosessloven)</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47816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vegtrafikkloven om kjøring i ruspåvirket tilstand</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47420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Endringer i fagskoleloven</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47810</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studentsamskipnadsloven</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47800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Endringer i foretakspensjonsloven, innskuddspensjonsloven, lov om individuell pensjonsordning mv.</w:t>
            </w:r>
          </w:p>
        </w:tc>
      </w:tr>
      <w:tr w:rsidR="00F3469E" w:rsidRPr="00F3469E" w:rsidTr="00F3469E">
        <w:tc>
          <w:tcPr>
            <w:tcW w:w="1384" w:type="dxa"/>
          </w:tcPr>
          <w:p w:rsidR="00F3469E" w:rsidRPr="00F3469E" w:rsidRDefault="00F3469E" w:rsidP="00F3469E">
            <w:r w:rsidRPr="00F3469E">
              <w:t xml:space="preserve">2010-12-14 </w:t>
            </w:r>
          </w:p>
        </w:tc>
        <w:tc>
          <w:tcPr>
            <w:tcW w:w="644" w:type="dxa"/>
          </w:tcPr>
          <w:p w:rsidR="00F3469E" w:rsidRPr="00F3469E" w:rsidRDefault="00F3469E" w:rsidP="00F3469E">
            <w:r w:rsidRPr="00F3469E">
              <w:t>36</w:t>
            </w:r>
          </w:p>
        </w:tc>
        <w:tc>
          <w:tcPr>
            <w:tcW w:w="774" w:type="dxa"/>
          </w:tcPr>
          <w:p w:rsidR="00F3469E" w:rsidRPr="00F3469E" w:rsidRDefault="00F3469E" w:rsidP="00F3469E">
            <w:r w:rsidRPr="00F3469E">
              <w:t>47152</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Endringar i kommuneloven (møteoffentlegheit)</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47775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Statsbudsjettet for 2011</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48328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Prop. 1 S om statsbudsjettet for 2011</w:t>
            </w:r>
            <w:proofErr w:type="gramStart"/>
            <w:r w:rsidRPr="00F3469E">
              <w:t xml:space="preserve"> (kapasitetsauke i lakse- og aureoppdrett</w:t>
            </w:r>
            <w:proofErr w:type="gramEnd"/>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48304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 av Prop. 1 S om statsbudsjettet for 2011</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48420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48424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47812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48141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Kapitalforhøyelse og statlig lån til Statskog SF</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48546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lastRenderedPageBreak/>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48702</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å fjerne tollsats på import av kjøtt i perioden 6. desember-31. desember 2010</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48654</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 av Prop. 1 S om statsbudsjettet for 2011</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47771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Bevilgninger på statsbudsjettet for 2011</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48303</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Skatteavtale mellom Norge og Sveits</w:t>
            </w:r>
          </w:p>
        </w:tc>
      </w:tr>
      <w:tr w:rsidR="00F3469E" w:rsidRPr="00F3469E" w:rsidTr="00F3469E">
        <w:tc>
          <w:tcPr>
            <w:tcW w:w="1384" w:type="dxa"/>
          </w:tcPr>
          <w:p w:rsidR="00F3469E" w:rsidRPr="00F3469E" w:rsidRDefault="00F3469E" w:rsidP="00F3469E">
            <w:r w:rsidRPr="00F3469E">
              <w:t xml:space="preserve">2010-12-15 </w:t>
            </w:r>
          </w:p>
        </w:tc>
        <w:tc>
          <w:tcPr>
            <w:tcW w:w="644" w:type="dxa"/>
          </w:tcPr>
          <w:p w:rsidR="00F3469E" w:rsidRPr="00F3469E" w:rsidRDefault="00F3469E" w:rsidP="00F3469E">
            <w:r w:rsidRPr="00F3469E">
              <w:t>37</w:t>
            </w:r>
          </w:p>
        </w:tc>
        <w:tc>
          <w:tcPr>
            <w:tcW w:w="774" w:type="dxa"/>
          </w:tcPr>
          <w:p w:rsidR="00F3469E" w:rsidRPr="00F3469E" w:rsidRDefault="00F3469E" w:rsidP="00F3469E">
            <w:r w:rsidRPr="00F3469E">
              <w:t>48652</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om det foreliggende Parlaments- og rådsdirektiv om endring av direktiv 2006/48 og 2006/49</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48725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Regulering av lønnen for Høyesteretts medlemmer</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48425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47815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2010</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46941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en stortingsmelding om rikets energitilstand</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47139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å gjøre støtteordning for energieffektiviseringstiltak teknologinøytral</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47140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 helhetlig plan for CO2-håndtering</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47166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tiltak for å styrke beredskapen ved uhell knyttet til boring og produksjon på store havdyp</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47761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styrking av miljøhensyn ved bygging av kraftlinjer</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47762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trasévalg og teknologiske løsninger for kraftlinjen på strekningen</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47159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tiltak mot vedlikeholdsetterslep</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47714</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utarbeidelse av en nasjonal strategi for å utvide bruken av offentlig-privat samarbeid i Norge</w:t>
            </w:r>
          </w:p>
        </w:tc>
      </w:tr>
      <w:tr w:rsidR="00F3469E" w:rsidRPr="00F3469E" w:rsidTr="00F3469E">
        <w:tc>
          <w:tcPr>
            <w:tcW w:w="1384" w:type="dxa"/>
          </w:tcPr>
          <w:p w:rsidR="00F3469E" w:rsidRPr="00F3469E" w:rsidRDefault="00F3469E" w:rsidP="00F3469E">
            <w:r w:rsidRPr="00F3469E">
              <w:t xml:space="preserve">2010-12-16 </w:t>
            </w:r>
          </w:p>
        </w:tc>
        <w:tc>
          <w:tcPr>
            <w:tcW w:w="644" w:type="dxa"/>
          </w:tcPr>
          <w:p w:rsidR="00F3469E" w:rsidRPr="00F3469E" w:rsidRDefault="00F3469E" w:rsidP="00F3469E">
            <w:r w:rsidRPr="00F3469E">
              <w:t>38</w:t>
            </w:r>
          </w:p>
        </w:tc>
        <w:tc>
          <w:tcPr>
            <w:tcW w:w="774" w:type="dxa"/>
          </w:tcPr>
          <w:p w:rsidR="00F3469E" w:rsidRPr="00F3469E" w:rsidRDefault="00F3469E" w:rsidP="00F3469E">
            <w:r w:rsidRPr="00F3469E">
              <w:t>48421</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47793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pensjonslovgivningen for stortingsrepresentanter m.fl.</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48532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pensjonslovgivningen for stortingsrepresentanter m.fl.</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47723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utlendingsloven (gjennomføring av returdirektivet)</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48671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Lov om opphevelse av lov 30. mai 1986 nr. 23 om statens petroleumsforsikringsfond mv</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47792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Endringar i folketrygdlova og enkelte andre lover (samleproposisjon hausten 2010)</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47794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lov om pensjonstrygd for sjømenn</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47813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einingsregisterlova og føretaksregsisterlova</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48535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dekningsloven</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48750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 i representasjonen i Nordisk Råd</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47978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Riksrevisjonens rapport om den årlige revisjon og kontroll for budsjettåret 2009</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47290</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Riksrevisjonens undersøkelse av skatteetatens kontroll av selvangivelser og grunnlagsdata</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47786</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Anmodnings- og utredningsvedtak i stortingssesjonen 2009 - 2010</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48096</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Statsrådsprotokollene for tidsrommet 1. januar 2010 til 30. juni 2010</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48443</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Endringer i statsbudsjettet for 2010</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47798</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Ny saldering av statsbudsjettet 2010</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47785</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Representantforslag om likestilling av litteratur</w:t>
            </w:r>
          </w:p>
        </w:tc>
      </w:tr>
      <w:tr w:rsidR="00F3469E" w:rsidRPr="00F3469E" w:rsidTr="00F3469E">
        <w:tc>
          <w:tcPr>
            <w:tcW w:w="1384" w:type="dxa"/>
          </w:tcPr>
          <w:p w:rsidR="00F3469E" w:rsidRPr="00F3469E" w:rsidRDefault="00F3469E" w:rsidP="00F3469E">
            <w:r w:rsidRPr="00F3469E">
              <w:t xml:space="preserve">2010-12-17 </w:t>
            </w:r>
          </w:p>
        </w:tc>
        <w:tc>
          <w:tcPr>
            <w:tcW w:w="644" w:type="dxa"/>
          </w:tcPr>
          <w:p w:rsidR="00F3469E" w:rsidRPr="00F3469E" w:rsidRDefault="00F3469E" w:rsidP="00F3469E">
            <w:r w:rsidRPr="00F3469E">
              <w:t>39</w:t>
            </w:r>
          </w:p>
        </w:tc>
        <w:tc>
          <w:tcPr>
            <w:tcW w:w="774" w:type="dxa"/>
          </w:tcPr>
          <w:p w:rsidR="00F3469E" w:rsidRPr="00F3469E" w:rsidRDefault="00F3469E" w:rsidP="00F3469E">
            <w:r w:rsidRPr="00F3469E">
              <w:t>47834</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Representantforslag om å forbedre ordningene for privat pensjonssparing og boligsparing for ungdom</w:t>
            </w:r>
          </w:p>
        </w:tc>
      </w:tr>
      <w:tr w:rsidR="00F3469E" w:rsidRPr="00F3469E" w:rsidTr="00F3469E">
        <w:tc>
          <w:tcPr>
            <w:tcW w:w="1384" w:type="dxa"/>
          </w:tcPr>
          <w:p w:rsidR="00F3469E" w:rsidRPr="00F3469E" w:rsidRDefault="00F3469E" w:rsidP="00F3469E">
            <w:r w:rsidRPr="00F3469E">
              <w:t xml:space="preserve">2011-01-11 </w:t>
            </w:r>
          </w:p>
        </w:tc>
        <w:tc>
          <w:tcPr>
            <w:tcW w:w="644" w:type="dxa"/>
          </w:tcPr>
          <w:p w:rsidR="00F3469E" w:rsidRPr="00F3469E" w:rsidRDefault="00F3469E" w:rsidP="00F3469E">
            <w:r w:rsidRPr="00F3469E">
              <w:t>40</w:t>
            </w:r>
          </w:p>
        </w:tc>
        <w:tc>
          <w:tcPr>
            <w:tcW w:w="774" w:type="dxa"/>
          </w:tcPr>
          <w:p w:rsidR="00F3469E" w:rsidRPr="00F3469E" w:rsidRDefault="00F3469E" w:rsidP="00F3469E">
            <w:r w:rsidRPr="00F3469E">
              <w:t>40970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Grunnlovsforslag om stabilitet og klarhet i politikken og i rammebetingelsene for norsk næringsliv</w:t>
            </w:r>
          </w:p>
        </w:tc>
      </w:tr>
      <w:tr w:rsidR="00F3469E" w:rsidRPr="00F3469E" w:rsidTr="00F3469E">
        <w:tc>
          <w:tcPr>
            <w:tcW w:w="1384" w:type="dxa"/>
          </w:tcPr>
          <w:p w:rsidR="00F3469E" w:rsidRPr="00F3469E" w:rsidRDefault="00F3469E" w:rsidP="00F3469E">
            <w:r w:rsidRPr="00F3469E">
              <w:t xml:space="preserve">2011-01-11 </w:t>
            </w:r>
          </w:p>
        </w:tc>
        <w:tc>
          <w:tcPr>
            <w:tcW w:w="644" w:type="dxa"/>
          </w:tcPr>
          <w:p w:rsidR="00F3469E" w:rsidRPr="00F3469E" w:rsidRDefault="00F3469E" w:rsidP="00F3469E">
            <w:r w:rsidRPr="00F3469E">
              <w:t>40</w:t>
            </w:r>
          </w:p>
        </w:tc>
        <w:tc>
          <w:tcPr>
            <w:tcW w:w="774" w:type="dxa"/>
          </w:tcPr>
          <w:p w:rsidR="00F3469E" w:rsidRPr="00F3469E" w:rsidRDefault="00F3469E" w:rsidP="00F3469E">
            <w:r w:rsidRPr="00F3469E">
              <w:t>41040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Grunnlovsforslag om Odels- og åseteretten</w:t>
            </w:r>
          </w:p>
        </w:tc>
      </w:tr>
      <w:tr w:rsidR="00F3469E" w:rsidRPr="00F3469E" w:rsidTr="00F3469E">
        <w:tc>
          <w:tcPr>
            <w:tcW w:w="1384" w:type="dxa"/>
          </w:tcPr>
          <w:p w:rsidR="00F3469E" w:rsidRPr="00F3469E" w:rsidRDefault="00F3469E" w:rsidP="00F3469E">
            <w:r w:rsidRPr="00F3469E">
              <w:t xml:space="preserve">2011-01-11 </w:t>
            </w:r>
          </w:p>
        </w:tc>
        <w:tc>
          <w:tcPr>
            <w:tcW w:w="644" w:type="dxa"/>
          </w:tcPr>
          <w:p w:rsidR="00F3469E" w:rsidRPr="00F3469E" w:rsidRDefault="00F3469E" w:rsidP="00F3469E">
            <w:r w:rsidRPr="00F3469E">
              <w:t>40</w:t>
            </w:r>
          </w:p>
        </w:tc>
        <w:tc>
          <w:tcPr>
            <w:tcW w:w="774" w:type="dxa"/>
          </w:tcPr>
          <w:p w:rsidR="00F3469E" w:rsidRPr="00F3469E" w:rsidRDefault="00F3469E" w:rsidP="00F3469E">
            <w:r w:rsidRPr="00F3469E">
              <w:t>40971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Grunnlovsforslag om at Odels- og Åsæderetten ikke må oppheves</w:t>
            </w:r>
          </w:p>
        </w:tc>
      </w:tr>
      <w:tr w:rsidR="00F3469E" w:rsidRPr="00F3469E" w:rsidTr="00F3469E">
        <w:tc>
          <w:tcPr>
            <w:tcW w:w="1384" w:type="dxa"/>
          </w:tcPr>
          <w:p w:rsidR="00F3469E" w:rsidRPr="00F3469E" w:rsidRDefault="00F3469E" w:rsidP="00F3469E">
            <w:r w:rsidRPr="00F3469E">
              <w:t xml:space="preserve">2011-01-11 </w:t>
            </w:r>
          </w:p>
        </w:tc>
        <w:tc>
          <w:tcPr>
            <w:tcW w:w="644" w:type="dxa"/>
          </w:tcPr>
          <w:p w:rsidR="00F3469E" w:rsidRPr="00F3469E" w:rsidRDefault="00F3469E" w:rsidP="00F3469E">
            <w:r w:rsidRPr="00F3469E">
              <w:t>40</w:t>
            </w:r>
          </w:p>
        </w:tc>
        <w:tc>
          <w:tcPr>
            <w:tcW w:w="774" w:type="dxa"/>
          </w:tcPr>
          <w:p w:rsidR="00F3469E" w:rsidRPr="00F3469E" w:rsidRDefault="00F3469E" w:rsidP="00F3469E">
            <w:r w:rsidRPr="00F3469E">
              <w:t>40972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Grunnlovsforslag instruksjonsretten</w:t>
            </w:r>
          </w:p>
        </w:tc>
      </w:tr>
      <w:tr w:rsidR="00F3469E" w:rsidRPr="00F3469E" w:rsidTr="00F3469E">
        <w:tc>
          <w:tcPr>
            <w:tcW w:w="1384" w:type="dxa"/>
          </w:tcPr>
          <w:p w:rsidR="00F3469E" w:rsidRPr="00F3469E" w:rsidRDefault="00F3469E" w:rsidP="00F3469E">
            <w:r w:rsidRPr="00F3469E">
              <w:t xml:space="preserve">2011-01-11 </w:t>
            </w:r>
          </w:p>
        </w:tc>
        <w:tc>
          <w:tcPr>
            <w:tcW w:w="644" w:type="dxa"/>
          </w:tcPr>
          <w:p w:rsidR="00F3469E" w:rsidRPr="00F3469E" w:rsidRDefault="00F3469E" w:rsidP="00F3469E">
            <w:r w:rsidRPr="00F3469E">
              <w:t>40</w:t>
            </w:r>
          </w:p>
        </w:tc>
        <w:tc>
          <w:tcPr>
            <w:tcW w:w="774" w:type="dxa"/>
          </w:tcPr>
          <w:p w:rsidR="00F3469E" w:rsidRPr="00F3469E" w:rsidRDefault="00F3469E" w:rsidP="00F3469E">
            <w:r w:rsidRPr="00F3469E">
              <w:t>41057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Grunnlovsforslag om valgordningen</w:t>
            </w:r>
          </w:p>
        </w:tc>
      </w:tr>
      <w:tr w:rsidR="00F3469E" w:rsidRPr="00F3469E" w:rsidTr="00F3469E">
        <w:tc>
          <w:tcPr>
            <w:tcW w:w="1384" w:type="dxa"/>
          </w:tcPr>
          <w:p w:rsidR="00F3469E" w:rsidRPr="00F3469E" w:rsidRDefault="00F3469E" w:rsidP="00F3469E">
            <w:r w:rsidRPr="00F3469E">
              <w:t xml:space="preserve">2011-01-11 </w:t>
            </w:r>
          </w:p>
        </w:tc>
        <w:tc>
          <w:tcPr>
            <w:tcW w:w="644" w:type="dxa"/>
          </w:tcPr>
          <w:p w:rsidR="00F3469E" w:rsidRPr="00F3469E" w:rsidRDefault="00F3469E" w:rsidP="00F3469E">
            <w:r w:rsidRPr="00F3469E">
              <w:t>40</w:t>
            </w:r>
          </w:p>
        </w:tc>
        <w:tc>
          <w:tcPr>
            <w:tcW w:w="774" w:type="dxa"/>
          </w:tcPr>
          <w:p w:rsidR="00F3469E" w:rsidRPr="00F3469E" w:rsidRDefault="00F3469E" w:rsidP="00F3469E">
            <w:r w:rsidRPr="00F3469E">
              <w:t>46868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Forsvarets bruk av midler under Norwegian Battle Lab &amp; Experimentation (NOBLE)</w:t>
            </w:r>
          </w:p>
        </w:tc>
      </w:tr>
      <w:tr w:rsidR="00F3469E" w:rsidRPr="00F3469E" w:rsidTr="00F3469E">
        <w:tc>
          <w:tcPr>
            <w:tcW w:w="1384" w:type="dxa"/>
          </w:tcPr>
          <w:p w:rsidR="00F3469E" w:rsidRPr="00F3469E" w:rsidRDefault="00F3469E" w:rsidP="00F3469E">
            <w:r w:rsidRPr="00F3469E">
              <w:t xml:space="preserve">2011-01-13 </w:t>
            </w:r>
          </w:p>
        </w:tc>
        <w:tc>
          <w:tcPr>
            <w:tcW w:w="644" w:type="dxa"/>
          </w:tcPr>
          <w:p w:rsidR="00F3469E" w:rsidRPr="00F3469E" w:rsidRDefault="00F3469E" w:rsidP="00F3469E">
            <w:r w:rsidRPr="00F3469E">
              <w:t>42</w:t>
            </w:r>
          </w:p>
        </w:tc>
        <w:tc>
          <w:tcPr>
            <w:tcW w:w="774" w:type="dxa"/>
          </w:tcPr>
          <w:p w:rsidR="00F3469E" w:rsidRPr="00F3469E" w:rsidRDefault="00F3469E" w:rsidP="00F3469E">
            <w:r w:rsidRPr="00F3469E">
              <w:t>48238</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 xml:space="preserve">om hva som kan gjøres for at bankene og _kredittinstitusjonene i større grad ansvarliggjøres_ for konsekvensene av å tilby lett tilgjengelig usikret </w:t>
            </w:r>
            <w:r w:rsidRPr="00F3469E">
              <w:lastRenderedPageBreak/>
              <w:t>kapital til forbrukerkjøp</w:t>
            </w:r>
          </w:p>
        </w:tc>
      </w:tr>
      <w:tr w:rsidR="00F3469E" w:rsidRPr="00F3469E" w:rsidTr="00F3469E">
        <w:tc>
          <w:tcPr>
            <w:tcW w:w="1384" w:type="dxa"/>
          </w:tcPr>
          <w:p w:rsidR="00F3469E" w:rsidRPr="00F3469E" w:rsidRDefault="00F3469E" w:rsidP="00F3469E">
            <w:r w:rsidRPr="00F3469E">
              <w:lastRenderedPageBreak/>
              <w:t xml:space="preserve">2011-01-13 </w:t>
            </w:r>
          </w:p>
        </w:tc>
        <w:tc>
          <w:tcPr>
            <w:tcW w:w="644" w:type="dxa"/>
          </w:tcPr>
          <w:p w:rsidR="00F3469E" w:rsidRPr="00F3469E" w:rsidRDefault="00F3469E" w:rsidP="00F3469E">
            <w:r w:rsidRPr="00F3469E">
              <w:t>42</w:t>
            </w:r>
          </w:p>
        </w:tc>
        <w:tc>
          <w:tcPr>
            <w:tcW w:w="774" w:type="dxa"/>
          </w:tcPr>
          <w:p w:rsidR="00F3469E" w:rsidRPr="00F3469E" w:rsidRDefault="00F3469E" w:rsidP="00F3469E">
            <w:r w:rsidRPr="00F3469E">
              <w:t>48530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sikre at ikke _helseforetakenes innkjøpspraksis_ fører til et dårligere tilbud til pasientene og økt ressursbruk, med henvisning til at det ved tildeling av avtaler til private helseleverandører er blitt en dominerende aktør innenfor flere områder</w:t>
            </w:r>
          </w:p>
        </w:tc>
      </w:tr>
      <w:tr w:rsidR="00F3469E" w:rsidRPr="00F3469E" w:rsidTr="00F3469E">
        <w:tc>
          <w:tcPr>
            <w:tcW w:w="1384" w:type="dxa"/>
          </w:tcPr>
          <w:p w:rsidR="00F3469E" w:rsidRPr="00F3469E" w:rsidRDefault="00F3469E" w:rsidP="00F3469E">
            <w:r w:rsidRPr="00F3469E">
              <w:t xml:space="preserve">2011-01-13 </w:t>
            </w:r>
          </w:p>
        </w:tc>
        <w:tc>
          <w:tcPr>
            <w:tcW w:w="644" w:type="dxa"/>
          </w:tcPr>
          <w:p w:rsidR="00F3469E" w:rsidRPr="00F3469E" w:rsidRDefault="00F3469E" w:rsidP="00F3469E">
            <w:r w:rsidRPr="00F3469E">
              <w:t>42</w:t>
            </w:r>
          </w:p>
        </w:tc>
        <w:tc>
          <w:tcPr>
            <w:tcW w:w="774" w:type="dxa"/>
          </w:tcPr>
          <w:p w:rsidR="00F3469E" w:rsidRPr="00F3469E" w:rsidRDefault="00F3469E" w:rsidP="00F3469E">
            <w:r w:rsidRPr="00F3469E">
              <w:t>48350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hva som gjøres for å følge opp resultatene i rapport om _mobilbruk og økt risiko for hjernesvulst_</w:t>
            </w:r>
          </w:p>
        </w:tc>
      </w:tr>
      <w:tr w:rsidR="00F3469E" w:rsidRPr="00F3469E" w:rsidTr="00F3469E">
        <w:tc>
          <w:tcPr>
            <w:tcW w:w="1384" w:type="dxa"/>
          </w:tcPr>
          <w:p w:rsidR="00F3469E" w:rsidRPr="00F3469E" w:rsidRDefault="00F3469E" w:rsidP="00F3469E">
            <w:r w:rsidRPr="00F3469E">
              <w:t xml:space="preserve">2011-01-13 </w:t>
            </w:r>
          </w:p>
        </w:tc>
        <w:tc>
          <w:tcPr>
            <w:tcW w:w="644" w:type="dxa"/>
          </w:tcPr>
          <w:p w:rsidR="00F3469E" w:rsidRPr="00F3469E" w:rsidRDefault="00F3469E" w:rsidP="00F3469E">
            <w:r w:rsidRPr="00F3469E">
              <w:t>42</w:t>
            </w:r>
          </w:p>
        </w:tc>
        <w:tc>
          <w:tcPr>
            <w:tcW w:w="774" w:type="dxa"/>
          </w:tcPr>
          <w:p w:rsidR="00F3469E" w:rsidRPr="00F3469E" w:rsidRDefault="00F3469E" w:rsidP="00F3469E">
            <w:r w:rsidRPr="00F3469E">
              <w:t>48237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hva regjeringen gjør for å sikre norske forbrukerrettigheter i forbindelse med behandlingen av _det nye forbrukerrettighetsdirektivet_</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48160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kritikk av manglende risiko- og målstyring i _bistanden til Etiopia_ og anklager om grovt misbruk av bistandsmidler, og hva dette vil og bør bety for den fremtidige norske utviklingshjelpen</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48403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hvilke forvaltningsmessige endringer statsråden mener er nødvendig for å sikre kontroll, styring og _gjennomføring av klimapolitikken_</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48896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Samtykke til at Noreg sluttar seg til avtalen om utviding av IMFs multilaterale innlånsordning "New Arrangements to Borrow" (NAB)</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48669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om hvilken strategi regjeringen har for </w:t>
            </w:r>
            <w:proofErr w:type="gramStart"/>
            <w:r w:rsidRPr="00F3469E">
              <w:t>å</w:t>
            </w:r>
            <w:proofErr w:type="gramEnd"/>
            <w:r w:rsidRPr="00F3469E">
              <w:t xml:space="preserve"> _stimulere til en bærekraftig vekst_ som kan trygge velferden, med effektivisering og modernisering av offentlig sektor</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48497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å sikre at man unngår _dobbeltbeskatning av CO¨2-utslipp_, med bakgrunn i at man har varslet å innføre CO¨2-kvoteplikt for flytrafikk samtidig som CO¨2-avgift på flydrivstoff beholdes</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48411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hvordan man vil sørge for at _Norge blir en integrert del av EUs energistrategi_, og hvilke konsekvenser strategien vil ha for Norge, norske energiaktører og nasjonale politiske veivalg</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48496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hvilke virkemidler regjeringen har etablert for å sikre at situasjoner med nær _tomme vannmagasin og ekstrempriser på strøm_ ikke oppstår kommende vinter</w:t>
            </w:r>
          </w:p>
        </w:tc>
      </w:tr>
      <w:tr w:rsidR="00F3469E" w:rsidRPr="00F3469E" w:rsidTr="00F3469E">
        <w:tc>
          <w:tcPr>
            <w:tcW w:w="1384" w:type="dxa"/>
          </w:tcPr>
          <w:p w:rsidR="00F3469E" w:rsidRPr="00F3469E" w:rsidRDefault="00F3469E" w:rsidP="00F3469E">
            <w:r w:rsidRPr="00F3469E">
              <w:t xml:space="preserve">2011-01-17 </w:t>
            </w:r>
          </w:p>
        </w:tc>
        <w:tc>
          <w:tcPr>
            <w:tcW w:w="644" w:type="dxa"/>
          </w:tcPr>
          <w:p w:rsidR="00F3469E" w:rsidRPr="00F3469E" w:rsidRDefault="00F3469E" w:rsidP="00F3469E">
            <w:r w:rsidRPr="00F3469E">
              <w:t>43</w:t>
            </w:r>
          </w:p>
        </w:tc>
        <w:tc>
          <w:tcPr>
            <w:tcW w:w="774" w:type="dxa"/>
          </w:tcPr>
          <w:p w:rsidR="00F3469E" w:rsidRPr="00F3469E" w:rsidRDefault="00F3469E" w:rsidP="00F3469E">
            <w:r w:rsidRPr="00F3469E">
              <w:t>48748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hvordan statsråden vil sikre _privatisteksamen i bl.a. jusstudiet_, og dermed også sikre tilgangen på faglig kompetanse, etter at UiO har lagt ned privatisttilbudet og mulighetene for etter- og videreutdanning er sterkt redusert</w:t>
            </w:r>
          </w:p>
        </w:tc>
      </w:tr>
      <w:tr w:rsidR="00F3469E" w:rsidRPr="00F3469E" w:rsidTr="00F3469E">
        <w:tc>
          <w:tcPr>
            <w:tcW w:w="1384" w:type="dxa"/>
          </w:tcPr>
          <w:p w:rsidR="00F3469E" w:rsidRPr="00F3469E" w:rsidRDefault="00F3469E" w:rsidP="00F3469E">
            <w:r w:rsidRPr="00F3469E">
              <w:t xml:space="preserve">2011-01-18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48679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_dopingmisbruk i kroppsbyggingsmiljøer_, og hvordan statsråden vil bidra for å hindre og forebygge at flere unge mennesker ødelegger sin fysiske og psykiske helse</w:t>
            </w:r>
          </w:p>
        </w:tc>
      </w:tr>
      <w:tr w:rsidR="00F3469E" w:rsidRPr="00F3469E" w:rsidTr="00F3469E">
        <w:tc>
          <w:tcPr>
            <w:tcW w:w="1384" w:type="dxa"/>
          </w:tcPr>
          <w:p w:rsidR="00F3469E" w:rsidRPr="00F3469E" w:rsidRDefault="00F3469E" w:rsidP="00F3469E">
            <w:r w:rsidRPr="00F3469E">
              <w:t xml:space="preserve">2011-01-18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48791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man vil bidra til å endre samfunnets holdninger og gjenvinne respekten for _alkohol som betydelig faktor for dårlig helse_, med bakgrunn i at alkohol er blitt alminneliggjort som vare</w:t>
            </w:r>
          </w:p>
        </w:tc>
      </w:tr>
      <w:tr w:rsidR="00F3469E" w:rsidRPr="00F3469E" w:rsidTr="00F3469E">
        <w:tc>
          <w:tcPr>
            <w:tcW w:w="1384" w:type="dxa"/>
          </w:tcPr>
          <w:p w:rsidR="00F3469E" w:rsidRPr="00F3469E" w:rsidRDefault="00F3469E" w:rsidP="00F3469E">
            <w:r w:rsidRPr="00F3469E">
              <w:t xml:space="preserve">2011-01-18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48409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hvordan vi kan styrke arbeidet med bedring av _levekårene for egen rombefolkning_ og samtidig bidra til fortgang i arbeidet på europeisk nivå</w:t>
            </w:r>
          </w:p>
        </w:tc>
      </w:tr>
      <w:tr w:rsidR="00F3469E" w:rsidRPr="00F3469E" w:rsidTr="00F3469E">
        <w:tc>
          <w:tcPr>
            <w:tcW w:w="1384" w:type="dxa"/>
          </w:tcPr>
          <w:p w:rsidR="00F3469E" w:rsidRPr="00F3469E" w:rsidRDefault="00F3469E" w:rsidP="00F3469E">
            <w:r w:rsidRPr="00F3469E">
              <w:t xml:space="preserve">2011-01-18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48428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arbeidet med _kvinners rettigheter internasjonalt_, og hva Norge har gjort for å bidra med implementeringen av FNs sikkerhetsråds resolusjon om kvinner, fred og sikkerhet</w:t>
            </w:r>
          </w:p>
        </w:tc>
      </w:tr>
      <w:tr w:rsidR="00F3469E" w:rsidRPr="00F3469E" w:rsidTr="00F3469E">
        <w:tc>
          <w:tcPr>
            <w:tcW w:w="1384" w:type="dxa"/>
          </w:tcPr>
          <w:p w:rsidR="00F3469E" w:rsidRPr="00F3469E" w:rsidRDefault="00F3469E" w:rsidP="00F3469E">
            <w:r w:rsidRPr="00F3469E">
              <w:t xml:space="preserve">2011-01-18 </w:t>
            </w:r>
          </w:p>
        </w:tc>
        <w:tc>
          <w:tcPr>
            <w:tcW w:w="644" w:type="dxa"/>
          </w:tcPr>
          <w:p w:rsidR="00F3469E" w:rsidRPr="00F3469E" w:rsidRDefault="00F3469E" w:rsidP="00F3469E">
            <w:r w:rsidRPr="00F3469E">
              <w:t>44</w:t>
            </w:r>
          </w:p>
        </w:tc>
        <w:tc>
          <w:tcPr>
            <w:tcW w:w="774" w:type="dxa"/>
          </w:tcPr>
          <w:p w:rsidR="00F3469E" w:rsidRPr="00F3469E" w:rsidRDefault="00F3469E" w:rsidP="00F3469E">
            <w:r w:rsidRPr="00F3469E">
              <w:t>48360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hvilken rolle utenriksministeren mener at Norge kan spille for å fremme demokrati og respekt for _menneskerettighetene i Burma_</w:t>
            </w:r>
          </w:p>
        </w:tc>
      </w:tr>
      <w:tr w:rsidR="00F3469E" w:rsidRPr="00F3469E" w:rsidTr="00F3469E">
        <w:tc>
          <w:tcPr>
            <w:tcW w:w="1384" w:type="dxa"/>
          </w:tcPr>
          <w:p w:rsidR="00F3469E" w:rsidRPr="00F3469E" w:rsidRDefault="00F3469E" w:rsidP="00F3469E">
            <w:r w:rsidRPr="00F3469E">
              <w:t xml:space="preserve">2011-02-01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48329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hva _likestillingen har betydd for velferdsstaten_, hvilken verdiskaping kvinner bidrar med, og hvilke likestillingspolitiske utfordringer vi står overfor i tiden fremover</w:t>
            </w:r>
          </w:p>
        </w:tc>
      </w:tr>
      <w:tr w:rsidR="00F3469E" w:rsidRPr="00F3469E" w:rsidTr="00F3469E">
        <w:tc>
          <w:tcPr>
            <w:tcW w:w="1384" w:type="dxa"/>
          </w:tcPr>
          <w:p w:rsidR="00F3469E" w:rsidRPr="00F3469E" w:rsidRDefault="00F3469E" w:rsidP="00F3469E">
            <w:r w:rsidRPr="00F3469E">
              <w:t xml:space="preserve">2011-02-01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48474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legge til rette for et _russisk språkprogram_ med hovedfokus på den nordlige landsdelen, med utdanningsstipend for lærere og tilskudd til etablering av sammenhengende opplæringstilbud i russisk fra grunnskolen</w:t>
            </w:r>
          </w:p>
        </w:tc>
      </w:tr>
      <w:tr w:rsidR="00F3469E" w:rsidRPr="00F3469E" w:rsidTr="00F3469E">
        <w:tc>
          <w:tcPr>
            <w:tcW w:w="1384" w:type="dxa"/>
          </w:tcPr>
          <w:p w:rsidR="00F3469E" w:rsidRPr="00F3469E" w:rsidRDefault="00F3469E" w:rsidP="00F3469E">
            <w:r w:rsidRPr="00F3469E">
              <w:t xml:space="preserve">2011-02-01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48576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hva som er status for arbeidet med å etablere _nordiske linjer for små håndverksfag_ som er i ferd med å dø ut, med henvisning til at det er enighet om behovet for den kompetansen fagene representerer og at landene deler ansvar for å tilby utdanning</w:t>
            </w:r>
          </w:p>
        </w:tc>
      </w:tr>
      <w:tr w:rsidR="00F3469E" w:rsidRPr="00F3469E" w:rsidTr="00F3469E">
        <w:tc>
          <w:tcPr>
            <w:tcW w:w="1384" w:type="dxa"/>
          </w:tcPr>
          <w:p w:rsidR="00F3469E" w:rsidRPr="00F3469E" w:rsidRDefault="00F3469E" w:rsidP="00F3469E">
            <w:r w:rsidRPr="00F3469E">
              <w:t xml:space="preserve">2011-02-01 </w:t>
            </w:r>
          </w:p>
        </w:tc>
        <w:tc>
          <w:tcPr>
            <w:tcW w:w="644" w:type="dxa"/>
          </w:tcPr>
          <w:p w:rsidR="00F3469E" w:rsidRPr="00F3469E" w:rsidRDefault="00F3469E" w:rsidP="00F3469E">
            <w:r w:rsidRPr="00F3469E">
              <w:t>46</w:t>
            </w:r>
          </w:p>
        </w:tc>
        <w:tc>
          <w:tcPr>
            <w:tcW w:w="774" w:type="dxa"/>
          </w:tcPr>
          <w:p w:rsidR="00F3469E" w:rsidRPr="00F3469E" w:rsidRDefault="00F3469E" w:rsidP="00F3469E">
            <w:r w:rsidRPr="00F3469E">
              <w:t>47155</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Representantforslag om å innføre en gaveforsterkningsavtaleordning for </w:t>
            </w:r>
            <w:r w:rsidRPr="00F3469E">
              <w:lastRenderedPageBreak/>
              <w:t>norske museer</w:t>
            </w:r>
          </w:p>
        </w:tc>
      </w:tr>
      <w:tr w:rsidR="00F3469E" w:rsidRPr="00F3469E" w:rsidTr="00F3469E">
        <w:tc>
          <w:tcPr>
            <w:tcW w:w="1384" w:type="dxa"/>
          </w:tcPr>
          <w:p w:rsidR="00F3469E" w:rsidRPr="00F3469E" w:rsidRDefault="00F3469E" w:rsidP="00F3469E">
            <w:r w:rsidRPr="00F3469E">
              <w:lastRenderedPageBreak/>
              <w:t xml:space="preserve">2011-02-03 </w:t>
            </w:r>
          </w:p>
        </w:tc>
        <w:tc>
          <w:tcPr>
            <w:tcW w:w="644" w:type="dxa"/>
          </w:tcPr>
          <w:p w:rsidR="00F3469E" w:rsidRPr="00F3469E" w:rsidRDefault="00F3469E" w:rsidP="00F3469E">
            <w:r w:rsidRPr="00F3469E">
              <w:t>48</w:t>
            </w:r>
          </w:p>
        </w:tc>
        <w:tc>
          <w:tcPr>
            <w:tcW w:w="774" w:type="dxa"/>
          </w:tcPr>
          <w:p w:rsidR="00F3469E" w:rsidRPr="00F3469E" w:rsidRDefault="00F3469E" w:rsidP="00F3469E">
            <w:r w:rsidRPr="00F3469E">
              <w:t>47791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Endringar i lov 17. februar 1989 nr. 2 om bidragsforskott</w:t>
            </w:r>
          </w:p>
        </w:tc>
      </w:tr>
      <w:tr w:rsidR="00F3469E" w:rsidRPr="00F3469E" w:rsidTr="00F3469E">
        <w:tc>
          <w:tcPr>
            <w:tcW w:w="1384" w:type="dxa"/>
          </w:tcPr>
          <w:p w:rsidR="00F3469E" w:rsidRPr="00F3469E" w:rsidRDefault="00F3469E" w:rsidP="00F3469E">
            <w:r w:rsidRPr="00F3469E">
              <w:t xml:space="preserve">2011-02-03 </w:t>
            </w:r>
          </w:p>
        </w:tc>
        <w:tc>
          <w:tcPr>
            <w:tcW w:w="644" w:type="dxa"/>
          </w:tcPr>
          <w:p w:rsidR="00F3469E" w:rsidRPr="00F3469E" w:rsidRDefault="00F3469E" w:rsidP="00F3469E">
            <w:r w:rsidRPr="00F3469E">
              <w:t>48</w:t>
            </w:r>
          </w:p>
        </w:tc>
        <w:tc>
          <w:tcPr>
            <w:tcW w:w="774" w:type="dxa"/>
          </w:tcPr>
          <w:p w:rsidR="00F3469E" w:rsidRPr="00F3469E" w:rsidRDefault="00F3469E" w:rsidP="00F3469E">
            <w:r w:rsidRPr="00F3469E">
              <w:t>48840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Nav kan bidra til å gjøre _arbeidsmotiverende språkopplæring_ til et mer obligatorisk tilbud til polske jobbsøkere i Norge</w:t>
            </w:r>
          </w:p>
        </w:tc>
      </w:tr>
      <w:tr w:rsidR="00F3469E" w:rsidRPr="00F3469E" w:rsidTr="00F3469E">
        <w:tc>
          <w:tcPr>
            <w:tcW w:w="1384" w:type="dxa"/>
          </w:tcPr>
          <w:p w:rsidR="00F3469E" w:rsidRPr="00F3469E" w:rsidRDefault="00F3469E" w:rsidP="00F3469E">
            <w:r w:rsidRPr="00F3469E">
              <w:t xml:space="preserve">2011-02-03 </w:t>
            </w:r>
          </w:p>
        </w:tc>
        <w:tc>
          <w:tcPr>
            <w:tcW w:w="644" w:type="dxa"/>
          </w:tcPr>
          <w:p w:rsidR="00F3469E" w:rsidRPr="00F3469E" w:rsidRDefault="00F3469E" w:rsidP="00F3469E">
            <w:r w:rsidRPr="00F3469E">
              <w:t>48</w:t>
            </w:r>
          </w:p>
        </w:tc>
        <w:tc>
          <w:tcPr>
            <w:tcW w:w="774" w:type="dxa"/>
          </w:tcPr>
          <w:p w:rsidR="00F3469E" w:rsidRPr="00F3469E" w:rsidRDefault="00F3469E" w:rsidP="00F3469E">
            <w:r w:rsidRPr="00F3469E">
              <w:t>48280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hva _Kulturløftet har betydd for norsk kulturliv_ frem til nå, og hvilke kulturpolitiske løft statsråden ser for seg frem mot 2014</w:t>
            </w:r>
          </w:p>
        </w:tc>
      </w:tr>
      <w:tr w:rsidR="00F3469E" w:rsidRPr="00F3469E" w:rsidTr="00F3469E">
        <w:tc>
          <w:tcPr>
            <w:tcW w:w="1384" w:type="dxa"/>
          </w:tcPr>
          <w:p w:rsidR="00F3469E" w:rsidRPr="00F3469E" w:rsidRDefault="00F3469E" w:rsidP="00F3469E">
            <w:r w:rsidRPr="00F3469E">
              <w:t xml:space="preserve">2011-02-03 </w:t>
            </w:r>
          </w:p>
        </w:tc>
        <w:tc>
          <w:tcPr>
            <w:tcW w:w="644" w:type="dxa"/>
          </w:tcPr>
          <w:p w:rsidR="00F3469E" w:rsidRPr="00F3469E" w:rsidRDefault="00F3469E" w:rsidP="00F3469E">
            <w:r w:rsidRPr="00F3469E">
              <w:t>48</w:t>
            </w:r>
          </w:p>
        </w:tc>
        <w:tc>
          <w:tcPr>
            <w:tcW w:w="774" w:type="dxa"/>
          </w:tcPr>
          <w:p w:rsidR="00F3469E" w:rsidRPr="00F3469E" w:rsidRDefault="00F3469E" w:rsidP="00F3469E">
            <w:r w:rsidRPr="00F3469E">
              <w:t>48487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hvilke tiltak regjeringen vil iverksette for å få bedret _situasjonen i drosjenæringen_, med eksempel i uheldige forhold som skatteunndragelse og trygdejuks</w:t>
            </w:r>
          </w:p>
        </w:tc>
      </w:tr>
      <w:tr w:rsidR="00F3469E" w:rsidRPr="00F3469E" w:rsidTr="00F3469E">
        <w:tc>
          <w:tcPr>
            <w:tcW w:w="1384" w:type="dxa"/>
          </w:tcPr>
          <w:p w:rsidR="00F3469E" w:rsidRPr="00F3469E" w:rsidRDefault="00F3469E" w:rsidP="00F3469E">
            <w:r w:rsidRPr="00F3469E">
              <w:t xml:space="preserve">2011-02-03 </w:t>
            </w:r>
          </w:p>
        </w:tc>
        <w:tc>
          <w:tcPr>
            <w:tcW w:w="644" w:type="dxa"/>
          </w:tcPr>
          <w:p w:rsidR="00F3469E" w:rsidRPr="00F3469E" w:rsidRDefault="00F3469E" w:rsidP="00F3469E">
            <w:r w:rsidRPr="00F3469E">
              <w:t>48</w:t>
            </w:r>
          </w:p>
        </w:tc>
        <w:tc>
          <w:tcPr>
            <w:tcW w:w="774" w:type="dxa"/>
          </w:tcPr>
          <w:p w:rsidR="00F3469E" w:rsidRPr="00F3469E" w:rsidRDefault="00F3469E" w:rsidP="00F3469E">
            <w:r w:rsidRPr="00F3469E">
              <w:t>48696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 xml:space="preserve">om hva som gjøres for </w:t>
            </w:r>
            <w:proofErr w:type="gramStart"/>
            <w:r w:rsidRPr="00F3469E">
              <w:t>å</w:t>
            </w:r>
            <w:proofErr w:type="gramEnd"/>
            <w:r w:rsidRPr="00F3469E">
              <w:t xml:space="preserve"> _styrke maritim utdanning_, med henvisning til at behov for fremtidig arbeidskraft tilsier økt fokus på kvalitet og strukturelle grep i antall utdanningssteder</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48680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hva som kan gjøres for å sikre _traffickingofre bedre vern og rettigheter_, med bakgrunn i at det mistenkes at menneskehandel kan ligge bak når barn forsvinner fra asylmottak</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47168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en ny helhetlig befalsordning for Forsvaret</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48276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styrking av rettigheter for veteraner etter internasjonale operasjoner. Endringer i forsvarspersonelloven</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47820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Samtykke til ratifikasjon av overenskomst av 15. september 2010 mellom Norge og Russland</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45570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Eksport av forsvarsmateriell fra Norge i 2009</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48709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sikre at grunnleggende, individuelle _rettigheter ikke krenkes av boplikten_, så som retten til å bevege seg fritt og velge tilholdssted fritt innenfor en stats grense</w:t>
            </w:r>
          </w:p>
        </w:tc>
      </w:tr>
      <w:tr w:rsidR="00F3469E" w:rsidRPr="00F3469E" w:rsidTr="00F3469E">
        <w:tc>
          <w:tcPr>
            <w:tcW w:w="1384" w:type="dxa"/>
          </w:tcPr>
          <w:p w:rsidR="00F3469E" w:rsidRPr="00F3469E" w:rsidRDefault="00F3469E" w:rsidP="00F3469E">
            <w:r w:rsidRPr="00F3469E">
              <w:t xml:space="preserve">2011-02-08 </w:t>
            </w:r>
          </w:p>
        </w:tc>
        <w:tc>
          <w:tcPr>
            <w:tcW w:w="644" w:type="dxa"/>
          </w:tcPr>
          <w:p w:rsidR="00F3469E" w:rsidRPr="00F3469E" w:rsidRDefault="00F3469E" w:rsidP="00F3469E">
            <w:r w:rsidRPr="00F3469E">
              <w:t>49</w:t>
            </w:r>
          </w:p>
        </w:tc>
        <w:tc>
          <w:tcPr>
            <w:tcW w:w="774" w:type="dxa"/>
          </w:tcPr>
          <w:p w:rsidR="00F3469E" w:rsidRPr="00F3469E" w:rsidRDefault="00F3469E" w:rsidP="00F3469E">
            <w:r w:rsidRPr="00F3469E">
              <w:t>48533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utfordringer knyttet til å skaffe seg nok lærere, og hvorvidt statsråden er enig i at det i språkfag burde ligge til rette for å kunne _rekruttere lærere fra utlandet_</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49263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Stortingets forretningsorden</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49282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Stortingets forretningsorden vedrørende møteavviklingen</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49162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Utenriksministerens utenrikspolitiske redegjørelse</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47791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Endringar i lov 17. februar 1989 nr. 2 om bidragsforskott</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48349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hva som gjøres for å sikre rettssikkerheten til _tannhelsepersonell som har fått helseskader_ pga. arbeid med amalgam, med bakgrunn i lang saksbehandlingstid i Nav og avslag på å få godkjent dette som yrkessykdom</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46924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opprettelse av en "havarikommisjon" for helsesektoren</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47167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innføring av en ordning med psykiatriambulanser i alle landets fylker</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47910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bedre helsetjenester på nett</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48686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hvorvidt statsråden ser konsekvensene av at _skattesystemet straffer privat eierskap_ i forhold til nyskaping, verdiskaping og arbeidsplasser, og hvilke initiativ han vil ta for å gjøre noe med det</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48815</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vegtrafikkloven</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48816</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Utbygging og finansiering av E6 på strekninga Møllnes-Kvenvik-Hjemmeluft</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48817</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Utbygging og finansiering av E18 på strekningen Gulli-Langåker i Vestfold</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48818</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Utbygging og finansiering av ny E39 mellom Astad og Knutset i Gjemnes kommune</w:t>
            </w:r>
          </w:p>
        </w:tc>
      </w:tr>
      <w:tr w:rsidR="00F3469E" w:rsidRPr="00F3469E" w:rsidTr="00F3469E">
        <w:tc>
          <w:tcPr>
            <w:tcW w:w="1384" w:type="dxa"/>
          </w:tcPr>
          <w:p w:rsidR="00F3469E" w:rsidRPr="00F3469E" w:rsidRDefault="00F3469E" w:rsidP="00F3469E">
            <w:r w:rsidRPr="00F3469E">
              <w:t xml:space="preserve">2011-02-10 </w:t>
            </w:r>
          </w:p>
        </w:tc>
        <w:tc>
          <w:tcPr>
            <w:tcW w:w="644" w:type="dxa"/>
          </w:tcPr>
          <w:p w:rsidR="00F3469E" w:rsidRPr="00F3469E" w:rsidRDefault="00F3469E" w:rsidP="00F3469E">
            <w:r w:rsidRPr="00F3469E">
              <w:t>51</w:t>
            </w:r>
          </w:p>
        </w:tc>
        <w:tc>
          <w:tcPr>
            <w:tcW w:w="774" w:type="dxa"/>
          </w:tcPr>
          <w:p w:rsidR="00F3469E" w:rsidRPr="00F3469E" w:rsidRDefault="00F3469E" w:rsidP="00F3469E">
            <w:r w:rsidRPr="00F3469E">
              <w:t>48700</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om hvorvidt statsråden vil vurdere en forsering av overgang til _signalsystemer med felles europeisk standard_ for norske jernbanestrekninger</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49162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Utenriksministerens utenrikspolitiske redegjørelse</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49379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Oversendelsesforslag vedrørende unntaksbestemmelse knyttet til foreldelsesfristen i forbindelse med opprettelse av ny rettighet for soldater som har avtjent utenlandsoperasjoner</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49381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 xml:space="preserve">Oversendelsesforslag vedrørende ordning med en maksimal erstatning på 65 G ved 100 pst. varig ervervsmessig uførhet for skadde veteraner fra </w:t>
            </w:r>
            <w:r w:rsidRPr="00F3469E">
              <w:lastRenderedPageBreak/>
              <w:t>internasjonale operasjoner</w:t>
            </w:r>
          </w:p>
        </w:tc>
      </w:tr>
      <w:tr w:rsidR="00F3469E" w:rsidRPr="00F3469E" w:rsidTr="00F3469E">
        <w:tc>
          <w:tcPr>
            <w:tcW w:w="1384" w:type="dxa"/>
          </w:tcPr>
          <w:p w:rsidR="00F3469E" w:rsidRPr="00F3469E" w:rsidRDefault="00F3469E" w:rsidP="00F3469E">
            <w:r w:rsidRPr="00F3469E">
              <w:lastRenderedPageBreak/>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49382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Oversendelsesforslag vedrørende erstatningsordningene for skadde veteraner fra internasjonale operasjoner, den såkalte særskilte kompensasjonsordningen</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49383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vedrørende bestemmelsen knyttet til oppfølgingsansvaret slik at oppdagelsestidspunktet blir gjeldende som rettighetsgivende</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48977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hva som er utenriksministerens vurderinger av _Norges innsats i Menneskerettighetsrådet_ så langt</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48961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hva regjeringen planlegger å foreta seg for at norske parlamentarikere fortsatt skal kunne _delta i forsvarspolitiske debatter i Europa_ etter at Vestunionen nedlegger sitt arbeid i mai og aktiviteter legges innunder EU</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45526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Sametingets virksomhet 2009</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48815</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Endringer i vegtrafikkloven</w:t>
            </w:r>
          </w:p>
        </w:tc>
      </w:tr>
      <w:tr w:rsidR="00F3469E" w:rsidRPr="00F3469E" w:rsidTr="00F3469E">
        <w:tc>
          <w:tcPr>
            <w:tcW w:w="1384" w:type="dxa"/>
          </w:tcPr>
          <w:p w:rsidR="00F3469E" w:rsidRPr="00F3469E" w:rsidRDefault="00F3469E" w:rsidP="00F3469E">
            <w:r w:rsidRPr="00F3469E">
              <w:t xml:space="preserve">2011-02-15 </w:t>
            </w:r>
          </w:p>
        </w:tc>
        <w:tc>
          <w:tcPr>
            <w:tcW w:w="644" w:type="dxa"/>
          </w:tcPr>
          <w:p w:rsidR="00F3469E" w:rsidRPr="00F3469E" w:rsidRDefault="00F3469E" w:rsidP="00F3469E">
            <w:r w:rsidRPr="00F3469E">
              <w:t>52</w:t>
            </w:r>
          </w:p>
        </w:tc>
        <w:tc>
          <w:tcPr>
            <w:tcW w:w="774" w:type="dxa"/>
          </w:tcPr>
          <w:p w:rsidR="00F3469E" w:rsidRPr="00F3469E" w:rsidRDefault="00F3469E" w:rsidP="00F3469E">
            <w:r w:rsidRPr="00F3469E">
              <w:t>49444</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Oversendelsesforslag vedrørende innføring av en administrativ gyldighet på 15 år for de lette førerkortklassene AM, A1, A2, A, B, B1 og BE</w:t>
            </w:r>
          </w:p>
        </w:tc>
      </w:tr>
      <w:tr w:rsidR="00F3469E" w:rsidRPr="00F3469E" w:rsidTr="00F3469E">
        <w:tc>
          <w:tcPr>
            <w:tcW w:w="1384" w:type="dxa"/>
          </w:tcPr>
          <w:p w:rsidR="00F3469E" w:rsidRPr="00F3469E" w:rsidRDefault="00F3469E" w:rsidP="00F3469E">
            <w:r w:rsidRPr="00F3469E">
              <w:t xml:space="preserve">2011-02-17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49289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fiskeri- og kystministeren om status og utsikter for norsk havbruksnæring</w:t>
            </w:r>
          </w:p>
        </w:tc>
      </w:tr>
      <w:tr w:rsidR="00F3469E" w:rsidRPr="00F3469E" w:rsidTr="00F3469E">
        <w:tc>
          <w:tcPr>
            <w:tcW w:w="1384" w:type="dxa"/>
          </w:tcPr>
          <w:p w:rsidR="00F3469E" w:rsidRPr="00F3469E" w:rsidRDefault="00F3469E" w:rsidP="00F3469E">
            <w:r w:rsidRPr="00F3469E">
              <w:t xml:space="preserve">2011-02-17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47141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styrke realfagene i hele utdanningsløpet</w:t>
            </w:r>
          </w:p>
        </w:tc>
      </w:tr>
      <w:tr w:rsidR="00F3469E" w:rsidRPr="00F3469E" w:rsidTr="00F3469E">
        <w:tc>
          <w:tcPr>
            <w:tcW w:w="1384" w:type="dxa"/>
          </w:tcPr>
          <w:p w:rsidR="00F3469E" w:rsidRPr="00F3469E" w:rsidRDefault="00F3469E" w:rsidP="00F3469E">
            <w:r w:rsidRPr="00F3469E">
              <w:t xml:space="preserve">2011-02-17 </w:t>
            </w:r>
          </w:p>
        </w:tc>
        <w:tc>
          <w:tcPr>
            <w:tcW w:w="644" w:type="dxa"/>
          </w:tcPr>
          <w:p w:rsidR="00F3469E" w:rsidRPr="00F3469E" w:rsidRDefault="00F3469E" w:rsidP="00F3469E">
            <w:r w:rsidRPr="00F3469E">
              <w:t>54</w:t>
            </w:r>
          </w:p>
        </w:tc>
        <w:tc>
          <w:tcPr>
            <w:tcW w:w="774" w:type="dxa"/>
          </w:tcPr>
          <w:p w:rsidR="00F3469E" w:rsidRPr="00F3469E" w:rsidRDefault="00F3469E" w:rsidP="00F3469E">
            <w:r w:rsidRPr="00F3469E">
              <w:t>48941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ivareta _rettssikkerheten til utviklingshemmede_ i Kommune-Norge og ta initiativ til at det utarbeides felles rutiner for varsling av overgrep, og hvorvidt statsråden vil endre finansieringsordningen slik at det blir mer lønnsomt å bygge tilrettelagte boliger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49289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fiskeri- og kystministeren om status og utsikter for norsk havbruksnæring</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49012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 xml:space="preserve">Ekstra utbetaling til mottakarar av bustøtte som hjelp til </w:t>
            </w:r>
            <w:proofErr w:type="gramStart"/>
            <w:r w:rsidRPr="00F3469E">
              <w:t>å</w:t>
            </w:r>
            <w:proofErr w:type="gramEnd"/>
            <w:r w:rsidRPr="00F3469E">
              <w:t xml:space="preserve"> dekkje høge energiutgifter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46647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Tid til læring - oppfølging av Tidsbrukutvalgets rapport</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48471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en tiårig handlingsplan for å heve lesekompetansen og sikre gode grunnleggende leseferdigheter hos voksne</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48538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tydeligere retningslinjer for nasjonale prøver for å sikre sammenlignbare resultater mellom skolene og at flest mulig elever deltar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48139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Samtykke til godkjenning av avgjerd i EØS-komiteen om betalingssystem og i oppgjerssystem for verdipapir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48628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Republikken Marshalløyene om opplysningar i skattesaker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48629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Republikken Vanuatu om opplysningar i skattesaker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48630</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Republikken Liberia om opplysningar i skattesaker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48897</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Bevilgningsendringer i statsbudsjettet for 2011 (overgangsregler for pensjonister)</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47986</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å redusere tilgangen til informasjon i skattelistene og redusere faren for tilknyttet kriminalitet</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47992</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å forby offentliggjøring av skattelistene</w:t>
            </w:r>
          </w:p>
        </w:tc>
      </w:tr>
      <w:tr w:rsidR="00F3469E" w:rsidRPr="00F3469E" w:rsidTr="00F3469E">
        <w:tc>
          <w:tcPr>
            <w:tcW w:w="1384" w:type="dxa"/>
          </w:tcPr>
          <w:p w:rsidR="00F3469E" w:rsidRPr="00F3469E" w:rsidRDefault="00F3469E" w:rsidP="00F3469E">
            <w:r w:rsidRPr="00F3469E">
              <w:t xml:space="preserve">2011-02-22 </w:t>
            </w:r>
          </w:p>
        </w:tc>
        <w:tc>
          <w:tcPr>
            <w:tcW w:w="644" w:type="dxa"/>
          </w:tcPr>
          <w:p w:rsidR="00F3469E" w:rsidRPr="00F3469E" w:rsidRDefault="00F3469E" w:rsidP="00F3469E">
            <w:r w:rsidRPr="00F3469E">
              <w:t>55</w:t>
            </w:r>
          </w:p>
        </w:tc>
        <w:tc>
          <w:tcPr>
            <w:tcW w:w="774" w:type="dxa"/>
          </w:tcPr>
          <w:p w:rsidR="00F3469E" w:rsidRPr="00F3469E" w:rsidRDefault="00F3469E" w:rsidP="00F3469E">
            <w:r w:rsidRPr="00F3469E">
              <w:t>48022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å beskatte inntekt fra skogsforvaltning som kapitalinntekt</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49536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et varamedlem til Stortingets delegasjon til Den Interparlamentariske Union (IPU)</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47807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kringkastingsloven og medieeierskapsloven</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48341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hvorvidt det er behov for å stramme inn og _klargjøre NRKs vedtekter_ for å ta hensyn til kommersielle aktører, med bakgrunn i at mange av tilbudene NRK gir er i direkte konkurranse med private tilbydere som ikke har adgang til lisensmidler</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48357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styrkede forbrukerrettigheter ved kjøp av bolig</w:t>
            </w:r>
          </w:p>
        </w:tc>
      </w:tr>
      <w:tr w:rsidR="00F3469E" w:rsidRPr="00F3469E" w:rsidTr="00F3469E">
        <w:tc>
          <w:tcPr>
            <w:tcW w:w="1384" w:type="dxa"/>
          </w:tcPr>
          <w:p w:rsidR="00F3469E" w:rsidRPr="00F3469E" w:rsidRDefault="00F3469E" w:rsidP="00F3469E">
            <w:r w:rsidRPr="00F3469E">
              <w:lastRenderedPageBreak/>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48333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endring i drivstoffavgiftene for motorkjøretøy</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48138</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 stortingsmelding om en helhetlig energipolitikk</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48299</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endre konsesjonspolitikken for gasskraftverk</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48300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kraftsituasjonen i Trøndelag og Møre og Romsdal</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48539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oppstart av mobile gasskraftverk i perioder med kraftunderskudd og/eller høye strømpriser</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48182</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om hvorvidt regjeringen vil endre politikk og bedre _rammebetingelsene for kraftforedlende industri_, med bakgrunn i bekymring for norske energikostnader og CO¨2-regelverk</w:t>
            </w:r>
          </w:p>
        </w:tc>
      </w:tr>
      <w:tr w:rsidR="00F3469E" w:rsidRPr="00F3469E" w:rsidTr="00F3469E">
        <w:tc>
          <w:tcPr>
            <w:tcW w:w="1384" w:type="dxa"/>
          </w:tcPr>
          <w:p w:rsidR="00F3469E" w:rsidRPr="00F3469E" w:rsidRDefault="00F3469E" w:rsidP="00F3469E">
            <w:r w:rsidRPr="00F3469E">
              <w:t xml:space="preserve">2011-02-24 </w:t>
            </w:r>
          </w:p>
        </w:tc>
        <w:tc>
          <w:tcPr>
            <w:tcW w:w="644" w:type="dxa"/>
          </w:tcPr>
          <w:p w:rsidR="00F3469E" w:rsidRPr="00F3469E" w:rsidRDefault="00F3469E" w:rsidP="00F3469E">
            <w:r w:rsidRPr="00F3469E">
              <w:t>57</w:t>
            </w:r>
          </w:p>
        </w:tc>
        <w:tc>
          <w:tcPr>
            <w:tcW w:w="774" w:type="dxa"/>
          </w:tcPr>
          <w:p w:rsidR="00F3469E" w:rsidRPr="00F3469E" w:rsidRDefault="00F3469E" w:rsidP="00F3469E">
            <w:r w:rsidRPr="00F3469E">
              <w:t>49227</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om å ta initiativ til å styrke _industrialiseringen av farmasiindustrien_, med henvisning til at utfordringen med å få god forskning og gode produkter til å manifestere seg i industriell utvikling i Norge er stor</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49576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Innstilling fra Stortingets presidentskap om endringer i Stortingets forretningsorden vedrørende registeret for stortingsrepresentantenes verv og økonomiske interesser og i Reglement om register for stortingsrepresentantenes verv og økonomiske interesser</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49192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hva må gjøres for å få ned antall _drepte og skadde i trafikken_</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48359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hvordan man vil evaluere_ Forvaltningsreformen og dens virkning på vegstandarden_ i Norge samt gi Stortinget tilbakemelding om dette</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46852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norsk budsjettstrategi for bistand til FN</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47157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fjerning av aldersgrensen på 26 år for dekning til hjelpemidler til trening og aktivisering for funksjonshemmede</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49121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hvilke tiltak som kan være nødvendig for å skape ryddige _arbeidsforhold i renholdsbransjen_ og en rettferdig inntektsutvikling for renholdere</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49144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nedskjæringer i antall _statlige ansatte ved Nav-kontorer_, og hvordan man vil bedre samarbeidet mellom kommune og stat slik at brukerne kan få et bedre tilbud</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49191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hvilke tiltak som er og blir gjort overfor _unge arbeidsledige_ mellom 18 og 24 år, som ifølge statistikken ser ut til å gå altfor lite ned</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48419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Endringar i mineralloven</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47814</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lov om Innovasjon Norge</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48013</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eierskifte i små og mellomstore bedrifter</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48561</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vridning av offentlige hjelpemidler i startfasen for oppstartsselskaper med stort vekstpotensial</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48092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Samtykke til ratifikasjon av en frihandelsavtale mellom EFTA-statene og Serbia</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47807</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Endringar i kringkastingsloven og medieeierskapsloven</w:t>
            </w:r>
          </w:p>
        </w:tc>
      </w:tr>
      <w:tr w:rsidR="00F3469E" w:rsidRPr="00F3469E" w:rsidTr="00F3469E">
        <w:tc>
          <w:tcPr>
            <w:tcW w:w="1384" w:type="dxa"/>
          </w:tcPr>
          <w:p w:rsidR="00F3469E" w:rsidRPr="00F3469E" w:rsidRDefault="00F3469E" w:rsidP="00F3469E">
            <w:r w:rsidRPr="00F3469E">
              <w:t xml:space="preserve">2011-03-10 </w:t>
            </w:r>
          </w:p>
        </w:tc>
        <w:tc>
          <w:tcPr>
            <w:tcW w:w="644" w:type="dxa"/>
          </w:tcPr>
          <w:p w:rsidR="00F3469E" w:rsidRPr="00F3469E" w:rsidRDefault="00F3469E" w:rsidP="00F3469E">
            <w:r w:rsidRPr="00F3469E">
              <w:t>59</w:t>
            </w:r>
          </w:p>
        </w:tc>
        <w:tc>
          <w:tcPr>
            <w:tcW w:w="774" w:type="dxa"/>
          </w:tcPr>
          <w:p w:rsidR="00F3469E" w:rsidRPr="00F3469E" w:rsidRDefault="00F3469E" w:rsidP="00F3469E">
            <w:r w:rsidRPr="00F3469E">
              <w:t>49550</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Oversendelsesforslag vedrørende avvikling av Medietilsynets virksomhet</w:t>
            </w:r>
          </w:p>
        </w:tc>
      </w:tr>
      <w:tr w:rsidR="00F3469E" w:rsidRPr="00F3469E" w:rsidTr="00F3469E">
        <w:tc>
          <w:tcPr>
            <w:tcW w:w="1384" w:type="dxa"/>
          </w:tcPr>
          <w:p w:rsidR="00F3469E" w:rsidRPr="00F3469E" w:rsidRDefault="00F3469E" w:rsidP="00F3469E">
            <w:r w:rsidRPr="00F3469E">
              <w:t xml:space="preserve">2011-03-11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48657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bruk av hijab i barneskolen</w:t>
            </w:r>
          </w:p>
        </w:tc>
      </w:tr>
      <w:tr w:rsidR="00F3469E" w:rsidRPr="00F3469E" w:rsidTr="00F3469E">
        <w:tc>
          <w:tcPr>
            <w:tcW w:w="1384" w:type="dxa"/>
          </w:tcPr>
          <w:p w:rsidR="00F3469E" w:rsidRPr="00F3469E" w:rsidRDefault="00F3469E" w:rsidP="00F3469E">
            <w:r w:rsidRPr="00F3469E">
              <w:t xml:space="preserve">2011-03-11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49078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innføring av mobbeombud i alle landets fylker</w:t>
            </w:r>
          </w:p>
        </w:tc>
      </w:tr>
      <w:tr w:rsidR="00F3469E" w:rsidRPr="00F3469E" w:rsidTr="00F3469E">
        <w:tc>
          <w:tcPr>
            <w:tcW w:w="1384" w:type="dxa"/>
          </w:tcPr>
          <w:p w:rsidR="00F3469E" w:rsidRPr="00F3469E" w:rsidRDefault="00F3469E" w:rsidP="00F3469E">
            <w:r w:rsidRPr="00F3469E">
              <w:t xml:space="preserve">2011-03-11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48270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Riksrevisjonens oppfølging av forvaltningsrevisjoner som er behandlet av Stortinget</w:t>
            </w:r>
          </w:p>
        </w:tc>
      </w:tr>
      <w:tr w:rsidR="00F3469E" w:rsidRPr="00F3469E" w:rsidTr="00F3469E">
        <w:tc>
          <w:tcPr>
            <w:tcW w:w="1384" w:type="dxa"/>
          </w:tcPr>
          <w:p w:rsidR="00F3469E" w:rsidRPr="00F3469E" w:rsidRDefault="00F3469E" w:rsidP="00F3469E">
            <w:r w:rsidRPr="00F3469E">
              <w:t xml:space="preserve">2011-03-11 </w:t>
            </w:r>
          </w:p>
        </w:tc>
        <w:tc>
          <w:tcPr>
            <w:tcW w:w="644" w:type="dxa"/>
          </w:tcPr>
          <w:p w:rsidR="00F3469E" w:rsidRPr="00F3469E" w:rsidRDefault="00F3469E" w:rsidP="00F3469E">
            <w:r w:rsidRPr="00F3469E">
              <w:t>60</w:t>
            </w:r>
          </w:p>
        </w:tc>
        <w:tc>
          <w:tcPr>
            <w:tcW w:w="774" w:type="dxa"/>
          </w:tcPr>
          <w:p w:rsidR="00F3469E" w:rsidRPr="00F3469E" w:rsidRDefault="00F3469E" w:rsidP="00F3469E">
            <w:r w:rsidRPr="00F3469E">
              <w:t>48272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Riksrevisjonens undersøkelse av Integrerings- og mangfoldsdirektoratets måloppnåelse og virkemiddelbruk</w:t>
            </w:r>
          </w:p>
        </w:tc>
      </w:tr>
      <w:tr w:rsidR="00F3469E" w:rsidRPr="00F3469E" w:rsidTr="00F3469E">
        <w:tc>
          <w:tcPr>
            <w:tcW w:w="1384" w:type="dxa"/>
          </w:tcPr>
          <w:p w:rsidR="00F3469E" w:rsidRPr="00F3469E" w:rsidRDefault="00F3469E" w:rsidP="00F3469E">
            <w:r w:rsidRPr="00F3469E">
              <w:t xml:space="preserve">2011-03-14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48956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hvordan Norge kan bidra til det internasjonale presset for å oppnå en positiv _utvikling i Hviterussland_</w:t>
            </w:r>
          </w:p>
        </w:tc>
      </w:tr>
      <w:tr w:rsidR="00F3469E" w:rsidRPr="00F3469E" w:rsidTr="00F3469E">
        <w:tc>
          <w:tcPr>
            <w:tcW w:w="1384" w:type="dxa"/>
          </w:tcPr>
          <w:p w:rsidR="00F3469E" w:rsidRPr="00F3469E" w:rsidRDefault="00F3469E" w:rsidP="00F3469E">
            <w:r w:rsidRPr="00F3469E">
              <w:t xml:space="preserve">2011-03-14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48783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praksis ved tildeling av pleiepenger</w:t>
            </w:r>
          </w:p>
        </w:tc>
      </w:tr>
      <w:tr w:rsidR="00F3469E" w:rsidRPr="00F3469E" w:rsidTr="00F3469E">
        <w:tc>
          <w:tcPr>
            <w:tcW w:w="1384" w:type="dxa"/>
          </w:tcPr>
          <w:p w:rsidR="00F3469E" w:rsidRPr="00F3469E" w:rsidRDefault="00F3469E" w:rsidP="00F3469E">
            <w:r w:rsidRPr="00F3469E">
              <w:t xml:space="preserve">2011-03-14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48281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fjerne aldersbegrensningen for lisens til leger</w:t>
            </w:r>
          </w:p>
        </w:tc>
      </w:tr>
      <w:tr w:rsidR="00F3469E" w:rsidRPr="00F3469E" w:rsidTr="00F3469E">
        <w:tc>
          <w:tcPr>
            <w:tcW w:w="1384" w:type="dxa"/>
          </w:tcPr>
          <w:p w:rsidR="00F3469E" w:rsidRPr="00F3469E" w:rsidRDefault="00F3469E" w:rsidP="00F3469E">
            <w:r w:rsidRPr="00F3469E">
              <w:t xml:space="preserve">2011-03-14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48302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om å redusere sykefraværet gjennom en bedre utnyttelse av "Raskere-tilbake-ordningen"</w:t>
            </w:r>
          </w:p>
        </w:tc>
      </w:tr>
      <w:tr w:rsidR="00F3469E" w:rsidRPr="00F3469E" w:rsidTr="00F3469E">
        <w:tc>
          <w:tcPr>
            <w:tcW w:w="1384" w:type="dxa"/>
          </w:tcPr>
          <w:p w:rsidR="00F3469E" w:rsidRPr="00F3469E" w:rsidRDefault="00F3469E" w:rsidP="00F3469E">
            <w:r w:rsidRPr="00F3469E">
              <w:t xml:space="preserve">2011-03-14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49225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hva som gjøres for å sikre at _barn med atferdsproblemer_ får et riktig og individuelt tilpasset tilbud, med henvisning til bekymring fra FNs barnekomité over den kraftige veksten i bruk av medikamenter mot ADHD</w:t>
            </w:r>
          </w:p>
        </w:tc>
      </w:tr>
      <w:tr w:rsidR="00F3469E" w:rsidRPr="00F3469E" w:rsidTr="00F3469E">
        <w:tc>
          <w:tcPr>
            <w:tcW w:w="1384" w:type="dxa"/>
          </w:tcPr>
          <w:p w:rsidR="00F3469E" w:rsidRPr="00F3469E" w:rsidRDefault="00F3469E" w:rsidP="00F3469E">
            <w:r w:rsidRPr="00F3469E">
              <w:t xml:space="preserve">2011-03-14 </w:t>
            </w:r>
          </w:p>
        </w:tc>
        <w:tc>
          <w:tcPr>
            <w:tcW w:w="644" w:type="dxa"/>
          </w:tcPr>
          <w:p w:rsidR="00F3469E" w:rsidRPr="00F3469E" w:rsidRDefault="00F3469E" w:rsidP="00F3469E">
            <w:r w:rsidRPr="00F3469E">
              <w:t>61</w:t>
            </w:r>
          </w:p>
        </w:tc>
        <w:tc>
          <w:tcPr>
            <w:tcW w:w="774" w:type="dxa"/>
          </w:tcPr>
          <w:p w:rsidR="00F3469E" w:rsidRPr="00F3469E" w:rsidRDefault="00F3469E" w:rsidP="00F3469E">
            <w:r w:rsidRPr="00F3469E">
              <w:t>49537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 xml:space="preserve">om hva som gjøres for å styrke kunnskapen om _medikamentavhengighet_ og nedtrapping av slik avhengighet, for å hindre at medisiner folk får for å </w:t>
            </w:r>
            <w:r w:rsidRPr="00F3469E">
              <w:lastRenderedPageBreak/>
              <w:t>bli friske, gjør dem syke</w:t>
            </w:r>
          </w:p>
        </w:tc>
      </w:tr>
      <w:tr w:rsidR="00F3469E" w:rsidRPr="00F3469E" w:rsidTr="00F3469E">
        <w:tc>
          <w:tcPr>
            <w:tcW w:w="1384" w:type="dxa"/>
          </w:tcPr>
          <w:p w:rsidR="00F3469E" w:rsidRPr="00F3469E" w:rsidRDefault="00F3469E" w:rsidP="00F3469E">
            <w:r w:rsidRPr="00F3469E">
              <w:lastRenderedPageBreak/>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48419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Endringar i mineralloven</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47814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lov om Innovasjon Norge</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48534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barnevernloven (krav til politiattester mv.)</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47764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mer forutsigbarhet og mindre byråkratisk adopsjonsprosess</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49231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å ta initiativ til en analyse om hva som skal til for at _norske universiteter skal oppnå bedre plassering_ i internasjonale rangeringer, og fremlegge en strategisk vurdering av hvilket ambisjonsnivå Norge bør ha for sine fremste universiteter</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48657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bruk av hijab i barneskolen</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49078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innføring av mobbeombud i alle landets fylker</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49404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hvordan det arbeides med å øke den _forskingsbaserte kunnskapen på barnehagefeltet_, om både det pedagogiske innholdet og den operative virksomheten</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47991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å senke krav til aksjekapital for aksjeselskaper</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48029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opprettelse av rehabiliterings- og soningsinstitusjoner for ungdom</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48301</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plan for IKT-investeringer i politiet og reell styrking av politiets driftsbudsjett</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48480</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å forby hijab, niqab, burka og andre religiøse eller politiske symboler som del av arbeidsantrekk for norske dommere</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49190</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om den detaljerte _mediadekningen av en rettssak om alvorlige overgrep mot barn_ i Nord-Østerdal tingrett, og hvorvidt domstolloven i tilstrekkelig grad hensyntar de berørte parter i denne type saker</w:t>
            </w:r>
          </w:p>
        </w:tc>
      </w:tr>
      <w:tr w:rsidR="00F3469E" w:rsidRPr="00F3469E" w:rsidTr="00F3469E">
        <w:tc>
          <w:tcPr>
            <w:tcW w:w="1384" w:type="dxa"/>
          </w:tcPr>
          <w:p w:rsidR="00F3469E" w:rsidRPr="00F3469E" w:rsidRDefault="00F3469E" w:rsidP="00F3469E">
            <w:r w:rsidRPr="00F3469E">
              <w:t xml:space="preserve">2011-03-15 </w:t>
            </w:r>
          </w:p>
        </w:tc>
        <w:tc>
          <w:tcPr>
            <w:tcW w:w="644" w:type="dxa"/>
          </w:tcPr>
          <w:p w:rsidR="00F3469E" w:rsidRPr="00F3469E" w:rsidRDefault="00F3469E" w:rsidP="00F3469E">
            <w:r w:rsidRPr="00F3469E">
              <w:t>62</w:t>
            </w:r>
          </w:p>
        </w:tc>
        <w:tc>
          <w:tcPr>
            <w:tcW w:w="774" w:type="dxa"/>
          </w:tcPr>
          <w:p w:rsidR="00F3469E" w:rsidRPr="00F3469E" w:rsidRDefault="00F3469E" w:rsidP="00F3469E">
            <w:r w:rsidRPr="00F3469E">
              <w:t>49145</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om å finne en løsning på _situasjonen for de papirløse_, med bakgrunn i Maria Amelie-saken og at dagens regelverk ikke har noen legaliseringsordninger for mennesker med lang botid uten lovlig opphold</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48061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overtredelsesgebyr og rettssikkerhet for oppdrettsnæringen</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48355</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forpliktende miljøtiltak for oppdrettsnæringen</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48271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Riksrevisjonens kontroll med forvaltningen av statlige selskaper for 2009</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48971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Riksrevisjonens undersøkelse av arbeids- og velferdsetatens oppfølging av sykmeldte</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49043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fleksible avgifter på strøm i perioder med ekstraordinær høy strømpris</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47877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 styrking av lokaldemokratiet og eiendomsretten i miljø- og arealforvaltningen. Endringer i plan- og bygningsloven</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47763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innføre en panteordning for miljøfarlig avfall</w:t>
            </w:r>
          </w:p>
        </w:tc>
      </w:tr>
      <w:tr w:rsidR="00F3469E" w:rsidRPr="00F3469E" w:rsidTr="00F3469E">
        <w:tc>
          <w:tcPr>
            <w:tcW w:w="1384" w:type="dxa"/>
          </w:tcPr>
          <w:p w:rsidR="00F3469E" w:rsidRPr="00F3469E" w:rsidRDefault="00F3469E" w:rsidP="00F3469E">
            <w:r w:rsidRPr="00F3469E">
              <w:t xml:space="preserve">2011-03-21 </w:t>
            </w:r>
          </w:p>
        </w:tc>
        <w:tc>
          <w:tcPr>
            <w:tcW w:w="644" w:type="dxa"/>
          </w:tcPr>
          <w:p w:rsidR="00F3469E" w:rsidRPr="00F3469E" w:rsidRDefault="00F3469E" w:rsidP="00F3469E">
            <w:r w:rsidRPr="00F3469E">
              <w:t>64</w:t>
            </w:r>
          </w:p>
        </w:tc>
        <w:tc>
          <w:tcPr>
            <w:tcW w:w="774" w:type="dxa"/>
          </w:tcPr>
          <w:p w:rsidR="00F3469E" w:rsidRPr="00F3469E" w:rsidRDefault="00F3469E" w:rsidP="00F3469E">
            <w:r w:rsidRPr="00F3469E">
              <w:t>49114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hvorvidt man vil starte arbeidet med en _stortingsmelding om avfallspolitikken_, med henvisning til at tiden nå er overmoden for en større gjennomgang og at avfall er blitt en verdifull vare som vi må sikre best mulig utnyttelse av</w:t>
            </w:r>
          </w:p>
        </w:tc>
      </w:tr>
      <w:tr w:rsidR="00F3469E" w:rsidRPr="00F3469E" w:rsidTr="00F3469E">
        <w:tc>
          <w:tcPr>
            <w:tcW w:w="1384" w:type="dxa"/>
          </w:tcPr>
          <w:p w:rsidR="00F3469E" w:rsidRPr="00F3469E" w:rsidRDefault="00F3469E" w:rsidP="00F3469E">
            <w:r w:rsidRPr="00F3469E">
              <w:t xml:space="preserve">2011-03-22 </w:t>
            </w:r>
          </w:p>
        </w:tc>
        <w:tc>
          <w:tcPr>
            <w:tcW w:w="644" w:type="dxa"/>
          </w:tcPr>
          <w:p w:rsidR="00F3469E" w:rsidRPr="00F3469E" w:rsidRDefault="00F3469E" w:rsidP="00F3469E">
            <w:r w:rsidRPr="00F3469E">
              <w:t>65</w:t>
            </w:r>
          </w:p>
        </w:tc>
        <w:tc>
          <w:tcPr>
            <w:tcW w:w="774" w:type="dxa"/>
          </w:tcPr>
          <w:p w:rsidR="00F3469E" w:rsidRPr="00F3469E" w:rsidRDefault="00F3469E" w:rsidP="00F3469E">
            <w:r w:rsidRPr="00F3469E">
              <w:t>47160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statlig tilskuddsordning for tilrettelegging av bolig for personer med funksjonsnedsettelse</w:t>
            </w:r>
          </w:p>
        </w:tc>
      </w:tr>
      <w:tr w:rsidR="00F3469E" w:rsidRPr="00F3469E" w:rsidTr="00F3469E">
        <w:tc>
          <w:tcPr>
            <w:tcW w:w="1384" w:type="dxa"/>
          </w:tcPr>
          <w:p w:rsidR="00F3469E" w:rsidRPr="00F3469E" w:rsidRDefault="00F3469E" w:rsidP="00F3469E">
            <w:r w:rsidRPr="00F3469E">
              <w:t xml:space="preserve">2011-03-22 </w:t>
            </w:r>
          </w:p>
        </w:tc>
        <w:tc>
          <w:tcPr>
            <w:tcW w:w="644" w:type="dxa"/>
          </w:tcPr>
          <w:p w:rsidR="00F3469E" w:rsidRPr="00F3469E" w:rsidRDefault="00F3469E" w:rsidP="00F3469E">
            <w:r w:rsidRPr="00F3469E">
              <w:t>65</w:t>
            </w:r>
          </w:p>
        </w:tc>
        <w:tc>
          <w:tcPr>
            <w:tcW w:w="774" w:type="dxa"/>
          </w:tcPr>
          <w:p w:rsidR="00F3469E" w:rsidRPr="00F3469E" w:rsidRDefault="00F3469E" w:rsidP="00F3469E">
            <w:r w:rsidRPr="00F3469E">
              <w:t>48960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seniortiltak for å beholde verdifull kompetanse i skolen</w:t>
            </w:r>
          </w:p>
        </w:tc>
      </w:tr>
      <w:tr w:rsidR="00F3469E" w:rsidRPr="00F3469E" w:rsidTr="00F3469E">
        <w:tc>
          <w:tcPr>
            <w:tcW w:w="1384" w:type="dxa"/>
          </w:tcPr>
          <w:p w:rsidR="00F3469E" w:rsidRPr="00F3469E" w:rsidRDefault="00F3469E" w:rsidP="00F3469E">
            <w:r w:rsidRPr="00F3469E">
              <w:t xml:space="preserve">2011-03-22 </w:t>
            </w:r>
          </w:p>
        </w:tc>
        <w:tc>
          <w:tcPr>
            <w:tcW w:w="644" w:type="dxa"/>
          </w:tcPr>
          <w:p w:rsidR="00F3469E" w:rsidRPr="00F3469E" w:rsidRDefault="00F3469E" w:rsidP="00F3469E">
            <w:r w:rsidRPr="00F3469E">
              <w:t>65</w:t>
            </w:r>
          </w:p>
        </w:tc>
        <w:tc>
          <w:tcPr>
            <w:tcW w:w="774" w:type="dxa"/>
          </w:tcPr>
          <w:p w:rsidR="00F3469E" w:rsidRPr="00F3469E" w:rsidRDefault="00F3469E" w:rsidP="00F3469E">
            <w:r w:rsidRPr="00F3469E">
              <w:t>49526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hva som gjøres for å sikre rekrutteringen til og _bemanningen i omsorgsyrkene_ fremover, med henvisning til at ufrivillig deltid og lav lønn er viktige årsaker til at mange lar være å søke seg til omsorgsyrkene</w:t>
            </w:r>
          </w:p>
        </w:tc>
      </w:tr>
      <w:tr w:rsidR="00F3469E" w:rsidRPr="00F3469E" w:rsidTr="00F3469E">
        <w:tc>
          <w:tcPr>
            <w:tcW w:w="1384" w:type="dxa"/>
          </w:tcPr>
          <w:p w:rsidR="00F3469E" w:rsidRPr="00F3469E" w:rsidRDefault="00F3469E" w:rsidP="00F3469E">
            <w:r w:rsidRPr="00F3469E">
              <w:t xml:space="preserve">2011-03-22 </w:t>
            </w:r>
          </w:p>
        </w:tc>
        <w:tc>
          <w:tcPr>
            <w:tcW w:w="644" w:type="dxa"/>
          </w:tcPr>
          <w:p w:rsidR="00F3469E" w:rsidRPr="00F3469E" w:rsidRDefault="00F3469E" w:rsidP="00F3469E">
            <w:r w:rsidRPr="00F3469E">
              <w:t>65</w:t>
            </w:r>
          </w:p>
        </w:tc>
        <w:tc>
          <w:tcPr>
            <w:tcW w:w="774" w:type="dxa"/>
          </w:tcPr>
          <w:p w:rsidR="00F3469E" w:rsidRPr="00F3469E" w:rsidRDefault="00F3469E" w:rsidP="00F3469E">
            <w:r w:rsidRPr="00F3469E">
              <w:t>48534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barnevernloven (krav til politiattester mv.)</w:t>
            </w:r>
          </w:p>
        </w:tc>
      </w:tr>
      <w:tr w:rsidR="00F3469E" w:rsidRPr="00F3469E" w:rsidTr="00F3469E">
        <w:tc>
          <w:tcPr>
            <w:tcW w:w="1384" w:type="dxa"/>
          </w:tcPr>
          <w:p w:rsidR="00F3469E" w:rsidRPr="00F3469E" w:rsidRDefault="00F3469E" w:rsidP="00F3469E">
            <w:r w:rsidRPr="00F3469E">
              <w:t xml:space="preserve">2011-03-22 </w:t>
            </w:r>
          </w:p>
        </w:tc>
        <w:tc>
          <w:tcPr>
            <w:tcW w:w="644" w:type="dxa"/>
          </w:tcPr>
          <w:p w:rsidR="00F3469E" w:rsidRPr="00F3469E" w:rsidRDefault="00F3469E" w:rsidP="00F3469E">
            <w:r w:rsidRPr="00F3469E">
              <w:t>65</w:t>
            </w:r>
          </w:p>
        </w:tc>
        <w:tc>
          <w:tcPr>
            <w:tcW w:w="774" w:type="dxa"/>
          </w:tcPr>
          <w:p w:rsidR="00F3469E" w:rsidRPr="00F3469E" w:rsidRDefault="00F3469E" w:rsidP="00F3469E">
            <w:r w:rsidRPr="00F3469E">
              <w:t>49727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vedrørende barneomsorgsattester av støttekontakter og andre som har tilsvarende jevnlig og nær kontakt med barn</w:t>
            </w:r>
          </w:p>
        </w:tc>
      </w:tr>
      <w:tr w:rsidR="00F3469E" w:rsidRPr="00F3469E" w:rsidTr="00F3469E">
        <w:tc>
          <w:tcPr>
            <w:tcW w:w="1384" w:type="dxa"/>
          </w:tcPr>
          <w:p w:rsidR="00F3469E" w:rsidRPr="00F3469E" w:rsidRDefault="00F3469E" w:rsidP="00F3469E">
            <w:r w:rsidRPr="00F3469E">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48552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å vurdere endringer i lov om bustadbyggjerlag eller annet lovverk for å hindre innsidehandel og spekulasjon</w:t>
            </w:r>
          </w:p>
        </w:tc>
      </w:tr>
      <w:tr w:rsidR="00F3469E" w:rsidRPr="00F3469E" w:rsidTr="00F3469E">
        <w:tc>
          <w:tcPr>
            <w:tcW w:w="1384" w:type="dxa"/>
          </w:tcPr>
          <w:p w:rsidR="00F3469E" w:rsidRPr="00F3469E" w:rsidRDefault="00F3469E" w:rsidP="00F3469E">
            <w:r w:rsidRPr="00F3469E">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49596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 xml:space="preserve">om hvordan vi best mulig kan sikre langsiktige, konkurransedyktige </w:t>
            </w:r>
            <w:r w:rsidRPr="00F3469E">
              <w:lastRenderedPageBreak/>
              <w:t>rammebetingelser for _videreutvikling av treforedlingsindustrien_, slik at den fortsatt kan ha en viktig plass i framtidas næringsliv</w:t>
            </w:r>
          </w:p>
        </w:tc>
      </w:tr>
      <w:tr w:rsidR="00F3469E" w:rsidRPr="00F3469E" w:rsidTr="00F3469E">
        <w:tc>
          <w:tcPr>
            <w:tcW w:w="1384" w:type="dxa"/>
          </w:tcPr>
          <w:p w:rsidR="00F3469E" w:rsidRPr="00F3469E" w:rsidRDefault="00F3469E" w:rsidP="00F3469E">
            <w:r w:rsidRPr="00F3469E">
              <w:lastRenderedPageBreak/>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48982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endringer i arbeidsmiljøloven (lovregulering av permitteringer)</w:t>
            </w:r>
          </w:p>
        </w:tc>
      </w:tr>
      <w:tr w:rsidR="00F3469E" w:rsidRPr="00F3469E" w:rsidTr="00F3469E">
        <w:tc>
          <w:tcPr>
            <w:tcW w:w="1384" w:type="dxa"/>
          </w:tcPr>
          <w:p w:rsidR="00F3469E" w:rsidRPr="00F3469E" w:rsidRDefault="00F3469E" w:rsidP="00F3469E">
            <w:r w:rsidRPr="00F3469E">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48983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endringer i arbeidsmiljøloven (lovfesting av permitteringer)</w:t>
            </w:r>
          </w:p>
        </w:tc>
      </w:tr>
      <w:tr w:rsidR="00F3469E" w:rsidRPr="00F3469E" w:rsidTr="00F3469E">
        <w:tc>
          <w:tcPr>
            <w:tcW w:w="1384" w:type="dxa"/>
          </w:tcPr>
          <w:p w:rsidR="00F3469E" w:rsidRPr="00F3469E" w:rsidRDefault="00F3469E" w:rsidP="00F3469E">
            <w:r w:rsidRPr="00F3469E">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49549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økt innsats i _kampen mot sosial dumping_ gjennom innsyns- og aksjonsrett, med bakgrunn i at seriøse norske bedrifter taper i konkurransen med utenlandske utleieselskap som tilbyr arbeidskraft til andre vilkår enn det som er vanlig i norsk arbeidsliv</w:t>
            </w:r>
          </w:p>
        </w:tc>
      </w:tr>
      <w:tr w:rsidR="00F3469E" w:rsidRPr="00F3469E" w:rsidTr="00F3469E">
        <w:tc>
          <w:tcPr>
            <w:tcW w:w="1384" w:type="dxa"/>
          </w:tcPr>
          <w:p w:rsidR="00F3469E" w:rsidRPr="00F3469E" w:rsidRDefault="00F3469E" w:rsidP="00F3469E">
            <w:r w:rsidRPr="00F3469E">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48298</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nasjonale retningslinjer for kvalitet og kvantitet i TT-ordningen</w:t>
            </w:r>
          </w:p>
        </w:tc>
      </w:tr>
      <w:tr w:rsidR="00F3469E" w:rsidRPr="00F3469E" w:rsidTr="00F3469E">
        <w:tc>
          <w:tcPr>
            <w:tcW w:w="1384" w:type="dxa"/>
          </w:tcPr>
          <w:p w:rsidR="00F3469E" w:rsidRPr="00F3469E" w:rsidRDefault="00F3469E" w:rsidP="00F3469E">
            <w:r w:rsidRPr="00F3469E">
              <w:t xml:space="preserve">2011-03-28 </w:t>
            </w:r>
          </w:p>
        </w:tc>
        <w:tc>
          <w:tcPr>
            <w:tcW w:w="644" w:type="dxa"/>
          </w:tcPr>
          <w:p w:rsidR="00F3469E" w:rsidRPr="00F3469E" w:rsidRDefault="00F3469E" w:rsidP="00F3469E">
            <w:r w:rsidRPr="00F3469E">
              <w:t>67</w:t>
            </w:r>
          </w:p>
        </w:tc>
        <w:tc>
          <w:tcPr>
            <w:tcW w:w="774" w:type="dxa"/>
          </w:tcPr>
          <w:p w:rsidR="00F3469E" w:rsidRPr="00F3469E" w:rsidRDefault="00F3469E" w:rsidP="00F3469E">
            <w:r w:rsidRPr="00F3469E">
              <w:t>49581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 xml:space="preserve">om hva som gjøres for å sikre at helseforetakene legger til rette for rask hjemtransport og oppfølging når alvorlig syke og døende ønsker </w:t>
            </w:r>
            <w:proofErr w:type="gramStart"/>
            <w:r w:rsidRPr="00F3469E">
              <w:t>å</w:t>
            </w:r>
            <w:proofErr w:type="gramEnd"/>
            <w:r w:rsidRPr="00F3469E">
              <w:t xml:space="preserve"> _avslutte livet i sitt eget hjem_</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49882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statsministeren om situasjonen i Libya og Norges deltakelse i den internasjonale koalisjonsstyrken</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49297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klimakvoteloven</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49520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 xml:space="preserve">Samtykke til deltakelse i en beslutning i EØS-komiteen om innlemmelse i EØS-avtalen om inkluderin </w:t>
            </w:r>
            <w:proofErr w:type="gramStart"/>
            <w:r w:rsidRPr="00F3469E">
              <w:t>av  luftfart</w:t>
            </w:r>
            <w:proofErr w:type="gramEnd"/>
            <w:r w:rsidRPr="00F3469E">
              <w:t xml:space="preserve"> i klimakvotesystemet</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49627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Oversendelsesforslag vedrørende plan- og bygningsloven blir lagt til ett departement som vil ha en helhetlig tilnærming til lovens formål</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Oversendelsesforslag vedrørende styrking av det lokale selvstyret i arealsaker</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Oversendelsesforslag vedrørende begrepet "inngrepsfrie naturområder" ikke lenger skal tillegges vekt ved behandling av arealsaker i statlige forvaltningsorganer</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Oversendelsesforslag vedrørende endring i Fylkesmannens oppgaver der disse innskrenkes til kun å omfatte legalitetskontroll</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Oversendelsesforslag vedrørende overføring av forvaltningsmyndigheten over områder som er vernet med hjemmel i naturmangfoldloven til de berørte kommuner</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49825</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Oversendelsesforslag vedrørende strategi som gjør det lettere å drive næringsutvikling og skape arbeidsplasser i kommuner med høy andel vern</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49826</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Oversendelsesforslag vedrørende frivillighet og makebytteløsninger kommer i sentrum i forbindelse med vern. Tvang må være siste utvei</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49828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vedrørende bruksrestriksjoner ikke går lenger enn det som er nødvendig av hensyn til verneformålet</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49641</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om hvordan man vil sørge for at _elever som lærer raskt_ eller er faglig sterke får nok utfordringer innenfor rammene av fellesskolen</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49279</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om hvordan nasjonale myndigheter kan bidra til at kommuner og enkeltskoler får flere _verktøy i kampen mot mobbing_, for å sikre at skolen umiddelbart griper inn i alvorlige mobbesituasjoner</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49385</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 xml:space="preserve">om hva som gjøres for </w:t>
            </w:r>
            <w:proofErr w:type="gramStart"/>
            <w:r w:rsidRPr="00F3469E">
              <w:t>å</w:t>
            </w:r>
            <w:proofErr w:type="gramEnd"/>
            <w:r w:rsidRPr="00F3469E">
              <w:t xml:space="preserve"> _bekjempe digital mobbing_, mobbing på sms og gjennom sosiale medier, som er vanskeligere å identifisere fordi den kan være usynlig i klasserom eller i skolegården</w:t>
            </w:r>
          </w:p>
        </w:tc>
      </w:tr>
      <w:tr w:rsidR="00F3469E" w:rsidRPr="00F3469E" w:rsidTr="00F3469E">
        <w:tc>
          <w:tcPr>
            <w:tcW w:w="1384" w:type="dxa"/>
          </w:tcPr>
          <w:p w:rsidR="00F3469E" w:rsidRPr="00F3469E" w:rsidRDefault="00F3469E" w:rsidP="00F3469E">
            <w:r w:rsidRPr="00F3469E">
              <w:t xml:space="preserve">2011-03-29 </w:t>
            </w:r>
          </w:p>
        </w:tc>
        <w:tc>
          <w:tcPr>
            <w:tcW w:w="644" w:type="dxa"/>
          </w:tcPr>
          <w:p w:rsidR="00F3469E" w:rsidRPr="00F3469E" w:rsidRDefault="00F3469E" w:rsidP="00F3469E">
            <w:r w:rsidRPr="00F3469E">
              <w:t>68</w:t>
            </w:r>
          </w:p>
        </w:tc>
        <w:tc>
          <w:tcPr>
            <w:tcW w:w="774" w:type="dxa"/>
          </w:tcPr>
          <w:p w:rsidR="00F3469E" w:rsidRPr="00F3469E" w:rsidRDefault="00F3469E" w:rsidP="00F3469E">
            <w:r w:rsidRPr="00F3469E">
              <w:t>49233</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om hvordan nasjonale myndigheter kan bistå i det _lokale arbeidet mot mobbing_, med bakgrunn i at mange kommuner har god erfaring med bruk av ulike programmer som gir skolens ledelse, lærere og elever verktøy i arbeidet med å forebygge mobbing</w:t>
            </w:r>
          </w:p>
        </w:tc>
      </w:tr>
      <w:tr w:rsidR="00F3469E" w:rsidRPr="00F3469E" w:rsidTr="00F3469E">
        <w:tc>
          <w:tcPr>
            <w:tcW w:w="1384" w:type="dxa"/>
          </w:tcPr>
          <w:p w:rsidR="00F3469E" w:rsidRPr="00F3469E" w:rsidRDefault="00F3469E" w:rsidP="00F3469E">
            <w:r w:rsidRPr="00F3469E">
              <w:t xml:space="preserve">2011-04-04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48717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ekomloven og straffeprosessloven mv. (gjennomføring av EUs datalagringsdirektiv i norsk rett)</w:t>
            </w:r>
          </w:p>
        </w:tc>
      </w:tr>
      <w:tr w:rsidR="00F3469E" w:rsidRPr="00F3469E" w:rsidTr="00F3469E">
        <w:tc>
          <w:tcPr>
            <w:tcW w:w="1384" w:type="dxa"/>
          </w:tcPr>
          <w:p w:rsidR="00F3469E" w:rsidRPr="00F3469E" w:rsidRDefault="00F3469E" w:rsidP="00F3469E">
            <w:r w:rsidRPr="00F3469E">
              <w:t xml:space="preserve">2011-04-04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48650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Samtykke til deltakelse i en beslutning i EØS-komiteen om innlemmelse i EØS-avtalen av direktiv 2006/24/EF om datalagring</w:t>
            </w:r>
          </w:p>
        </w:tc>
      </w:tr>
      <w:tr w:rsidR="00F3469E" w:rsidRPr="00F3469E" w:rsidTr="00F3469E">
        <w:tc>
          <w:tcPr>
            <w:tcW w:w="1384" w:type="dxa"/>
          </w:tcPr>
          <w:p w:rsidR="00F3469E" w:rsidRPr="00F3469E" w:rsidRDefault="00F3469E" w:rsidP="00F3469E">
            <w:r w:rsidRPr="00F3469E">
              <w:t xml:space="preserve">2011-04-04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49666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endringer i ekomloven</w:t>
            </w:r>
          </w:p>
        </w:tc>
      </w:tr>
      <w:tr w:rsidR="00F3469E" w:rsidRPr="00F3469E" w:rsidTr="00F3469E">
        <w:tc>
          <w:tcPr>
            <w:tcW w:w="1384" w:type="dxa"/>
          </w:tcPr>
          <w:p w:rsidR="00F3469E" w:rsidRPr="00F3469E" w:rsidRDefault="00F3469E" w:rsidP="00F3469E">
            <w:r w:rsidRPr="00F3469E">
              <w:t xml:space="preserve">2011-04-04 </w:t>
            </w:r>
          </w:p>
        </w:tc>
        <w:tc>
          <w:tcPr>
            <w:tcW w:w="644" w:type="dxa"/>
          </w:tcPr>
          <w:p w:rsidR="00F3469E" w:rsidRPr="00F3469E" w:rsidRDefault="00F3469E" w:rsidP="00F3469E">
            <w:r w:rsidRPr="00F3469E">
              <w:t>70</w:t>
            </w:r>
          </w:p>
        </w:tc>
        <w:tc>
          <w:tcPr>
            <w:tcW w:w="774" w:type="dxa"/>
          </w:tcPr>
          <w:p w:rsidR="00F3469E" w:rsidRPr="00F3469E" w:rsidRDefault="00F3469E" w:rsidP="00F3469E">
            <w:r w:rsidRPr="00F3469E">
              <w:t>49597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Endringar i statsbudsjettet for 2011under Justis- og politidepartementet </w:t>
            </w:r>
            <w:r w:rsidRPr="00F3469E">
              <w:lastRenderedPageBreak/>
              <w:t>(Direktoratet for nødkommunikasjon)</w:t>
            </w:r>
          </w:p>
        </w:tc>
      </w:tr>
      <w:tr w:rsidR="00F3469E" w:rsidRPr="00F3469E" w:rsidTr="00F3469E">
        <w:tc>
          <w:tcPr>
            <w:tcW w:w="1384" w:type="dxa"/>
          </w:tcPr>
          <w:p w:rsidR="00F3469E" w:rsidRPr="00F3469E" w:rsidRDefault="00F3469E" w:rsidP="00F3469E">
            <w:r w:rsidRPr="00F3469E">
              <w:lastRenderedPageBreak/>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49010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Samtykke til inngåelse av avtale med Den europeiske union (EU) om utvidet handel med landbruksvarer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48812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Montserrat</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49011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Fyrstedømmet Liechtenstein</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49272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Fyrstedømmet Andorra om opplysningar i skattesaker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48811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revisorloven og enkelte andre lover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48016</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endring av revisjonsplikt for små og mellomstore bedrifter samt endring av tidsbegrenset krav til oppbevaring av regnskapsdokumenter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48014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bedre rettssikkerheten for skattyter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48810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20 tiltak for å motvirke ny finanskrise</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49277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å sikre at det norske markedet ikke er et marked for _konfliktmineraler fra Kongo_, som av FN omtales som verdens voldtektshovedstad, og stoppe pengeoverføringer til overgriperne</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49024</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motorferdsel i utmark</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49388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Preikestolen nasjonalpark</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49142</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valgloven og kommuneloven</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49143</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Styrking av investeringstilskotet til omsorgsbustader og sjukeheimsplassar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48072</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Representantforslag om ikke å tillate at politisk eller religiøs aktivitet i Norge finansieres av kapital med base i totalitære, islamistiske regimer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48462</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ikke å gi oppholds- og arbeidstillatelse til imamer med tilknytning til totalitære, islamistiske regimer</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49025</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Representantforslag om å avklare situasjonen og styrke rettighetene for innvandrere i Norge uten lovlig opphold</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49661</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om å ta initiativ til at det blir gjort nødvendige lovendringer som tydeliggjør hvilken instans som har ansvar for reaksjon og oppfølging når psykisk syke _utilregnelige personer begår gjentatte lovbrudd_</w:t>
            </w:r>
          </w:p>
        </w:tc>
      </w:tr>
      <w:tr w:rsidR="00F3469E" w:rsidRPr="00F3469E" w:rsidTr="00F3469E">
        <w:tc>
          <w:tcPr>
            <w:tcW w:w="1384" w:type="dxa"/>
          </w:tcPr>
          <w:p w:rsidR="00F3469E" w:rsidRPr="00F3469E" w:rsidRDefault="00F3469E" w:rsidP="00F3469E">
            <w:r w:rsidRPr="00F3469E">
              <w:t xml:space="preserve">2011-04-05 </w:t>
            </w:r>
          </w:p>
        </w:tc>
        <w:tc>
          <w:tcPr>
            <w:tcW w:w="644" w:type="dxa"/>
          </w:tcPr>
          <w:p w:rsidR="00F3469E" w:rsidRPr="00F3469E" w:rsidRDefault="00F3469E" w:rsidP="00F3469E">
            <w:r w:rsidRPr="00F3469E">
              <w:t>71</w:t>
            </w:r>
          </w:p>
        </w:tc>
        <w:tc>
          <w:tcPr>
            <w:tcW w:w="774" w:type="dxa"/>
          </w:tcPr>
          <w:p w:rsidR="00F3469E" w:rsidRPr="00F3469E" w:rsidRDefault="00F3469E" w:rsidP="00F3469E">
            <w:r w:rsidRPr="00F3469E">
              <w:t>49912</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Oversendelsesforslag vedrørende ovforslag som regulerer permitteringsreglene også for ikke-organiserte arbeidstakere</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49270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Samtykke til ratifikasjon av en frihandelsavtale mellom EFTA-statene og Albania og en avtale om handel med landbruksvarer mellom Norge og Albania</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49072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m innstramming i sanksjonene overfor regimet i Iran</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49521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 i skattevedtaket for Svalbard for inntektsåret 2011</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49747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hva Norge kan gjøre for å bidra til en _fredelig politisk utvikling i begge deler av Sudan_ og i regionen som helhet, etter at folkeavstemningen i Sør-Sudan viste at et overveldende flertall av folket har valgt selvstendighet</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49313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Opplæring av norske elever og om virkemåte for de norske seksjoner opprettet ved akademiene Rouen, Caen og Lyon av 14. juni 2010</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49297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klimakvoteloven</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48717</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ekomloven og straffeprosessloven mv. (gjennomføring av EUs datalagringsdirektiv i norsk rett)</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48811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revisorloven og enkelte andre lover</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49142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Endringer i valgloven og kommuneloven</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49965</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Oversendelsesforslag vedrørende eventuell implementering av datalagringsdirektivet til EUs revidering foreligger</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49966</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vedrørende datalagringsdirektivet</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49967</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Oversendelsesforslag vedrørende styrking av overvåkningskapasiteten ved PST og Oslopolitiet</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49964</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Oversendelsesforslag vedrørende straffeprosessloven §§ 216 a-216 d, 216 m samt politiloven § 17 d-e</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49968</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 xml:space="preserve">Oversendelsesforslag vedrørende å be regjeringen legge avtalen som den </w:t>
            </w:r>
            <w:r w:rsidRPr="00F3469E">
              <w:lastRenderedPageBreak/>
              <w:t>ligger i Innst. 275 L (2010-2011) til grunn for sitt arbeid med dette sakskomplekset</w:t>
            </w:r>
          </w:p>
        </w:tc>
      </w:tr>
      <w:tr w:rsidR="00F3469E" w:rsidRPr="00F3469E" w:rsidTr="00F3469E">
        <w:tc>
          <w:tcPr>
            <w:tcW w:w="1384" w:type="dxa"/>
          </w:tcPr>
          <w:p w:rsidR="00F3469E" w:rsidRPr="00F3469E" w:rsidRDefault="00F3469E" w:rsidP="00F3469E">
            <w:r w:rsidRPr="00F3469E">
              <w:lastRenderedPageBreak/>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49985</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Oversendelsesforslag vedrørende ovforslag som begrenser tilgangen til utlevering av trafikkdata</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49986</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Oversendelsesforslag vedrørende behovsutredning for å se på hvordan ulike enheter i politiet, herunder spesielt Kripos og PST, kan bekjempe alvorlig kriminalitet med digitale verktøy</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49987</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Oversendelsesforslag vedrørende forslag som pålegger politiet å føre tilstrekkelig logg og statistikk over bruken av hemmelige tvangsmidler</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49969</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Oversendelsesforslag vedrørende forslag om at terskelverdiene for revisjonsplikt skal beregnes på konsolidert basis</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49970</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Oversendelsesforslag vedrørende revisjonsplikten for ansvarlige selskaper med flere enn fem ansatte og mindre enn 5 mill. kroner i omsetning oppheves</w:t>
            </w:r>
          </w:p>
        </w:tc>
      </w:tr>
      <w:tr w:rsidR="00F3469E" w:rsidRPr="00F3469E" w:rsidTr="00F3469E">
        <w:tc>
          <w:tcPr>
            <w:tcW w:w="1384" w:type="dxa"/>
          </w:tcPr>
          <w:p w:rsidR="00F3469E" w:rsidRPr="00F3469E" w:rsidRDefault="00F3469E" w:rsidP="00F3469E">
            <w:r w:rsidRPr="00F3469E">
              <w:t xml:space="preserve">2011-04-11 </w:t>
            </w:r>
          </w:p>
        </w:tc>
        <w:tc>
          <w:tcPr>
            <w:tcW w:w="644" w:type="dxa"/>
          </w:tcPr>
          <w:p w:rsidR="00F3469E" w:rsidRPr="00F3469E" w:rsidRDefault="00F3469E" w:rsidP="00F3469E">
            <w:r w:rsidRPr="00F3469E">
              <w:t>73</w:t>
            </w:r>
          </w:p>
        </w:tc>
        <w:tc>
          <w:tcPr>
            <w:tcW w:w="774" w:type="dxa"/>
          </w:tcPr>
          <w:p w:rsidR="00F3469E" w:rsidRPr="00F3469E" w:rsidRDefault="00F3469E" w:rsidP="00F3469E">
            <w:r w:rsidRPr="00F3469E">
              <w:t>49971</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Oversendelsesforslag vedrørende kritisk gjennomgang av krav til særattestasjoner</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47796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Likestilling for likelønn</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49770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man vil stimulere _somaliske innvandrere_ ut av rollen som passive stønadsmottagere og inn i inntektsgivende arbeid, med henvisning til trygdesvindel blant somaliske mødre</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49899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statsbudsjettet for 2011 - Redningstenesta</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48334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en helhetlig gjennomgang av brudd på lovfestede rettigheter</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48297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Redegjørelse av justisministeren om spørsmål knyttet til mulig ulovlig overvåkning av norske statsborgere</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49424</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Melding fra EOS-utvalget om overvåking av norske borgere i Norge foretatt av gruppen Surveillance Detection Unit (SDU)</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49386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fra om å revidere Grunnloven</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49464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Riksrevisjonens undersøking av årsaker til at statlege verksemder ikkje etterlever regelverket for offentlege anskaffingar</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49645</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Fullskala CO2-håndtering</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49001</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en forpliktende plan for å sikre forsyningssikkerheten for strøm og hindre fremtidige kraftkriser</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49359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tilrettelegging for energiproduserende bygg i Norge</w:t>
            </w:r>
          </w:p>
        </w:tc>
      </w:tr>
      <w:tr w:rsidR="00F3469E" w:rsidRPr="00F3469E" w:rsidTr="00F3469E">
        <w:tc>
          <w:tcPr>
            <w:tcW w:w="1384" w:type="dxa"/>
          </w:tcPr>
          <w:p w:rsidR="00F3469E" w:rsidRPr="00F3469E" w:rsidRDefault="00F3469E" w:rsidP="00F3469E">
            <w:r w:rsidRPr="00F3469E">
              <w:t xml:space="preserve">2011-04-12 </w:t>
            </w:r>
          </w:p>
        </w:tc>
        <w:tc>
          <w:tcPr>
            <w:tcW w:w="644" w:type="dxa"/>
          </w:tcPr>
          <w:p w:rsidR="00F3469E" w:rsidRPr="00F3469E" w:rsidRDefault="00F3469E" w:rsidP="00F3469E">
            <w:r w:rsidRPr="00F3469E">
              <w:t>74</w:t>
            </w:r>
          </w:p>
        </w:tc>
        <w:tc>
          <w:tcPr>
            <w:tcW w:w="774" w:type="dxa"/>
          </w:tcPr>
          <w:p w:rsidR="00F3469E" w:rsidRPr="00F3469E" w:rsidRDefault="00F3469E" w:rsidP="00F3469E">
            <w:r w:rsidRPr="00F3469E">
              <w:t>49512</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styrket kraftforsyning til Bergensområdet</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50099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Suppleringsvalg til Stortingets delegasjon til NATOs parlamentariske forsamling</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48577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avvikle åpningstidsbestemmelsene - herunder avskaffing av den såkalte "Brustad-bua"</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49044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høyhastighetsbredbånd i hele Norge</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48711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styrke sjøtransportens konkurranseevne i Norge</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49200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snarest å sette i gang arbeid med heving av ubåten U-864 og fjerning av kvikksølvlasten på 67 tonn</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49265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sette i gang bygging av Stad skipstunnel basert på alternativ Stor Tunnel</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49093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Utbygging og finansiering av rv 80 Løding - Vikan i Bodø kommune</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48928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konkurranseutsetting av Kongsvingerbanen</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49013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konkrete tiltak for å bedre sikkerheten på veinettet</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49177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kamp mot trafikkdøden</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49178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moderne rammebetingelser for taxinæringen</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49409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å vintersikre utenlandske trailere på norske veier</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49468</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å opprette et offentlig register over trafikkskoletilbudene i landet</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48813</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lov om omsetning av alkoholholdig drikk m.v.</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48600</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Representantforslag om en langsiktig strategi for biomedisin</w:t>
            </w:r>
          </w:p>
        </w:tc>
      </w:tr>
      <w:tr w:rsidR="00F3469E" w:rsidRPr="00F3469E" w:rsidTr="00F3469E">
        <w:tc>
          <w:tcPr>
            <w:tcW w:w="1384" w:type="dxa"/>
          </w:tcPr>
          <w:p w:rsidR="00F3469E" w:rsidRPr="00F3469E" w:rsidRDefault="00F3469E" w:rsidP="00F3469E">
            <w:r w:rsidRPr="00F3469E">
              <w:lastRenderedPageBreak/>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48573</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tiltak for økt trygghet i byene</w:t>
            </w:r>
          </w:p>
        </w:tc>
      </w:tr>
      <w:tr w:rsidR="00F3469E" w:rsidRPr="00F3469E" w:rsidTr="00F3469E">
        <w:tc>
          <w:tcPr>
            <w:tcW w:w="1384" w:type="dxa"/>
          </w:tcPr>
          <w:p w:rsidR="00F3469E" w:rsidRPr="00F3469E" w:rsidRDefault="00F3469E" w:rsidP="00F3469E">
            <w:r w:rsidRPr="00F3469E">
              <w:t xml:space="preserve">2011-04-14 </w:t>
            </w:r>
          </w:p>
        </w:tc>
        <w:tc>
          <w:tcPr>
            <w:tcW w:w="644" w:type="dxa"/>
          </w:tcPr>
          <w:p w:rsidR="00F3469E" w:rsidRPr="00F3469E" w:rsidRDefault="00F3469E" w:rsidP="00F3469E">
            <w:r w:rsidRPr="00F3469E">
              <w:t>76</w:t>
            </w:r>
          </w:p>
        </w:tc>
        <w:tc>
          <w:tcPr>
            <w:tcW w:w="774" w:type="dxa"/>
          </w:tcPr>
          <w:p w:rsidR="00F3469E" w:rsidRPr="00F3469E" w:rsidRDefault="00F3469E" w:rsidP="00F3469E">
            <w:r w:rsidRPr="00F3469E">
              <w:t>48718</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Representantforslag om å legge ned de regionale helseforetakene og omgående å fryse alle omstillingsprosesser i lokalsykehusene</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49936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utenriksministeren om utviklingen i Afghanistan</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48809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Samtykke til ratifikasjon av avtale om hamnestatskontroll i fiskeria</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49644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statsbudsjettet for 2011</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47990</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bruksrettighetene i statsallmenningene</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48015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oppheving av bestemmelser om prisfastsetting av konsesjonspliktige landbrukseiendommer</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48060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forbedre bøndenes driftsmuligheter og styrke den private eiendomsretten</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49091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et uavhengig granskingsutvalg for å gjennomgå støtte- og tilskuddsordninger samt erstatningsordninger til reindriftsnæringen</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49101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å ivareta vår egen forsyningssikkerhet i lys av dagens situasjon knyttet til _svak lønnsomhet og nedbygging i jordbruket_, og at vi baserer store deler av landbruksproduksjonen vår på andre lands ressursgrunnlag</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49883</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om hva som kan gjøres for å sikre _helsepersonell en forsvarlig lengde på arbeidsdagen_, og dermed styrke pasientsikkerheten</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48813</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lov om omsetning av alkoholholdig drikk m.v.</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50033</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vedrørende endring i alkoholloven slik at kommunene gis utvidet mulighet til å fastsette skjenketiden for alkohol</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50034</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Oversendelsesforslag vedrørende nasjonale retningslinjer for straffeutmåling ved brudd på alkoholloven</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50104</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Oversendelsesforslag vedrørende revisjon av gjeldende lovverk slik at det gjøres mulig med søndagsåpne butikker</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50105</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Oversendelsesforslag vedrørende omgåelse av åpningstidsbestemmelsene i lov om helligdager og helligdagsfred</w:t>
            </w:r>
          </w:p>
        </w:tc>
      </w:tr>
      <w:tr w:rsidR="00F3469E" w:rsidRPr="00F3469E" w:rsidTr="00F3469E">
        <w:tc>
          <w:tcPr>
            <w:tcW w:w="1384" w:type="dxa"/>
          </w:tcPr>
          <w:p w:rsidR="00F3469E" w:rsidRPr="00F3469E" w:rsidRDefault="00F3469E" w:rsidP="00F3469E">
            <w:r w:rsidRPr="00F3469E">
              <w:t xml:space="preserve">2011-04-26 </w:t>
            </w:r>
          </w:p>
        </w:tc>
        <w:tc>
          <w:tcPr>
            <w:tcW w:w="644" w:type="dxa"/>
          </w:tcPr>
          <w:p w:rsidR="00F3469E" w:rsidRPr="00F3469E" w:rsidRDefault="00F3469E" w:rsidP="00F3469E">
            <w:r w:rsidRPr="00F3469E">
              <w:t>77</w:t>
            </w:r>
          </w:p>
        </w:tc>
        <w:tc>
          <w:tcPr>
            <w:tcW w:w="774" w:type="dxa"/>
          </w:tcPr>
          <w:p w:rsidR="00F3469E" w:rsidRPr="00F3469E" w:rsidRDefault="00F3469E" w:rsidP="00F3469E">
            <w:r w:rsidRPr="00F3469E">
              <w:t>50158</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Oversendelsesforslag vedrørende fjerning av statlige begrensninger på åpningstider i butikker og for salg og skjenking av alkohol</w:t>
            </w:r>
          </w:p>
        </w:tc>
      </w:tr>
      <w:tr w:rsidR="00F3469E" w:rsidRPr="00F3469E" w:rsidTr="00F3469E">
        <w:tc>
          <w:tcPr>
            <w:tcW w:w="1384" w:type="dxa"/>
          </w:tcPr>
          <w:p w:rsidR="00F3469E" w:rsidRPr="00F3469E" w:rsidRDefault="00F3469E" w:rsidP="00F3469E">
            <w:r w:rsidRPr="00F3469E">
              <w:t xml:space="preserve">2011-04-27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49813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å gjøre endringer i _vurderingssystemet på mellomtrinnet_ slik OECD foreslår for å styrke norsk skole, og hvorvidt regjeringen vil revurdere sitt avslag på søknaden fra Oslo kommune om forsøk med tallkarakterer i 7. klasse</w:t>
            </w:r>
          </w:p>
        </w:tc>
      </w:tr>
      <w:tr w:rsidR="00F3469E" w:rsidRPr="00F3469E" w:rsidTr="00F3469E">
        <w:tc>
          <w:tcPr>
            <w:tcW w:w="1384" w:type="dxa"/>
          </w:tcPr>
          <w:p w:rsidR="00F3469E" w:rsidRPr="00F3469E" w:rsidRDefault="00F3469E" w:rsidP="00F3469E">
            <w:r w:rsidRPr="00F3469E">
              <w:t xml:space="preserve">2011-04-27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49815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bidra til at _Arbeidstilsynet får større mulighet til å avdekke ulovligheter_, da det er grunn til å stille spørsmål ved om tilsynet har tilstrekkelig med ressurser til å følge opp arbeidet sitt</w:t>
            </w:r>
          </w:p>
        </w:tc>
      </w:tr>
      <w:tr w:rsidR="00F3469E" w:rsidRPr="00F3469E" w:rsidTr="00F3469E">
        <w:tc>
          <w:tcPr>
            <w:tcW w:w="1384" w:type="dxa"/>
          </w:tcPr>
          <w:p w:rsidR="00F3469E" w:rsidRPr="00F3469E" w:rsidRDefault="00F3469E" w:rsidP="00F3469E">
            <w:r w:rsidRPr="00F3469E">
              <w:t xml:space="preserve">2011-04-27 </w:t>
            </w:r>
          </w:p>
        </w:tc>
        <w:tc>
          <w:tcPr>
            <w:tcW w:w="644" w:type="dxa"/>
          </w:tcPr>
          <w:p w:rsidR="00F3469E" w:rsidRPr="00F3469E" w:rsidRDefault="00F3469E" w:rsidP="00F3469E">
            <w:r w:rsidRPr="00F3469E">
              <w:t>78</w:t>
            </w:r>
          </w:p>
        </w:tc>
        <w:tc>
          <w:tcPr>
            <w:tcW w:w="774" w:type="dxa"/>
          </w:tcPr>
          <w:p w:rsidR="00F3469E" w:rsidRPr="00F3469E" w:rsidRDefault="00F3469E" w:rsidP="00F3469E">
            <w:r w:rsidRPr="00F3469E">
              <w:t>49906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hvorvidt regjeringen har planer om å styrke attføringsfeltet også ved å øke antallet _tiltaksplasser for personer med nedsatt arbeidsevne_</w:t>
            </w:r>
          </w:p>
        </w:tc>
      </w:tr>
      <w:tr w:rsidR="00F3469E" w:rsidRPr="00F3469E" w:rsidTr="00F3469E">
        <w:tc>
          <w:tcPr>
            <w:tcW w:w="1384" w:type="dxa"/>
          </w:tcPr>
          <w:p w:rsidR="00F3469E" w:rsidRPr="00F3469E" w:rsidRDefault="00F3469E" w:rsidP="00F3469E">
            <w:r w:rsidRPr="00F3469E">
              <w:t xml:space="preserve">2011-04-28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50177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Utskifting av pendlerboliger</w:t>
            </w:r>
          </w:p>
        </w:tc>
      </w:tr>
      <w:tr w:rsidR="00F3469E" w:rsidRPr="00F3469E" w:rsidTr="00F3469E">
        <w:tc>
          <w:tcPr>
            <w:tcW w:w="1384" w:type="dxa"/>
          </w:tcPr>
          <w:p w:rsidR="00F3469E" w:rsidRPr="00F3469E" w:rsidRDefault="00F3469E" w:rsidP="00F3469E">
            <w:r w:rsidRPr="00F3469E">
              <w:t xml:space="preserve">2011-04-28 </w:t>
            </w:r>
          </w:p>
        </w:tc>
        <w:tc>
          <w:tcPr>
            <w:tcW w:w="644" w:type="dxa"/>
          </w:tcPr>
          <w:p w:rsidR="00F3469E" w:rsidRPr="00F3469E" w:rsidRDefault="00F3469E" w:rsidP="00F3469E">
            <w:r w:rsidRPr="00F3469E">
              <w:t>79</w:t>
            </w:r>
          </w:p>
        </w:tc>
        <w:tc>
          <w:tcPr>
            <w:tcW w:w="774" w:type="dxa"/>
          </w:tcPr>
          <w:p w:rsidR="00F3469E" w:rsidRPr="00F3469E" w:rsidRDefault="00F3469E" w:rsidP="00F3469E">
            <w:r w:rsidRPr="00F3469E">
              <w:t>49936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Redegjørelse av utenriksministeren om utviklingen i Afghanistan</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49305</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Rv 70 Oppdølstranda</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49387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Intercitytog på østlandet</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48804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fremtidens nasjonalmuseum og en demokratisk behandling av Nasjonalgalleriets skjebne</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48242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å oppheve forbudet mot profesjonell boksing i Norge</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48822</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tiltak for å sikre større handlingsrom og forutsigbarhet for barne- og ungdomsfrivilligheten</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49240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åpne Grotten for allmennheten</w:t>
            </w:r>
          </w:p>
        </w:tc>
      </w:tr>
      <w:tr w:rsidR="00F3469E" w:rsidRPr="00F3469E" w:rsidTr="00F3469E">
        <w:tc>
          <w:tcPr>
            <w:tcW w:w="1384" w:type="dxa"/>
          </w:tcPr>
          <w:p w:rsidR="00F3469E" w:rsidRPr="00F3469E" w:rsidRDefault="00F3469E" w:rsidP="00F3469E">
            <w:r w:rsidRPr="00F3469E">
              <w:t xml:space="preserve">2011-05-02 </w:t>
            </w:r>
          </w:p>
        </w:tc>
        <w:tc>
          <w:tcPr>
            <w:tcW w:w="644" w:type="dxa"/>
          </w:tcPr>
          <w:p w:rsidR="00F3469E" w:rsidRPr="00F3469E" w:rsidRDefault="00F3469E" w:rsidP="00F3469E">
            <w:r w:rsidRPr="00F3469E">
              <w:t>80</w:t>
            </w:r>
          </w:p>
        </w:tc>
        <w:tc>
          <w:tcPr>
            <w:tcW w:w="774" w:type="dxa"/>
          </w:tcPr>
          <w:p w:rsidR="00F3469E" w:rsidRPr="00F3469E" w:rsidRDefault="00F3469E" w:rsidP="00F3469E">
            <w:r w:rsidRPr="00F3469E">
              <w:t>49698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etablere et Wergeland-senter i Grotten før grunnlovsjubileet i 2014</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49820</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om utenriksministerens vurdering av reformbehovet til UNRWA, _FNs hjelpeorganisasjon for palestinske flyktninger i Midtøsten_, og hvordan giverland som Norge kan bidra i dette arbeidet</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49241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 xml:space="preserve">Representantforslag om mer mangfold, kvalitet og valgfrihet i </w:t>
            </w:r>
            <w:r w:rsidRPr="00F3469E">
              <w:lastRenderedPageBreak/>
              <w:t>velferdssektoren</w:t>
            </w:r>
          </w:p>
        </w:tc>
      </w:tr>
      <w:tr w:rsidR="00F3469E" w:rsidRPr="00F3469E" w:rsidTr="00F3469E">
        <w:tc>
          <w:tcPr>
            <w:tcW w:w="1384" w:type="dxa"/>
          </w:tcPr>
          <w:p w:rsidR="00F3469E" w:rsidRPr="00F3469E" w:rsidRDefault="00F3469E" w:rsidP="00F3469E">
            <w:r w:rsidRPr="00F3469E">
              <w:lastRenderedPageBreak/>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49471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å sikre muligheter til offentlig- privat samarbeid ved finansiering av sykehusutbygginger</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50012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hvorvidt statsråden vil ta til orde for en ny gjennomgang av forholdene rundt _dyrehold og dyrevelferd_, og en evaluering av Mattilsynet</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49835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hvorvidt det er behov for å legge om deler av den norske subsidiepolitikken slik at det i større grad kan tjene _de fattige landenes behov for å eksportere_ egne varer, med bakgrunn i Norges import av sukker fra EU</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49860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hvordan man vil sikre _energiforsyning og bærekraftighet_ og styrke den politiske styringen i energipolitikken</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50040</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om hvordan arbeidet med _fornyelse av samferdselssektoren_ ivaretas, med bakgrunn i at det er uklart om Nasjonal Transportplan vil gi rom for effektiv fornyelse for å gi bedre samferdselsløsninger</w:t>
            </w:r>
          </w:p>
        </w:tc>
      </w:tr>
      <w:tr w:rsidR="00F3469E" w:rsidRPr="00F3469E" w:rsidTr="00F3469E">
        <w:tc>
          <w:tcPr>
            <w:tcW w:w="1384" w:type="dxa"/>
          </w:tcPr>
          <w:p w:rsidR="00F3469E" w:rsidRPr="00F3469E" w:rsidRDefault="00F3469E" w:rsidP="00F3469E">
            <w:r w:rsidRPr="00F3469E">
              <w:t xml:space="preserve">2011-05-03 </w:t>
            </w:r>
          </w:p>
        </w:tc>
        <w:tc>
          <w:tcPr>
            <w:tcW w:w="644" w:type="dxa"/>
          </w:tcPr>
          <w:p w:rsidR="00F3469E" w:rsidRPr="00F3469E" w:rsidRDefault="00F3469E" w:rsidP="00F3469E">
            <w:r w:rsidRPr="00F3469E">
              <w:t>81</w:t>
            </w:r>
          </w:p>
        </w:tc>
        <w:tc>
          <w:tcPr>
            <w:tcW w:w="774" w:type="dxa"/>
          </w:tcPr>
          <w:p w:rsidR="00F3469E" w:rsidRPr="00F3469E" w:rsidRDefault="00F3469E" w:rsidP="00F3469E">
            <w:r w:rsidRPr="00F3469E">
              <w:t>49856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om hva som kan gjøres for å sikre like _trygge og effektive veier i alle fylker_, med henvisning til at ulykkesrisikoen på det offentlige veinettet varierer meget sterkt i landets fylker</w:t>
            </w:r>
          </w:p>
        </w:tc>
      </w:tr>
      <w:tr w:rsidR="00F3469E" w:rsidRPr="00F3469E" w:rsidTr="00F3469E">
        <w:tc>
          <w:tcPr>
            <w:tcW w:w="1384" w:type="dxa"/>
          </w:tcPr>
          <w:p w:rsidR="00F3469E" w:rsidRPr="00F3469E" w:rsidRDefault="00F3469E" w:rsidP="00F3469E">
            <w:r w:rsidRPr="00F3469E">
              <w:t xml:space="preserve">2011-05-05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48814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Kampen mot organisert kriminalitet</w:t>
            </w:r>
          </w:p>
        </w:tc>
      </w:tr>
      <w:tr w:rsidR="00F3469E" w:rsidRPr="00F3469E" w:rsidTr="00F3469E">
        <w:tc>
          <w:tcPr>
            <w:tcW w:w="1384" w:type="dxa"/>
          </w:tcPr>
          <w:p w:rsidR="00F3469E" w:rsidRPr="00F3469E" w:rsidRDefault="00F3469E" w:rsidP="00F3469E">
            <w:r w:rsidRPr="00F3469E">
              <w:t xml:space="preserve">2011-05-05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49777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hvilke tiltak som kan iverksettes for å ivareta behovene til _barn av straffedømte_</w:t>
            </w:r>
          </w:p>
        </w:tc>
      </w:tr>
      <w:tr w:rsidR="00F3469E" w:rsidRPr="00F3469E" w:rsidTr="00F3469E">
        <w:tc>
          <w:tcPr>
            <w:tcW w:w="1384" w:type="dxa"/>
          </w:tcPr>
          <w:p w:rsidR="00F3469E" w:rsidRPr="00F3469E" w:rsidRDefault="00F3469E" w:rsidP="00F3469E">
            <w:r w:rsidRPr="00F3469E">
              <w:t xml:space="preserve">2011-05-05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49894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hvorvidt _barnets beste blir ivaretatt i utlendingssaker_, med henvisning til at vi stadig ser eksempler på at innvandringsregulerende hensyn går foran i saker om utvisning</w:t>
            </w:r>
          </w:p>
        </w:tc>
      </w:tr>
      <w:tr w:rsidR="00F3469E" w:rsidRPr="00F3469E" w:rsidTr="00F3469E">
        <w:tc>
          <w:tcPr>
            <w:tcW w:w="1384" w:type="dxa"/>
          </w:tcPr>
          <w:p w:rsidR="00F3469E" w:rsidRPr="00F3469E" w:rsidRDefault="00F3469E" w:rsidP="00F3469E">
            <w:r w:rsidRPr="00F3469E">
              <w:t xml:space="preserve">2011-05-05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48414</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full fosterhjemsdekning innen 2013</w:t>
            </w:r>
          </w:p>
        </w:tc>
      </w:tr>
      <w:tr w:rsidR="00F3469E" w:rsidRPr="00F3469E" w:rsidTr="00F3469E">
        <w:tc>
          <w:tcPr>
            <w:tcW w:w="1384" w:type="dxa"/>
          </w:tcPr>
          <w:p w:rsidR="00F3469E" w:rsidRPr="00F3469E" w:rsidRDefault="00F3469E" w:rsidP="00F3469E">
            <w:r w:rsidRPr="00F3469E">
              <w:t xml:space="preserve">2011-05-05 </w:t>
            </w:r>
          </w:p>
        </w:tc>
        <w:tc>
          <w:tcPr>
            <w:tcW w:w="644" w:type="dxa"/>
          </w:tcPr>
          <w:p w:rsidR="00F3469E" w:rsidRPr="00F3469E" w:rsidRDefault="00F3469E" w:rsidP="00F3469E">
            <w:r w:rsidRPr="00F3469E">
              <w:t>83</w:t>
            </w:r>
          </w:p>
        </w:tc>
        <w:tc>
          <w:tcPr>
            <w:tcW w:w="774" w:type="dxa"/>
          </w:tcPr>
          <w:p w:rsidR="00F3469E" w:rsidRPr="00F3469E" w:rsidRDefault="00F3469E" w:rsidP="00F3469E">
            <w:r w:rsidRPr="00F3469E">
              <w:t>50084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Auka låneramme i Husbanken</w:t>
            </w:r>
          </w:p>
        </w:tc>
      </w:tr>
      <w:tr w:rsidR="00F3469E" w:rsidRPr="00F3469E" w:rsidTr="00F3469E">
        <w:tc>
          <w:tcPr>
            <w:tcW w:w="1384" w:type="dxa"/>
          </w:tcPr>
          <w:p w:rsidR="00F3469E" w:rsidRPr="00F3469E" w:rsidRDefault="00F3469E" w:rsidP="00F3469E">
            <w:r w:rsidRPr="00F3469E">
              <w:t xml:space="preserve">2011-05-09 </w:t>
            </w:r>
          </w:p>
        </w:tc>
        <w:tc>
          <w:tcPr>
            <w:tcW w:w="644" w:type="dxa"/>
          </w:tcPr>
          <w:p w:rsidR="00F3469E" w:rsidRPr="00F3469E" w:rsidRDefault="00F3469E" w:rsidP="00F3469E">
            <w:r w:rsidRPr="00F3469E">
              <w:t>84</w:t>
            </w:r>
          </w:p>
        </w:tc>
        <w:tc>
          <w:tcPr>
            <w:tcW w:w="774" w:type="dxa"/>
          </w:tcPr>
          <w:p w:rsidR="00F3469E" w:rsidRPr="00F3469E" w:rsidRDefault="00F3469E" w:rsidP="00F3469E">
            <w:r w:rsidRPr="00F3469E">
              <w:t>50283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utenriksministeren og forsvarsministeren om situasjonen i Libya og norsk innsats</w:t>
            </w:r>
          </w:p>
        </w:tc>
      </w:tr>
      <w:tr w:rsidR="00F3469E" w:rsidRPr="00F3469E" w:rsidTr="00F3469E">
        <w:tc>
          <w:tcPr>
            <w:tcW w:w="1384" w:type="dxa"/>
          </w:tcPr>
          <w:p w:rsidR="00F3469E" w:rsidRPr="00F3469E" w:rsidRDefault="00F3469E" w:rsidP="00F3469E">
            <w:r w:rsidRPr="00F3469E">
              <w:t xml:space="preserve">2011-05-09 </w:t>
            </w:r>
          </w:p>
        </w:tc>
        <w:tc>
          <w:tcPr>
            <w:tcW w:w="644" w:type="dxa"/>
          </w:tcPr>
          <w:p w:rsidR="00F3469E" w:rsidRPr="00F3469E" w:rsidRDefault="00F3469E" w:rsidP="00F3469E">
            <w:r w:rsidRPr="00F3469E">
              <w:t>84</w:t>
            </w:r>
          </w:p>
        </w:tc>
        <w:tc>
          <w:tcPr>
            <w:tcW w:w="774" w:type="dxa"/>
          </w:tcPr>
          <w:p w:rsidR="00F3469E" w:rsidRPr="00F3469E" w:rsidRDefault="00F3469E" w:rsidP="00F3469E">
            <w:r w:rsidRPr="00F3469E">
              <w:t>50090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den _innenrikspolitiske situasjonen i Russland_, særlig knyttet til sivilsamfunn, rettssikkerhet og presse- og ytringsfrihet, og hvordan Norge arbeider for å påvirke en utvikling i positiv retning</w:t>
            </w:r>
          </w:p>
        </w:tc>
      </w:tr>
      <w:tr w:rsidR="00F3469E" w:rsidRPr="00F3469E" w:rsidTr="00F3469E">
        <w:tc>
          <w:tcPr>
            <w:tcW w:w="1384" w:type="dxa"/>
          </w:tcPr>
          <w:p w:rsidR="00F3469E" w:rsidRPr="00F3469E" w:rsidRDefault="00F3469E" w:rsidP="00F3469E">
            <w:r w:rsidRPr="00F3469E">
              <w:t xml:space="preserve">2011-05-10 </w:t>
            </w:r>
          </w:p>
        </w:tc>
        <w:tc>
          <w:tcPr>
            <w:tcW w:w="644" w:type="dxa"/>
          </w:tcPr>
          <w:p w:rsidR="00F3469E" w:rsidRPr="00F3469E" w:rsidRDefault="00F3469E" w:rsidP="00F3469E">
            <w:r w:rsidRPr="00F3469E">
              <w:t>85</w:t>
            </w:r>
          </w:p>
        </w:tc>
        <w:tc>
          <w:tcPr>
            <w:tcW w:w="774" w:type="dxa"/>
          </w:tcPr>
          <w:p w:rsidR="00F3469E" w:rsidRPr="00F3469E" w:rsidRDefault="00F3469E" w:rsidP="00F3469E">
            <w:r w:rsidRPr="00F3469E">
              <w:t>50324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 xml:space="preserve">Innstilling fra Stortingets presidentskap om endringer i Stortingets </w:t>
            </w:r>
            <w:proofErr w:type="gramStart"/>
            <w:r w:rsidRPr="00F3469E">
              <w:t>forretningsorden  om</w:t>
            </w:r>
            <w:proofErr w:type="gramEnd"/>
            <w:r w:rsidRPr="00F3469E">
              <w:t xml:space="preserve"> den utvidete utenriks- og forsvarskomité</w:t>
            </w:r>
          </w:p>
        </w:tc>
      </w:tr>
      <w:tr w:rsidR="00F3469E" w:rsidRPr="00F3469E" w:rsidTr="00F3469E">
        <w:tc>
          <w:tcPr>
            <w:tcW w:w="1384" w:type="dxa"/>
          </w:tcPr>
          <w:p w:rsidR="00F3469E" w:rsidRPr="00F3469E" w:rsidRDefault="00F3469E" w:rsidP="00F3469E">
            <w:r w:rsidRPr="00F3469E">
              <w:t xml:space="preserve">2011-05-10 </w:t>
            </w:r>
          </w:p>
        </w:tc>
        <w:tc>
          <w:tcPr>
            <w:tcW w:w="644" w:type="dxa"/>
          </w:tcPr>
          <w:p w:rsidR="00F3469E" w:rsidRPr="00F3469E" w:rsidRDefault="00F3469E" w:rsidP="00F3469E">
            <w:r w:rsidRPr="00F3469E">
              <w:t>85</w:t>
            </w:r>
          </w:p>
        </w:tc>
        <w:tc>
          <w:tcPr>
            <w:tcW w:w="774" w:type="dxa"/>
          </w:tcPr>
          <w:p w:rsidR="00F3469E" w:rsidRPr="00F3469E" w:rsidRDefault="00F3469E" w:rsidP="00F3469E">
            <w:r w:rsidRPr="00F3469E">
              <w:t>50159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hva som er status på _Nasjonal strategiplan for arbeid og psykisk helse 2007-2012_, og hvordan statsråden vil følge opp strategien i sluttfasen og som evaluering i etterkant</w:t>
            </w:r>
          </w:p>
        </w:tc>
      </w:tr>
      <w:tr w:rsidR="00F3469E" w:rsidRPr="00F3469E" w:rsidTr="00F3469E">
        <w:tc>
          <w:tcPr>
            <w:tcW w:w="1384" w:type="dxa"/>
          </w:tcPr>
          <w:p w:rsidR="00F3469E" w:rsidRPr="00F3469E" w:rsidRDefault="00F3469E" w:rsidP="00F3469E">
            <w:r w:rsidRPr="00F3469E">
              <w:t xml:space="preserve">2011-05-10 </w:t>
            </w:r>
          </w:p>
        </w:tc>
        <w:tc>
          <w:tcPr>
            <w:tcW w:w="644" w:type="dxa"/>
          </w:tcPr>
          <w:p w:rsidR="00F3469E" w:rsidRPr="00F3469E" w:rsidRDefault="00F3469E" w:rsidP="00F3469E">
            <w:r w:rsidRPr="00F3469E">
              <w:t>85</w:t>
            </w:r>
          </w:p>
        </w:tc>
        <w:tc>
          <w:tcPr>
            <w:tcW w:w="774" w:type="dxa"/>
          </w:tcPr>
          <w:p w:rsidR="00F3469E" w:rsidRPr="00F3469E" w:rsidRDefault="00F3469E" w:rsidP="00F3469E">
            <w:r w:rsidRPr="00F3469E">
              <w:t>50011</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hva statsråden vil gjøre for å bedre _situasjonen for studentene_, med bakgrunn i at man ifølge en rapport ikke har lykkes med å bedre veiledning og oppfølging i studiet slik intensjonen var med Kvalitetsreformen</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50319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utenriksministeren om viktige EU- og EØS-saker</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49273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Digitalisering av radiomediet</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49736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Økonomiske og administrative konsekvenser av overføring av Rettsmedisinsk institutt fra Universitetet i Oslo til Nasjonalt folkehelseinstitutt</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49898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Endringer i skatteloven (skattefri omorganisering mv.)</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49587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lov om endring i merverdiavgiftsloven (endring av § 15-3 beløpsgrenser for oppgavetermin med lav omsetning)</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49702</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å innføre fleksibelt avgiftssystem for drivstoff, samt redusere avgiftene på drivstoff</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49676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likebehandling av skipstunneler og annen infrastrukturbygging i merverdiavgiftslovgivningen</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49787</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momskompensasjon for borettslag som er en del av det kommunale helse- og omsorgstilbudet</w:t>
            </w:r>
          </w:p>
        </w:tc>
      </w:tr>
      <w:tr w:rsidR="00F3469E" w:rsidRPr="00F3469E" w:rsidTr="00F3469E">
        <w:tc>
          <w:tcPr>
            <w:tcW w:w="1384" w:type="dxa"/>
          </w:tcPr>
          <w:p w:rsidR="00F3469E" w:rsidRPr="00F3469E" w:rsidRDefault="00F3469E" w:rsidP="00F3469E">
            <w:r w:rsidRPr="00F3469E">
              <w:t xml:space="preserve">2011-05-19 </w:t>
            </w:r>
          </w:p>
        </w:tc>
        <w:tc>
          <w:tcPr>
            <w:tcW w:w="644" w:type="dxa"/>
          </w:tcPr>
          <w:p w:rsidR="00F3469E" w:rsidRPr="00F3469E" w:rsidRDefault="00F3469E" w:rsidP="00F3469E">
            <w:r w:rsidRPr="00F3469E">
              <w:t>88</w:t>
            </w:r>
          </w:p>
        </w:tc>
        <w:tc>
          <w:tcPr>
            <w:tcW w:w="774" w:type="dxa"/>
          </w:tcPr>
          <w:p w:rsidR="00F3469E" w:rsidRPr="00F3469E" w:rsidRDefault="00F3469E" w:rsidP="00F3469E">
            <w:r w:rsidRPr="00F3469E">
              <w:t>50256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 xml:space="preserve">om hvilken strategi statsråden har for </w:t>
            </w:r>
            <w:proofErr w:type="gramStart"/>
            <w:r w:rsidRPr="00F3469E">
              <w:t>å</w:t>
            </w:r>
            <w:proofErr w:type="gramEnd"/>
            <w:r w:rsidRPr="00F3469E">
              <w:t xml:space="preserve"> _styrke Oslo Børs_ i en tid der europeiske børser, clearingvirksomheter og oppgjørsmarkeder er i en kritisk fase</w:t>
            </w:r>
          </w:p>
        </w:tc>
      </w:tr>
      <w:tr w:rsidR="00F3469E" w:rsidRPr="00F3469E" w:rsidTr="00F3469E">
        <w:tc>
          <w:tcPr>
            <w:tcW w:w="1384" w:type="dxa"/>
          </w:tcPr>
          <w:p w:rsidR="00F3469E" w:rsidRPr="00F3469E" w:rsidRDefault="00F3469E" w:rsidP="00F3469E">
            <w:r w:rsidRPr="00F3469E">
              <w:t xml:space="preserve">2011-05-20 </w:t>
            </w:r>
          </w:p>
        </w:tc>
        <w:tc>
          <w:tcPr>
            <w:tcW w:w="644" w:type="dxa"/>
          </w:tcPr>
          <w:p w:rsidR="00F3469E" w:rsidRPr="00F3469E" w:rsidRDefault="00F3469E" w:rsidP="00F3469E">
            <w:r w:rsidRPr="00F3469E">
              <w:t>89</w:t>
            </w:r>
          </w:p>
        </w:tc>
        <w:tc>
          <w:tcPr>
            <w:tcW w:w="774" w:type="dxa"/>
          </w:tcPr>
          <w:p w:rsidR="00F3469E" w:rsidRPr="00F3469E" w:rsidRDefault="00F3469E" w:rsidP="00F3469E">
            <w:r w:rsidRPr="00F3469E">
              <w:t>50074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 xml:space="preserve">om hva som gjøres for å stimulere til avgifter som gjør _økt sjøtransport_ </w:t>
            </w:r>
            <w:r w:rsidRPr="00F3469E">
              <w:lastRenderedPageBreak/>
              <w:t>mer lønnsomt</w:t>
            </w:r>
          </w:p>
        </w:tc>
      </w:tr>
      <w:tr w:rsidR="00F3469E" w:rsidRPr="00F3469E" w:rsidTr="00F3469E">
        <w:tc>
          <w:tcPr>
            <w:tcW w:w="1384" w:type="dxa"/>
          </w:tcPr>
          <w:p w:rsidR="00F3469E" w:rsidRPr="00F3469E" w:rsidRDefault="00F3469E" w:rsidP="00F3469E">
            <w:r w:rsidRPr="00F3469E">
              <w:lastRenderedPageBreak/>
              <w:t xml:space="preserve">2011-05-20 </w:t>
            </w:r>
          </w:p>
        </w:tc>
        <w:tc>
          <w:tcPr>
            <w:tcW w:w="644" w:type="dxa"/>
          </w:tcPr>
          <w:p w:rsidR="00F3469E" w:rsidRPr="00F3469E" w:rsidRDefault="00F3469E" w:rsidP="00F3469E">
            <w:r w:rsidRPr="00F3469E">
              <w:t>89</w:t>
            </w:r>
          </w:p>
        </w:tc>
        <w:tc>
          <w:tcPr>
            <w:tcW w:w="774" w:type="dxa"/>
          </w:tcPr>
          <w:p w:rsidR="00F3469E" w:rsidRPr="00F3469E" w:rsidRDefault="00F3469E" w:rsidP="00F3469E">
            <w:r w:rsidRPr="00F3469E">
              <w:t>50121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hvilken virkning et _veto mot EUs postdirektiv_ vil ha for Norge når det gjelder Postens virksomhet, andre områder innenfor telekommunikasjon og for EØS-avtalen</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48972</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endring av lovverket for foreldrepenger ved barns død</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49422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øke kompetansen i barnevernet</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50029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å bidra til at _den brede familiepolitikken_ kommer på dagsordenen, med bakgrunn i at familie- og samlivsmønsteret har endret seg mye i løpet av de siste årene og at familiebegrepet derfor må være bredt og inkluderende</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49419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oppholdstid og åpningstider i barnehagen</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49675</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 xml:space="preserve">Representantforslag om å avholde ekstra eksamen i fagene norsk og engelsk </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49983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en ny nasjonal strategi for IKT i opplæringen</w:t>
            </w:r>
          </w:p>
        </w:tc>
      </w:tr>
      <w:tr w:rsidR="00F3469E" w:rsidRPr="00F3469E" w:rsidTr="00F3469E">
        <w:tc>
          <w:tcPr>
            <w:tcW w:w="1384" w:type="dxa"/>
          </w:tcPr>
          <w:p w:rsidR="00F3469E" w:rsidRPr="00F3469E" w:rsidRDefault="00F3469E" w:rsidP="00F3469E">
            <w:r w:rsidRPr="00F3469E">
              <w:t xml:space="preserve">2011-05-23 </w:t>
            </w:r>
          </w:p>
        </w:tc>
        <w:tc>
          <w:tcPr>
            <w:tcW w:w="644" w:type="dxa"/>
          </w:tcPr>
          <w:p w:rsidR="00F3469E" w:rsidRPr="00F3469E" w:rsidRDefault="00F3469E" w:rsidP="00F3469E">
            <w:r w:rsidRPr="00F3469E">
              <w:t>90</w:t>
            </w:r>
          </w:p>
        </w:tc>
        <w:tc>
          <w:tcPr>
            <w:tcW w:w="774" w:type="dxa"/>
          </w:tcPr>
          <w:p w:rsidR="00F3469E" w:rsidRPr="00F3469E" w:rsidRDefault="00F3469E" w:rsidP="00F3469E">
            <w:r w:rsidRPr="00F3469E">
              <w:t>49500</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en markeringsdag for jødenes skjebne</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50319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av utenriksministeren om viktige EU- og EØS-saker</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49467</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en strategi for Internett og sosiale medier i et menneskerettighetsperspektiv</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50089</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Forelegg for Stortinget av overenskomster inngått med fremmede makter i 2009</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49962</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Årsrapport fra Stortingets delegasjon til Den vesteuropeiske unions (VEUs) parlamentariske forsamling for 2010</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49344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Samarbeidet i OSSE i 2010</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50169</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Årsrapport fra Stortingets delegasjon til Organisasjonen for sikkerhet og samarbeid i Europas (OSSEs) parlamentariske forsamling for 2010</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49346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Noregs deltaking i Europarådet i 2010</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50045</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Årsrapport fra Stortingets delegasjon til Europarådets parlamentariske forsamling for 2010</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50117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Årsrapport fra Stortingets delegasjon til EFTA-parlamentarikerkomiteene og Den felles EØS-parlamentarikerkomiteen for 2010</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50118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Årsrapport fra Stortingets delegasjon til Den interparlamentariske Union (IPU)</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49573</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Representantforslag om årlig, offentlig korrupsjonsrapport fra landets største bistandsorganisasjoner</w:t>
            </w:r>
          </w:p>
        </w:tc>
      </w:tr>
      <w:tr w:rsidR="00F3469E" w:rsidRPr="00F3469E" w:rsidTr="00F3469E">
        <w:tc>
          <w:tcPr>
            <w:tcW w:w="1384" w:type="dxa"/>
          </w:tcPr>
          <w:p w:rsidR="00F3469E" w:rsidRPr="00F3469E" w:rsidRDefault="00F3469E" w:rsidP="00F3469E">
            <w:r w:rsidRPr="00F3469E">
              <w:t xml:space="preserve">2011-05-24 </w:t>
            </w:r>
          </w:p>
        </w:tc>
        <w:tc>
          <w:tcPr>
            <w:tcW w:w="644" w:type="dxa"/>
          </w:tcPr>
          <w:p w:rsidR="00F3469E" w:rsidRPr="00F3469E" w:rsidRDefault="00F3469E" w:rsidP="00F3469E">
            <w:r w:rsidRPr="00F3469E">
              <w:t>91</w:t>
            </w:r>
          </w:p>
        </w:tc>
        <w:tc>
          <w:tcPr>
            <w:tcW w:w="774" w:type="dxa"/>
          </w:tcPr>
          <w:p w:rsidR="00F3469E" w:rsidRPr="00F3469E" w:rsidRDefault="00F3469E" w:rsidP="00F3469E">
            <w:r w:rsidRPr="00F3469E">
              <w:t>49960</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om at _økende matvarepriser_ har ført til politisk uro og opptøyer i mange land, og hva Norge kan gjøre for å bidra til å nå FNs mål om å halvere andelen som lider av kronisk sult mellom 1990 og 2015</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50461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Innstilling fra Stortingets presidentskap om valg til Stortingets kontrollutvalg for etterretnings-, overvåkings- og sikkerhetstjeneste (EOS-utvalget)</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49363</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Endringar i aksjelova mv.</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49415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tettere samarbeid og bedre metoder for toll- og politietaten i arbeidet mot ulovlig innvandring og annen kriminalitet</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49756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endring av norske myndigheters håndtering av saker om barnebortføring</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50003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hvilken strategi statsråden har for å få gjennomført lovpålagt _opplæring innenfor brannvesenet_, med bakgrunn i at både deltidsmannskap og heltidspersonell ikke har fått nødvendig opplæring</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50087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om å bidra til at det _kriminalitetsforebyggende arbeidet rettet mot ungdom og unge menn_ får enda bedre effekt enn i dag</w:t>
            </w:r>
          </w:p>
        </w:tc>
      </w:tr>
      <w:tr w:rsidR="00F3469E" w:rsidRPr="00F3469E" w:rsidTr="00F3469E">
        <w:tc>
          <w:tcPr>
            <w:tcW w:w="1384" w:type="dxa"/>
          </w:tcPr>
          <w:p w:rsidR="00F3469E" w:rsidRPr="00F3469E" w:rsidRDefault="00F3469E" w:rsidP="00F3469E">
            <w:r w:rsidRPr="00F3469E">
              <w:t xml:space="preserve">2011-05-26 </w:t>
            </w:r>
          </w:p>
        </w:tc>
        <w:tc>
          <w:tcPr>
            <w:tcW w:w="644" w:type="dxa"/>
          </w:tcPr>
          <w:p w:rsidR="00F3469E" w:rsidRPr="00F3469E" w:rsidRDefault="00F3469E" w:rsidP="00F3469E">
            <w:r w:rsidRPr="00F3469E">
              <w:t>93</w:t>
            </w:r>
          </w:p>
        </w:tc>
        <w:tc>
          <w:tcPr>
            <w:tcW w:w="774" w:type="dxa"/>
          </w:tcPr>
          <w:p w:rsidR="00F3469E" w:rsidRPr="00F3469E" w:rsidRDefault="00F3469E" w:rsidP="00F3469E">
            <w:r w:rsidRPr="00F3469E">
              <w:t>49898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skatteloven (skattefri omorganisering mv.)</w:t>
            </w:r>
          </w:p>
        </w:tc>
      </w:tr>
      <w:tr w:rsidR="00F3469E" w:rsidRPr="00F3469E" w:rsidTr="00F3469E">
        <w:tc>
          <w:tcPr>
            <w:tcW w:w="1384" w:type="dxa"/>
          </w:tcPr>
          <w:p w:rsidR="00F3469E" w:rsidRPr="00F3469E" w:rsidRDefault="00F3469E" w:rsidP="00F3469E">
            <w:r w:rsidRPr="00F3469E">
              <w:t xml:space="preserve">2011-05-27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49681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Representantforslag om en styrket maritim utdanning i Norge</w:t>
            </w:r>
          </w:p>
        </w:tc>
      </w:tr>
      <w:tr w:rsidR="00F3469E" w:rsidRPr="00F3469E" w:rsidTr="00F3469E">
        <w:tc>
          <w:tcPr>
            <w:tcW w:w="1384" w:type="dxa"/>
          </w:tcPr>
          <w:p w:rsidR="00F3469E" w:rsidRPr="00F3469E" w:rsidRDefault="00F3469E" w:rsidP="00F3469E">
            <w:r w:rsidRPr="00F3469E">
              <w:t xml:space="preserve">2011-05-27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49851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endring av regelverk for mobile slakteri</w:t>
            </w:r>
          </w:p>
        </w:tc>
      </w:tr>
      <w:tr w:rsidR="00F3469E" w:rsidRPr="00F3469E" w:rsidTr="00F3469E">
        <w:tc>
          <w:tcPr>
            <w:tcW w:w="1384" w:type="dxa"/>
          </w:tcPr>
          <w:p w:rsidR="00F3469E" w:rsidRPr="00F3469E" w:rsidRDefault="00F3469E" w:rsidP="00F3469E">
            <w:r w:rsidRPr="00F3469E">
              <w:t xml:space="preserve">2011-05-27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49544</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 xml:space="preserve">Representantforslag om overføring av deler av Aker sykehus fra Oslo universitetssykehus til Akershus universitetssykehus (Ahus) for å sikre tilstrekkelig sykehuskapasitet for pasientene innenfor Ahus sitt utvidede </w:t>
            </w:r>
            <w:r w:rsidRPr="00F3469E">
              <w:lastRenderedPageBreak/>
              <w:t>opptaksområde</w:t>
            </w:r>
          </w:p>
        </w:tc>
      </w:tr>
      <w:tr w:rsidR="00F3469E" w:rsidRPr="00F3469E" w:rsidTr="00F3469E">
        <w:tc>
          <w:tcPr>
            <w:tcW w:w="1384" w:type="dxa"/>
          </w:tcPr>
          <w:p w:rsidR="00F3469E" w:rsidRPr="00F3469E" w:rsidRDefault="00F3469E" w:rsidP="00F3469E">
            <w:r w:rsidRPr="00F3469E">
              <w:lastRenderedPageBreak/>
              <w:t xml:space="preserve">2011-05-27 </w:t>
            </w:r>
          </w:p>
        </w:tc>
        <w:tc>
          <w:tcPr>
            <w:tcW w:w="644" w:type="dxa"/>
          </w:tcPr>
          <w:p w:rsidR="00F3469E" w:rsidRPr="00F3469E" w:rsidRDefault="00F3469E" w:rsidP="00F3469E">
            <w:r w:rsidRPr="00F3469E">
              <w:t>94</w:t>
            </w:r>
          </w:p>
        </w:tc>
        <w:tc>
          <w:tcPr>
            <w:tcW w:w="774" w:type="dxa"/>
          </w:tcPr>
          <w:p w:rsidR="00F3469E" w:rsidRPr="00F3469E" w:rsidRDefault="00F3469E" w:rsidP="00F3469E">
            <w:r w:rsidRPr="00F3469E">
              <w:t>49778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hva som gjøres for å sikre at ny _teknologi bidrar til å jevne ut sosiale ulikheter i helse- og omsorgstjenestene_ og at kommunene i større grad tar i bruk ny teknologi i behandling og oppfølging av rusavhengige, psykisk syke og eldre</w:t>
            </w:r>
          </w:p>
        </w:tc>
      </w:tr>
      <w:tr w:rsidR="00F3469E" w:rsidRPr="00F3469E" w:rsidTr="00F3469E">
        <w:tc>
          <w:tcPr>
            <w:tcW w:w="1384" w:type="dxa"/>
          </w:tcPr>
          <w:p w:rsidR="00F3469E" w:rsidRPr="00F3469E" w:rsidRDefault="00F3469E" w:rsidP="00F3469E">
            <w:r w:rsidRPr="00F3469E">
              <w:t xml:space="preserve">2011-05-30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49323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folketrygdloven (utvidelse av fedrekvoten mv.)</w:t>
            </w:r>
          </w:p>
        </w:tc>
      </w:tr>
      <w:tr w:rsidR="00F3469E" w:rsidRPr="00F3469E" w:rsidTr="00F3469E">
        <w:tc>
          <w:tcPr>
            <w:tcW w:w="1384" w:type="dxa"/>
          </w:tcPr>
          <w:p w:rsidR="00F3469E" w:rsidRPr="00F3469E" w:rsidRDefault="00F3469E" w:rsidP="00F3469E">
            <w:r w:rsidRPr="00F3469E">
              <w:t xml:space="preserve">2011-05-30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50140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korleis samspelet mellom _dei private fagskulane og fylkeskommunen_ bør utøvast, og kva vilkår og rolle fagskulane bør ha i utdanningssystemet vårt, med utgangspunkt i tilbakemeldingar frå ulike fylke om helse- og sosialfaga</w:t>
            </w:r>
          </w:p>
        </w:tc>
      </w:tr>
      <w:tr w:rsidR="00F3469E" w:rsidRPr="00F3469E" w:rsidTr="00F3469E">
        <w:tc>
          <w:tcPr>
            <w:tcW w:w="1384" w:type="dxa"/>
          </w:tcPr>
          <w:p w:rsidR="00F3469E" w:rsidRPr="00F3469E" w:rsidRDefault="00F3469E" w:rsidP="00F3469E">
            <w:r w:rsidRPr="00F3469E">
              <w:t xml:space="preserve">2011-05-30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50142</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om hvorvidt dagens system for _finansiering av fagskolene_ er fornuftig, eller om vi bør begynne å tenke på et finansieringssystem som likner på det vi har i universitets- og høyskolesektoren</w:t>
            </w:r>
          </w:p>
        </w:tc>
      </w:tr>
      <w:tr w:rsidR="00F3469E" w:rsidRPr="00F3469E" w:rsidTr="00F3469E">
        <w:tc>
          <w:tcPr>
            <w:tcW w:w="1384" w:type="dxa"/>
          </w:tcPr>
          <w:p w:rsidR="00F3469E" w:rsidRPr="00F3469E" w:rsidRDefault="00F3469E" w:rsidP="00F3469E">
            <w:r w:rsidRPr="00F3469E">
              <w:t xml:space="preserve">2011-05-30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50141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møte utfordringen knyttet til _antall studieplasser_ "på marginalen", med henvisning til at det produseres langt flere studiepoeng ved statlige universiteter og høyskoler enn basisbevilgningene skulle tilsi</w:t>
            </w:r>
          </w:p>
        </w:tc>
      </w:tr>
      <w:tr w:rsidR="00F3469E" w:rsidRPr="00F3469E" w:rsidTr="00F3469E">
        <w:tc>
          <w:tcPr>
            <w:tcW w:w="1384" w:type="dxa"/>
          </w:tcPr>
          <w:p w:rsidR="00F3469E" w:rsidRPr="00F3469E" w:rsidRDefault="00F3469E" w:rsidP="00F3469E">
            <w:r w:rsidRPr="00F3469E">
              <w:t xml:space="preserve">2011-05-30 </w:t>
            </w:r>
          </w:p>
        </w:tc>
        <w:tc>
          <w:tcPr>
            <w:tcW w:w="644" w:type="dxa"/>
          </w:tcPr>
          <w:p w:rsidR="00F3469E" w:rsidRPr="00F3469E" w:rsidRDefault="00F3469E" w:rsidP="00F3469E">
            <w:r w:rsidRPr="00F3469E">
              <w:t>95</w:t>
            </w:r>
          </w:p>
        </w:tc>
        <w:tc>
          <w:tcPr>
            <w:tcW w:w="774" w:type="dxa"/>
          </w:tcPr>
          <w:p w:rsidR="00F3469E" w:rsidRPr="00F3469E" w:rsidRDefault="00F3469E" w:rsidP="00F3469E">
            <w:r w:rsidRPr="00F3469E">
              <w:t>49887</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en gjennomgang av rettssikkerheten til norske fiskere</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50576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Innstilling fra Stortingets presidentskap om minneplate over dem som har mistet livet under militære oppdrag i utlandet i tjeneste for Norge</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50236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om hvordan Norge vil arbeide for å følge opp FNs rapport om _Sri Lanka etter borgerkrigen_, med henvisning til at det gjelder å bygge freden og samtidig stille de som har begått menneskerettighetsbrudd for retten</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49370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opplæringslova og privatskolelova</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50063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hva som gjøres for å ivareta læreplanens intensjoner om å styrke _kunnskapen om de skandinaviske språk_, og at dansk og svensk igjen blir en prioritert del av undervisningen</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50031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en endring av barneloven for foreldres plikt til å betale tilskudd for myndige barn som flytter ut av hjemmet</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50186</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Overeinskomst mellom Kongeriket Noreg og Republikken Seychellene om opplysningar i skattesaker</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49548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opprette et uavhengig finanspolitisk råd</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50064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eiendomsskatt</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50182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Representantforslag om å avvikle eiendomsskatten</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49336</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Evaluering av skattereformen 2006</w:t>
            </w:r>
          </w:p>
        </w:tc>
      </w:tr>
      <w:tr w:rsidR="00F3469E" w:rsidRPr="00F3469E" w:rsidTr="00F3469E">
        <w:tc>
          <w:tcPr>
            <w:tcW w:w="1384" w:type="dxa"/>
          </w:tcPr>
          <w:p w:rsidR="00F3469E" w:rsidRPr="00F3469E" w:rsidRDefault="00F3469E" w:rsidP="00F3469E">
            <w:r w:rsidRPr="00F3469E">
              <w:t xml:space="preserve">2011-05-31 </w:t>
            </w:r>
          </w:p>
        </w:tc>
        <w:tc>
          <w:tcPr>
            <w:tcW w:w="644" w:type="dxa"/>
          </w:tcPr>
          <w:p w:rsidR="00F3469E" w:rsidRPr="00F3469E" w:rsidRDefault="00F3469E" w:rsidP="00F3469E">
            <w:r w:rsidRPr="00F3469E">
              <w:t>96</w:t>
            </w:r>
          </w:p>
        </w:tc>
        <w:tc>
          <w:tcPr>
            <w:tcW w:w="774" w:type="dxa"/>
          </w:tcPr>
          <w:p w:rsidR="00F3469E" w:rsidRPr="00F3469E" w:rsidRDefault="00F3469E" w:rsidP="00F3469E">
            <w:r w:rsidRPr="00F3469E">
              <w:t>50369</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vedrørende omdannelse av NUF til aksjeselskap</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49316</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arbeidsmiljøloven og folketrygdloven (om raskere oppfølging, og sanksjonering ved brudd på regelverket ved arbeidstakers sykdom)</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50220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Pensjonar frå statskassa</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50026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Representantforslag om endringer i folketrygdloven (en likestilt finansieringsordning av førerhunder og servicehunder)</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49318</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Godkjenning av EØS-komiteens beslutning nr. 123/2010 om endring av EØS-avtalens om Transport</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50190</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Finansiering og utbedring av fv 34 på strekningen Grime - Vesleelva i Søndre Land</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50191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Finansiering og utbygging av rv 2 Kongsvinger (Kurusand) - Slomarka i Hedmark</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50265</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Utviding av Aust-Agderpakka</w:t>
            </w:r>
          </w:p>
        </w:tc>
      </w:tr>
      <w:tr w:rsidR="00F3469E" w:rsidRPr="00F3469E" w:rsidTr="00F3469E">
        <w:tc>
          <w:tcPr>
            <w:tcW w:w="1384" w:type="dxa"/>
          </w:tcPr>
          <w:p w:rsidR="00F3469E" w:rsidRPr="00F3469E" w:rsidRDefault="00F3469E" w:rsidP="00F3469E">
            <w:r w:rsidRPr="00F3469E">
              <w:t xml:space="preserve">2011-06-06 </w:t>
            </w:r>
          </w:p>
        </w:tc>
        <w:tc>
          <w:tcPr>
            <w:tcW w:w="644" w:type="dxa"/>
          </w:tcPr>
          <w:p w:rsidR="00F3469E" w:rsidRPr="00F3469E" w:rsidRDefault="00F3469E" w:rsidP="00F3469E">
            <w:r w:rsidRPr="00F3469E">
              <w:t>98</w:t>
            </w:r>
          </w:p>
        </w:tc>
        <w:tc>
          <w:tcPr>
            <w:tcW w:w="774" w:type="dxa"/>
          </w:tcPr>
          <w:p w:rsidR="00F3469E" w:rsidRPr="00F3469E" w:rsidRDefault="00F3469E" w:rsidP="00F3469E">
            <w:r w:rsidRPr="00F3469E">
              <w:t>50149</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4 mrd. kroner ekstra i straksbevilgning til vedlikeholdstiltak på veinettet</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49339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Bistand til nordmenn i utlandet</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49349</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Noregs deltaking i den 65. ordinære generalforsamlinga i FN og vidareførte sesjonar av den 64. generalforsamling av FN</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49977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lov om overføring av domfelte mv. (avtaler om soningsoverføring og prosedyre ved unntak fra spesialitetsprinsippet)</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49976</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 xml:space="preserve">Endringer i lov om overføring av domfelte mv. (avtaler om </w:t>
            </w:r>
            <w:r w:rsidRPr="00F3469E">
              <w:lastRenderedPageBreak/>
              <w:t>soningsoverføring og prosedyre ved unntak fra spesialitetsprinsippet)</w:t>
            </w:r>
          </w:p>
        </w:tc>
      </w:tr>
      <w:tr w:rsidR="00F3469E" w:rsidRPr="00F3469E" w:rsidTr="00F3469E">
        <w:tc>
          <w:tcPr>
            <w:tcW w:w="1384" w:type="dxa"/>
          </w:tcPr>
          <w:p w:rsidR="00F3469E" w:rsidRPr="00F3469E" w:rsidRDefault="00F3469E" w:rsidP="00F3469E">
            <w:r w:rsidRPr="00F3469E">
              <w:lastRenderedPageBreak/>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49364</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Endringer i straffegjennomføringsloven m.v</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49365</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allmennaksjeloven</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50264</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Endringar i straffeprosesslova mv. (etterforskingsplikt mv.)</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49701</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endring av praksis for bosetting av forvaringsdømte</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50167</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Årsrapport for 2010 fra Stortingets utvalg for rettferdsvederlag</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49418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hurtigbehandling av søknaden om asyl fra kriminelle asylsøkere</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49903</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Melding for 2010 fra Sivilombudsmannen (Stortingets ombudsmann for forvaltningen)</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49961</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Årsmelding til Stortinget fra Stortingets EOS-utvalg for 2010</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50260</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Riksrevisjonens melding om verksemda i 2010</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50282</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Riksrevisjonens oppfølging av parallellrevisjonen med Den russiske føderasjons riksrevisjon om forvaltningen av fiskeressursene i Barentshavet og Norskehavet</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49975</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Endringar i statsbudsjettet for 2011(oljevernaksjon i samband med Godafoss-grunnstøytinga)</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49978</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Reindriftsoppgjøret 2011/2012</w:t>
            </w:r>
          </w:p>
        </w:tc>
      </w:tr>
      <w:tr w:rsidR="00F3469E" w:rsidRPr="00F3469E" w:rsidTr="00F3469E">
        <w:tc>
          <w:tcPr>
            <w:tcW w:w="1384" w:type="dxa"/>
          </w:tcPr>
          <w:p w:rsidR="00F3469E" w:rsidRPr="00F3469E" w:rsidRDefault="00F3469E" w:rsidP="00F3469E">
            <w:r w:rsidRPr="00F3469E">
              <w:t xml:space="preserve">2011-06-07 </w:t>
            </w:r>
          </w:p>
        </w:tc>
        <w:tc>
          <w:tcPr>
            <w:tcW w:w="644" w:type="dxa"/>
          </w:tcPr>
          <w:p w:rsidR="00F3469E" w:rsidRPr="00F3469E" w:rsidRDefault="00F3469E" w:rsidP="00F3469E">
            <w:r w:rsidRPr="00F3469E">
              <w:t>99</w:t>
            </w:r>
          </w:p>
        </w:tc>
        <w:tc>
          <w:tcPr>
            <w:tcW w:w="774" w:type="dxa"/>
          </w:tcPr>
          <w:p w:rsidR="00F3469E" w:rsidRPr="00F3469E" w:rsidRDefault="00F3469E" w:rsidP="00F3469E">
            <w:r w:rsidRPr="00F3469E">
              <w:t>49852</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Representantforslag om arronderingssalg av Statskog SF sine eiendommer</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49347</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Endringer i gravferdsloven og enkelte andre lover</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48574</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gjøre "Leie før eie"-ordningen til en nasjonal ordning for å sikre vanskeligstilte en mulighet på boligmarkedet</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49897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introduksjonsloven og statsborgerloven</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50437</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om å ta initiativ til nye tiltak for å bedre barnas rettssikkerhet i _barnevernssaker og barnefordelingssaker_</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50531</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om hva Norge kan foreta seg for å støtte _kvinners rettigheter i Saudi-Arabia_</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49363</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Endringar i aksjelova mv.</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49323</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folketrygdloven (utvidelse av fedrekvoten mv.)</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49370</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Endringar i opplæringslova og privatskolelova</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50542</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Oversendelsesforslag vedrørende endring av lover og regelverk slik at begge foreldre får lik uttaksrett.</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50543</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Oversendelsesforslag vedrørende endring av lover og regelverk slik at det blir opp til det enkelte foreldrepar hvordan de vil fordele foreldrepermisjonen mellom seg.</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50544</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Oversendelsesforslag vedrørende nødvendige lovendringer for å ivareta begge foreldres rett til foreldrepenger ved samlivsbrudd.</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50545</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Oversendelsesforslag vedrørende tilbakemeldingsbegrep til skoleansvarlig i forbindelse med avvik og merknad som er avdekket etter tilsyn utført av tilsynsmyndighet.</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50592</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Oversendelsesforslag vedrørende naturressursbeskatningen.</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50593</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 xml:space="preserve">Oversendelsesforslag vedrørende </w:t>
            </w:r>
            <w:proofErr w:type="gramStart"/>
            <w:r w:rsidRPr="00F3469E">
              <w:t>tilbakeføre</w:t>
            </w:r>
            <w:proofErr w:type="gramEnd"/>
            <w:r w:rsidRPr="00F3469E">
              <w:t xml:space="preserve"> deler av selskapsskatten til kommunene.</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50594</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 xml:space="preserve">Oversendelsesforslag vedrørende avvikling av eiendomsskatten </w:t>
            </w:r>
            <w:proofErr w:type="gramStart"/>
            <w:r w:rsidRPr="00F3469E">
              <w:t>lage</w:t>
            </w:r>
            <w:proofErr w:type="gramEnd"/>
            <w:r w:rsidRPr="00F3469E">
              <w:t xml:space="preserve"> overgangsordninger, slik at kommuneøkonomien sikres.</w:t>
            </w:r>
          </w:p>
        </w:tc>
      </w:tr>
      <w:tr w:rsidR="00F3469E" w:rsidRPr="00F3469E" w:rsidTr="00F3469E">
        <w:tc>
          <w:tcPr>
            <w:tcW w:w="1384" w:type="dxa"/>
          </w:tcPr>
          <w:p w:rsidR="00F3469E" w:rsidRPr="00F3469E" w:rsidRDefault="00F3469E" w:rsidP="00F3469E">
            <w:r w:rsidRPr="00F3469E">
              <w:t xml:space="preserve">2011-06-08 </w:t>
            </w:r>
          </w:p>
        </w:tc>
        <w:tc>
          <w:tcPr>
            <w:tcW w:w="644" w:type="dxa"/>
          </w:tcPr>
          <w:p w:rsidR="00F3469E" w:rsidRPr="00F3469E" w:rsidRDefault="00F3469E" w:rsidP="00F3469E">
            <w:r w:rsidRPr="00F3469E">
              <w:t>100</w:t>
            </w:r>
          </w:p>
        </w:tc>
        <w:tc>
          <w:tcPr>
            <w:tcW w:w="774" w:type="dxa"/>
          </w:tcPr>
          <w:p w:rsidR="00F3469E" w:rsidRPr="00F3469E" w:rsidRDefault="00F3469E" w:rsidP="00F3469E">
            <w:r w:rsidRPr="00F3469E">
              <w:t>50595</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Oversendelsesforslag vedrørende forslag om en endring av § 3 i lov av 6. juni 1975 nr. 29 om eigedomsskatt til kommunane</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49304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Lov om elsertifikater</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49831</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Representantforslag om å inkludere småkraftverk i en overgangsordning for grønne sertifikater</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50343</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Utbygging og drift av Ekofisk sør og Eldfisk II</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49303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Utbygging og drift av Valemon</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50189</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Utbygging og drift av Knarr</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50187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Fullføring av utbygging og drift av Nødnett i hele Fastlands-Norge.</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49302</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Aktivt eierskap - norsk statlig eierskap i en global økonomi</w:t>
            </w:r>
          </w:p>
        </w:tc>
      </w:tr>
      <w:tr w:rsidR="00F3469E" w:rsidRPr="00F3469E" w:rsidTr="00F3469E">
        <w:tc>
          <w:tcPr>
            <w:tcW w:w="1384" w:type="dxa"/>
          </w:tcPr>
          <w:p w:rsidR="00F3469E" w:rsidRPr="00F3469E" w:rsidRDefault="00F3469E" w:rsidP="00F3469E">
            <w:r w:rsidRPr="00F3469E">
              <w:lastRenderedPageBreak/>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49414</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retningslinjer for aktivt statlig eierskap</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49979</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Rammer for forvaltningen av eierskapet i enkelte selskaper</w:t>
            </w:r>
          </w:p>
        </w:tc>
      </w:tr>
      <w:tr w:rsidR="00F3469E" w:rsidRPr="00F3469E" w:rsidTr="00F3469E">
        <w:tc>
          <w:tcPr>
            <w:tcW w:w="1384" w:type="dxa"/>
          </w:tcPr>
          <w:p w:rsidR="00F3469E" w:rsidRPr="00F3469E" w:rsidRDefault="00F3469E" w:rsidP="00F3469E">
            <w:r w:rsidRPr="00F3469E">
              <w:t xml:space="preserve">2011-06-09 </w:t>
            </w:r>
          </w:p>
        </w:tc>
        <w:tc>
          <w:tcPr>
            <w:tcW w:w="644" w:type="dxa"/>
          </w:tcPr>
          <w:p w:rsidR="00F3469E" w:rsidRPr="00F3469E" w:rsidRDefault="00F3469E" w:rsidP="00F3469E">
            <w:r w:rsidRPr="00F3469E">
              <w:t>101</w:t>
            </w:r>
          </w:p>
        </w:tc>
        <w:tc>
          <w:tcPr>
            <w:tcW w:w="774" w:type="dxa"/>
          </w:tcPr>
          <w:p w:rsidR="00F3469E" w:rsidRPr="00F3469E" w:rsidRDefault="00F3469E" w:rsidP="00F3469E">
            <w:r w:rsidRPr="00F3469E">
              <w:t>49853</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utarbeidelse av en stortingsmelding om en samordnet og framtidsrettet strategi for norsk reiselivsnæring</w:t>
            </w:r>
          </w:p>
        </w:tc>
      </w:tr>
      <w:tr w:rsidR="00F3469E" w:rsidRPr="00F3469E" w:rsidTr="00F3469E">
        <w:tc>
          <w:tcPr>
            <w:tcW w:w="1384" w:type="dxa"/>
          </w:tcPr>
          <w:p w:rsidR="00F3469E" w:rsidRPr="00F3469E" w:rsidRDefault="00F3469E" w:rsidP="00F3469E">
            <w:r w:rsidRPr="00F3469E">
              <w:t xml:space="preserve">2011-06-10 </w:t>
            </w:r>
          </w:p>
        </w:tc>
        <w:tc>
          <w:tcPr>
            <w:tcW w:w="644" w:type="dxa"/>
          </w:tcPr>
          <w:p w:rsidR="00F3469E" w:rsidRPr="00F3469E" w:rsidRDefault="00F3469E" w:rsidP="00F3469E">
            <w:r w:rsidRPr="00F3469E">
              <w:t>102</w:t>
            </w:r>
          </w:p>
        </w:tc>
        <w:tc>
          <w:tcPr>
            <w:tcW w:w="774" w:type="dxa"/>
          </w:tcPr>
          <w:p w:rsidR="00F3469E" w:rsidRPr="00F3469E" w:rsidRDefault="00F3469E" w:rsidP="00F3469E">
            <w:r w:rsidRPr="00F3469E">
              <w:t>50719</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Redegjørelse fra helse- og omsorgsministeren om situasjonen ved Oslo universitetssykehus HF</w:t>
            </w:r>
          </w:p>
        </w:tc>
      </w:tr>
      <w:tr w:rsidR="00F3469E" w:rsidRPr="00F3469E" w:rsidTr="00F3469E">
        <w:tc>
          <w:tcPr>
            <w:tcW w:w="1384" w:type="dxa"/>
          </w:tcPr>
          <w:p w:rsidR="00F3469E" w:rsidRPr="00F3469E" w:rsidRDefault="00F3469E" w:rsidP="00F3469E">
            <w:r w:rsidRPr="00F3469E">
              <w:t xml:space="preserve">2011-06-10 </w:t>
            </w:r>
          </w:p>
        </w:tc>
        <w:tc>
          <w:tcPr>
            <w:tcW w:w="644" w:type="dxa"/>
          </w:tcPr>
          <w:p w:rsidR="00F3469E" w:rsidRPr="00F3469E" w:rsidRDefault="00F3469E" w:rsidP="00F3469E">
            <w:r w:rsidRPr="00F3469E">
              <w:t>102</w:t>
            </w:r>
          </w:p>
        </w:tc>
        <w:tc>
          <w:tcPr>
            <w:tcW w:w="774" w:type="dxa"/>
          </w:tcPr>
          <w:p w:rsidR="00F3469E" w:rsidRPr="00F3469E" w:rsidRDefault="00F3469E" w:rsidP="00F3469E">
            <w:r w:rsidRPr="00F3469E">
              <w:t>49306</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 del saker på Samferdselsdepartementets område</w:t>
            </w:r>
          </w:p>
        </w:tc>
      </w:tr>
      <w:tr w:rsidR="00F3469E" w:rsidRPr="00F3469E" w:rsidTr="00F3469E">
        <w:tc>
          <w:tcPr>
            <w:tcW w:w="1384" w:type="dxa"/>
          </w:tcPr>
          <w:p w:rsidR="00F3469E" w:rsidRPr="00F3469E" w:rsidRDefault="00F3469E" w:rsidP="00F3469E">
            <w:r w:rsidRPr="00F3469E">
              <w:t xml:space="preserve">2011-06-10 </w:t>
            </w:r>
          </w:p>
        </w:tc>
        <w:tc>
          <w:tcPr>
            <w:tcW w:w="644" w:type="dxa"/>
          </w:tcPr>
          <w:p w:rsidR="00F3469E" w:rsidRPr="00F3469E" w:rsidRDefault="00F3469E" w:rsidP="00F3469E">
            <w:r w:rsidRPr="00F3469E">
              <w:t>102</w:t>
            </w:r>
          </w:p>
        </w:tc>
        <w:tc>
          <w:tcPr>
            <w:tcW w:w="774" w:type="dxa"/>
          </w:tcPr>
          <w:p w:rsidR="00F3469E" w:rsidRPr="00F3469E" w:rsidRDefault="00F3469E" w:rsidP="00F3469E">
            <w:r w:rsidRPr="00F3469E">
              <w:t>50085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Endringer i friluftsloven og straffeloven</w:t>
            </w:r>
          </w:p>
        </w:tc>
      </w:tr>
      <w:tr w:rsidR="00F3469E" w:rsidRPr="00F3469E" w:rsidTr="00F3469E">
        <w:tc>
          <w:tcPr>
            <w:tcW w:w="1384" w:type="dxa"/>
          </w:tcPr>
          <w:p w:rsidR="00F3469E" w:rsidRPr="00F3469E" w:rsidRDefault="00F3469E" w:rsidP="00F3469E">
            <w:r w:rsidRPr="00F3469E">
              <w:t xml:space="preserve">2011-06-10 </w:t>
            </w:r>
          </w:p>
        </w:tc>
        <w:tc>
          <w:tcPr>
            <w:tcW w:w="644" w:type="dxa"/>
          </w:tcPr>
          <w:p w:rsidR="00F3469E" w:rsidRPr="00F3469E" w:rsidRDefault="00F3469E" w:rsidP="00F3469E">
            <w:r w:rsidRPr="00F3469E">
              <w:t>102</w:t>
            </w:r>
          </w:p>
        </w:tc>
        <w:tc>
          <w:tcPr>
            <w:tcW w:w="774" w:type="dxa"/>
          </w:tcPr>
          <w:p w:rsidR="00F3469E" w:rsidRPr="00F3469E" w:rsidRDefault="00F3469E" w:rsidP="00F3469E">
            <w:r w:rsidRPr="00F3469E">
              <w:t>49699</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tiltak for å bedre mulighetene til å ta vare på fredede bygninger</w:t>
            </w:r>
          </w:p>
        </w:tc>
      </w:tr>
      <w:tr w:rsidR="00F3469E" w:rsidRPr="00F3469E" w:rsidTr="00F3469E">
        <w:tc>
          <w:tcPr>
            <w:tcW w:w="1384" w:type="dxa"/>
          </w:tcPr>
          <w:p w:rsidR="00F3469E" w:rsidRPr="00F3469E" w:rsidRDefault="00F3469E" w:rsidP="00F3469E">
            <w:r w:rsidRPr="00F3469E">
              <w:t xml:space="preserve">2011-06-10 </w:t>
            </w:r>
          </w:p>
        </w:tc>
        <w:tc>
          <w:tcPr>
            <w:tcW w:w="644" w:type="dxa"/>
          </w:tcPr>
          <w:p w:rsidR="00F3469E" w:rsidRPr="00F3469E" w:rsidRDefault="00F3469E" w:rsidP="00F3469E">
            <w:r w:rsidRPr="00F3469E">
              <w:t>102</w:t>
            </w:r>
          </w:p>
        </w:tc>
        <w:tc>
          <w:tcPr>
            <w:tcW w:w="774" w:type="dxa"/>
          </w:tcPr>
          <w:p w:rsidR="00F3469E" w:rsidRPr="00F3469E" w:rsidRDefault="00F3469E" w:rsidP="00F3469E">
            <w:r w:rsidRPr="00F3469E">
              <w:t>50096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gjennomgang av kulturminnepolitikken</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49361</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Nasjonal helse og omsorgsplan (2011-2015)</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49360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Lov om kommunale helse- og omsorgstjenester</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49358</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Lov om folkehelsearbeid</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49875</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tiltak for å styrke kapasiteten og kvaliteten i den kommunale jordmortjenesten</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50106</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å innføre såkalt "pakkeforløp" innen kreftomsorgen</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49357</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Endringer i legemiddelloven</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49356</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Endringer i statsbudsjettet for 2011(takstoppgjørene for leger, psykologer og fysioterapeuter)</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50108</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opprettelse av en hjertebro til Danmark for ablasjonspasienter</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50429</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merverdiavgiftsloven mv.</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49368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Endringer i pengespilloven (overskudd fra bingoterminaler)</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50188</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petroleumsloven</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50484</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Delvis bompengefinansiering av Fosenpakka i Sør- og Nord-Trøndelag</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49307</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Revisjon og sluttføring av E18 Melleby - Momarken</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49830</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Representantforslag om økt trafikksikkerhet, redusert forfall av infrastruktur og bilpark samt beskyttelse av vannkilder og natur gjennom redusert bruk av veisalt</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50445</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Representantforslag om sikrere og bedre fremkommelighet for syklister</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49341</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Samarbeidet i NATO i 2010</w:t>
            </w:r>
          </w:p>
        </w:tc>
      </w:tr>
      <w:tr w:rsidR="00F3469E" w:rsidRPr="00F3469E" w:rsidTr="00F3469E">
        <w:tc>
          <w:tcPr>
            <w:tcW w:w="1384" w:type="dxa"/>
          </w:tcPr>
          <w:p w:rsidR="00F3469E" w:rsidRPr="00F3469E" w:rsidRDefault="00F3469E" w:rsidP="00F3469E">
            <w:r w:rsidRPr="00F3469E">
              <w:t xml:space="preserve">2011-06-14 </w:t>
            </w:r>
          </w:p>
        </w:tc>
        <w:tc>
          <w:tcPr>
            <w:tcW w:w="644" w:type="dxa"/>
          </w:tcPr>
          <w:p w:rsidR="00F3469E" w:rsidRPr="00F3469E" w:rsidRDefault="00F3469E" w:rsidP="00F3469E">
            <w:r w:rsidRPr="00F3469E">
              <w:t>103</w:t>
            </w:r>
          </w:p>
        </w:tc>
        <w:tc>
          <w:tcPr>
            <w:tcW w:w="774" w:type="dxa"/>
          </w:tcPr>
          <w:p w:rsidR="00F3469E" w:rsidRPr="00F3469E" w:rsidRDefault="00F3469E" w:rsidP="00F3469E">
            <w:r w:rsidRPr="00F3469E">
              <w:t>49972</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Årsrapport fra Stortingets delegasjon til NATOs parlamentariske forsamling for 2010</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50733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Innstilling fra Stortingets presidentskap om godtgjørelser for stortingsrepresentantene og regjeringens medlemmer</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49300</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Oppdatering av forvaltningsplanen for det marine miljø i Barentshavet og havområdene utenfor Lofoten</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49697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Riksrevisjonens undersøkelse av spesialundervisningen i grunnskolen</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49373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Tidlig innsats og bedre læring for elever med særskilte behov (kapittel 6)</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49933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å fryse prosessen med nedleggelse av statlige grunnskoler for hørselshemmede</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49786</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Representantforslag om styrket kontakt med hjemmet og mer tid til barna gjennom bruk av digitale hjelpemidler i barnehagen</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50161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Representantforslag om å styrke barns rettigheter og innflytelse i barnevernet</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49026</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Representantforslag om å opprette en gjeldsordning etter den britiske modellen The Consumer Credit Counselling Service (CCCS)</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50591</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Tilleggsløyvingar som følgje av reguleringa av grunnbeløpet og pensjonar i folketrygda</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49316</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Endringer i arbeidsmiljøloven og folketrygdloven (om raskere oppfølging, og sanksjonering ved brudd på regelverket ved arbeidstakers sykdom)</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49977</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 xml:space="preserve">Endringer i lov om overføring av domfelte mv. (avtaler om </w:t>
            </w:r>
            <w:r w:rsidRPr="00F3469E">
              <w:lastRenderedPageBreak/>
              <w:t>soningsoverføring og prosedyre ved unntak fra spesialitetsprinsippet)</w:t>
            </w:r>
          </w:p>
        </w:tc>
      </w:tr>
      <w:tr w:rsidR="00F3469E" w:rsidRPr="00F3469E" w:rsidTr="00F3469E">
        <w:tc>
          <w:tcPr>
            <w:tcW w:w="1384" w:type="dxa"/>
          </w:tcPr>
          <w:p w:rsidR="00F3469E" w:rsidRPr="00F3469E" w:rsidRDefault="00F3469E" w:rsidP="00F3469E">
            <w:r w:rsidRPr="00F3469E">
              <w:lastRenderedPageBreak/>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49364</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Endringer i straffegjennomføringsloven m.v</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49365</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Endringer i allmennaksjeloven</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50264</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Endringar i straffeprosesslova mv. (etterforskingsplikt mv.)</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49347</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Endringer i gravferdsloven og enkelte andre lover</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49897</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Endringer i introduksjonsloven og statsborgerloven</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49304</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Lov om elsertifikater</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50085</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Endringer i friluftsloven og straffeloven</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50675</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Oversendelsesforslag vedrørende en ordning der arbeidsgiver kompenseres økonomisk med kortere arbeidsgiverperiode</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50698</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Oversendelsesforslag vedrørende forvaltning av norske krigsgaver med den verdighet som deres egenart tilsier.</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50699</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Oversendelsesforslag vedrørende utreding av ulike modeller for utvidelse av adgangen for askespredning og fremme sak for Stortinget om dette.</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50700</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Oversendelsesforslag vedrørende å fremme en sak for Stortinget hvor kommunene selv gis mulighet til å fastsette de ulike avgiftene for ulike gravferdsformer.</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50701</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Oversendelsesforslag vedrørende å kostnadsberegne for utvidelsen av timetallet fra 300 til 600 timer i opplæring i norsk og samfunnskunnskap.</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50702</w:t>
            </w:r>
          </w:p>
        </w:tc>
        <w:tc>
          <w:tcPr>
            <w:tcW w:w="850" w:type="dxa"/>
          </w:tcPr>
          <w:p w:rsidR="00F3469E" w:rsidRPr="00F3469E" w:rsidRDefault="00F3469E" w:rsidP="00F3469E">
            <w:r w:rsidRPr="00F3469E">
              <w:t>24</w:t>
            </w:r>
          </w:p>
        </w:tc>
        <w:tc>
          <w:tcPr>
            <w:tcW w:w="7030" w:type="dxa"/>
          </w:tcPr>
          <w:p w:rsidR="00F3469E" w:rsidRPr="00F3469E" w:rsidRDefault="00F3469E" w:rsidP="00F3469E">
            <w:r w:rsidRPr="00F3469E">
              <w:t>Oversendelsesforslag vedrørende å fremme de nødvendige forslag slik at det stilles krav til dokumentasjon av tilfredsstillende ferdigheter i norsk og samfunnskunnskap før statsborgerskap kan innvilges.</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50703</w:t>
            </w:r>
          </w:p>
        </w:tc>
        <w:tc>
          <w:tcPr>
            <w:tcW w:w="850" w:type="dxa"/>
          </w:tcPr>
          <w:p w:rsidR="00F3469E" w:rsidRPr="00F3469E" w:rsidRDefault="00F3469E" w:rsidP="00F3469E">
            <w:r w:rsidRPr="00F3469E">
              <w:t>25</w:t>
            </w:r>
          </w:p>
        </w:tc>
        <w:tc>
          <w:tcPr>
            <w:tcW w:w="7030" w:type="dxa"/>
          </w:tcPr>
          <w:p w:rsidR="00F3469E" w:rsidRPr="00F3469E" w:rsidRDefault="00F3469E" w:rsidP="00F3469E">
            <w:r w:rsidRPr="00F3469E">
              <w:t>Oversendelsesforslag vedrørende å be regjeringen fremme en sak om Enovas fremtidige rolle.</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50704</w:t>
            </w:r>
          </w:p>
        </w:tc>
        <w:tc>
          <w:tcPr>
            <w:tcW w:w="850" w:type="dxa"/>
          </w:tcPr>
          <w:p w:rsidR="00F3469E" w:rsidRPr="00F3469E" w:rsidRDefault="00F3469E" w:rsidP="00F3469E">
            <w:r w:rsidRPr="00F3469E">
              <w:t>26</w:t>
            </w:r>
          </w:p>
        </w:tc>
        <w:tc>
          <w:tcPr>
            <w:tcW w:w="7030" w:type="dxa"/>
          </w:tcPr>
          <w:p w:rsidR="00F3469E" w:rsidRPr="00F3469E" w:rsidRDefault="00F3469E" w:rsidP="00F3469E">
            <w:r w:rsidRPr="00F3469E">
              <w:t>Oversendelsesforslag vedrørende å be regjeringen i statsbudsjettet for 2012 presentere et konkret mål for energieffektivisering i Norge innen 2020.</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50732</w:t>
            </w:r>
          </w:p>
        </w:tc>
        <w:tc>
          <w:tcPr>
            <w:tcW w:w="850" w:type="dxa"/>
          </w:tcPr>
          <w:p w:rsidR="00F3469E" w:rsidRPr="00F3469E" w:rsidRDefault="00F3469E" w:rsidP="00F3469E">
            <w:r w:rsidRPr="00F3469E">
              <w:t>27</w:t>
            </w:r>
          </w:p>
        </w:tc>
        <w:tc>
          <w:tcPr>
            <w:tcW w:w="7030" w:type="dxa"/>
          </w:tcPr>
          <w:p w:rsidR="00F3469E" w:rsidRPr="00F3469E" w:rsidRDefault="00F3469E" w:rsidP="00F3469E">
            <w:r w:rsidRPr="00F3469E">
              <w:t>Forslag fra stortingsrepresentant Borghild Tenden på vegne av Venstre fremsatt i Stortingets møte 9. juni 2011</w:t>
            </w:r>
            <w:proofErr w:type="gramStart"/>
            <w:r w:rsidRPr="00F3469E">
              <w:t xml:space="preserve"> (jf. Innst.</w:t>
            </w:r>
            <w:proofErr w:type="gramEnd"/>
            <w:r w:rsidRPr="00F3469E">
              <w:t xml:space="preserve"> 379 L)</w:t>
            </w:r>
            <w:proofErr w:type="gramStart"/>
            <w:r w:rsidRPr="00F3469E">
              <w:t>:    Stortinget</w:t>
            </w:r>
            <w:proofErr w:type="gramEnd"/>
            <w:r w:rsidRPr="00F3469E">
              <w:t xml:space="preserve"> ber regjeringen inkludere elektrisk energi levert til bruk i kjemisk reduksjon, elektrolyse og metallurgiske o</w:t>
            </w:r>
          </w:p>
        </w:tc>
      </w:tr>
      <w:tr w:rsidR="00F3469E" w:rsidRPr="00F3469E" w:rsidTr="00F3469E">
        <w:tc>
          <w:tcPr>
            <w:tcW w:w="1384" w:type="dxa"/>
          </w:tcPr>
          <w:p w:rsidR="00F3469E" w:rsidRPr="00F3469E" w:rsidRDefault="00F3469E" w:rsidP="00F3469E">
            <w:r w:rsidRPr="00F3469E">
              <w:t xml:space="preserve">2011-06-15 </w:t>
            </w:r>
          </w:p>
        </w:tc>
        <w:tc>
          <w:tcPr>
            <w:tcW w:w="644" w:type="dxa"/>
          </w:tcPr>
          <w:p w:rsidR="00F3469E" w:rsidRPr="00F3469E" w:rsidRDefault="00F3469E" w:rsidP="00F3469E">
            <w:r w:rsidRPr="00F3469E">
              <w:t>104</w:t>
            </w:r>
          </w:p>
        </w:tc>
        <w:tc>
          <w:tcPr>
            <w:tcW w:w="774" w:type="dxa"/>
          </w:tcPr>
          <w:p w:rsidR="00F3469E" w:rsidRPr="00F3469E" w:rsidRDefault="00F3469E" w:rsidP="00F3469E">
            <w:r w:rsidRPr="00F3469E">
              <w:t>50705</w:t>
            </w:r>
          </w:p>
        </w:tc>
        <w:tc>
          <w:tcPr>
            <w:tcW w:w="850" w:type="dxa"/>
          </w:tcPr>
          <w:p w:rsidR="00F3469E" w:rsidRPr="00F3469E" w:rsidRDefault="00F3469E" w:rsidP="00F3469E">
            <w:r w:rsidRPr="00F3469E">
              <w:t>28</w:t>
            </w:r>
          </w:p>
        </w:tc>
        <w:tc>
          <w:tcPr>
            <w:tcW w:w="7030" w:type="dxa"/>
          </w:tcPr>
          <w:p w:rsidR="00F3469E" w:rsidRPr="00F3469E" w:rsidRDefault="00F3469E" w:rsidP="00F3469E">
            <w:r w:rsidRPr="00F3469E">
              <w:t>Oversendelsesforslag vedrørende en gjennomgang av friluftsloven og andre tilstøtende lover og regelverk.</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49333</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Statsrekneskapen 2010</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49338</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Forvaltningen av Statens pensjonsfond i 2010</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49335</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Finansmarknadsmeldinga 2010</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50271</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Rapport til Stortinget fra Norges Banks representanskap for 2010</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50083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Samtykke til godkjennelse av EØS-komiteens beslutning nr. 120/2010 (adgangen til å starte opp og utøve virksomhet somutsteder av elektroniske penger)</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50341</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Samtykke til å sette i kraft en skatteavtale mellom Norge og Makedonia</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50481</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 xml:space="preserve">Samtykke til </w:t>
            </w:r>
            <w:proofErr w:type="gramStart"/>
            <w:r w:rsidRPr="00F3469E">
              <w:t>å</w:t>
            </w:r>
            <w:proofErr w:type="gramEnd"/>
            <w:r w:rsidRPr="00F3469E">
              <w:t xml:space="preserve"> setje i kraft ein overeinskomst mellom Kongeriket Noreg og Macaos Spesielle Administrative Region i Folkerepublikken Kina</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50482</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Samtykke til å sette i kraft en skatteavtale mellom Norge og Portugal,</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49366</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Kommuneproposisjonen</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50134</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Representantforslag om å avvikle fylkeskommunen som selvstendig forvaltningsnivå</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50676</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Søknad fra Hans Tranekjer Andersen om å bli naturalisert norsk borger etter Grunnloven § 75 bokstav m</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49488</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Representantforslag om å iverksette en handlingsplan mot jødehat i Norge</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49836</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Representantforslag om å sikre økt lønn i lavtlønnsyrker med hovedfokus på utdanningsgruppene i offentlig sektor.</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48807</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Representantforslag om styrking av personvernet</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49345</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Lønnsregulering for arbeidstakere i det statlige tariffområdet 2011 mv.</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49293</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Jordbruksoppgjøret 2011</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50205</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 xml:space="preserve">Ombudsmannsnemnda for Forsvarets innberetning om virksomheten i </w:t>
            </w:r>
            <w:r w:rsidRPr="00F3469E">
              <w:lastRenderedPageBreak/>
              <w:t>tiden 1. januar - 31. desember 2010</w:t>
            </w:r>
          </w:p>
        </w:tc>
      </w:tr>
      <w:tr w:rsidR="00F3469E" w:rsidRPr="00F3469E" w:rsidTr="00F3469E">
        <w:tc>
          <w:tcPr>
            <w:tcW w:w="1384" w:type="dxa"/>
          </w:tcPr>
          <w:p w:rsidR="00F3469E" w:rsidRPr="00F3469E" w:rsidRDefault="00F3469E" w:rsidP="00F3469E">
            <w:r w:rsidRPr="00F3469E">
              <w:lastRenderedPageBreak/>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49248</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Statsrådsprotokollene for tidsrommet 1. juli 2010 til 31. desember 2010</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49355</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Endringar i Regulativ for tillegg mv. til utskrivne vernepliktige mannskap</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49480</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Representantforslag om snarlig deployering av norsk militært bidrag til Adenbukta</w:t>
            </w:r>
          </w:p>
        </w:tc>
      </w:tr>
      <w:tr w:rsidR="00F3469E" w:rsidRPr="00F3469E" w:rsidTr="00F3469E">
        <w:tc>
          <w:tcPr>
            <w:tcW w:w="1384" w:type="dxa"/>
          </w:tcPr>
          <w:p w:rsidR="00F3469E" w:rsidRPr="00F3469E" w:rsidRDefault="00F3469E" w:rsidP="00F3469E">
            <w:r w:rsidRPr="00F3469E">
              <w:t xml:space="preserve">2011-06-16 </w:t>
            </w:r>
          </w:p>
        </w:tc>
        <w:tc>
          <w:tcPr>
            <w:tcW w:w="644" w:type="dxa"/>
          </w:tcPr>
          <w:p w:rsidR="00F3469E" w:rsidRPr="00F3469E" w:rsidRDefault="00F3469E" w:rsidP="00F3469E">
            <w:r w:rsidRPr="00F3469E">
              <w:t>105</w:t>
            </w:r>
          </w:p>
        </w:tc>
        <w:tc>
          <w:tcPr>
            <w:tcW w:w="774" w:type="dxa"/>
          </w:tcPr>
          <w:p w:rsidR="00F3469E" w:rsidRPr="00F3469E" w:rsidRDefault="00F3469E" w:rsidP="00F3469E">
            <w:r w:rsidRPr="00F3469E">
              <w:t>49354</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Investeringar i Forsvaret</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50834</w:t>
            </w:r>
          </w:p>
        </w:tc>
        <w:tc>
          <w:tcPr>
            <w:tcW w:w="850" w:type="dxa"/>
          </w:tcPr>
          <w:p w:rsidR="00F3469E" w:rsidRPr="00F3469E" w:rsidRDefault="00F3469E" w:rsidP="00F3469E">
            <w:r w:rsidRPr="00F3469E">
              <w:t>1</w:t>
            </w:r>
          </w:p>
        </w:tc>
        <w:tc>
          <w:tcPr>
            <w:tcW w:w="7030" w:type="dxa"/>
          </w:tcPr>
          <w:p w:rsidR="00F3469E" w:rsidRPr="00F3469E" w:rsidRDefault="00F3469E" w:rsidP="00F3469E">
            <w:r w:rsidRPr="00F3469E">
              <w:t>Valg av nytt medlem til valgkomiteen</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50832</w:t>
            </w:r>
          </w:p>
        </w:tc>
        <w:tc>
          <w:tcPr>
            <w:tcW w:w="850" w:type="dxa"/>
          </w:tcPr>
          <w:p w:rsidR="00F3469E" w:rsidRPr="00F3469E" w:rsidRDefault="00F3469E" w:rsidP="00F3469E">
            <w:r w:rsidRPr="00F3469E">
              <w:t>2</w:t>
            </w:r>
          </w:p>
        </w:tc>
        <w:tc>
          <w:tcPr>
            <w:tcW w:w="7030" w:type="dxa"/>
          </w:tcPr>
          <w:p w:rsidR="00F3469E" w:rsidRPr="00F3469E" w:rsidRDefault="00F3469E" w:rsidP="00F3469E">
            <w:r w:rsidRPr="00F3469E">
              <w:t>Endringer i Stortingets forretningsorden vedrørende spørsmål til skriftlig besvarelse</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49326</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Tilleggsbevilgninger og omprioriteringer i statsbudsjettet 2011</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49340</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Revidert nasjonalbudsjett 2011</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50427</w:t>
            </w:r>
          </w:p>
        </w:tc>
        <w:tc>
          <w:tcPr>
            <w:tcW w:w="850" w:type="dxa"/>
          </w:tcPr>
          <w:p w:rsidR="00F3469E" w:rsidRPr="00F3469E" w:rsidRDefault="00F3469E" w:rsidP="00F3469E">
            <w:r w:rsidRPr="00F3469E">
              <w:t>3</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50263</w:t>
            </w:r>
          </w:p>
        </w:tc>
        <w:tc>
          <w:tcPr>
            <w:tcW w:w="850" w:type="dxa"/>
          </w:tcPr>
          <w:p w:rsidR="00F3469E" w:rsidRPr="00F3469E" w:rsidRDefault="00F3469E" w:rsidP="00F3469E">
            <w:r w:rsidRPr="00F3469E">
              <w:t>4</w:t>
            </w:r>
          </w:p>
        </w:tc>
        <w:tc>
          <w:tcPr>
            <w:tcW w:w="7030" w:type="dxa"/>
          </w:tcPr>
          <w:p w:rsidR="00F3469E" w:rsidRPr="00F3469E" w:rsidRDefault="00F3469E" w:rsidP="00F3469E">
            <w:r w:rsidRPr="00F3469E">
              <w:t>Representantforslag om skattefradrag for håndverkstjenester og serviceoppdrag</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50223</w:t>
            </w:r>
          </w:p>
        </w:tc>
        <w:tc>
          <w:tcPr>
            <w:tcW w:w="850" w:type="dxa"/>
          </w:tcPr>
          <w:p w:rsidR="00F3469E" w:rsidRPr="00F3469E" w:rsidRDefault="00F3469E" w:rsidP="00F3469E">
            <w:r w:rsidRPr="00F3469E">
              <w:t>5</w:t>
            </w:r>
          </w:p>
        </w:tc>
        <w:tc>
          <w:tcPr>
            <w:tcW w:w="7030" w:type="dxa"/>
          </w:tcPr>
          <w:p w:rsidR="00F3469E" w:rsidRPr="00F3469E" w:rsidRDefault="00F3469E" w:rsidP="00F3469E">
            <w:r w:rsidRPr="00F3469E">
              <w:t>Representantforslag om en ny grønn skattekommisjon</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49360</w:t>
            </w:r>
          </w:p>
        </w:tc>
        <w:tc>
          <w:tcPr>
            <w:tcW w:w="850" w:type="dxa"/>
          </w:tcPr>
          <w:p w:rsidR="00F3469E" w:rsidRPr="00F3469E" w:rsidRDefault="00F3469E" w:rsidP="00F3469E">
            <w:r w:rsidRPr="00F3469E">
              <w:t>6</w:t>
            </w:r>
          </w:p>
        </w:tc>
        <w:tc>
          <w:tcPr>
            <w:tcW w:w="7030" w:type="dxa"/>
          </w:tcPr>
          <w:p w:rsidR="00F3469E" w:rsidRPr="00F3469E" w:rsidRDefault="00F3469E" w:rsidP="00F3469E">
            <w:r w:rsidRPr="00F3469E">
              <w:t>Lov om kommunale helse- og omsorgstjenester</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49358</w:t>
            </w:r>
          </w:p>
        </w:tc>
        <w:tc>
          <w:tcPr>
            <w:tcW w:w="850" w:type="dxa"/>
          </w:tcPr>
          <w:p w:rsidR="00F3469E" w:rsidRPr="00F3469E" w:rsidRDefault="00F3469E" w:rsidP="00F3469E">
            <w:r w:rsidRPr="00F3469E">
              <w:t>7</w:t>
            </w:r>
          </w:p>
        </w:tc>
        <w:tc>
          <w:tcPr>
            <w:tcW w:w="7030" w:type="dxa"/>
          </w:tcPr>
          <w:p w:rsidR="00F3469E" w:rsidRPr="00F3469E" w:rsidRDefault="00F3469E" w:rsidP="00F3469E">
            <w:r w:rsidRPr="00F3469E">
              <w:t>Lov om folkehelsearbeid</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49357</w:t>
            </w:r>
          </w:p>
        </w:tc>
        <w:tc>
          <w:tcPr>
            <w:tcW w:w="850" w:type="dxa"/>
          </w:tcPr>
          <w:p w:rsidR="00F3469E" w:rsidRPr="00F3469E" w:rsidRDefault="00F3469E" w:rsidP="00F3469E">
            <w:r w:rsidRPr="00F3469E">
              <w:t>8</w:t>
            </w:r>
          </w:p>
        </w:tc>
        <w:tc>
          <w:tcPr>
            <w:tcW w:w="7030" w:type="dxa"/>
          </w:tcPr>
          <w:p w:rsidR="00F3469E" w:rsidRPr="00F3469E" w:rsidRDefault="00F3469E" w:rsidP="00F3469E">
            <w:r w:rsidRPr="00F3469E">
              <w:t>Endringer i legemiddelloven</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9</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10</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11</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12</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13</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14</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50428</w:t>
            </w:r>
          </w:p>
        </w:tc>
        <w:tc>
          <w:tcPr>
            <w:tcW w:w="850" w:type="dxa"/>
          </w:tcPr>
          <w:p w:rsidR="00F3469E" w:rsidRPr="00F3469E" w:rsidRDefault="00F3469E" w:rsidP="00F3469E">
            <w:r w:rsidRPr="00F3469E">
              <w:t>15</w:t>
            </w:r>
          </w:p>
        </w:tc>
        <w:tc>
          <w:tcPr>
            <w:tcW w:w="7030" w:type="dxa"/>
          </w:tcPr>
          <w:p w:rsidR="00F3469E" w:rsidRPr="00F3469E" w:rsidRDefault="00F3469E" w:rsidP="00F3469E">
            <w:r w:rsidRPr="00F3469E">
              <w:t>Endringar i skatte- og avgiftsreglane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50429</w:t>
            </w:r>
          </w:p>
        </w:tc>
        <w:tc>
          <w:tcPr>
            <w:tcW w:w="850" w:type="dxa"/>
          </w:tcPr>
          <w:p w:rsidR="00F3469E" w:rsidRPr="00F3469E" w:rsidRDefault="00F3469E" w:rsidP="00F3469E">
            <w:r w:rsidRPr="00F3469E">
              <w:t>16</w:t>
            </w:r>
          </w:p>
        </w:tc>
        <w:tc>
          <w:tcPr>
            <w:tcW w:w="7030" w:type="dxa"/>
          </w:tcPr>
          <w:p w:rsidR="00F3469E" w:rsidRPr="00F3469E" w:rsidRDefault="00F3469E" w:rsidP="00F3469E">
            <w:r w:rsidRPr="00F3469E">
              <w:t>Endringer i merverdiavgiftsloven mv.</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49368</w:t>
            </w:r>
          </w:p>
        </w:tc>
        <w:tc>
          <w:tcPr>
            <w:tcW w:w="850" w:type="dxa"/>
          </w:tcPr>
          <w:p w:rsidR="00F3469E" w:rsidRPr="00F3469E" w:rsidRDefault="00F3469E" w:rsidP="00F3469E">
            <w:r w:rsidRPr="00F3469E">
              <w:t>17</w:t>
            </w:r>
          </w:p>
        </w:tc>
        <w:tc>
          <w:tcPr>
            <w:tcW w:w="7030" w:type="dxa"/>
          </w:tcPr>
          <w:p w:rsidR="00F3469E" w:rsidRPr="00F3469E" w:rsidRDefault="00F3469E" w:rsidP="00F3469E">
            <w:r w:rsidRPr="00F3469E">
              <w:t>Endringer i pengespilloven (overskudd fra bingoterminaler)</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50188</w:t>
            </w:r>
          </w:p>
        </w:tc>
        <w:tc>
          <w:tcPr>
            <w:tcW w:w="850" w:type="dxa"/>
          </w:tcPr>
          <w:p w:rsidR="00F3469E" w:rsidRPr="00F3469E" w:rsidRDefault="00F3469E" w:rsidP="00F3469E">
            <w:r w:rsidRPr="00F3469E">
              <w:t>18</w:t>
            </w:r>
          </w:p>
        </w:tc>
        <w:tc>
          <w:tcPr>
            <w:tcW w:w="7030" w:type="dxa"/>
          </w:tcPr>
          <w:p w:rsidR="00F3469E" w:rsidRPr="00F3469E" w:rsidRDefault="00F3469E" w:rsidP="00F3469E">
            <w:r w:rsidRPr="00F3469E">
              <w:t>Endringer i petroleumsloven</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50780</w:t>
            </w:r>
          </w:p>
        </w:tc>
        <w:tc>
          <w:tcPr>
            <w:tcW w:w="850" w:type="dxa"/>
          </w:tcPr>
          <w:p w:rsidR="00F3469E" w:rsidRPr="00F3469E" w:rsidRDefault="00F3469E" w:rsidP="00F3469E">
            <w:r w:rsidRPr="00F3469E">
              <w:t>19</w:t>
            </w:r>
          </w:p>
        </w:tc>
        <w:tc>
          <w:tcPr>
            <w:tcW w:w="7030" w:type="dxa"/>
          </w:tcPr>
          <w:p w:rsidR="00F3469E" w:rsidRPr="00F3469E" w:rsidRDefault="00F3469E" w:rsidP="00F3469E">
            <w:r w:rsidRPr="00F3469E">
              <w:t>Oversendelsesforslag om å be regjeringen sørge for at en avtale mellom helseforetak og kommuner om tilbudet til rusmiddelavhengige sikrer at det er utarbeidet et ettervernstilbud fra første dag.</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50781</w:t>
            </w:r>
          </w:p>
        </w:tc>
        <w:tc>
          <w:tcPr>
            <w:tcW w:w="850" w:type="dxa"/>
          </w:tcPr>
          <w:p w:rsidR="00F3469E" w:rsidRPr="00F3469E" w:rsidRDefault="00F3469E" w:rsidP="00F3469E">
            <w:r w:rsidRPr="00F3469E">
              <w:t>20</w:t>
            </w:r>
          </w:p>
        </w:tc>
        <w:tc>
          <w:tcPr>
            <w:tcW w:w="7030" w:type="dxa"/>
          </w:tcPr>
          <w:p w:rsidR="00F3469E" w:rsidRPr="00F3469E" w:rsidRDefault="00F3469E" w:rsidP="00F3469E">
            <w:r w:rsidRPr="00F3469E">
              <w:t>Oversendelsesforslag om å be regjeringen igangsette arbeid med en forskrift som presiserer innhold i kommunalt psykisk helsearbeid.</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50782</w:t>
            </w:r>
          </w:p>
        </w:tc>
        <w:tc>
          <w:tcPr>
            <w:tcW w:w="850" w:type="dxa"/>
          </w:tcPr>
          <w:p w:rsidR="00F3469E" w:rsidRPr="00F3469E" w:rsidRDefault="00F3469E" w:rsidP="00F3469E">
            <w:r w:rsidRPr="00F3469E">
              <w:t>21</w:t>
            </w:r>
          </w:p>
        </w:tc>
        <w:tc>
          <w:tcPr>
            <w:tcW w:w="7030" w:type="dxa"/>
          </w:tcPr>
          <w:p w:rsidR="00F3469E" w:rsidRPr="00F3469E" w:rsidRDefault="00F3469E" w:rsidP="00F3469E">
            <w:r w:rsidRPr="00F3469E">
              <w:t>Oversendelsesforslag om å be regjeringen fremme forslag om innføring av bemanningsnormer for legedekningen ved sykehjem fra 2012.</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50783</w:t>
            </w:r>
          </w:p>
        </w:tc>
        <w:tc>
          <w:tcPr>
            <w:tcW w:w="850" w:type="dxa"/>
          </w:tcPr>
          <w:p w:rsidR="00F3469E" w:rsidRPr="00F3469E" w:rsidRDefault="00F3469E" w:rsidP="00F3469E">
            <w:r w:rsidRPr="00F3469E">
              <w:t>22</w:t>
            </w:r>
          </w:p>
        </w:tc>
        <w:tc>
          <w:tcPr>
            <w:tcW w:w="7030" w:type="dxa"/>
          </w:tcPr>
          <w:p w:rsidR="00F3469E" w:rsidRPr="00F3469E" w:rsidRDefault="00F3469E" w:rsidP="00F3469E">
            <w:r w:rsidRPr="00F3469E">
              <w:t>Oversendelsesforslag om å be regjeringen legge frem egen sak hvor Kompetanseløftet 2015 endres og styrkes for å ta høyde for de utfordringene samhandlingsreformen innebærer.</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50784</w:t>
            </w:r>
          </w:p>
        </w:tc>
        <w:tc>
          <w:tcPr>
            <w:tcW w:w="850" w:type="dxa"/>
          </w:tcPr>
          <w:p w:rsidR="00F3469E" w:rsidRPr="00F3469E" w:rsidRDefault="00F3469E" w:rsidP="00F3469E">
            <w:r w:rsidRPr="00F3469E">
              <w:t>23</w:t>
            </w:r>
          </w:p>
        </w:tc>
        <w:tc>
          <w:tcPr>
            <w:tcW w:w="7030" w:type="dxa"/>
          </w:tcPr>
          <w:p w:rsidR="00F3469E" w:rsidRPr="00F3469E" w:rsidRDefault="00F3469E" w:rsidP="00F3469E">
            <w:r w:rsidRPr="00F3469E">
              <w:t>Oversendelsesforslag om å be regjeringen legge til rette for at det kan drives ulike pilotforsøk mellom samarbeidende kommuner og helseforetak for å prøve ut ulike samhandlingsordninger, oppgaveoverføring, ansvarsdeling og finansiering.</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50785</w:t>
            </w:r>
          </w:p>
        </w:tc>
        <w:tc>
          <w:tcPr>
            <w:tcW w:w="850" w:type="dxa"/>
          </w:tcPr>
          <w:p w:rsidR="00F3469E" w:rsidRPr="00F3469E" w:rsidRDefault="00F3469E" w:rsidP="00F3469E">
            <w:r w:rsidRPr="00F3469E">
              <w:t>24</w:t>
            </w:r>
          </w:p>
        </w:tc>
        <w:tc>
          <w:tcPr>
            <w:tcW w:w="7030" w:type="dxa"/>
          </w:tcPr>
          <w:p w:rsidR="00F3469E" w:rsidRPr="00F3469E" w:rsidRDefault="00F3469E" w:rsidP="00F3469E">
            <w:r w:rsidRPr="00F3469E">
              <w:t>Oversendelsesforslag om å be regjeringen fremme forslag om å etablere en ordning med eldreombud.</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50786</w:t>
            </w:r>
          </w:p>
        </w:tc>
        <w:tc>
          <w:tcPr>
            <w:tcW w:w="850" w:type="dxa"/>
          </w:tcPr>
          <w:p w:rsidR="00F3469E" w:rsidRPr="00F3469E" w:rsidRDefault="00F3469E" w:rsidP="00F3469E">
            <w:r w:rsidRPr="00F3469E">
              <w:t>25</w:t>
            </w:r>
          </w:p>
        </w:tc>
        <w:tc>
          <w:tcPr>
            <w:tcW w:w="7030" w:type="dxa"/>
          </w:tcPr>
          <w:p w:rsidR="00F3469E" w:rsidRPr="00F3469E" w:rsidRDefault="00F3469E" w:rsidP="00F3469E">
            <w:r w:rsidRPr="00F3469E">
              <w:t>Oversendelsesforslag om å be regjeringen gjennom forskrift regulere at Helsetilsynet i fylket videresender melding til Nasjonalt kunnskapssenter for helsetjenesten om de forhold som har ført til skade på pasient, eller kunne ha ført til skade på pasient.</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50787</w:t>
            </w:r>
          </w:p>
        </w:tc>
        <w:tc>
          <w:tcPr>
            <w:tcW w:w="850" w:type="dxa"/>
          </w:tcPr>
          <w:p w:rsidR="00F3469E" w:rsidRPr="00F3469E" w:rsidRDefault="00F3469E" w:rsidP="00F3469E">
            <w:r w:rsidRPr="00F3469E">
              <w:t>26</w:t>
            </w:r>
          </w:p>
        </w:tc>
        <w:tc>
          <w:tcPr>
            <w:tcW w:w="7030" w:type="dxa"/>
          </w:tcPr>
          <w:p w:rsidR="00F3469E" w:rsidRPr="00F3469E" w:rsidRDefault="00F3469E" w:rsidP="00F3469E">
            <w:r w:rsidRPr="00F3469E">
              <w:t>Oversendelsesforslag om å be regjeringen utvide kravet om politiattest slik at det også omfatter personer som skal jobbe med eldre i pleie- og omsorgssektoren, etter modell fra kravet om vandelsattest for personer som jobber i yrker som yter tjenester til</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50788</w:t>
            </w:r>
          </w:p>
        </w:tc>
        <w:tc>
          <w:tcPr>
            <w:tcW w:w="850" w:type="dxa"/>
          </w:tcPr>
          <w:p w:rsidR="00F3469E" w:rsidRPr="00F3469E" w:rsidRDefault="00F3469E" w:rsidP="00F3469E">
            <w:r w:rsidRPr="00F3469E">
              <w:t>27</w:t>
            </w:r>
          </w:p>
        </w:tc>
        <w:tc>
          <w:tcPr>
            <w:tcW w:w="7030" w:type="dxa"/>
          </w:tcPr>
          <w:p w:rsidR="00F3469E" w:rsidRPr="00F3469E" w:rsidRDefault="00F3469E" w:rsidP="00F3469E">
            <w:r w:rsidRPr="00F3469E">
              <w:t>Oversendelsesforslag om å be regjeringen gjennom forskrift til § 16 i helsepersonelloven regulere at helsepersonell kan melde direkte til Nasjonalt kunnskapssenter for helsetjenesten.</w:t>
            </w:r>
          </w:p>
        </w:tc>
      </w:tr>
      <w:tr w:rsidR="00F3469E" w:rsidRPr="00F3469E" w:rsidTr="00F3469E">
        <w:tc>
          <w:tcPr>
            <w:tcW w:w="1384" w:type="dxa"/>
          </w:tcPr>
          <w:p w:rsidR="00F3469E" w:rsidRPr="00F3469E" w:rsidRDefault="00F3469E" w:rsidP="00F3469E">
            <w:r w:rsidRPr="00F3469E">
              <w:lastRenderedPageBreak/>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50789</w:t>
            </w:r>
          </w:p>
        </w:tc>
        <w:tc>
          <w:tcPr>
            <w:tcW w:w="850" w:type="dxa"/>
          </w:tcPr>
          <w:p w:rsidR="00F3469E" w:rsidRPr="00F3469E" w:rsidRDefault="00F3469E" w:rsidP="00F3469E">
            <w:r w:rsidRPr="00F3469E">
              <w:t>28</w:t>
            </w:r>
          </w:p>
        </w:tc>
        <w:tc>
          <w:tcPr>
            <w:tcW w:w="7030" w:type="dxa"/>
          </w:tcPr>
          <w:p w:rsidR="00F3469E" w:rsidRPr="00F3469E" w:rsidRDefault="00F3469E" w:rsidP="00F3469E">
            <w:r w:rsidRPr="00F3469E">
              <w:t>Oversendelsesforslag om å be regjeringen utrede videre de økonomiske og administrative konsekvensene og raskt komme tilbake til Stortinget med et forslag om rettighetsfesting av brukerstyrt personlig assistanse</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50790</w:t>
            </w:r>
          </w:p>
        </w:tc>
        <w:tc>
          <w:tcPr>
            <w:tcW w:w="850" w:type="dxa"/>
          </w:tcPr>
          <w:p w:rsidR="00F3469E" w:rsidRPr="00F3469E" w:rsidRDefault="00F3469E" w:rsidP="00F3469E">
            <w:r w:rsidRPr="00F3469E">
              <w:t>29</w:t>
            </w:r>
          </w:p>
        </w:tc>
        <w:tc>
          <w:tcPr>
            <w:tcW w:w="7030" w:type="dxa"/>
          </w:tcPr>
          <w:p w:rsidR="00F3469E" w:rsidRPr="00F3469E" w:rsidRDefault="00F3469E" w:rsidP="00F3469E">
            <w:r w:rsidRPr="00F3469E">
              <w:t>Oversendelsesforslag om å be regjeringen legge frem en vurdering av mulighetene for rehabiliteringstilbud i utlandet og hvilken finansiering som kan legges til grunn.</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50791</w:t>
            </w:r>
          </w:p>
        </w:tc>
        <w:tc>
          <w:tcPr>
            <w:tcW w:w="850" w:type="dxa"/>
          </w:tcPr>
          <w:p w:rsidR="00F3469E" w:rsidRPr="00F3469E" w:rsidRDefault="00F3469E" w:rsidP="00F3469E">
            <w:r w:rsidRPr="00F3469E">
              <w:t>30</w:t>
            </w:r>
          </w:p>
        </w:tc>
        <w:tc>
          <w:tcPr>
            <w:tcW w:w="7030" w:type="dxa"/>
          </w:tcPr>
          <w:p w:rsidR="00F3469E" w:rsidRPr="00F3469E" w:rsidRDefault="00F3469E" w:rsidP="00F3469E">
            <w:r w:rsidRPr="00F3469E">
              <w:t>Oversendelsesforslag om å be regjeringen gjennomføre en høring om lovendringen i skatteloven § 16-22 om fradrag for utenlandsk skatt.</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50794</w:t>
            </w:r>
          </w:p>
        </w:tc>
        <w:tc>
          <w:tcPr>
            <w:tcW w:w="850" w:type="dxa"/>
          </w:tcPr>
          <w:p w:rsidR="00F3469E" w:rsidRPr="00F3469E" w:rsidRDefault="00F3469E" w:rsidP="00F3469E">
            <w:r w:rsidRPr="00F3469E">
              <w:t>31</w:t>
            </w:r>
          </w:p>
        </w:tc>
        <w:tc>
          <w:tcPr>
            <w:tcW w:w="7030" w:type="dxa"/>
          </w:tcPr>
          <w:p w:rsidR="00F3469E" w:rsidRPr="00F3469E" w:rsidRDefault="00F3469E" w:rsidP="00F3469E">
            <w:r w:rsidRPr="00F3469E">
              <w:t>Oversendelsesforslag om å be regjeringen komme tilbake til Stortinget på egnet måte med forslag på hvordan et meldesystem der den som blir søkt på får melding om hvem som søker på ens navn i skattelistene, kan innføres gjennom bruk av MinID.</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50795</w:t>
            </w:r>
          </w:p>
        </w:tc>
        <w:tc>
          <w:tcPr>
            <w:tcW w:w="850" w:type="dxa"/>
          </w:tcPr>
          <w:p w:rsidR="00F3469E" w:rsidRPr="00F3469E" w:rsidRDefault="00F3469E" w:rsidP="00F3469E">
            <w:r w:rsidRPr="00F3469E">
              <w:t>32</w:t>
            </w:r>
          </w:p>
        </w:tc>
        <w:tc>
          <w:tcPr>
            <w:tcW w:w="7030" w:type="dxa"/>
          </w:tcPr>
          <w:p w:rsidR="00F3469E" w:rsidRPr="00F3469E" w:rsidRDefault="00F3469E" w:rsidP="00F3469E">
            <w:r w:rsidRPr="00F3469E">
              <w:t>Oversendelsesforslag om å begrense den offentlig allmenne tilgjengelighet for søk i skattelistene gjennom Skattedirektoratets hjemmesider til de i dag gjeldende tre uker.</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50796</w:t>
            </w:r>
          </w:p>
        </w:tc>
        <w:tc>
          <w:tcPr>
            <w:tcW w:w="850" w:type="dxa"/>
          </w:tcPr>
          <w:p w:rsidR="00F3469E" w:rsidRPr="00F3469E" w:rsidRDefault="00F3469E" w:rsidP="00F3469E">
            <w:r w:rsidRPr="00F3469E">
              <w:t>33</w:t>
            </w:r>
          </w:p>
        </w:tc>
        <w:tc>
          <w:tcPr>
            <w:tcW w:w="7030" w:type="dxa"/>
          </w:tcPr>
          <w:p w:rsidR="00F3469E" w:rsidRPr="00F3469E" w:rsidRDefault="00F3469E" w:rsidP="00F3469E">
            <w:r w:rsidRPr="00F3469E">
              <w:t>Oversendelsesforslag om å be regjeringen om å sikre at pressen får mulighet til å identifisere skattyteres kjønn og fødselsdato i skattelistene.</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50797</w:t>
            </w:r>
          </w:p>
        </w:tc>
        <w:tc>
          <w:tcPr>
            <w:tcW w:w="850" w:type="dxa"/>
          </w:tcPr>
          <w:p w:rsidR="00F3469E" w:rsidRPr="00F3469E" w:rsidRDefault="00F3469E" w:rsidP="00F3469E">
            <w:r w:rsidRPr="00F3469E">
              <w:t>34</w:t>
            </w:r>
          </w:p>
        </w:tc>
        <w:tc>
          <w:tcPr>
            <w:tcW w:w="7030" w:type="dxa"/>
          </w:tcPr>
          <w:p w:rsidR="00F3469E" w:rsidRPr="00F3469E" w:rsidRDefault="00F3469E" w:rsidP="00F3469E">
            <w:r w:rsidRPr="00F3469E">
              <w:t>Oversendelsesforslag om å gjøre det mulig for frilansjournalister å få den samme tilgangen til skattelistene som fast ansatte journalister.</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50798</w:t>
            </w:r>
          </w:p>
        </w:tc>
        <w:tc>
          <w:tcPr>
            <w:tcW w:w="850" w:type="dxa"/>
          </w:tcPr>
          <w:p w:rsidR="00F3469E" w:rsidRPr="00F3469E" w:rsidRDefault="00F3469E" w:rsidP="00F3469E">
            <w:r w:rsidRPr="00F3469E">
              <w:t>35</w:t>
            </w:r>
          </w:p>
        </w:tc>
        <w:tc>
          <w:tcPr>
            <w:tcW w:w="7030" w:type="dxa"/>
          </w:tcPr>
          <w:p w:rsidR="00F3469E" w:rsidRPr="00F3469E" w:rsidRDefault="00F3469E" w:rsidP="00F3469E">
            <w:r w:rsidRPr="00F3469E">
              <w:t>Oversendelsesforslag om å fastsette overskuddsfordelingen mellom bingoformålene og tippenøkkelen til en fast prosentandel.</w:t>
            </w:r>
          </w:p>
        </w:tc>
      </w:tr>
      <w:tr w:rsidR="00F3469E" w:rsidRP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50799</w:t>
            </w:r>
          </w:p>
        </w:tc>
        <w:tc>
          <w:tcPr>
            <w:tcW w:w="850" w:type="dxa"/>
          </w:tcPr>
          <w:p w:rsidR="00F3469E" w:rsidRPr="00F3469E" w:rsidRDefault="00F3469E" w:rsidP="00F3469E">
            <w:r w:rsidRPr="00F3469E">
              <w:t>36</w:t>
            </w:r>
          </w:p>
        </w:tc>
        <w:tc>
          <w:tcPr>
            <w:tcW w:w="7030" w:type="dxa"/>
          </w:tcPr>
          <w:p w:rsidR="00F3469E" w:rsidRPr="00F3469E" w:rsidRDefault="00F3469E" w:rsidP="00F3469E">
            <w:r w:rsidRPr="00F3469E">
              <w:t>Oversendelsesforslag om å gjenoppta forhandlingene med ESA om krav til rettighetshaveres organisasjon og ledelse av petroleumsvirksomheten på norsk sokkel og bruk av baser mv.</w:t>
            </w:r>
          </w:p>
        </w:tc>
      </w:tr>
      <w:tr w:rsidR="00F3469E" w:rsidTr="00F3469E">
        <w:tc>
          <w:tcPr>
            <w:tcW w:w="1384" w:type="dxa"/>
          </w:tcPr>
          <w:p w:rsidR="00F3469E" w:rsidRPr="00F3469E" w:rsidRDefault="00F3469E" w:rsidP="00F3469E">
            <w:r w:rsidRPr="00F3469E">
              <w:t xml:space="preserve">2011-06-17 </w:t>
            </w:r>
          </w:p>
        </w:tc>
        <w:tc>
          <w:tcPr>
            <w:tcW w:w="644" w:type="dxa"/>
          </w:tcPr>
          <w:p w:rsidR="00F3469E" w:rsidRPr="00F3469E" w:rsidRDefault="00F3469E" w:rsidP="00F3469E">
            <w:r w:rsidRPr="00F3469E">
              <w:t>106</w:t>
            </w:r>
          </w:p>
        </w:tc>
        <w:tc>
          <w:tcPr>
            <w:tcW w:w="774" w:type="dxa"/>
          </w:tcPr>
          <w:p w:rsidR="00F3469E" w:rsidRPr="00F3469E" w:rsidRDefault="00F3469E" w:rsidP="00F3469E">
            <w:r w:rsidRPr="00F3469E">
              <w:t>50863</w:t>
            </w:r>
          </w:p>
        </w:tc>
        <w:tc>
          <w:tcPr>
            <w:tcW w:w="850" w:type="dxa"/>
          </w:tcPr>
          <w:p w:rsidR="00F3469E" w:rsidRPr="00F3469E" w:rsidRDefault="00F3469E" w:rsidP="00F3469E">
            <w:r w:rsidRPr="00F3469E">
              <w:t>37</w:t>
            </w:r>
          </w:p>
        </w:tc>
        <w:tc>
          <w:tcPr>
            <w:tcW w:w="7030" w:type="dxa"/>
          </w:tcPr>
          <w:p w:rsidR="00F3469E" w:rsidRDefault="00F3469E" w:rsidP="00F3469E">
            <w:r w:rsidRPr="00F3469E">
              <w:t>Representantforslag om endringer i forvaltningen av rovvilt</w:t>
            </w:r>
          </w:p>
        </w:tc>
      </w:tr>
    </w:tbl>
    <w:p w:rsidR="001A7C19" w:rsidRDefault="001A7C19" w:rsidP="00F3469E"/>
    <w:p w:rsidR="00F416E1" w:rsidRDefault="00F416E1" w:rsidP="00F3469E"/>
    <w:p w:rsidR="00F416E1" w:rsidRDefault="00F416E1" w:rsidP="00F416E1">
      <w:r>
        <w:t>20091007</w:t>
      </w:r>
      <w:r>
        <w:tab/>
        <w:t>2</w:t>
      </w:r>
      <w:r>
        <w:tab/>
        <w:t>44297</w:t>
      </w:r>
      <w:r>
        <w:tab/>
        <w:t>2</w:t>
      </w:r>
      <w:r>
        <w:tab/>
        <w:t>Innstilling fra fullmaktskomiteen om fullmaktene</w:t>
      </w:r>
    </w:p>
    <w:p w:rsidR="00F416E1" w:rsidRDefault="00F416E1" w:rsidP="00F416E1">
      <w:r>
        <w:t>20091008</w:t>
      </w:r>
      <w:r>
        <w:tab/>
        <w:t>3</w:t>
      </w:r>
      <w:r>
        <w:tab/>
        <w:t>44301</w:t>
      </w:r>
      <w:r>
        <w:tab/>
        <w:t>1</w:t>
      </w:r>
      <w:r>
        <w:tab/>
        <w:t>Valg av presidenter og sekretærer</w:t>
      </w:r>
    </w:p>
    <w:p w:rsidR="00F416E1" w:rsidRDefault="00F416E1" w:rsidP="00F416E1">
      <w:r>
        <w:t>20091008</w:t>
      </w:r>
      <w:r>
        <w:tab/>
        <w:t>3</w:t>
      </w:r>
      <w:r>
        <w:tab/>
        <w:t>44302</w:t>
      </w:r>
      <w:r>
        <w:tab/>
        <w:t>2</w:t>
      </w:r>
      <w:r>
        <w:tab/>
        <w:t>Valg av medlemmer til valgkomiteen</w:t>
      </w:r>
    </w:p>
    <w:p w:rsidR="00F416E1" w:rsidRDefault="00F416E1" w:rsidP="00F416E1">
      <w:r>
        <w:t>20091012</w:t>
      </w:r>
      <w:r>
        <w:tab/>
        <w:t>4</w:t>
      </w:r>
      <w:r>
        <w:tab/>
        <w:t>44306</w:t>
      </w:r>
      <w:r>
        <w:tab/>
        <w:t>1</w:t>
      </w:r>
      <w:r>
        <w:tab/>
        <w:t>Trontalen</w:t>
      </w:r>
    </w:p>
    <w:p w:rsidR="00F416E1" w:rsidRDefault="00F416E1" w:rsidP="00F416E1">
      <w:r>
        <w:t>20091013</w:t>
      </w:r>
      <w:r>
        <w:tab/>
        <w:t>5</w:t>
      </w:r>
      <w:r>
        <w:tab/>
        <w:t>44307</w:t>
      </w:r>
      <w:r>
        <w:tab/>
        <w:t>1</w:t>
      </w:r>
      <w:r>
        <w:tab/>
        <w:t>Finanstalen</w:t>
      </w:r>
    </w:p>
    <w:p w:rsidR="00F416E1" w:rsidRDefault="00F416E1" w:rsidP="00F416E1">
      <w:r>
        <w:t>20091021</w:t>
      </w:r>
      <w:r>
        <w:tab/>
        <w:t>6</w:t>
      </w:r>
      <w:r>
        <w:tab/>
        <w:t>44507</w:t>
      </w:r>
      <w:r>
        <w:tab/>
        <w:t>2</w:t>
      </w:r>
      <w:r>
        <w:tab/>
        <w:t>EFTA-parlamentarikerkomiteene og Den felles EØS-parlamentarikerkomiteen</w:t>
      </w:r>
    </w:p>
    <w:p w:rsidR="00F416E1" w:rsidRDefault="00F416E1" w:rsidP="00F416E1">
      <w:r>
        <w:t>20091022</w:t>
      </w:r>
      <w:r>
        <w:tab/>
        <w:t>7</w:t>
      </w:r>
      <w:r>
        <w:tab/>
        <w:t>44516</w:t>
      </w:r>
      <w:r>
        <w:tab/>
        <w:t>1</w:t>
      </w:r>
      <w:r>
        <w:tab/>
        <w:t>Fordeling av rammeområder med budsjettkapitler for 2010</w:t>
      </w:r>
    </w:p>
    <w:p w:rsidR="00F416E1" w:rsidRDefault="00F416E1" w:rsidP="00F416E1">
      <w:r>
        <w:t>20091022</w:t>
      </w:r>
      <w:r>
        <w:tab/>
        <w:t>7</w:t>
      </w:r>
      <w:r>
        <w:tab/>
        <w:t>44515</w:t>
      </w:r>
      <w:r>
        <w:tab/>
        <w:t>2</w:t>
      </w:r>
      <w:r>
        <w:tab/>
        <w:t>Nordisk Råd</w:t>
      </w:r>
    </w:p>
    <w:p w:rsidR="00F416E1" w:rsidRDefault="00F416E1" w:rsidP="00F416E1">
      <w:r>
        <w:t>20091022</w:t>
      </w:r>
      <w:r>
        <w:tab/>
        <w:t>7</w:t>
      </w:r>
      <w:r>
        <w:tab/>
        <w:t>44508</w:t>
      </w:r>
      <w:r>
        <w:tab/>
        <w:t>3</w:t>
      </w:r>
      <w:r>
        <w:tab/>
        <w:t>Europaparlamentet</w:t>
      </w:r>
    </w:p>
    <w:p w:rsidR="00F416E1" w:rsidRDefault="00F416E1" w:rsidP="00F416E1">
      <w:r>
        <w:t>20091022</w:t>
      </w:r>
      <w:r>
        <w:tab/>
        <w:t>7</w:t>
      </w:r>
      <w:r>
        <w:tab/>
        <w:t>44509</w:t>
      </w:r>
      <w:r>
        <w:tab/>
        <w:t>4</w:t>
      </w:r>
      <w:r>
        <w:tab/>
        <w:t>Europarådets parlamentariske forsamling</w:t>
      </w:r>
    </w:p>
    <w:p w:rsidR="00F416E1" w:rsidRDefault="00F416E1" w:rsidP="00F416E1">
      <w:r>
        <w:t>20091022</w:t>
      </w:r>
      <w:r>
        <w:tab/>
        <w:t>7</w:t>
      </w:r>
      <w:r>
        <w:tab/>
        <w:t>44510</w:t>
      </w:r>
      <w:r>
        <w:tab/>
        <w:t>5</w:t>
      </w:r>
      <w:r>
        <w:tab/>
        <w:t>NATO-parlamentarikerforsamlingen</w:t>
      </w:r>
    </w:p>
    <w:p w:rsidR="00F416E1" w:rsidRDefault="00F416E1" w:rsidP="00F416E1">
      <w:r>
        <w:t>20091022</w:t>
      </w:r>
      <w:r>
        <w:tab/>
        <w:t>7</w:t>
      </w:r>
      <w:r>
        <w:tab/>
        <w:t>44511</w:t>
      </w:r>
      <w:r>
        <w:tab/>
        <w:t>6</w:t>
      </w:r>
      <w:r>
        <w:tab/>
        <w:t>Organisasjonen for sikkerhet og samarbeid i Europa (OSSE)</w:t>
      </w:r>
    </w:p>
    <w:p w:rsidR="00F416E1" w:rsidRDefault="00F416E1" w:rsidP="00F416E1">
      <w:r>
        <w:t>20091022</w:t>
      </w:r>
      <w:r>
        <w:tab/>
        <w:t>7</w:t>
      </w:r>
      <w:r>
        <w:tab/>
        <w:t>44512</w:t>
      </w:r>
      <w:r>
        <w:tab/>
        <w:t>7</w:t>
      </w:r>
      <w:r>
        <w:tab/>
        <w:t>Den vesteuropeiske union</w:t>
      </w:r>
    </w:p>
    <w:p w:rsidR="00F416E1" w:rsidRDefault="00F416E1" w:rsidP="00F416E1">
      <w:r>
        <w:t>20091022</w:t>
      </w:r>
      <w:r>
        <w:tab/>
        <w:t>7</w:t>
      </w:r>
      <w:r>
        <w:tab/>
        <w:t>44513</w:t>
      </w:r>
      <w:r>
        <w:tab/>
        <w:t>8</w:t>
      </w:r>
      <w:r>
        <w:tab/>
        <w:t>Den Interparlamentariske Union (IPU)</w:t>
      </w:r>
    </w:p>
    <w:p w:rsidR="00F416E1" w:rsidRDefault="00F416E1" w:rsidP="00F416E1">
      <w:r>
        <w:t>20091022</w:t>
      </w:r>
      <w:r>
        <w:tab/>
        <w:t>7</w:t>
      </w:r>
      <w:r>
        <w:tab/>
        <w:t>44514</w:t>
      </w:r>
      <w:r>
        <w:tab/>
        <w:t>9</w:t>
      </w:r>
      <w:r>
        <w:tab/>
        <w:t>Delegasjon for arktisk parlamentarisk samarbeid</w:t>
      </w:r>
    </w:p>
    <w:p w:rsidR="00F416E1" w:rsidRDefault="00F416E1" w:rsidP="00F416E1">
      <w:r>
        <w:lastRenderedPageBreak/>
        <w:t>20091105</w:t>
      </w:r>
      <w:r>
        <w:tab/>
        <w:t>10</w:t>
      </w:r>
      <w:r>
        <w:tab/>
        <w:t>44573</w:t>
      </w:r>
      <w:r>
        <w:tab/>
        <w:t>1</w:t>
      </w:r>
      <w:r>
        <w:tab/>
        <w:t>Endringer i statsbudsjettet for 2009</w:t>
      </w:r>
    </w:p>
    <w:p w:rsidR="00F416E1" w:rsidRDefault="00F416E1" w:rsidP="00F416E1">
      <w:r>
        <w:t>20091105</w:t>
      </w:r>
      <w:r>
        <w:tab/>
        <w:t>11</w:t>
      </w:r>
      <w:r>
        <w:tab/>
        <w:t>44682</w:t>
      </w:r>
      <w:r>
        <w:tab/>
        <w:t>1</w:t>
      </w:r>
      <w:r>
        <w:tab/>
        <w:t>Valg og suppleringsvalg av medlemmer og varamedlemmer til valgkomiteen</w:t>
      </w:r>
    </w:p>
    <w:p w:rsidR="00F416E1" w:rsidRDefault="00F416E1" w:rsidP="00F416E1">
      <w:r>
        <w:t>20091105</w:t>
      </w:r>
      <w:r>
        <w:tab/>
        <w:t>11</w:t>
      </w:r>
      <w:r>
        <w:tab/>
        <w:t>44683</w:t>
      </w:r>
      <w:r>
        <w:tab/>
        <w:t>2</w:t>
      </w:r>
      <w:r>
        <w:tab/>
        <w:t>Endring av Innst. 27 S om fordeling til komiteene av rammeområder med budsjettkapitler og utkast til romertallsvedtak</w:t>
      </w:r>
    </w:p>
    <w:p w:rsidR="00F416E1" w:rsidRDefault="00F416E1" w:rsidP="00F416E1">
      <w:r>
        <w:t>20091110</w:t>
      </w:r>
      <w:r>
        <w:tab/>
        <w:t>12</w:t>
      </w:r>
      <w:r>
        <w:tab/>
        <w:t>44696</w:t>
      </w:r>
      <w:r>
        <w:tab/>
        <w:t>1</w:t>
      </w:r>
      <w:r>
        <w:tab/>
        <w:t>Endringer i reglene om rett til innsyn i Stortingets dokumenter</w:t>
      </w:r>
    </w:p>
    <w:p w:rsidR="00F416E1" w:rsidRDefault="00F416E1" w:rsidP="00F416E1">
      <w:r>
        <w:t>20091110</w:t>
      </w:r>
      <w:r>
        <w:tab/>
        <w:t>12</w:t>
      </w:r>
      <w:r>
        <w:tab/>
        <w:t>43942</w:t>
      </w:r>
      <w:r>
        <w:tab/>
        <w:t>2</w:t>
      </w:r>
      <w:r>
        <w:tab/>
        <w:t>Tilskot til regionale flyplassar</w:t>
      </w:r>
    </w:p>
    <w:p w:rsidR="00F416E1" w:rsidRDefault="00F416E1" w:rsidP="00F416E1">
      <w:r>
        <w:t>20091117</w:t>
      </w:r>
      <w:r>
        <w:tab/>
        <w:t>15</w:t>
      </w:r>
      <w:r>
        <w:tab/>
        <w:t>44788</w:t>
      </w:r>
      <w:r>
        <w:tab/>
        <w:t>1</w:t>
      </w:r>
      <w:r>
        <w:tab/>
        <w:t>Regulering av lønnen for Høyesteretts medlemmer</w:t>
      </w:r>
    </w:p>
    <w:p w:rsidR="00F416E1" w:rsidRDefault="00F416E1" w:rsidP="00F416E1">
      <w:r>
        <w:t>20091117</w:t>
      </w:r>
      <w:r>
        <w:tab/>
        <w:t>15</w:t>
      </w:r>
      <w:r>
        <w:tab/>
        <w:t>44687</w:t>
      </w:r>
      <w:r>
        <w:tab/>
        <w:t>2</w:t>
      </w:r>
      <w:r>
        <w:tab/>
        <w:t>Utenriksministerens redegjørelse om viktige EU- og EØS-saker</w:t>
      </w:r>
    </w:p>
    <w:p w:rsidR="00F416E1" w:rsidRDefault="00F416E1" w:rsidP="00F416E1">
      <w:r>
        <w:t>20091117</w:t>
      </w:r>
      <w:r>
        <w:tab/>
        <w:t>15</w:t>
      </w:r>
      <w:r>
        <w:tab/>
        <w:t>44382</w:t>
      </w:r>
      <w:r>
        <w:tab/>
        <w:t>3</w:t>
      </w:r>
      <w:r>
        <w:tab/>
        <w:t>Forelegg for Stortinget av overenskomster inngått med fremmede makter i 2008</w:t>
      </w:r>
    </w:p>
    <w:p w:rsidR="00F416E1" w:rsidRDefault="00F416E1" w:rsidP="00F416E1">
      <w:r>
        <w:t>20091117</w:t>
      </w:r>
      <w:r>
        <w:tab/>
        <w:t>15</w:t>
      </w:r>
      <w:r>
        <w:tab/>
        <w:t>44532</w:t>
      </w:r>
      <w:r>
        <w:tab/>
        <w:t>5</w:t>
      </w:r>
      <w:r>
        <w:tab/>
        <w:t>DnB NOR ASA - Statlig deltakelse i kapitalforhøyelse</w:t>
      </w:r>
    </w:p>
    <w:p w:rsidR="00F416E1" w:rsidRDefault="00F416E1" w:rsidP="00F416E1">
      <w:r>
        <w:t>20091117</w:t>
      </w:r>
      <w:r>
        <w:tab/>
        <w:t>15</w:t>
      </w:r>
      <w:r>
        <w:tab/>
        <w:t>44218</w:t>
      </w:r>
      <w:r>
        <w:tab/>
        <w:t>6</w:t>
      </w:r>
      <w:r>
        <w:tab/>
        <w:t>Endringer i statsbudsjettet for 2009</w:t>
      </w:r>
    </w:p>
    <w:p w:rsidR="00F416E1" w:rsidRDefault="00F416E1" w:rsidP="00F416E1">
      <w:r>
        <w:t>20091117</w:t>
      </w:r>
      <w:r>
        <w:tab/>
        <w:t>15</w:t>
      </w:r>
      <w:r>
        <w:tab/>
        <w:t>44298</w:t>
      </w:r>
      <w:r>
        <w:tab/>
        <w:t>7</w:t>
      </w:r>
      <w:r>
        <w:tab/>
        <w:t>Lønnsnemndbehandling av arbeidstvisten i Norsk Luftambulanse</w:t>
      </w:r>
    </w:p>
    <w:p w:rsidR="00F416E1" w:rsidRDefault="00F416E1" w:rsidP="00F416E1">
      <w:r>
        <w:t>20091117</w:t>
      </w:r>
      <w:r>
        <w:tab/>
        <w:t>15</w:t>
      </w:r>
      <w:r>
        <w:tab/>
        <w:t>44362</w:t>
      </w:r>
      <w:r>
        <w:tab/>
        <w:t>8</w:t>
      </w:r>
      <w:r>
        <w:tab/>
        <w:t>Endringer i folketrygdloven mv.</w:t>
      </w:r>
    </w:p>
    <w:p w:rsidR="00F416E1" w:rsidRDefault="00F416E1" w:rsidP="00F416E1">
      <w:r>
        <w:t>20091119</w:t>
      </w:r>
      <w:r>
        <w:tab/>
        <w:t>17</w:t>
      </w:r>
      <w:r>
        <w:tab/>
        <w:t>44778</w:t>
      </w:r>
      <w:r>
        <w:tab/>
        <w:t>1</w:t>
      </w:r>
      <w:r>
        <w:tab/>
        <w:t>Retningslinjer for stortingsgruppenes og uavhengige representanters bruk av tildelte midler</w:t>
      </w:r>
    </w:p>
    <w:p w:rsidR="00F416E1" w:rsidRDefault="00F416E1" w:rsidP="00F416E1">
      <w:r>
        <w:t>20091119</w:t>
      </w:r>
      <w:r>
        <w:tab/>
        <w:t>17</w:t>
      </w:r>
      <w:r>
        <w:tab/>
        <w:t>44687</w:t>
      </w:r>
      <w:r>
        <w:tab/>
        <w:t>2</w:t>
      </w:r>
      <w:r>
        <w:tab/>
        <w:t>Utenriksministerens redegjørelse om viktige EU- og EØS-saker</w:t>
      </w:r>
    </w:p>
    <w:p w:rsidR="00F416E1" w:rsidRDefault="00F416E1" w:rsidP="00F416E1">
      <w:r>
        <w:t>20091119</w:t>
      </w:r>
      <w:r>
        <w:tab/>
        <w:t>17</w:t>
      </w:r>
      <w:r>
        <w:tab/>
        <w:t>43978</w:t>
      </w:r>
      <w:r>
        <w:tab/>
        <w:t>3</w:t>
      </w:r>
      <w:r>
        <w:tab/>
        <w:t>Avtale mellom Norge og Tyskland om omgjøring av Den tyske skolen i Oslo - Max Tau til en tysk-norsk bikulturell skole</w:t>
      </w:r>
    </w:p>
    <w:p w:rsidR="00F416E1" w:rsidRDefault="00F416E1" w:rsidP="00F416E1">
      <w:r>
        <w:t>20091119</w:t>
      </w:r>
      <w:r>
        <w:tab/>
        <w:t>17</w:t>
      </w:r>
      <w:r>
        <w:tab/>
        <w:t>44304</w:t>
      </w:r>
      <w:r>
        <w:tab/>
        <w:t>4</w:t>
      </w:r>
      <w:r>
        <w:tab/>
        <w:t>Årsmelding for 2008 fra styret for Pensjonsordningen for stortingsrepresentanter</w:t>
      </w:r>
    </w:p>
    <w:p w:rsidR="00F416E1" w:rsidRDefault="00F416E1" w:rsidP="00F416E1">
      <w:r>
        <w:t>20091119</w:t>
      </w:r>
      <w:r>
        <w:tab/>
        <w:t>17</w:t>
      </w:r>
      <w:r>
        <w:tab/>
        <w:t>44079</w:t>
      </w:r>
      <w:r>
        <w:tab/>
        <w:t>5</w:t>
      </w:r>
      <w:r>
        <w:tab/>
        <w:t>Skatteavtale mellom Noreg og Slovenia</w:t>
      </w:r>
    </w:p>
    <w:p w:rsidR="00F416E1" w:rsidRDefault="00F416E1" w:rsidP="00F416E1">
      <w:r>
        <w:t>20091119</w:t>
      </w:r>
      <w:r>
        <w:tab/>
        <w:t>17</w:t>
      </w:r>
      <w:r>
        <w:tab/>
        <w:t>44080</w:t>
      </w:r>
      <w:r>
        <w:tab/>
        <w:t>6</w:t>
      </w:r>
      <w:r>
        <w:tab/>
        <w:t>Skatteavtale mellom Noreg og Qatar</w:t>
      </w:r>
    </w:p>
    <w:p w:rsidR="00F416E1" w:rsidRDefault="00F416E1" w:rsidP="00F416E1">
      <w:r>
        <w:t>20091126</w:t>
      </w:r>
      <w:r>
        <w:tab/>
        <w:t>19</w:t>
      </w:r>
      <w:r>
        <w:tab/>
        <w:t>44307</w:t>
      </w:r>
      <w:r>
        <w:tab/>
        <w:t>1</w:t>
      </w:r>
      <w:r>
        <w:tab/>
        <w:t>Finanstalen</w:t>
      </w:r>
    </w:p>
    <w:p w:rsidR="00F416E1" w:rsidRDefault="00F416E1" w:rsidP="00F416E1">
      <w:r>
        <w:t>20091126</w:t>
      </w:r>
      <w:r>
        <w:tab/>
        <w:t>19</w:t>
      </w:r>
      <w:r>
        <w:tab/>
        <w:t>44358</w:t>
      </w:r>
      <w:r>
        <w:tab/>
        <w:t>2</w:t>
      </w:r>
      <w:r>
        <w:tab/>
        <w:t>Nasjonalbudsjettet 2010</w:t>
      </w:r>
    </w:p>
    <w:p w:rsidR="00F416E1" w:rsidRDefault="00F416E1" w:rsidP="00F416E1">
      <w:r>
        <w:t>20091126</w:t>
      </w:r>
      <w:r>
        <w:tab/>
        <w:t>19</w:t>
      </w:r>
      <w:r>
        <w:tab/>
        <w:t>44427</w:t>
      </w:r>
      <w:r>
        <w:tab/>
        <w:t>2</w:t>
      </w:r>
      <w:r>
        <w:tab/>
        <w:t>Statsbudsjettet 2010, Gul Bok</w:t>
      </w:r>
    </w:p>
    <w:p w:rsidR="00F416E1" w:rsidRDefault="00F416E1" w:rsidP="00F416E1">
      <w:r>
        <w:t>20091126</w:t>
      </w:r>
      <w:r>
        <w:tab/>
        <w:t>19</w:t>
      </w:r>
      <w:r>
        <w:tab/>
        <w:t>44572</w:t>
      </w:r>
      <w:r>
        <w:tab/>
        <w:t>2</w:t>
      </w:r>
      <w:r>
        <w:tab/>
        <w:t>Endring av statsbudsjettet for 2010</w:t>
      </w:r>
    </w:p>
    <w:p w:rsidR="00F416E1" w:rsidRDefault="00F416E1" w:rsidP="00F416E1">
      <w:r>
        <w:t>20091126</w:t>
      </w:r>
      <w:r>
        <w:tab/>
        <w:t>19</w:t>
      </w:r>
      <w:r>
        <w:tab/>
        <w:t>44713</w:t>
      </w:r>
      <w:r>
        <w:tab/>
        <w:t>2</w:t>
      </w:r>
      <w:r>
        <w:tab/>
        <w:t>Endringer av statsbudsjettet for 2010</w:t>
      </w:r>
    </w:p>
    <w:p w:rsidR="00F416E1" w:rsidRDefault="00F416E1" w:rsidP="00F416E1">
      <w:r>
        <w:t>20091126</w:t>
      </w:r>
      <w:r>
        <w:tab/>
        <w:t>19</w:t>
      </w:r>
      <w:r>
        <w:tab/>
        <w:t>44843</w:t>
      </w:r>
      <w:r>
        <w:tab/>
        <w:t>2</w:t>
      </w:r>
      <w:r>
        <w:tab/>
        <w:t>Endringer av statsbudsjettet for 2010</w:t>
      </w:r>
    </w:p>
    <w:p w:rsidR="00F416E1" w:rsidRDefault="00F416E1" w:rsidP="00F416E1">
      <w:r>
        <w:t>20091126</w:t>
      </w:r>
      <w:r>
        <w:tab/>
        <w:t>19</w:t>
      </w:r>
      <w:r>
        <w:tab/>
        <w:t>44356</w:t>
      </w:r>
      <w:r>
        <w:tab/>
        <w:t>3</w:t>
      </w:r>
      <w:r>
        <w:tab/>
        <w:t>Skatte-, avgifts- og tollvedtak for 2010</w:t>
      </w:r>
    </w:p>
    <w:p w:rsidR="00F416E1" w:rsidRDefault="00F416E1" w:rsidP="00F416E1">
      <w:r>
        <w:t>20091126</w:t>
      </w:r>
      <w:r>
        <w:tab/>
        <w:t>19</w:t>
      </w:r>
      <w:r>
        <w:tab/>
        <w:t>44844</w:t>
      </w:r>
      <w:r>
        <w:tab/>
        <w:t>3</w:t>
      </w:r>
      <w:r>
        <w:tab/>
        <w:t>Endringer av statsbudsjettet for 2010</w:t>
      </w:r>
    </w:p>
    <w:p w:rsidR="00F416E1" w:rsidRDefault="00F416E1" w:rsidP="00F416E1">
      <w:r>
        <w:t>20091126</w:t>
      </w:r>
      <w:r>
        <w:tab/>
        <w:t>19</w:t>
      </w:r>
      <w:r>
        <w:tab/>
        <w:t>44893</w:t>
      </w:r>
      <w:r>
        <w:tab/>
        <w:t>3</w:t>
      </w:r>
      <w:r>
        <w:tab/>
        <w:t>Nasjonalbudsjettet 2010</w:t>
      </w:r>
    </w:p>
    <w:p w:rsidR="00F416E1" w:rsidRDefault="00F416E1" w:rsidP="00F416E1">
      <w:r>
        <w:lastRenderedPageBreak/>
        <w:t>20091126</w:t>
      </w:r>
      <w:r>
        <w:tab/>
        <w:t>19</w:t>
      </w:r>
      <w:r>
        <w:tab/>
        <w:t>44357</w:t>
      </w:r>
      <w:r>
        <w:tab/>
        <w:t>4</w:t>
      </w:r>
      <w:r>
        <w:tab/>
        <w:t>Skatte- og avgiftsopplegget 2010</w:t>
      </w:r>
    </w:p>
    <w:p w:rsidR="00F416E1" w:rsidRDefault="00F416E1" w:rsidP="00F416E1">
      <w:r>
        <w:t>20091127</w:t>
      </w:r>
      <w:r>
        <w:tab/>
        <w:t>20</w:t>
      </w:r>
      <w:r>
        <w:tab/>
        <w:t>44495</w:t>
      </w:r>
      <w:r>
        <w:tab/>
        <w:t>1</w:t>
      </w:r>
      <w:r>
        <w:tab/>
        <w:t>Auka låneramme i Husbanken</w:t>
      </w:r>
    </w:p>
    <w:p w:rsidR="00F416E1" w:rsidRDefault="00F416E1" w:rsidP="00F416E1">
      <w:r>
        <w:t>20091127</w:t>
      </w:r>
      <w:r>
        <w:tab/>
        <w:t>20</w:t>
      </w:r>
      <w:r>
        <w:tab/>
        <w:t>44712</w:t>
      </w:r>
      <w:r>
        <w:tab/>
        <w:t>2</w:t>
      </w:r>
      <w:r>
        <w:tab/>
        <w:t>Endringer i lov om helsetjenesten i kommunene (retting av inkurie)</w:t>
      </w:r>
    </w:p>
    <w:p w:rsidR="00F416E1" w:rsidRDefault="00F416E1" w:rsidP="00F416E1">
      <w:r>
        <w:t>20091127</w:t>
      </w:r>
      <w:r>
        <w:tab/>
        <w:t>20</w:t>
      </w:r>
      <w:r>
        <w:tab/>
        <w:t>44300</w:t>
      </w:r>
      <w:r>
        <w:tab/>
        <w:t>3</w:t>
      </w:r>
      <w:r>
        <w:tab/>
        <w:t>Endringer i statsbudsjettet for 2009, som følge av ny influensa A (H1N1)</w:t>
      </w:r>
    </w:p>
    <w:p w:rsidR="00F416E1" w:rsidRDefault="00F416E1" w:rsidP="00F416E1">
      <w:r>
        <w:t>20091203</w:t>
      </w:r>
      <w:r>
        <w:tab/>
        <w:t>23</w:t>
      </w:r>
      <w:r>
        <w:tab/>
        <w:t>44904</w:t>
      </w:r>
      <w:r>
        <w:tab/>
        <w:t>1</w:t>
      </w:r>
      <w:r>
        <w:tab/>
        <w:t>Miljø- og utviklingsministers redegjørelse om status og framdrift i klimaforhandlingene</w:t>
      </w:r>
    </w:p>
    <w:p w:rsidR="00F416E1" w:rsidRDefault="00F416E1" w:rsidP="00F416E1">
      <w:r>
        <w:t>20091203</w:t>
      </w:r>
      <w:r>
        <w:tab/>
        <w:t>23</w:t>
      </w:r>
      <w:r>
        <w:tab/>
        <w:t>44940</w:t>
      </w:r>
      <w:r>
        <w:tab/>
        <w:t>2</w:t>
      </w:r>
      <w:r>
        <w:tab/>
        <w:t>Riksvalgstyrets avgjørelse av klage ved stortingsvalget 2009</w:t>
      </w:r>
    </w:p>
    <w:p w:rsidR="00F416E1" w:rsidRDefault="00F416E1" w:rsidP="00F416E1">
      <w:r>
        <w:t>20091203</w:t>
      </w:r>
      <w:r>
        <w:tab/>
        <w:t>23</w:t>
      </w:r>
      <w:r>
        <w:tab/>
        <w:t>44521</w:t>
      </w:r>
      <w:r>
        <w:tab/>
        <w:t>3</w:t>
      </w:r>
      <w:r>
        <w:tab/>
        <w:t>Bevilgninger på statsbudsjettet 2010</w:t>
      </w:r>
    </w:p>
    <w:p w:rsidR="00F416E1" w:rsidRDefault="00F416E1" w:rsidP="00F416E1">
      <w:r>
        <w:t>20091203</w:t>
      </w:r>
      <w:r>
        <w:tab/>
        <w:t>23</w:t>
      </w:r>
      <w:r>
        <w:tab/>
        <w:t>44517</w:t>
      </w:r>
      <w:r>
        <w:tab/>
        <w:t>4</w:t>
      </w:r>
      <w:r>
        <w:tab/>
        <w:t>Bevilgninger på statsbudsjettet 2010</w:t>
      </w:r>
    </w:p>
    <w:p w:rsidR="00F416E1" w:rsidRDefault="00F416E1" w:rsidP="00F416E1">
      <w:r>
        <w:t>20091203</w:t>
      </w:r>
      <w:r>
        <w:tab/>
        <w:t>23</w:t>
      </w:r>
      <w:r>
        <w:tab/>
        <w:t>44847</w:t>
      </w:r>
      <w:r>
        <w:tab/>
        <w:t>4</w:t>
      </w:r>
      <w:r>
        <w:tab/>
        <w:t>Endringer av statsbudsjettet for 2010</w:t>
      </w:r>
    </w:p>
    <w:p w:rsidR="00F416E1" w:rsidRDefault="00F416E1" w:rsidP="00F416E1">
      <w:r>
        <w:t>20091203</w:t>
      </w:r>
      <w:r>
        <w:tab/>
        <w:t>23</w:t>
      </w:r>
      <w:r>
        <w:tab/>
        <w:t>44406</w:t>
      </w:r>
      <w:r>
        <w:tab/>
        <w:t>5</w:t>
      </w:r>
      <w:r>
        <w:tab/>
        <w:t>Endringer i statsbudsjettet for 2009</w:t>
      </w:r>
    </w:p>
    <w:p w:rsidR="00F416E1" w:rsidRDefault="00F416E1" w:rsidP="00F416E1">
      <w:r>
        <w:t>20091203</w:t>
      </w:r>
      <w:r>
        <w:tab/>
        <w:t>23</w:t>
      </w:r>
      <w:r>
        <w:tab/>
        <w:t>44798</w:t>
      </w:r>
      <w:r>
        <w:tab/>
        <w:t>6</w:t>
      </w:r>
      <w:r>
        <w:tab/>
        <w:t>Endringar i statsbudsjettet for 2009</w:t>
      </w:r>
    </w:p>
    <w:p w:rsidR="00F416E1" w:rsidRDefault="00F416E1" w:rsidP="00F416E1">
      <w:r>
        <w:t>20091203</w:t>
      </w:r>
      <w:r>
        <w:tab/>
        <w:t>23</w:t>
      </w:r>
      <w:r>
        <w:tab/>
        <w:t>44078</w:t>
      </w:r>
      <w:r>
        <w:tab/>
        <w:t>7</w:t>
      </w:r>
      <w:r>
        <w:tab/>
        <w:t>Videreutvikling av Schengen-regelverket</w:t>
      </w:r>
    </w:p>
    <w:p w:rsidR="00F416E1" w:rsidRDefault="00F416E1" w:rsidP="00F416E1">
      <w:r>
        <w:t>20091203</w:t>
      </w:r>
      <w:r>
        <w:tab/>
        <w:t>23</w:t>
      </w:r>
      <w:r>
        <w:tab/>
        <w:t>44371</w:t>
      </w:r>
      <w:r>
        <w:tab/>
        <w:t>8</w:t>
      </w:r>
      <w:r>
        <w:tab/>
        <w:t>Endringar i domstolloven mv.</w:t>
      </w:r>
    </w:p>
    <w:p w:rsidR="00F416E1" w:rsidRDefault="00F416E1" w:rsidP="00F416E1">
      <w:r>
        <w:t>20091203</w:t>
      </w:r>
      <w:r>
        <w:tab/>
        <w:t>23</w:t>
      </w:r>
      <w:r>
        <w:tab/>
        <w:t>43902</w:t>
      </w:r>
      <w:r>
        <w:tab/>
        <w:t>9</w:t>
      </w:r>
      <w:r>
        <w:tab/>
        <w:t>Årsrapport fra Stortingets billighetserstatningsutvalg</w:t>
      </w:r>
    </w:p>
    <w:p w:rsidR="00F416E1" w:rsidRDefault="00F416E1" w:rsidP="00F416E1">
      <w:r>
        <w:t>20091203</w:t>
      </w:r>
      <w:r>
        <w:tab/>
        <w:t>23</w:t>
      </w:r>
      <w:r>
        <w:tab/>
        <w:t>44217</w:t>
      </w:r>
      <w:r>
        <w:tab/>
        <w:t>10</w:t>
      </w:r>
      <w:r>
        <w:tab/>
        <w:t>Tilleggsbevilgning som følge av flere asylsøkere</w:t>
      </w:r>
    </w:p>
    <w:p w:rsidR="00F416E1" w:rsidRDefault="00F416E1" w:rsidP="00F416E1">
      <w:r>
        <w:t>20091203</w:t>
      </w:r>
      <w:r>
        <w:tab/>
        <w:t>23</w:t>
      </w:r>
      <w:r>
        <w:tab/>
        <w:t>44360</w:t>
      </w:r>
      <w:r>
        <w:tab/>
        <w:t>11</w:t>
      </w:r>
      <w:r>
        <w:tab/>
        <w:t>Endringer i utlendingslovgivningen</w:t>
      </w:r>
    </w:p>
    <w:p w:rsidR="00F416E1" w:rsidRDefault="00F416E1" w:rsidP="00F416E1">
      <w:r>
        <w:t>20091204</w:t>
      </w:r>
      <w:r>
        <w:tab/>
        <w:t>24</w:t>
      </w:r>
      <w:r>
        <w:tab/>
        <w:t>44974</w:t>
      </w:r>
      <w:r>
        <w:tab/>
        <w:t>1</w:t>
      </w:r>
      <w:r>
        <w:tab/>
        <w:t>Endringer i Stortingets forretningsorden mv.</w:t>
      </w:r>
    </w:p>
    <w:p w:rsidR="00F416E1" w:rsidRDefault="00F416E1" w:rsidP="00F416E1">
      <w:r>
        <w:t>20091204</w:t>
      </w:r>
      <w:r>
        <w:tab/>
        <w:t>24</w:t>
      </w:r>
      <w:r>
        <w:tab/>
        <w:t>44904</w:t>
      </w:r>
      <w:r>
        <w:tab/>
        <w:t>2</w:t>
      </w:r>
      <w:r>
        <w:tab/>
        <w:t>Miljø- og utviklingsministers redegjørelse om status og framdrift i klimaforhandlingene</w:t>
      </w:r>
    </w:p>
    <w:p w:rsidR="00F416E1" w:rsidRDefault="00F416E1" w:rsidP="00F416E1">
      <w:r>
        <w:t>20091204</w:t>
      </w:r>
      <w:r>
        <w:tab/>
        <w:t>24</w:t>
      </w:r>
      <w:r>
        <w:tab/>
        <w:t>44375</w:t>
      </w:r>
      <w:r>
        <w:tab/>
        <w:t>3</w:t>
      </w:r>
      <w:r>
        <w:tab/>
        <w:t>Representantforslag om opptrapping av norsk klimapolitikk</w:t>
      </w:r>
    </w:p>
    <w:p w:rsidR="00F416E1" w:rsidRDefault="00F416E1" w:rsidP="00F416E1">
      <w:r>
        <w:t>20091207</w:t>
      </w:r>
      <w:r>
        <w:tab/>
        <w:t>25</w:t>
      </w:r>
      <w:r>
        <w:tab/>
        <w:t>44520</w:t>
      </w:r>
      <w:r>
        <w:tab/>
        <w:t>1</w:t>
      </w:r>
      <w:r>
        <w:tab/>
        <w:t>Bevilgninger på statsbudsjettet 2010</w:t>
      </w:r>
    </w:p>
    <w:p w:rsidR="00F416E1" w:rsidRDefault="00F416E1" w:rsidP="00F416E1">
      <w:r>
        <w:t>20091207</w:t>
      </w:r>
      <w:r>
        <w:tab/>
        <w:t>25</w:t>
      </w:r>
      <w:r>
        <w:tab/>
        <w:t>44415</w:t>
      </w:r>
      <w:r>
        <w:tab/>
        <w:t>2</w:t>
      </w:r>
      <w:r>
        <w:tab/>
        <w:t>Endringar i statsbudsjettet for 2009</w:t>
      </w:r>
    </w:p>
    <w:p w:rsidR="00F416E1" w:rsidRDefault="00F416E1" w:rsidP="00F416E1">
      <w:r>
        <w:t>20091207</w:t>
      </w:r>
      <w:r>
        <w:tab/>
        <w:t>25</w:t>
      </w:r>
      <w:r>
        <w:tab/>
        <w:t>44801</w:t>
      </w:r>
      <w:r>
        <w:tab/>
        <w:t>3</w:t>
      </w:r>
      <w:r>
        <w:tab/>
        <w:t>Endringer i statsbudsjettet for 2009</w:t>
      </w:r>
    </w:p>
    <w:p w:rsidR="00F416E1" w:rsidRDefault="00F416E1" w:rsidP="00F416E1">
      <w:r>
        <w:t>20091207</w:t>
      </w:r>
      <w:r>
        <w:tab/>
        <w:t>25</w:t>
      </w:r>
      <w:r>
        <w:tab/>
        <w:t>43432</w:t>
      </w:r>
      <w:r>
        <w:tab/>
        <w:t>4</w:t>
      </w:r>
      <w:r>
        <w:tab/>
        <w:t>Riksrevisjonens undersøking om ansvaret for freda og verneverdige bygningar</w:t>
      </w:r>
    </w:p>
    <w:p w:rsidR="00F416E1" w:rsidRDefault="00F416E1" w:rsidP="00F416E1">
      <w:r>
        <w:t>20091207</w:t>
      </w:r>
      <w:r>
        <w:tab/>
        <w:t>25</w:t>
      </w:r>
      <w:r>
        <w:tab/>
        <w:t>43433</w:t>
      </w:r>
      <w:r>
        <w:tab/>
        <w:t>5</w:t>
      </w:r>
      <w:r>
        <w:tab/>
        <w:t>Personer med funksjonsnedsettelser</w:t>
      </w:r>
    </w:p>
    <w:p w:rsidR="00F416E1" w:rsidRDefault="00F416E1" w:rsidP="00F416E1">
      <w:r>
        <w:t>20091207</w:t>
      </w:r>
      <w:r>
        <w:tab/>
        <w:t>25</w:t>
      </w:r>
      <w:r>
        <w:tab/>
        <w:t>43901</w:t>
      </w:r>
      <w:r>
        <w:tab/>
        <w:t>6</w:t>
      </w:r>
      <w:r>
        <w:tab/>
        <w:t>Levering av ambulansetjenester</w:t>
      </w:r>
    </w:p>
    <w:p w:rsidR="00F416E1" w:rsidRDefault="00F416E1" w:rsidP="00F416E1">
      <w:r>
        <w:t>20091207</w:t>
      </w:r>
      <w:r>
        <w:tab/>
        <w:t>25</w:t>
      </w:r>
      <w:r>
        <w:tab/>
        <w:t>43900</w:t>
      </w:r>
      <w:r>
        <w:tab/>
        <w:t>7</w:t>
      </w:r>
      <w:r>
        <w:tab/>
        <w:t>Forvaltning av barnehagetjenestene</w:t>
      </w:r>
    </w:p>
    <w:p w:rsidR="00F416E1" w:rsidRDefault="00F416E1" w:rsidP="00F416E1">
      <w:r>
        <w:t>20091208</w:t>
      </w:r>
      <w:r>
        <w:tab/>
        <w:t>26</w:t>
      </w:r>
      <w:r>
        <w:tab/>
        <w:t>44522</w:t>
      </w:r>
      <w:r>
        <w:tab/>
        <w:t>1</w:t>
      </w:r>
      <w:r>
        <w:tab/>
        <w:t>Bevilgninger på statsbudsjettet 2010</w:t>
      </w:r>
    </w:p>
    <w:p w:rsidR="00F416E1" w:rsidRDefault="00F416E1" w:rsidP="00F416E1">
      <w:r>
        <w:t>20091208</w:t>
      </w:r>
      <w:r>
        <w:tab/>
        <w:t>26</w:t>
      </w:r>
      <w:r>
        <w:tab/>
        <w:t>44402</w:t>
      </w:r>
      <w:r>
        <w:tab/>
        <w:t>2</w:t>
      </w:r>
      <w:r>
        <w:tab/>
        <w:t>Endringer i statsbudsjettet for 2009</w:t>
      </w:r>
    </w:p>
    <w:p w:rsidR="00F416E1" w:rsidRDefault="00F416E1" w:rsidP="00F416E1">
      <w:r>
        <w:lastRenderedPageBreak/>
        <w:t>20091208</w:t>
      </w:r>
      <w:r>
        <w:tab/>
        <w:t>26</w:t>
      </w:r>
      <w:r>
        <w:tab/>
        <w:t>43984</w:t>
      </w:r>
      <w:r>
        <w:tab/>
        <w:t>3</w:t>
      </w:r>
      <w:r>
        <w:tab/>
        <w:t>Legemidler til mennesker og dyr</w:t>
      </w:r>
    </w:p>
    <w:p w:rsidR="00F416E1" w:rsidRDefault="00F416E1" w:rsidP="00F416E1">
      <w:r>
        <w:t>20091208</w:t>
      </w:r>
      <w:r>
        <w:tab/>
        <w:t>26</w:t>
      </w:r>
      <w:r>
        <w:tab/>
        <w:t>43980</w:t>
      </w:r>
      <w:r>
        <w:tab/>
        <w:t>4</w:t>
      </w:r>
      <w:r>
        <w:tab/>
        <w:t>Utgangsstoffer for narkotika m.m.</w:t>
      </w:r>
    </w:p>
    <w:p w:rsidR="00F416E1" w:rsidRDefault="00F416E1" w:rsidP="00F416E1">
      <w:r>
        <w:t>20091208</w:t>
      </w:r>
      <w:r>
        <w:tab/>
        <w:t>26</w:t>
      </w:r>
      <w:r>
        <w:tab/>
        <w:t>44403</w:t>
      </w:r>
      <w:r>
        <w:tab/>
        <w:t>5</w:t>
      </w:r>
      <w:r>
        <w:tab/>
        <w:t>Endringer i legemiddelloven</w:t>
      </w:r>
    </w:p>
    <w:p w:rsidR="00F416E1" w:rsidRDefault="00F416E1" w:rsidP="00F416E1">
      <w:r>
        <w:t>20091208</w:t>
      </w:r>
      <w:r>
        <w:tab/>
        <w:t>26</w:t>
      </w:r>
      <w:r>
        <w:tab/>
        <w:t>44531</w:t>
      </w:r>
      <w:r>
        <w:tab/>
        <w:t>6</w:t>
      </w:r>
      <w:r>
        <w:tab/>
        <w:t>Endringer i folketrygdloven og helseregisterloven m.m.</w:t>
      </w:r>
    </w:p>
    <w:p w:rsidR="00F416E1" w:rsidRDefault="00F416E1" w:rsidP="00F416E1">
      <w:r>
        <w:t>20091208</w:t>
      </w:r>
      <w:r>
        <w:tab/>
        <w:t>26</w:t>
      </w:r>
      <w:r>
        <w:tab/>
        <w:t>44574</w:t>
      </w:r>
      <w:r>
        <w:tab/>
        <w:t>7</w:t>
      </w:r>
      <w:r>
        <w:tab/>
        <w:t>Endringar i patentlova</w:t>
      </w:r>
    </w:p>
    <w:p w:rsidR="00F416E1" w:rsidRDefault="00F416E1" w:rsidP="00F416E1">
      <w:r>
        <w:t>20091208</w:t>
      </w:r>
      <w:r>
        <w:tab/>
        <w:t>26</w:t>
      </w:r>
      <w:r>
        <w:tab/>
        <w:t>44526</w:t>
      </w:r>
      <w:r>
        <w:tab/>
        <w:t>8</w:t>
      </w:r>
      <w:r>
        <w:tab/>
        <w:t>Bevilgninger på statsbudsjettet 2010</w:t>
      </w:r>
    </w:p>
    <w:p w:rsidR="00F416E1" w:rsidRDefault="00F416E1" w:rsidP="00F416E1">
      <w:r>
        <w:t>20091208</w:t>
      </w:r>
      <w:r>
        <w:tab/>
        <w:t>26</w:t>
      </w:r>
      <w:r>
        <w:tab/>
        <w:t>44848</w:t>
      </w:r>
      <w:r>
        <w:tab/>
        <w:t>8</w:t>
      </w:r>
      <w:r>
        <w:tab/>
        <w:t>Endringer av statsbudsjettet for 2010</w:t>
      </w:r>
    </w:p>
    <w:p w:rsidR="00F416E1" w:rsidRDefault="00F416E1" w:rsidP="00F416E1">
      <w:r>
        <w:t>20091208</w:t>
      </w:r>
      <w:r>
        <w:tab/>
        <w:t>26</w:t>
      </w:r>
      <w:r>
        <w:tab/>
        <w:t>44393</w:t>
      </w:r>
      <w:r>
        <w:tab/>
        <w:t>9</w:t>
      </w:r>
      <w:r>
        <w:tab/>
        <w:t>Endringar i statsbudsjettet for 2009</w:t>
      </w:r>
    </w:p>
    <w:p w:rsidR="00F416E1" w:rsidRDefault="00F416E1" w:rsidP="00F416E1">
      <w:r>
        <w:t>20091208</w:t>
      </w:r>
      <w:r>
        <w:tab/>
        <w:t>26</w:t>
      </w:r>
      <w:r>
        <w:tab/>
        <w:t>44361</w:t>
      </w:r>
      <w:r>
        <w:tab/>
        <w:t>10</w:t>
      </w:r>
      <w:r>
        <w:tab/>
        <w:t>Lov om sosiale tjenester i arbeids- og velferdsforvaltningen</w:t>
      </w:r>
    </w:p>
    <w:p w:rsidR="00F416E1" w:rsidRDefault="00F416E1" w:rsidP="00F416E1">
      <w:r>
        <w:t>20091208</w:t>
      </w:r>
      <w:r>
        <w:tab/>
        <w:t>26</w:t>
      </w:r>
      <w:r>
        <w:tab/>
        <w:t>44882</w:t>
      </w:r>
      <w:r>
        <w:tab/>
        <w:t>11</w:t>
      </w:r>
      <w:r>
        <w:tab/>
        <w:t>Endringer i folketrygdloven mv.</w:t>
      </w:r>
    </w:p>
    <w:p w:rsidR="00F416E1" w:rsidRDefault="00F416E1" w:rsidP="00F416E1">
      <w:r>
        <w:t>20091208</w:t>
      </w:r>
      <w:r>
        <w:tab/>
        <w:t>26</w:t>
      </w:r>
      <w:r>
        <w:tab/>
        <w:t>44571</w:t>
      </w:r>
      <w:r>
        <w:tab/>
        <w:t>12</w:t>
      </w:r>
      <w:r>
        <w:tab/>
        <w:t>Endringar i lov om Statens pensjonsfond</w:t>
      </w:r>
    </w:p>
    <w:p w:rsidR="00F416E1" w:rsidRDefault="00F416E1" w:rsidP="00F416E1">
      <w:r>
        <w:t>20091208</w:t>
      </w:r>
      <w:r>
        <w:tab/>
        <w:t>26</w:t>
      </w:r>
      <w:r>
        <w:tab/>
        <w:t>44494</w:t>
      </w:r>
      <w:r>
        <w:tab/>
        <w:t>13</w:t>
      </w:r>
      <w:r>
        <w:tab/>
        <w:t>Skattesaker mellom Norge og Bermuda</w:t>
      </w:r>
    </w:p>
    <w:p w:rsidR="00F416E1" w:rsidRDefault="00F416E1" w:rsidP="00F416E1">
      <w:r>
        <w:t>20091208</w:t>
      </w:r>
      <w:r>
        <w:tab/>
        <w:t>26</w:t>
      </w:r>
      <w:r>
        <w:tab/>
        <w:t>44905</w:t>
      </w:r>
      <w:r>
        <w:tab/>
        <w:t>14</w:t>
      </w:r>
      <w:r>
        <w:tab/>
        <w:t>Oversendelsesforslag om å heve grensen for lønnsoppgaveplikt i frivillige organisasjoner.</w:t>
      </w:r>
    </w:p>
    <w:p w:rsidR="00F416E1" w:rsidRDefault="00F416E1" w:rsidP="00F416E1">
      <w:r>
        <w:t>20091208</w:t>
      </w:r>
      <w:r>
        <w:tab/>
        <w:t>26</w:t>
      </w:r>
      <w:r>
        <w:tab/>
        <w:t>44906</w:t>
      </w:r>
      <w:r>
        <w:tab/>
        <w:t>15</w:t>
      </w:r>
      <w:r>
        <w:tab/>
        <w:t>Oversendelsesforslag om fradragsnekt.</w:t>
      </w:r>
    </w:p>
    <w:p w:rsidR="00F416E1" w:rsidRDefault="00F416E1" w:rsidP="00F416E1">
      <w:r>
        <w:t>20091208</w:t>
      </w:r>
      <w:r>
        <w:tab/>
        <w:t>26</w:t>
      </w:r>
      <w:r>
        <w:tab/>
        <w:t>44907</w:t>
      </w:r>
      <w:r>
        <w:tab/>
        <w:t>16</w:t>
      </w:r>
      <w:r>
        <w:tab/>
        <w:t>Oversendelsesforslag om ansvarliggjøring av kjøper.</w:t>
      </w:r>
    </w:p>
    <w:p w:rsidR="00F416E1" w:rsidRDefault="00F416E1" w:rsidP="00F416E1">
      <w:r>
        <w:t>20091208</w:t>
      </w:r>
      <w:r>
        <w:tab/>
        <w:t>26</w:t>
      </w:r>
      <w:r>
        <w:tab/>
        <w:t>44908</w:t>
      </w:r>
      <w:r>
        <w:tab/>
        <w:t>17</w:t>
      </w:r>
      <w:r>
        <w:tab/>
        <w:t>Oversendelsesforslag om å heve grensen for lønnsoppgaveplikt.</w:t>
      </w:r>
    </w:p>
    <w:p w:rsidR="00F416E1" w:rsidRDefault="00F416E1" w:rsidP="00F416E1">
      <w:r>
        <w:t>20091208</w:t>
      </w:r>
      <w:r>
        <w:tab/>
        <w:t>26</w:t>
      </w:r>
      <w:r>
        <w:tab/>
        <w:t>44909</w:t>
      </w:r>
      <w:r>
        <w:tab/>
        <w:t>18</w:t>
      </w:r>
      <w:r>
        <w:tab/>
        <w:t>Oversendelsesforslag om forskrift til skatteloven.</w:t>
      </w:r>
    </w:p>
    <w:p w:rsidR="00F416E1" w:rsidRDefault="00F416E1" w:rsidP="00F416E1">
      <w:r>
        <w:t>20091208</w:t>
      </w:r>
      <w:r>
        <w:tab/>
        <w:t>26</w:t>
      </w:r>
      <w:r>
        <w:tab/>
        <w:t>44910</w:t>
      </w:r>
      <w:r>
        <w:tab/>
        <w:t>19</w:t>
      </w:r>
      <w:r>
        <w:tab/>
        <w:t>Oversendelsesforslag om endringer i eiendomsskatteloven.</w:t>
      </w:r>
    </w:p>
    <w:p w:rsidR="00F416E1" w:rsidRDefault="00F416E1" w:rsidP="00F416E1">
      <w:r>
        <w:t>20091209</w:t>
      </w:r>
      <w:r>
        <w:tab/>
        <w:t>27</w:t>
      </w:r>
      <w:r>
        <w:tab/>
        <w:t>44523</w:t>
      </w:r>
      <w:r>
        <w:tab/>
        <w:t>1</w:t>
      </w:r>
      <w:r>
        <w:tab/>
        <w:t>Bevilgninger på statsbudsjettet 2010</w:t>
      </w:r>
    </w:p>
    <w:p w:rsidR="00F416E1" w:rsidRDefault="00F416E1" w:rsidP="00F416E1">
      <w:r>
        <w:t>20091209</w:t>
      </w:r>
      <w:r>
        <w:tab/>
        <w:t>27</w:t>
      </w:r>
      <w:r>
        <w:tab/>
        <w:t>44729</w:t>
      </w:r>
      <w:r>
        <w:tab/>
        <w:t>1</w:t>
      </w:r>
      <w:r>
        <w:tab/>
        <w:t>Endringer av Prop. 1 S om statsbudsjettet for 2010</w:t>
      </w:r>
    </w:p>
    <w:p w:rsidR="00F416E1" w:rsidRDefault="00F416E1" w:rsidP="00F416E1">
      <w:r>
        <w:t>20091209</w:t>
      </w:r>
      <w:r>
        <w:tab/>
        <w:t>27</w:t>
      </w:r>
      <w:r>
        <w:tab/>
        <w:t>44842</w:t>
      </w:r>
      <w:r>
        <w:tab/>
        <w:t>1</w:t>
      </w:r>
      <w:r>
        <w:tab/>
        <w:t>Endringer av statsbudsjettet for 2010</w:t>
      </w:r>
    </w:p>
    <w:p w:rsidR="00F416E1" w:rsidRDefault="00F416E1" w:rsidP="00F416E1">
      <w:r>
        <w:t>20091209</w:t>
      </w:r>
      <w:r>
        <w:tab/>
        <w:t>27</w:t>
      </w:r>
      <w:r>
        <w:tab/>
        <w:t>44825</w:t>
      </w:r>
      <w:r>
        <w:tab/>
        <w:t>2</w:t>
      </w:r>
      <w:r>
        <w:tab/>
        <w:t>Endringer i statsbudsjettet for 2009</w:t>
      </w:r>
    </w:p>
    <w:p w:rsidR="00F416E1" w:rsidRDefault="00F416E1" w:rsidP="00F416E1">
      <w:r>
        <w:t>20091209</w:t>
      </w:r>
      <w:r>
        <w:tab/>
        <w:t>27</w:t>
      </w:r>
      <w:r>
        <w:tab/>
        <w:t>44823</w:t>
      </w:r>
      <w:r>
        <w:tab/>
        <w:t>3</w:t>
      </w:r>
      <w:r>
        <w:tab/>
        <w:t>Endringer i statsbudsjettet for 2009</w:t>
      </w:r>
    </w:p>
    <w:p w:rsidR="00F416E1" w:rsidRDefault="00F416E1" w:rsidP="00F416E1">
      <w:r>
        <w:t>20091209</w:t>
      </w:r>
      <w:r>
        <w:tab/>
        <w:t>27</w:t>
      </w:r>
      <w:r>
        <w:tab/>
        <w:t>44796</w:t>
      </w:r>
      <w:r>
        <w:tab/>
        <w:t>4</w:t>
      </w:r>
      <w:r>
        <w:tab/>
        <w:t>Endringer i statsbudsjettet for 2009</w:t>
      </w:r>
    </w:p>
    <w:p w:rsidR="00F416E1" w:rsidRDefault="00F416E1" w:rsidP="00F416E1">
      <w:r>
        <w:t>20091209</w:t>
      </w:r>
      <w:r>
        <w:tab/>
        <w:t>27</w:t>
      </w:r>
      <w:r>
        <w:tab/>
        <w:t>44518</w:t>
      </w:r>
      <w:r>
        <w:tab/>
        <w:t>5</w:t>
      </w:r>
      <w:r>
        <w:tab/>
        <w:t>Bevilgninger på statsbudsjettet 2010</w:t>
      </w:r>
    </w:p>
    <w:p w:rsidR="00F416E1" w:rsidRDefault="00F416E1" w:rsidP="00F416E1">
      <w:r>
        <w:t>20091209</w:t>
      </w:r>
      <w:r>
        <w:tab/>
        <w:t>27</w:t>
      </w:r>
      <w:r>
        <w:tab/>
        <w:t>44387</w:t>
      </w:r>
      <w:r>
        <w:tab/>
        <w:t>6</w:t>
      </w:r>
      <w:r>
        <w:tab/>
        <w:t>Svalbardbudsjettet 2010</w:t>
      </w:r>
    </w:p>
    <w:p w:rsidR="00F416E1" w:rsidRDefault="00F416E1" w:rsidP="00F416E1">
      <w:r>
        <w:t>20091209</w:t>
      </w:r>
      <w:r>
        <w:tab/>
        <w:t>27</w:t>
      </w:r>
      <w:r>
        <w:tab/>
        <w:t>44422</w:t>
      </w:r>
      <w:r>
        <w:tab/>
        <w:t>7</w:t>
      </w:r>
      <w:r>
        <w:tab/>
        <w:t>Endringar i statsbudsjettet for 2009</w:t>
      </w:r>
    </w:p>
    <w:p w:rsidR="00F416E1" w:rsidRDefault="00F416E1" w:rsidP="00F416E1">
      <w:r>
        <w:t>20091209</w:t>
      </w:r>
      <w:r>
        <w:tab/>
        <w:t>27</w:t>
      </w:r>
      <w:r>
        <w:tab/>
        <w:t>44401</w:t>
      </w:r>
      <w:r>
        <w:tab/>
        <w:t>8</w:t>
      </w:r>
      <w:r>
        <w:tab/>
        <w:t>Endringar i statsbudsjettet for 2009</w:t>
      </w:r>
    </w:p>
    <w:p w:rsidR="00F416E1" w:rsidRDefault="00F416E1" w:rsidP="00F416E1">
      <w:r>
        <w:t>20091210</w:t>
      </w:r>
      <w:r>
        <w:tab/>
        <w:t>28</w:t>
      </w:r>
      <w:r>
        <w:tab/>
        <w:t>43833</w:t>
      </w:r>
      <w:r>
        <w:tab/>
        <w:t>1</w:t>
      </w:r>
      <w:r>
        <w:tab/>
        <w:t>Forslag til pensjonsordninger for stortingspensjonene mv.</w:t>
      </w:r>
    </w:p>
    <w:p w:rsidR="00F416E1" w:rsidRDefault="00F416E1" w:rsidP="00F416E1">
      <w:r>
        <w:t>20091210</w:t>
      </w:r>
      <w:r>
        <w:tab/>
        <w:t>28</w:t>
      </w:r>
      <w:r>
        <w:tab/>
        <w:t>44524</w:t>
      </w:r>
      <w:r>
        <w:tab/>
        <w:t>2</w:t>
      </w:r>
      <w:r>
        <w:tab/>
        <w:t>Bevilgninger på statsbudsjettet 2010</w:t>
      </w:r>
    </w:p>
    <w:p w:rsidR="00F416E1" w:rsidRDefault="00F416E1" w:rsidP="00F416E1">
      <w:r>
        <w:lastRenderedPageBreak/>
        <w:t>20091210</w:t>
      </w:r>
      <w:r>
        <w:tab/>
        <w:t>28</w:t>
      </w:r>
      <w:r>
        <w:tab/>
        <w:t>44661</w:t>
      </w:r>
      <w:r>
        <w:tab/>
        <w:t>2</w:t>
      </w:r>
      <w:r>
        <w:tab/>
        <w:t>Slepeberedskap Sørlandet</w:t>
      </w:r>
    </w:p>
    <w:p w:rsidR="00F416E1" w:rsidRDefault="00F416E1" w:rsidP="00F416E1">
      <w:r>
        <w:t>20091210</w:t>
      </w:r>
      <w:r>
        <w:tab/>
        <w:t>28</w:t>
      </w:r>
      <w:r>
        <w:tab/>
        <w:t>44416</w:t>
      </w:r>
      <w:r>
        <w:tab/>
        <w:t>3</w:t>
      </w:r>
      <w:r>
        <w:tab/>
        <w:t>Endringar i statsbudsjettet for 2009</w:t>
      </w:r>
    </w:p>
    <w:p w:rsidR="00F416E1" w:rsidRDefault="00F416E1" w:rsidP="00F416E1">
      <w:r>
        <w:t>20091210</w:t>
      </w:r>
      <w:r>
        <w:tab/>
        <w:t>28</w:t>
      </w:r>
      <w:r>
        <w:tab/>
        <w:t>45017</w:t>
      </w:r>
      <w:r>
        <w:tab/>
        <w:t>4</w:t>
      </w:r>
      <w:r>
        <w:tab/>
        <w:t>Endringar i statsbudsjettet for 2009</w:t>
      </w:r>
    </w:p>
    <w:p w:rsidR="00F416E1" w:rsidRDefault="00F416E1" w:rsidP="00F416E1">
      <w:r>
        <w:t>20091210</w:t>
      </w:r>
      <w:r>
        <w:tab/>
        <w:t>28</w:t>
      </w:r>
      <w:r>
        <w:tab/>
        <w:t>44828</w:t>
      </w:r>
      <w:r>
        <w:tab/>
        <w:t>5</w:t>
      </w:r>
      <w:r>
        <w:tab/>
        <w:t>Endringer i statsbudsjettet for 2009</w:t>
      </w:r>
    </w:p>
    <w:p w:rsidR="00F416E1" w:rsidRDefault="00F416E1" w:rsidP="00F416E1">
      <w:r>
        <w:t>20091210</w:t>
      </w:r>
      <w:r>
        <w:tab/>
        <w:t>28</w:t>
      </w:r>
      <w:r>
        <w:tab/>
        <w:t>43941</w:t>
      </w:r>
      <w:r>
        <w:tab/>
        <w:t>6</w:t>
      </w:r>
      <w:r>
        <w:tab/>
        <w:t>Utbygging og finansiering av rv 78</w:t>
      </w:r>
    </w:p>
    <w:p w:rsidR="00F416E1" w:rsidRDefault="00F416E1" w:rsidP="00F416E1">
      <w:r>
        <w:t>20091210</w:t>
      </w:r>
      <w:r>
        <w:tab/>
        <w:t>28</w:t>
      </w:r>
      <w:r>
        <w:tab/>
        <w:t>44082</w:t>
      </w:r>
      <w:r>
        <w:tab/>
        <w:t>7</w:t>
      </w:r>
      <w:r>
        <w:tab/>
        <w:t>Utbygging og finansiering av Samferdselspakke for Kristiansandsregionen fase 1</w:t>
      </w:r>
    </w:p>
    <w:p w:rsidR="00F416E1" w:rsidRDefault="00F416E1" w:rsidP="00F416E1">
      <w:r>
        <w:t>20091210</w:t>
      </w:r>
      <w:r>
        <w:tab/>
        <w:t>28</w:t>
      </w:r>
      <w:r>
        <w:tab/>
        <w:t>44555</w:t>
      </w:r>
      <w:r>
        <w:tab/>
        <w:t>8</w:t>
      </w:r>
      <w:r>
        <w:tab/>
        <w:t>Representantforslag om "datalagringsdirektivet"</w:t>
      </w:r>
    </w:p>
    <w:p w:rsidR="00F416E1" w:rsidRDefault="00F416E1" w:rsidP="00F416E1">
      <w:r>
        <w:t>20091210</w:t>
      </w:r>
      <w:r>
        <w:tab/>
        <w:t>28</w:t>
      </w:r>
      <w:r>
        <w:tab/>
        <w:t>44398</w:t>
      </w:r>
      <w:r>
        <w:tab/>
        <w:t>9</w:t>
      </w:r>
      <w:r>
        <w:tab/>
        <w:t>Endring i akvakulturloven</w:t>
      </w:r>
    </w:p>
    <w:p w:rsidR="00F416E1" w:rsidRDefault="00F416E1" w:rsidP="00F416E1">
      <w:r>
        <w:t>20091210</w:t>
      </w:r>
      <w:r>
        <w:tab/>
        <w:t>28</w:t>
      </w:r>
      <w:r>
        <w:tab/>
        <w:t>43859</w:t>
      </w:r>
      <w:r>
        <w:tab/>
        <w:t>10</w:t>
      </w:r>
      <w:r>
        <w:tab/>
        <w:t>Fiskeriavtalane Noreg har inngått med andre land</w:t>
      </w:r>
    </w:p>
    <w:p w:rsidR="00F416E1" w:rsidRDefault="00F416E1" w:rsidP="00F416E1">
      <w:r>
        <w:t>20091211</w:t>
      </w:r>
      <w:r>
        <w:tab/>
        <w:t>29</w:t>
      </w:r>
      <w:r>
        <w:tab/>
        <w:t>44527</w:t>
      </w:r>
      <w:r>
        <w:tab/>
        <w:t>1</w:t>
      </w:r>
      <w:r>
        <w:tab/>
        <w:t>Bevilgninger på statsbudsjettet 2010</w:t>
      </w:r>
    </w:p>
    <w:p w:rsidR="00F416E1" w:rsidRDefault="00F416E1" w:rsidP="00F416E1">
      <w:r>
        <w:t>20091211</w:t>
      </w:r>
      <w:r>
        <w:tab/>
        <w:t>29</w:t>
      </w:r>
      <w:r>
        <w:tab/>
        <w:t>44845</w:t>
      </w:r>
      <w:r>
        <w:tab/>
        <w:t>1</w:t>
      </w:r>
      <w:r>
        <w:tab/>
        <w:t>Endringer av statsbudsjettet for 2010</w:t>
      </w:r>
    </w:p>
    <w:p w:rsidR="00F416E1" w:rsidRDefault="00F416E1" w:rsidP="00F416E1">
      <w:r>
        <w:t>20091211</w:t>
      </w:r>
      <w:r>
        <w:tab/>
        <w:t>29</w:t>
      </w:r>
      <w:r>
        <w:tab/>
        <w:t>44799</w:t>
      </w:r>
      <w:r>
        <w:tab/>
        <w:t>2</w:t>
      </w:r>
      <w:r>
        <w:tab/>
        <w:t>Endringer i statsbudsjettet for 2009</w:t>
      </w:r>
    </w:p>
    <w:p w:rsidR="00F416E1" w:rsidRDefault="00F416E1" w:rsidP="00F416E1">
      <w:r>
        <w:t>20091211</w:t>
      </w:r>
      <w:r>
        <w:tab/>
        <w:t>29</w:t>
      </w:r>
      <w:r>
        <w:tab/>
        <w:t>44822</w:t>
      </w:r>
      <w:r>
        <w:tab/>
        <w:t>3</w:t>
      </w:r>
      <w:r>
        <w:tab/>
        <w:t>Endringar i statsbudsjettet for 2009</w:t>
      </w:r>
    </w:p>
    <w:p w:rsidR="00F416E1" w:rsidRDefault="00F416E1" w:rsidP="00F416E1">
      <w:r>
        <w:t>20091211</w:t>
      </w:r>
      <w:r>
        <w:tab/>
        <w:t>29</w:t>
      </w:r>
      <w:r>
        <w:tab/>
        <w:t>44710</w:t>
      </w:r>
      <w:r>
        <w:tab/>
        <w:t>4</w:t>
      </w:r>
      <w:r>
        <w:tab/>
        <w:t>Endringer i lov om Statens Pensjonskasse m.m.</w:t>
      </w:r>
    </w:p>
    <w:p w:rsidR="00F416E1" w:rsidRDefault="00F416E1" w:rsidP="00F416E1">
      <w:r>
        <w:t>20091211</w:t>
      </w:r>
      <w:r>
        <w:tab/>
        <w:t>29</w:t>
      </w:r>
      <w:r>
        <w:tab/>
        <w:t>44797</w:t>
      </w:r>
      <w:r>
        <w:tab/>
        <w:t>5</w:t>
      </w:r>
      <w:r>
        <w:tab/>
        <w:t>Endringer i statsbudsjettet for 2009</w:t>
      </w:r>
    </w:p>
    <w:p w:rsidR="00F416E1" w:rsidRDefault="00F416E1" w:rsidP="00F416E1">
      <w:r>
        <w:t>20091211</w:t>
      </w:r>
      <w:r>
        <w:tab/>
        <w:t>29</w:t>
      </w:r>
      <w:r>
        <w:tab/>
        <w:t>44367</w:t>
      </w:r>
      <w:r>
        <w:tab/>
        <w:t>6</w:t>
      </w:r>
      <w:r>
        <w:tab/>
        <w:t>Lov om pensjonsordning for oppdragstaker i statlig beredskaps- eller familiehjem</w:t>
      </w:r>
    </w:p>
    <w:p w:rsidR="00F416E1" w:rsidRDefault="00F416E1" w:rsidP="00F416E1">
      <w:r>
        <w:t>20091211</w:t>
      </w:r>
      <w:r>
        <w:tab/>
        <w:t>29</w:t>
      </w:r>
      <w:r>
        <w:tab/>
        <w:t>44368</w:t>
      </w:r>
      <w:r>
        <w:tab/>
        <w:t>7</w:t>
      </w:r>
      <w:r>
        <w:tab/>
        <w:t>Endringer i lov om Statens Pensjonskasse</w:t>
      </w:r>
    </w:p>
    <w:p w:rsidR="00F416E1" w:rsidRDefault="00F416E1" w:rsidP="00F416E1">
      <w:r>
        <w:t>20091211</w:t>
      </w:r>
      <w:r>
        <w:tab/>
        <w:t>29</w:t>
      </w:r>
      <w:r>
        <w:tab/>
        <w:t>44639</w:t>
      </w:r>
      <w:r>
        <w:tab/>
        <w:t>8</w:t>
      </w:r>
      <w:r>
        <w:tab/>
        <w:t>Endringer i utlendingsloven</w:t>
      </w:r>
    </w:p>
    <w:p w:rsidR="00F416E1" w:rsidRDefault="00F416E1" w:rsidP="00F416E1">
      <w:r>
        <w:t>20091214</w:t>
      </w:r>
      <w:r>
        <w:tab/>
        <w:t>30</w:t>
      </w:r>
      <w:r>
        <w:tab/>
        <w:t>45116</w:t>
      </w:r>
      <w:r>
        <w:tab/>
        <w:t>1</w:t>
      </w:r>
      <w:r>
        <w:tab/>
        <w:t>Valg av Stortingets ombudsmann for forvaltningen</w:t>
      </w:r>
    </w:p>
    <w:p w:rsidR="00F416E1" w:rsidRDefault="00F416E1" w:rsidP="00F416E1">
      <w:r>
        <w:t>20091214</w:t>
      </w:r>
      <w:r>
        <w:tab/>
        <w:t>30</w:t>
      </w:r>
      <w:r>
        <w:tab/>
        <w:t>45117</w:t>
      </w:r>
      <w:r>
        <w:tab/>
        <w:t>2</w:t>
      </w:r>
      <w:r>
        <w:tab/>
        <w:t>Valg av medlemmer og varamedlemmer til Kringkastingsrådet</w:t>
      </w:r>
    </w:p>
    <w:p w:rsidR="00F416E1" w:rsidRDefault="00F416E1" w:rsidP="00F416E1">
      <w:r>
        <w:t>20091214</w:t>
      </w:r>
      <w:r>
        <w:tab/>
        <w:t>30</w:t>
      </w:r>
      <w:r>
        <w:tab/>
        <w:t>45118</w:t>
      </w:r>
      <w:r>
        <w:tab/>
        <w:t>3</w:t>
      </w:r>
      <w:r>
        <w:tab/>
        <w:t>Valg av medlemmer og varamedlemmer til Ombudsmannsnemnda for Forsvaret og Ombudsmannsnemnda for sivile vernepliktige</w:t>
      </w:r>
    </w:p>
    <w:p w:rsidR="00F416E1" w:rsidRDefault="00F416E1" w:rsidP="00F416E1">
      <w:r>
        <w:t>20091214</w:t>
      </w:r>
      <w:r>
        <w:tab/>
        <w:t>30</w:t>
      </w:r>
      <w:r>
        <w:tab/>
        <w:t>45119</w:t>
      </w:r>
      <w:r>
        <w:tab/>
        <w:t>4</w:t>
      </w:r>
      <w:r>
        <w:tab/>
        <w:t>Valg av riksrevisorer med varamedlemmer</w:t>
      </w:r>
    </w:p>
    <w:p w:rsidR="00F416E1" w:rsidRDefault="00F416E1" w:rsidP="00F416E1">
      <w:r>
        <w:t>20091214</w:t>
      </w:r>
      <w:r>
        <w:tab/>
        <w:t>30</w:t>
      </w:r>
      <w:r>
        <w:tab/>
        <w:t>45120</w:t>
      </w:r>
      <w:r>
        <w:tab/>
        <w:t>5</w:t>
      </w:r>
      <w:r>
        <w:tab/>
        <w:t>Valg av medlemmer og varamedlemmer til Norges Banks representantskap</w:t>
      </w:r>
    </w:p>
    <w:p w:rsidR="00F416E1" w:rsidRDefault="00F416E1" w:rsidP="00F416E1">
      <w:r>
        <w:t>20091214</w:t>
      </w:r>
      <w:r>
        <w:tab/>
        <w:t>30</w:t>
      </w:r>
      <w:r>
        <w:tab/>
        <w:t>44519</w:t>
      </w:r>
      <w:r>
        <w:tab/>
        <w:t>6</w:t>
      </w:r>
      <w:r>
        <w:tab/>
        <w:t>Bevilgninger på statsbudsjettet 2010</w:t>
      </w:r>
    </w:p>
    <w:p w:rsidR="00F416E1" w:rsidRDefault="00F416E1" w:rsidP="00F416E1">
      <w:r>
        <w:t>20091214</w:t>
      </w:r>
      <w:r>
        <w:tab/>
        <w:t>30</w:t>
      </w:r>
      <w:r>
        <w:tab/>
        <w:t>44411</w:t>
      </w:r>
      <w:r>
        <w:tab/>
        <w:t>7</w:t>
      </w:r>
      <w:r>
        <w:tab/>
        <w:t>Endringar i statsbudsjettet for 2009</w:t>
      </w:r>
    </w:p>
    <w:p w:rsidR="00F416E1" w:rsidRDefault="00F416E1" w:rsidP="00F416E1">
      <w:r>
        <w:t>20091214</w:t>
      </w:r>
      <w:r>
        <w:tab/>
        <w:t>30</w:t>
      </w:r>
      <w:r>
        <w:tab/>
        <w:t>44410</w:t>
      </w:r>
      <w:r>
        <w:tab/>
        <w:t>8</w:t>
      </w:r>
      <w:r>
        <w:tab/>
        <w:t>Endringer i statsbudsjettet for 2009</w:t>
      </w:r>
    </w:p>
    <w:p w:rsidR="00F416E1" w:rsidRDefault="00F416E1" w:rsidP="00F416E1">
      <w:r>
        <w:t>20091214</w:t>
      </w:r>
      <w:r>
        <w:tab/>
        <w:t>30</w:t>
      </w:r>
      <w:r>
        <w:tab/>
        <w:t>44390</w:t>
      </w:r>
      <w:r>
        <w:tab/>
        <w:t>9</w:t>
      </w:r>
      <w:r>
        <w:tab/>
        <w:t>Representantforslag om omorganisering og fristilling av Innovasjon Norge</w:t>
      </w:r>
    </w:p>
    <w:p w:rsidR="00F416E1" w:rsidRDefault="00F416E1" w:rsidP="00F416E1">
      <w:r>
        <w:t>20091214</w:t>
      </w:r>
      <w:r>
        <w:tab/>
        <w:t>30</w:t>
      </w:r>
      <w:r>
        <w:tab/>
        <w:t>44565</w:t>
      </w:r>
      <w:r>
        <w:tab/>
        <w:t>10</w:t>
      </w:r>
      <w:r>
        <w:tab/>
        <w:t>Riksrevisjonens rapport om den årlige revisjon for 2008</w:t>
      </w:r>
    </w:p>
    <w:p w:rsidR="00F416E1" w:rsidRDefault="00F416E1" w:rsidP="00F416E1">
      <w:r>
        <w:lastRenderedPageBreak/>
        <w:t>20091215</w:t>
      </w:r>
      <w:r>
        <w:tab/>
        <w:t>31</w:t>
      </w:r>
      <w:r>
        <w:tab/>
        <w:t>44525</w:t>
      </w:r>
      <w:r>
        <w:tab/>
        <w:t>1</w:t>
      </w:r>
      <w:r>
        <w:tab/>
        <w:t>Bevilgninger på statsbudsjettet 2010</w:t>
      </w:r>
    </w:p>
    <w:p w:rsidR="00F416E1" w:rsidRDefault="00F416E1" w:rsidP="00F416E1">
      <w:r>
        <w:t>20091215</w:t>
      </w:r>
      <w:r>
        <w:tab/>
        <w:t>31</w:t>
      </w:r>
      <w:r>
        <w:tab/>
        <w:t>44846</w:t>
      </w:r>
      <w:r>
        <w:tab/>
        <w:t>1</w:t>
      </w:r>
      <w:r>
        <w:tab/>
        <w:t>Endringer av statsbudsjettet for 2010</w:t>
      </w:r>
    </w:p>
    <w:p w:rsidR="00F416E1" w:rsidRDefault="00F416E1" w:rsidP="00F416E1">
      <w:r>
        <w:t>20091215</w:t>
      </w:r>
      <w:r>
        <w:tab/>
        <w:t>31</w:t>
      </w:r>
      <w:r>
        <w:tab/>
        <w:t>44409</w:t>
      </w:r>
      <w:r>
        <w:tab/>
        <w:t>2</w:t>
      </w:r>
      <w:r>
        <w:tab/>
        <w:t>Endringer i statsbudsjettet for 2009</w:t>
      </w:r>
    </w:p>
    <w:p w:rsidR="00F416E1" w:rsidRDefault="00F416E1" w:rsidP="00F416E1">
      <w:r>
        <w:t>20091215</w:t>
      </w:r>
      <w:r>
        <w:tab/>
        <w:t>31</w:t>
      </w:r>
      <w:r>
        <w:tab/>
        <w:t>44794</w:t>
      </w:r>
      <w:r>
        <w:tab/>
        <w:t>3</w:t>
      </w:r>
      <w:r>
        <w:tab/>
        <w:t>Endringar i statsbudsjettet for 2009</w:t>
      </w:r>
    </w:p>
    <w:p w:rsidR="00F416E1" w:rsidRDefault="00F416E1" w:rsidP="00F416E1">
      <w:r>
        <w:t>20091215</w:t>
      </w:r>
      <w:r>
        <w:tab/>
        <w:t>31</w:t>
      </w:r>
      <w:r>
        <w:tab/>
        <w:t>44800</w:t>
      </w:r>
      <w:r>
        <w:tab/>
        <w:t>4</w:t>
      </w:r>
      <w:r>
        <w:tab/>
        <w:t>Endringer i statsbudsjettet for 2009</w:t>
      </w:r>
    </w:p>
    <w:p w:rsidR="00F416E1" w:rsidRDefault="00F416E1" w:rsidP="00F416E1">
      <w:r>
        <w:t>20091215</w:t>
      </w:r>
      <w:r>
        <w:tab/>
        <w:t>31</w:t>
      </w:r>
      <w:r>
        <w:tab/>
        <w:t>44417</w:t>
      </w:r>
      <w:r>
        <w:tab/>
        <w:t>5</w:t>
      </w:r>
      <w:r>
        <w:tab/>
        <w:t>EØS-komiteens beslutning om forbrukervern</w:t>
      </w:r>
    </w:p>
    <w:p w:rsidR="00F416E1" w:rsidRDefault="00F416E1" w:rsidP="00F416E1">
      <w:r>
        <w:t>20091215</w:t>
      </w:r>
      <w:r>
        <w:tab/>
        <w:t>31</w:t>
      </w:r>
      <w:r>
        <w:tab/>
        <w:t>44397</w:t>
      </w:r>
      <w:r>
        <w:tab/>
        <w:t>6</w:t>
      </w:r>
      <w:r>
        <w:tab/>
        <w:t>Endring av Prop. 1 S om statsbudsjettet for 2010 (Saldering mv)</w:t>
      </w:r>
    </w:p>
    <w:p w:rsidR="00F416E1" w:rsidRDefault="00F416E1" w:rsidP="00F416E1">
      <w:r>
        <w:t>20091215</w:t>
      </w:r>
      <w:r>
        <w:tab/>
        <w:t>31</w:t>
      </w:r>
      <w:r>
        <w:tab/>
        <w:t>44429</w:t>
      </w:r>
      <w:r>
        <w:tab/>
        <w:t>6</w:t>
      </w:r>
      <w:r>
        <w:tab/>
        <w:t>Bevilgninger på statsbudsjettet 2010</w:t>
      </w:r>
    </w:p>
    <w:p w:rsidR="00F416E1" w:rsidRDefault="00F416E1" w:rsidP="00F416E1">
      <w:r>
        <w:t>20091215</w:t>
      </w:r>
      <w:r>
        <w:tab/>
        <w:t>31</w:t>
      </w:r>
      <w:r>
        <w:tab/>
        <w:t>44711</w:t>
      </w:r>
      <w:r>
        <w:tab/>
        <w:t>6</w:t>
      </w:r>
      <w:r>
        <w:tab/>
        <w:t>Fullmakt til å ta opp statslån o.a.</w:t>
      </w:r>
    </w:p>
    <w:p w:rsidR="00F416E1" w:rsidRDefault="00F416E1" w:rsidP="00F416E1">
      <w:r>
        <w:t>20091215</w:t>
      </w:r>
      <w:r>
        <w:tab/>
        <w:t>31</w:t>
      </w:r>
      <w:r>
        <w:tab/>
        <w:t>44641</w:t>
      </w:r>
      <w:r>
        <w:tab/>
        <w:t>7</w:t>
      </w:r>
      <w:r>
        <w:tab/>
        <w:t>Skattesaker mellom Norge og Caymanøyene</w:t>
      </w:r>
    </w:p>
    <w:p w:rsidR="00F416E1" w:rsidRDefault="00F416E1" w:rsidP="00F416E1">
      <w:r>
        <w:t>20091215</w:t>
      </w:r>
      <w:r>
        <w:tab/>
        <w:t>31</w:t>
      </w:r>
      <w:r>
        <w:tab/>
        <w:t>44642</w:t>
      </w:r>
      <w:r>
        <w:tab/>
        <w:t>8</w:t>
      </w:r>
      <w:r>
        <w:tab/>
        <w:t>Skattesaker mellom Norge og De britiske jomfruøyene</w:t>
      </w:r>
    </w:p>
    <w:p w:rsidR="00F416E1" w:rsidRDefault="00F416E1" w:rsidP="00F416E1">
      <w:r>
        <w:t>20091215</w:t>
      </w:r>
      <w:r>
        <w:tab/>
        <w:t>31</w:t>
      </w:r>
      <w:r>
        <w:tab/>
        <w:t>42488</w:t>
      </w:r>
      <w:r>
        <w:tab/>
        <w:t>9</w:t>
      </w:r>
      <w:r>
        <w:tab/>
        <w:t>Klimautfordringene - landbruket en del av løsningen</w:t>
      </w:r>
    </w:p>
    <w:p w:rsidR="00F416E1" w:rsidRDefault="00F416E1" w:rsidP="00F416E1">
      <w:r>
        <w:t>20091215</w:t>
      </w:r>
      <w:r>
        <w:tab/>
        <w:t>31</w:t>
      </w:r>
      <w:r>
        <w:tab/>
        <w:t>42501</w:t>
      </w:r>
      <w:r>
        <w:tab/>
        <w:t>10</w:t>
      </w:r>
      <w:r>
        <w:tab/>
        <w:t>Verksemda i Avinor AS</w:t>
      </w:r>
    </w:p>
    <w:p w:rsidR="00F416E1" w:rsidRDefault="00F416E1" w:rsidP="00F416E1">
      <w:r>
        <w:t>20091215</w:t>
      </w:r>
      <w:r>
        <w:tab/>
        <w:t>31</w:t>
      </w:r>
      <w:r>
        <w:tab/>
        <w:t>44883</w:t>
      </w:r>
      <w:r>
        <w:tab/>
        <w:t>11</w:t>
      </w:r>
      <w:r>
        <w:tab/>
        <w:t>Låneopptak for Oslopakke 3 i 2010</w:t>
      </w:r>
    </w:p>
    <w:p w:rsidR="00F416E1" w:rsidRDefault="00F416E1" w:rsidP="00F416E1">
      <w:r>
        <w:t>20091217</w:t>
      </w:r>
      <w:r>
        <w:tab/>
        <w:t>33</w:t>
      </w:r>
      <w:r>
        <w:tab/>
        <w:t>44396</w:t>
      </w:r>
      <w:r>
        <w:tab/>
        <w:t>1</w:t>
      </w:r>
      <w:r>
        <w:tab/>
        <w:t>Ny saldering av statsbudsjettet 2009</w:t>
      </w:r>
    </w:p>
    <w:p w:rsidR="00F416E1" w:rsidRDefault="00F416E1" w:rsidP="00F416E1">
      <w:r>
        <w:t>20091217</w:t>
      </w:r>
      <w:r>
        <w:tab/>
        <w:t>33</w:t>
      </w:r>
      <w:r>
        <w:tab/>
        <w:t>44369</w:t>
      </w:r>
      <w:r>
        <w:tab/>
        <w:t>2</w:t>
      </w:r>
      <w:r>
        <w:tab/>
        <w:t>Datatilsynets og Personvernnemndas årsmeldingar for 2008</w:t>
      </w:r>
    </w:p>
    <w:p w:rsidR="00F416E1" w:rsidRDefault="00F416E1" w:rsidP="00F416E1">
      <w:r>
        <w:t>20091217</w:t>
      </w:r>
      <w:r>
        <w:tab/>
        <w:t>33</w:t>
      </w:r>
      <w:r>
        <w:tab/>
        <w:t>44891</w:t>
      </w:r>
      <w:r>
        <w:tab/>
        <w:t>3</w:t>
      </w:r>
      <w:r>
        <w:tab/>
        <w:t>Oversendelsesforslag om å åpne for internering av utlendinger.</w:t>
      </w:r>
    </w:p>
    <w:p w:rsidR="00F416E1" w:rsidRDefault="00F416E1" w:rsidP="00F416E1">
      <w:r>
        <w:t>20091217</w:t>
      </w:r>
      <w:r>
        <w:tab/>
        <w:t>33</w:t>
      </w:r>
      <w:r>
        <w:tab/>
        <w:t>45047</w:t>
      </w:r>
      <w:r>
        <w:tab/>
        <w:t>4</w:t>
      </w:r>
      <w:r>
        <w:tab/>
        <w:t>Oversendelsesforslag om lov som integrerer de kommunale oppgaver som tillegges Nav.</w:t>
      </w:r>
    </w:p>
    <w:p w:rsidR="00F416E1" w:rsidRDefault="00F416E1" w:rsidP="00F416E1">
      <w:r>
        <w:t>20091217</w:t>
      </w:r>
      <w:r>
        <w:tab/>
        <w:t>33</w:t>
      </w:r>
      <w:r>
        <w:tab/>
        <w:t>45048</w:t>
      </w:r>
      <w:r>
        <w:tab/>
        <w:t>5</w:t>
      </w:r>
      <w:r>
        <w:tab/>
        <w:t>Oversendelsesforslag om enslige forsørgere sammenlignet med foreldrepar sett i lys av utviklingen siden overgangsstønaden ble innført.</w:t>
      </w:r>
    </w:p>
    <w:p w:rsidR="00F416E1" w:rsidRDefault="00F416E1" w:rsidP="00F416E1">
      <w:r>
        <w:t>20091217</w:t>
      </w:r>
      <w:r>
        <w:tab/>
        <w:t>33</w:t>
      </w:r>
      <w:r>
        <w:tab/>
        <w:t>45085</w:t>
      </w:r>
      <w:r>
        <w:tab/>
        <w:t>6</w:t>
      </w:r>
      <w:r>
        <w:tab/>
        <w:t>Oversendelsesforslag om inntektene fra vederlag for tildeling av økt produksjonskapasitet i oppdrettsnæringen.</w:t>
      </w:r>
    </w:p>
    <w:p w:rsidR="00F416E1" w:rsidRDefault="00F416E1" w:rsidP="00F416E1">
      <w:r>
        <w:t>20091217</w:t>
      </w:r>
      <w:r>
        <w:tab/>
        <w:t>33</w:t>
      </w:r>
      <w:r>
        <w:tab/>
        <w:t>45086</w:t>
      </w:r>
      <w:r>
        <w:tab/>
        <w:t>7</w:t>
      </w:r>
      <w:r>
        <w:tab/>
        <w:t>Oversendelsesforslag om maksimalt tillatte biomasse (MTB) for oppdrett av laks, ørret og regnbueørret.</w:t>
      </w:r>
    </w:p>
    <w:p w:rsidR="00F416E1" w:rsidRDefault="00F416E1" w:rsidP="00F416E1">
      <w:r>
        <w:t>20091217</w:t>
      </w:r>
      <w:r>
        <w:tab/>
        <w:t>33</w:t>
      </w:r>
      <w:r>
        <w:tab/>
        <w:t>45087</w:t>
      </w:r>
      <w:r>
        <w:tab/>
        <w:t>8</w:t>
      </w:r>
      <w:r>
        <w:tab/>
        <w:t>Oversendelsesforslag om slakting av laks angrepet av lakselus.</w:t>
      </w:r>
    </w:p>
    <w:p w:rsidR="00F416E1" w:rsidRDefault="00F416E1" w:rsidP="00F416E1">
      <w:r>
        <w:t>20100107</w:t>
      </w:r>
      <w:r>
        <w:tab/>
        <w:t>35</w:t>
      </w:r>
      <w:r>
        <w:tab/>
        <w:t>44299</w:t>
      </w:r>
      <w:r>
        <w:tab/>
        <w:t>1</w:t>
      </w:r>
      <w:r>
        <w:tab/>
        <w:t>Nordisk samarbeidd</w:t>
      </w:r>
    </w:p>
    <w:p w:rsidR="00F416E1" w:rsidRDefault="00F416E1" w:rsidP="00F416E1">
      <w:r>
        <w:t>20100107</w:t>
      </w:r>
      <w:r>
        <w:tab/>
        <w:t>35</w:t>
      </w:r>
      <w:r>
        <w:tab/>
        <w:t>44189</w:t>
      </w:r>
      <w:r>
        <w:tab/>
        <w:t>2</w:t>
      </w:r>
      <w:r>
        <w:tab/>
        <w:t>Årsrapport fra Stortingets delegasjon til Nordisk Råd</w:t>
      </w:r>
    </w:p>
    <w:p w:rsidR="00F416E1" w:rsidRDefault="00F416E1" w:rsidP="00F416E1">
      <w:r>
        <w:t>20100112</w:t>
      </w:r>
      <w:r>
        <w:tab/>
        <w:t>36</w:t>
      </w:r>
      <w:r>
        <w:tab/>
        <w:t>44426</w:t>
      </w:r>
      <w:r>
        <w:tab/>
        <w:t>1</w:t>
      </w:r>
      <w:r>
        <w:tab/>
        <w:t>Anmodnings- og utredningsvedtak</w:t>
      </w:r>
    </w:p>
    <w:p w:rsidR="00F416E1" w:rsidRDefault="00F416E1" w:rsidP="00F416E1">
      <w:r>
        <w:t>20100112</w:t>
      </w:r>
      <w:r>
        <w:tab/>
        <w:t>36</w:t>
      </w:r>
      <w:r>
        <w:tab/>
        <w:t>44730</w:t>
      </w:r>
      <w:r>
        <w:tab/>
        <w:t>2</w:t>
      </w:r>
      <w:r>
        <w:tab/>
        <w:t>Riksrevisjonens oppfølging av forvaltningsrevisjoner som er behandlet av Stortinget</w:t>
      </w:r>
    </w:p>
    <w:p w:rsidR="00F416E1" w:rsidRDefault="00F416E1" w:rsidP="00F416E1">
      <w:r>
        <w:t>20100112</w:t>
      </w:r>
      <w:r>
        <w:tab/>
        <w:t>36</w:t>
      </w:r>
      <w:r>
        <w:tab/>
        <w:t>44735</w:t>
      </w:r>
      <w:r>
        <w:tab/>
        <w:t>3</w:t>
      </w:r>
      <w:r>
        <w:tab/>
        <w:t>Statsrådsprotokollene</w:t>
      </w:r>
    </w:p>
    <w:p w:rsidR="00F416E1" w:rsidRDefault="00F416E1" w:rsidP="00F416E1">
      <w:r>
        <w:lastRenderedPageBreak/>
        <w:t>20100112</w:t>
      </w:r>
      <w:r>
        <w:tab/>
        <w:t>36</w:t>
      </w:r>
      <w:r>
        <w:tab/>
        <w:t>44795</w:t>
      </w:r>
      <w:r>
        <w:tab/>
        <w:t>4</w:t>
      </w:r>
      <w:r>
        <w:tab/>
        <w:t>Endring av skatteavtala mellom Noreg og Belgia</w:t>
      </w:r>
    </w:p>
    <w:p w:rsidR="00F416E1" w:rsidRDefault="00F416E1" w:rsidP="00F416E1">
      <w:r>
        <w:t>20100112</w:t>
      </w:r>
      <w:r>
        <w:tab/>
        <w:t>36</w:t>
      </w:r>
      <w:r>
        <w:tab/>
        <w:t>44884</w:t>
      </w:r>
      <w:r>
        <w:tab/>
        <w:t>5</w:t>
      </w:r>
      <w:r>
        <w:tab/>
        <w:t>Skatteavtalen mellom Norge og Luxembourg</w:t>
      </w:r>
    </w:p>
    <w:p w:rsidR="00F416E1" w:rsidRDefault="00F416E1" w:rsidP="00F416E1">
      <w:r>
        <w:t>20100112</w:t>
      </w:r>
      <w:r>
        <w:tab/>
        <w:t>36</w:t>
      </w:r>
      <w:r>
        <w:tab/>
        <w:t>44967</w:t>
      </w:r>
      <w:r>
        <w:tab/>
        <w:t>6</w:t>
      </w:r>
      <w:r>
        <w:tab/>
        <w:t>Endringsprotokoll til skatteavtalen mellom Norge og Singapore</w:t>
      </w:r>
    </w:p>
    <w:p w:rsidR="00F416E1" w:rsidRDefault="00F416E1" w:rsidP="00F416E1">
      <w:r>
        <w:t>20100112</w:t>
      </w:r>
      <w:r>
        <w:tab/>
        <w:t>36</w:t>
      </w:r>
      <w:r>
        <w:tab/>
        <w:t>44969</w:t>
      </w:r>
      <w:r>
        <w:tab/>
        <w:t>7</w:t>
      </w:r>
      <w:r>
        <w:tab/>
        <w:t>Endringsprotokoll med tilleggsprotokoll til skatteavtalen mellom Norge og Østerrike</w:t>
      </w:r>
    </w:p>
    <w:p w:rsidR="00F416E1" w:rsidRDefault="00F416E1" w:rsidP="00F416E1">
      <w:r>
        <w:t>20100112</w:t>
      </w:r>
      <w:r>
        <w:tab/>
        <w:t>36</w:t>
      </w:r>
      <w:r>
        <w:tab/>
        <w:t>44970</w:t>
      </w:r>
      <w:r>
        <w:tab/>
        <w:t>8</w:t>
      </w:r>
      <w:r>
        <w:tab/>
        <w:t>Skatteavtale mellom Norge og Polen</w:t>
      </w:r>
    </w:p>
    <w:p w:rsidR="00F416E1" w:rsidRDefault="00F416E1" w:rsidP="00F416E1">
      <w:r>
        <w:t>20100114</w:t>
      </w:r>
      <w:r>
        <w:tab/>
        <w:t>38</w:t>
      </w:r>
      <w:r>
        <w:tab/>
        <w:t>43769</w:t>
      </w:r>
      <w:r>
        <w:tab/>
        <w:t>1</w:t>
      </w:r>
      <w:r>
        <w:tab/>
        <w:t>Særskild melding frå Sivilombodsmannen</w:t>
      </w:r>
    </w:p>
    <w:p w:rsidR="00F416E1" w:rsidRDefault="00F416E1" w:rsidP="00F416E1">
      <w:r>
        <w:t>20100202</w:t>
      </w:r>
      <w:r>
        <w:tab/>
        <w:t>41</w:t>
      </w:r>
      <w:r>
        <w:tab/>
        <w:t>45366</w:t>
      </w:r>
      <w:r>
        <w:tab/>
        <w:t>1</w:t>
      </w:r>
      <w:r>
        <w:tab/>
        <w:t>Valg av varamedlem til Kringkastingsrådet</w:t>
      </w:r>
    </w:p>
    <w:p w:rsidR="00F416E1" w:rsidRDefault="00F416E1" w:rsidP="00F416E1">
      <w:r>
        <w:t>20100204</w:t>
      </w:r>
      <w:r>
        <w:tab/>
        <w:t>43</w:t>
      </w:r>
      <w:r>
        <w:tab/>
        <w:t>44558</w:t>
      </w:r>
      <w:r>
        <w:tab/>
        <w:t>1</w:t>
      </w:r>
      <w:r>
        <w:tab/>
        <w:t>Representantforslag om forsterket innsats i kampen mot mobbing i skolen</w:t>
      </w:r>
    </w:p>
    <w:p w:rsidR="00F416E1" w:rsidRDefault="00F416E1" w:rsidP="00F416E1">
      <w:r>
        <w:t>20100204</w:t>
      </w:r>
      <w:r>
        <w:tab/>
        <w:t>43</w:t>
      </w:r>
      <w:r>
        <w:tab/>
        <w:t>44363</w:t>
      </w:r>
      <w:r>
        <w:tab/>
        <w:t>3</w:t>
      </w:r>
      <w:r>
        <w:tab/>
        <w:t>Lov om statstilskott til arbeidstakere som tar ut avtalefestet pensjon i privat sektor</w:t>
      </w:r>
    </w:p>
    <w:p w:rsidR="00F416E1" w:rsidRDefault="00F416E1" w:rsidP="00F416E1">
      <w:r>
        <w:t>20100209</w:t>
      </w:r>
      <w:r>
        <w:tab/>
        <w:t>44</w:t>
      </w:r>
      <w:r>
        <w:tab/>
        <w:t>45609</w:t>
      </w:r>
      <w:r>
        <w:tab/>
        <w:t>1</w:t>
      </w:r>
      <w:r>
        <w:tab/>
        <w:t>Valg av medlem til Norges Banks representantskap</w:t>
      </w:r>
    </w:p>
    <w:p w:rsidR="00F416E1" w:rsidRDefault="00F416E1" w:rsidP="00F416E1">
      <w:r>
        <w:t>20100209</w:t>
      </w:r>
      <w:r>
        <w:tab/>
        <w:t>44</w:t>
      </w:r>
      <w:r>
        <w:tab/>
        <w:t>45339</w:t>
      </w:r>
      <w:r>
        <w:tab/>
        <w:t>2</w:t>
      </w:r>
      <w:r>
        <w:tab/>
        <w:t>Utenriksministerens redegjørelse om utviklingen i Afghanistan og Norges sivile og militære engasjement i landet</w:t>
      </w:r>
    </w:p>
    <w:p w:rsidR="00F416E1" w:rsidRDefault="00F416E1" w:rsidP="00F416E1">
      <w:r>
        <w:t>20100211</w:t>
      </w:r>
      <w:r>
        <w:tab/>
        <w:t>46</w:t>
      </w:r>
      <w:r>
        <w:tab/>
        <w:t>44658</w:t>
      </w:r>
      <w:r>
        <w:tab/>
        <w:t>3</w:t>
      </w:r>
      <w:r>
        <w:tab/>
        <w:t>Representantforslag om handlingsplan for forsterket oljevernberedskap</w:t>
      </w:r>
    </w:p>
    <w:p w:rsidR="00F416E1" w:rsidRDefault="00F416E1" w:rsidP="00F416E1">
      <w:r>
        <w:t>20100211</w:t>
      </w:r>
      <w:r>
        <w:tab/>
        <w:t>46</w:t>
      </w:r>
      <w:r>
        <w:tab/>
        <w:t>44693</w:t>
      </w:r>
      <w:r>
        <w:tab/>
        <w:t>4</w:t>
      </w:r>
      <w:r>
        <w:tab/>
        <w:t>Representantforslag om å modernisere og omstrukturere Jernbaneverket</w:t>
      </w:r>
    </w:p>
    <w:p w:rsidR="00F416E1" w:rsidRDefault="00F416E1" w:rsidP="00F416E1">
      <w:r>
        <w:t>20100211</w:t>
      </w:r>
      <w:r>
        <w:tab/>
        <w:t>46</w:t>
      </w:r>
      <w:r>
        <w:tab/>
        <w:t>44562</w:t>
      </w:r>
      <w:r>
        <w:tab/>
        <w:t>6</w:t>
      </w:r>
      <w:r>
        <w:tab/>
        <w:t>Representantforslag om Kirkelig arbeidsgiver- og interesseorganisasjon (KA)</w:t>
      </w:r>
    </w:p>
    <w:p w:rsidR="00F416E1" w:rsidRDefault="00F416E1" w:rsidP="00F416E1">
      <w:r>
        <w:t>20100216</w:t>
      </w:r>
      <w:r>
        <w:tab/>
        <w:t>47</w:t>
      </w:r>
      <w:r>
        <w:tab/>
        <w:t>44557</w:t>
      </w:r>
      <w:r>
        <w:tab/>
        <w:t>1</w:t>
      </w:r>
      <w:r>
        <w:tab/>
        <w:t>Representantforslag om akademisk frihet for forskere</w:t>
      </w:r>
    </w:p>
    <w:p w:rsidR="00F416E1" w:rsidRDefault="00F416E1" w:rsidP="00F416E1">
      <w:r>
        <w:t>20100216</w:t>
      </w:r>
      <w:r>
        <w:tab/>
        <w:t>47</w:t>
      </w:r>
      <w:r>
        <w:tab/>
        <w:t>44412</w:t>
      </w:r>
      <w:r>
        <w:tab/>
        <w:t>2</w:t>
      </w:r>
      <w:r>
        <w:tab/>
        <w:t>Endringar i sjølova mv. (innkrevjing av gebyr og tvangsmulkt)</w:t>
      </w:r>
    </w:p>
    <w:p w:rsidR="00F416E1" w:rsidRDefault="00F416E1" w:rsidP="00F416E1">
      <w:r>
        <w:t>20100216</w:t>
      </w:r>
      <w:r>
        <w:tab/>
        <w:t>47</w:t>
      </w:r>
      <w:r>
        <w:tab/>
        <w:t>44420</w:t>
      </w:r>
      <w:r>
        <w:tab/>
        <w:t>4</w:t>
      </w:r>
      <w:r>
        <w:tab/>
        <w:t>Opprettelse av Yttergrensefondet samt tilhørende Kommisjonsvedtak (Schengen)</w:t>
      </w:r>
    </w:p>
    <w:p w:rsidR="00F416E1" w:rsidRDefault="00F416E1" w:rsidP="00F416E1">
      <w:r>
        <w:t>20100217</w:t>
      </w:r>
      <w:r>
        <w:tab/>
        <w:t>48</w:t>
      </w:r>
      <w:r>
        <w:tab/>
        <w:t>45675</w:t>
      </w:r>
      <w:r>
        <w:tab/>
        <w:t>1</w:t>
      </w:r>
      <w:r>
        <w:tab/>
        <w:t>Statsministerens redegjørelse om samarbeid for arbeid</w:t>
      </w:r>
    </w:p>
    <w:p w:rsidR="00F416E1" w:rsidRDefault="00F416E1" w:rsidP="00F416E1">
      <w:r>
        <w:t>20100218</w:t>
      </w:r>
      <w:r>
        <w:tab/>
        <w:t>49</w:t>
      </w:r>
      <w:r>
        <w:tab/>
        <w:t>45339</w:t>
      </w:r>
      <w:r>
        <w:tab/>
        <w:t>1</w:t>
      </w:r>
      <w:r>
        <w:tab/>
        <w:t>Utenriksministerens redegjørelse om utviklingen i Afghanistan og Norges sivile og militære engasjement i landet</w:t>
      </w:r>
    </w:p>
    <w:p w:rsidR="00F416E1" w:rsidRDefault="00F416E1" w:rsidP="00F416E1">
      <w:r>
        <w:t>20100218</w:t>
      </w:r>
      <w:r>
        <w:tab/>
        <w:t>49</w:t>
      </w:r>
      <w:r>
        <w:tab/>
        <w:t>45078</w:t>
      </w:r>
      <w:r>
        <w:tab/>
        <w:t>2</w:t>
      </w:r>
      <w:r>
        <w:tab/>
        <w:t>Representantforslag om å greie ut framtidas teknologi for framføring av elektrisk straum</w:t>
      </w:r>
    </w:p>
    <w:p w:rsidR="00F416E1" w:rsidRDefault="00F416E1" w:rsidP="00F416E1">
      <w:r>
        <w:t>20100218</w:t>
      </w:r>
      <w:r>
        <w:tab/>
        <w:t>49</w:t>
      </w:r>
      <w:r>
        <w:tab/>
        <w:t>44958</w:t>
      </w:r>
      <w:r>
        <w:tab/>
        <w:t>3</w:t>
      </w:r>
      <w:r>
        <w:tab/>
        <w:t>Representantforslag om at staten sørger for at Statoil trekker seg ut av oljesandaktiviteter i Canada</w:t>
      </w:r>
    </w:p>
    <w:p w:rsidR="00F416E1" w:rsidRDefault="00F416E1" w:rsidP="00F416E1">
      <w:r>
        <w:t>20100218</w:t>
      </w:r>
      <w:r>
        <w:tab/>
        <w:t>49</w:t>
      </w:r>
      <w:r>
        <w:tab/>
        <w:t>44959</w:t>
      </w:r>
      <w:r>
        <w:tab/>
        <w:t>4</w:t>
      </w:r>
      <w:r>
        <w:tab/>
        <w:t>Representantforslag om utarbeidelse av en handlingsplan for CO2-fangst</w:t>
      </w:r>
    </w:p>
    <w:p w:rsidR="00F416E1" w:rsidRDefault="00F416E1" w:rsidP="00F416E1">
      <w:r>
        <w:t>20100218</w:t>
      </w:r>
      <w:r>
        <w:tab/>
        <w:t>49</w:t>
      </w:r>
      <w:r>
        <w:tab/>
        <w:t>45035</w:t>
      </w:r>
      <w:r>
        <w:tab/>
        <w:t>5</w:t>
      </w:r>
      <w:r>
        <w:tab/>
        <w:t>Representantforslag om tiltak for energieffektivisering av bygninger</w:t>
      </w:r>
    </w:p>
    <w:p w:rsidR="00F416E1" w:rsidRDefault="00F416E1" w:rsidP="00F416E1">
      <w:r>
        <w:t>20100218</w:t>
      </w:r>
      <w:r>
        <w:tab/>
        <w:t>49</w:t>
      </w:r>
      <w:r>
        <w:tab/>
        <w:t>45398</w:t>
      </w:r>
      <w:r>
        <w:tab/>
        <w:t>8</w:t>
      </w:r>
      <w:r>
        <w:tab/>
        <w:t>Oversendelsesforslag om lov som varetar sliterne og de som ikke er bundet av en tariffavtale.</w:t>
      </w:r>
    </w:p>
    <w:p w:rsidR="00F416E1" w:rsidRDefault="00F416E1" w:rsidP="00F416E1">
      <w:r>
        <w:t>20100302</w:t>
      </w:r>
      <w:r>
        <w:tab/>
        <w:t>50</w:t>
      </w:r>
      <w:r>
        <w:tab/>
        <w:t>44209</w:t>
      </w:r>
      <w:r>
        <w:tab/>
        <w:t>1</w:t>
      </w:r>
      <w:r>
        <w:tab/>
        <w:t>NAVs innsats for et inkluderende arbeidsliv gjennom arbeidslivssentrene og tilretteleggingstilskuddet</w:t>
      </w:r>
    </w:p>
    <w:p w:rsidR="00F416E1" w:rsidRDefault="00F416E1" w:rsidP="00F416E1">
      <w:r>
        <w:lastRenderedPageBreak/>
        <w:t>20100302</w:t>
      </w:r>
      <w:r>
        <w:tab/>
        <w:t>50</w:t>
      </w:r>
      <w:r>
        <w:tab/>
        <w:t>44597</w:t>
      </w:r>
      <w:r>
        <w:tab/>
        <w:t>2</w:t>
      </w:r>
      <w:r>
        <w:tab/>
        <w:t>Riksrevisjonens rapport om revisjonen av Arbeids- og velferdsetaten for budsjettåret 2008</w:t>
      </w:r>
    </w:p>
    <w:p w:rsidR="00F416E1" w:rsidRDefault="00F416E1" w:rsidP="00F416E1">
      <w:r>
        <w:t>20100302</w:t>
      </w:r>
      <w:r>
        <w:tab/>
        <w:t>50</w:t>
      </w:r>
      <w:r>
        <w:tab/>
        <w:t>42482</w:t>
      </w:r>
      <w:r>
        <w:tab/>
        <w:t>4</w:t>
      </w:r>
      <w:r>
        <w:tab/>
        <w:t>Kvalitet i barnehagen</w:t>
      </w:r>
    </w:p>
    <w:p w:rsidR="00F416E1" w:rsidRDefault="00F416E1" w:rsidP="00F416E1">
      <w:r>
        <w:t>20100302</w:t>
      </w:r>
      <w:r>
        <w:tab/>
        <w:t>50</w:t>
      </w:r>
      <w:r>
        <w:tab/>
        <w:t>42475</w:t>
      </w:r>
      <w:r>
        <w:tab/>
        <w:t>5</w:t>
      </w:r>
      <w:r>
        <w:tab/>
        <w:t>Framtidas museum</w:t>
      </w:r>
    </w:p>
    <w:p w:rsidR="00F416E1" w:rsidRDefault="00F416E1" w:rsidP="00F416E1">
      <w:r>
        <w:t>20100302</w:t>
      </w:r>
      <w:r>
        <w:tab/>
        <w:t>50</w:t>
      </w:r>
      <w:r>
        <w:tab/>
        <w:t>44561</w:t>
      </w:r>
      <w:r>
        <w:tab/>
        <w:t>6</w:t>
      </w:r>
      <w:r>
        <w:tab/>
        <w:t>Representantforslag om plan for livshjelp</w:t>
      </w:r>
    </w:p>
    <w:p w:rsidR="00F416E1" w:rsidRDefault="00F416E1" w:rsidP="00F416E1">
      <w:r>
        <w:t>20100302</w:t>
      </w:r>
      <w:r>
        <w:tab/>
        <w:t>50</w:t>
      </w:r>
      <w:r>
        <w:tab/>
        <w:t>44601</w:t>
      </w:r>
      <w:r>
        <w:tab/>
        <w:t>7</w:t>
      </w:r>
      <w:r>
        <w:tab/>
        <w:t>Representantforslag om å godkjenne institusjoner som gir tverrfaglig spesialisert behandling</w:t>
      </w:r>
    </w:p>
    <w:p w:rsidR="00F416E1" w:rsidRDefault="00F416E1" w:rsidP="00F416E1">
      <w:r>
        <w:t>20100302</w:t>
      </w:r>
      <w:r>
        <w:tab/>
        <w:t>50</w:t>
      </w:r>
      <w:r>
        <w:tab/>
        <w:t>44665</w:t>
      </w:r>
      <w:r>
        <w:tab/>
        <w:t>8</w:t>
      </w:r>
      <w:r>
        <w:tab/>
        <w:t>Representantforslag om en utredning knyttet til prøveprosjekt med Naloxon nesespray til bekjempelse av overdosedødsfall</w:t>
      </w:r>
    </w:p>
    <w:p w:rsidR="00F416E1" w:rsidRDefault="00F416E1" w:rsidP="00F416E1">
      <w:r>
        <w:t>20100304</w:t>
      </w:r>
      <w:r>
        <w:tab/>
        <w:t>52</w:t>
      </w:r>
      <w:r>
        <w:tab/>
        <w:t>42465</w:t>
      </w:r>
      <w:r>
        <w:tab/>
        <w:t>1</w:t>
      </w:r>
      <w:r>
        <w:tab/>
        <w:t>Brannsikkerhet</w:t>
      </w:r>
    </w:p>
    <w:p w:rsidR="00F416E1" w:rsidRDefault="00F416E1" w:rsidP="00F416E1">
      <w:r>
        <w:t>20100304</w:t>
      </w:r>
      <w:r>
        <w:tab/>
        <w:t>52</w:t>
      </w:r>
      <w:r>
        <w:tab/>
        <w:t>45182</w:t>
      </w:r>
      <w:r>
        <w:tab/>
        <w:t>2</w:t>
      </w:r>
      <w:r>
        <w:tab/>
        <w:t>Rettferdsvederlag frå statskassa</w:t>
      </w:r>
    </w:p>
    <w:p w:rsidR="00F416E1" w:rsidRDefault="00F416E1" w:rsidP="00F416E1">
      <w:r>
        <w:t>20100304</w:t>
      </w:r>
      <w:r>
        <w:tab/>
        <w:t>52</w:t>
      </w:r>
      <w:r>
        <w:tab/>
        <w:t>44960</w:t>
      </w:r>
      <w:r>
        <w:tab/>
        <w:t>3</w:t>
      </w:r>
      <w:r>
        <w:tab/>
        <w:t>Representantforslag om umiddelbar lovendring for å sikre skjerpet straffenivå i volds-, overgreps- og voldtektssaker</w:t>
      </w:r>
    </w:p>
    <w:p w:rsidR="00F416E1" w:rsidRDefault="00F416E1" w:rsidP="00F416E1">
      <w:r>
        <w:t>20100304</w:t>
      </w:r>
      <w:r>
        <w:tab/>
        <w:t>52</w:t>
      </w:r>
      <w:r>
        <w:tab/>
        <w:t>45005</w:t>
      </w:r>
      <w:r>
        <w:tab/>
        <w:t>4</w:t>
      </w:r>
      <w:r>
        <w:tab/>
        <w:t>Representantforslag om innføring av obligatorisk dødsstedsundersøkelse ved alle tilfeller av plutselig og uventet spedbarnsdød</w:t>
      </w:r>
    </w:p>
    <w:p w:rsidR="00F416E1" w:rsidRDefault="00F416E1" w:rsidP="00F416E1">
      <w:r>
        <w:t>20100304</w:t>
      </w:r>
      <w:r>
        <w:tab/>
        <w:t>52</w:t>
      </w:r>
      <w:r>
        <w:tab/>
        <w:t>45079</w:t>
      </w:r>
      <w:r>
        <w:tab/>
        <w:t>5</w:t>
      </w:r>
      <w:r>
        <w:tab/>
        <w:t>Representantforslag om rettssikker analyse ved bruk av DNA-spor</w:t>
      </w:r>
    </w:p>
    <w:p w:rsidR="00F416E1" w:rsidRDefault="00F416E1" w:rsidP="00F416E1">
      <w:r>
        <w:t>20100304</w:t>
      </w:r>
      <w:r>
        <w:tab/>
        <w:t>52</w:t>
      </w:r>
      <w:r>
        <w:tab/>
        <w:t>44370</w:t>
      </w:r>
      <w:r>
        <w:tab/>
        <w:t>6</w:t>
      </w:r>
      <w:r>
        <w:tab/>
        <w:t>Ny vergemålslov</w:t>
      </w:r>
    </w:p>
    <w:p w:rsidR="00F416E1" w:rsidRDefault="00F416E1" w:rsidP="00F416E1">
      <w:r>
        <w:t>20100304</w:t>
      </w:r>
      <w:r>
        <w:tab/>
        <w:t>52</w:t>
      </w:r>
      <w:r>
        <w:tab/>
        <w:t>44372</w:t>
      </w:r>
      <w:r>
        <w:tab/>
        <w:t>7</w:t>
      </w:r>
      <w:r>
        <w:tab/>
        <w:t>Ny varemerkelov</w:t>
      </w:r>
    </w:p>
    <w:p w:rsidR="00F416E1" w:rsidRDefault="00F416E1" w:rsidP="00F416E1">
      <w:r>
        <w:t>20100304</w:t>
      </w:r>
      <w:r>
        <w:tab/>
        <w:t>52</w:t>
      </w:r>
      <w:r>
        <w:tab/>
        <w:t>44373</w:t>
      </w:r>
      <w:r>
        <w:tab/>
        <w:t>8</w:t>
      </w:r>
      <w:r>
        <w:tab/>
        <w:t>Lov om behandling av opplysninger i politiet og påtalemyndigheten</w:t>
      </w:r>
    </w:p>
    <w:p w:rsidR="00F416E1" w:rsidRDefault="00F416E1" w:rsidP="00F416E1">
      <w:r>
        <w:t>20100305</w:t>
      </w:r>
      <w:r>
        <w:tab/>
        <w:t>53</w:t>
      </w:r>
      <w:r>
        <w:tab/>
        <w:t>45898</w:t>
      </w:r>
      <w:r>
        <w:tab/>
        <w:t>1</w:t>
      </w:r>
      <w:r>
        <w:tab/>
        <w:t>Representantforslag om å endre konsesjonskravene for Statnetts mobile gasskraftverk</w:t>
      </w:r>
    </w:p>
    <w:p w:rsidR="00F416E1" w:rsidRDefault="00F416E1" w:rsidP="00F416E1">
      <w:r>
        <w:t>20100305</w:t>
      </w:r>
      <w:r>
        <w:tab/>
        <w:t>53</w:t>
      </w:r>
      <w:r>
        <w:tab/>
        <w:t>45342</w:t>
      </w:r>
      <w:r>
        <w:tab/>
        <w:t>2</w:t>
      </w:r>
      <w:r>
        <w:tab/>
        <w:t>Skattesaker mellom Norge og Anguilla</w:t>
      </w:r>
    </w:p>
    <w:p w:rsidR="00F416E1" w:rsidRDefault="00F416E1" w:rsidP="00F416E1">
      <w:r>
        <w:t>20100305</w:t>
      </w:r>
      <w:r>
        <w:tab/>
        <w:t>53</w:t>
      </w:r>
      <w:r>
        <w:tab/>
        <w:t>45343</w:t>
      </w:r>
      <w:r>
        <w:tab/>
        <w:t>3</w:t>
      </w:r>
      <w:r>
        <w:tab/>
        <w:t>Skattesaker mellom Norge og Turks og Caicosøyene</w:t>
      </w:r>
    </w:p>
    <w:p w:rsidR="00F416E1" w:rsidRDefault="00F416E1" w:rsidP="00F416E1">
      <w:r>
        <w:t>20100305</w:t>
      </w:r>
      <w:r>
        <w:tab/>
        <w:t>53</w:t>
      </w:r>
      <w:r>
        <w:tab/>
        <w:t>45344</w:t>
      </w:r>
      <w:r>
        <w:tab/>
        <w:t>4</w:t>
      </w:r>
      <w:r>
        <w:tab/>
        <w:t>Skattesaker mellom Norge og Gibraltar</w:t>
      </w:r>
    </w:p>
    <w:p w:rsidR="00F416E1" w:rsidRDefault="00F416E1" w:rsidP="00F416E1">
      <w:r>
        <w:t>20100305</w:t>
      </w:r>
      <w:r>
        <w:tab/>
        <w:t>53</w:t>
      </w:r>
      <w:r>
        <w:tab/>
        <w:t>44663</w:t>
      </w:r>
      <w:r>
        <w:tab/>
        <w:t>5</w:t>
      </w:r>
      <w:r>
        <w:tab/>
        <w:t>Representantforslag om forenklinger i rapportering, skjemaer og regelverk for næringslivet</w:t>
      </w:r>
    </w:p>
    <w:p w:rsidR="00F416E1" w:rsidRDefault="00F416E1" w:rsidP="00F416E1">
      <w:r>
        <w:t>20100305</w:t>
      </w:r>
      <w:r>
        <w:tab/>
        <w:t>53</w:t>
      </w:r>
      <w:r>
        <w:tab/>
        <w:t>44664</w:t>
      </w:r>
      <w:r>
        <w:tab/>
        <w:t>6</w:t>
      </w:r>
      <w:r>
        <w:tab/>
        <w:t>Representantforslag om å forby offentliggjøring av skattelister</w:t>
      </w:r>
    </w:p>
    <w:p w:rsidR="00F416E1" w:rsidRDefault="00F416E1" w:rsidP="00F416E1">
      <w:r>
        <w:t>20100305</w:t>
      </w:r>
      <w:r>
        <w:tab/>
        <w:t>53</w:t>
      </w:r>
      <w:r>
        <w:tab/>
        <w:t>44857</w:t>
      </w:r>
      <w:r>
        <w:tab/>
        <w:t>7</w:t>
      </w:r>
      <w:r>
        <w:tab/>
      </w:r>
      <w:proofErr w:type="gramStart"/>
      <w:r>
        <w:t>Representantforslag  om</w:t>
      </w:r>
      <w:proofErr w:type="gramEnd"/>
      <w:r>
        <w:t xml:space="preserve"> styrking av etikkarbeidet i Statens pensjonsfond - Utland</w:t>
      </w:r>
    </w:p>
    <w:p w:rsidR="00F416E1" w:rsidRDefault="00F416E1" w:rsidP="00F416E1">
      <w:r>
        <w:t>20100305</w:t>
      </w:r>
      <w:r>
        <w:tab/>
        <w:t>53</w:t>
      </w:r>
      <w:r>
        <w:tab/>
        <w:t>45134</w:t>
      </w:r>
      <w:r>
        <w:tab/>
        <w:t>8</w:t>
      </w:r>
      <w:r>
        <w:tab/>
        <w:t>Representantforslag om utvidelse av momsrefusjonsordningen</w:t>
      </w:r>
    </w:p>
    <w:p w:rsidR="00F416E1" w:rsidRDefault="00F416E1" w:rsidP="00F416E1">
      <w:r>
        <w:t>20100309</w:t>
      </w:r>
      <w:r>
        <w:tab/>
        <w:t>54</w:t>
      </w:r>
      <w:r>
        <w:tab/>
        <w:t>44365</w:t>
      </w:r>
      <w:r>
        <w:tab/>
        <w:t>1</w:t>
      </w:r>
      <w:r>
        <w:tab/>
        <w:t>Endringer i barnelova mv.</w:t>
      </w:r>
    </w:p>
    <w:p w:rsidR="00F416E1" w:rsidRDefault="00F416E1" w:rsidP="00F416E1">
      <w:r>
        <w:t>20100309</w:t>
      </w:r>
      <w:r>
        <w:tab/>
        <w:t>54</w:t>
      </w:r>
      <w:r>
        <w:tab/>
        <w:t>44366</w:t>
      </w:r>
      <w:r>
        <w:tab/>
        <w:t>2</w:t>
      </w:r>
      <w:r>
        <w:tab/>
        <w:t>Endringer i arbeidsmiljøloven</w:t>
      </w:r>
    </w:p>
    <w:p w:rsidR="00F416E1" w:rsidRDefault="00F416E1" w:rsidP="00F416E1">
      <w:r>
        <w:t>20100309</w:t>
      </w:r>
      <w:r>
        <w:tab/>
        <w:t>54</w:t>
      </w:r>
      <w:r>
        <w:tab/>
        <w:t>44560</w:t>
      </w:r>
      <w:r>
        <w:tab/>
        <w:t>3</w:t>
      </w:r>
      <w:r>
        <w:tab/>
        <w:t>Representantforslag om tiltak for barn som har nedsatt funksjonsevne og deres familier</w:t>
      </w:r>
    </w:p>
    <w:p w:rsidR="00F416E1" w:rsidRDefault="00F416E1" w:rsidP="00F416E1">
      <w:r>
        <w:lastRenderedPageBreak/>
        <w:t>20100309</w:t>
      </w:r>
      <w:r>
        <w:tab/>
        <w:t>54</w:t>
      </w:r>
      <w:r>
        <w:tab/>
        <w:t>44732</w:t>
      </w:r>
      <w:r>
        <w:tab/>
        <w:t>4</w:t>
      </w:r>
      <w:r>
        <w:tab/>
        <w:t>Riksrevisjonens undersøkelse av økonomistyring i helseforetakene</w:t>
      </w:r>
    </w:p>
    <w:p w:rsidR="00F416E1" w:rsidRDefault="00F416E1" w:rsidP="00F416E1">
      <w:r>
        <w:t>20100309</w:t>
      </w:r>
      <w:r>
        <w:tab/>
        <w:t>54</w:t>
      </w:r>
      <w:r>
        <w:tab/>
        <w:t>44731</w:t>
      </w:r>
      <w:r>
        <w:tab/>
        <w:t>5</w:t>
      </w:r>
      <w:r>
        <w:tab/>
        <w:t>Riksrevisjonens kontroll med forvaltningen av statlige selskaper for 2008</w:t>
      </w:r>
    </w:p>
    <w:p w:rsidR="00F416E1" w:rsidRDefault="00F416E1" w:rsidP="00F416E1">
      <w:r>
        <w:t>20100309</w:t>
      </w:r>
      <w:r>
        <w:tab/>
        <w:t>54</w:t>
      </w:r>
      <w:r>
        <w:tab/>
        <w:t>44210</w:t>
      </w:r>
      <w:r>
        <w:tab/>
        <w:t>6</w:t>
      </w:r>
      <w:r>
        <w:tab/>
        <w:t>Drift og vedlikehald av vegnettet</w:t>
      </w:r>
    </w:p>
    <w:p w:rsidR="00F416E1" w:rsidRDefault="00F416E1" w:rsidP="00F416E1">
      <w:r>
        <w:t>20100309</w:t>
      </w:r>
      <w:r>
        <w:tab/>
        <w:t>54</w:t>
      </w:r>
      <w:r>
        <w:tab/>
        <w:t>45814</w:t>
      </w:r>
      <w:r>
        <w:tab/>
        <w:t>7</w:t>
      </w:r>
      <w:r>
        <w:tab/>
        <w:t>Samferdselsministerens redegjørelse om problemene på jernbanenettet</w:t>
      </w:r>
    </w:p>
    <w:p w:rsidR="00F416E1" w:rsidRDefault="00F416E1" w:rsidP="00F416E1">
      <w:r>
        <w:t>20100309</w:t>
      </w:r>
      <w:r>
        <w:tab/>
        <w:t>54</w:t>
      </w:r>
      <w:r>
        <w:tab/>
        <w:t>45641</w:t>
      </w:r>
      <w:r>
        <w:tab/>
        <w:t>9</w:t>
      </w:r>
      <w:r>
        <w:tab/>
        <w:t>Kostnadsauke E6 Øyer - Tretten i Oppland</w:t>
      </w:r>
    </w:p>
    <w:p w:rsidR="00F416E1" w:rsidRDefault="00F416E1" w:rsidP="00F416E1">
      <w:r>
        <w:t>20100309</w:t>
      </w:r>
      <w:r>
        <w:tab/>
        <w:t>54</w:t>
      </w:r>
      <w:r>
        <w:tab/>
        <w:t>42428</w:t>
      </w:r>
      <w:r>
        <w:tab/>
        <w:t>11</w:t>
      </w:r>
      <w:r>
        <w:tab/>
        <w:t>Norsk sjøpattedyrpolitikk</w:t>
      </w:r>
    </w:p>
    <w:p w:rsidR="00F416E1" w:rsidRDefault="00F416E1" w:rsidP="00F416E1">
      <w:r>
        <w:t>20100311</w:t>
      </w:r>
      <w:r>
        <w:tab/>
        <w:t>56</w:t>
      </w:r>
      <w:r>
        <w:tab/>
        <w:t>44659</w:t>
      </w:r>
      <w:r>
        <w:tab/>
        <w:t>1</w:t>
      </w:r>
      <w:r>
        <w:tab/>
        <w:t>Representantforslag om lobbyvirksomhet</w:t>
      </w:r>
    </w:p>
    <w:p w:rsidR="00F416E1" w:rsidRDefault="00F416E1" w:rsidP="00F416E1">
      <w:r>
        <w:t>20100311</w:t>
      </w:r>
      <w:r>
        <w:tab/>
        <w:t>56</w:t>
      </w:r>
      <w:r>
        <w:tab/>
        <w:t>44374</w:t>
      </w:r>
      <w:r>
        <w:tab/>
        <w:t>2</w:t>
      </w:r>
      <w:r>
        <w:tab/>
        <w:t>Lov om fornybar energiproduksjon til havs</w:t>
      </w:r>
    </w:p>
    <w:p w:rsidR="00F416E1" w:rsidRDefault="00F416E1" w:rsidP="00F416E1">
      <w:r>
        <w:t>20100311</w:t>
      </w:r>
      <w:r>
        <w:tab/>
        <w:t>56</w:t>
      </w:r>
      <w:r>
        <w:tab/>
        <w:t>44556</w:t>
      </w:r>
      <w:r>
        <w:tab/>
        <w:t>3</w:t>
      </w:r>
      <w:r>
        <w:tab/>
        <w:t>Representantforslag om å innføre en fleksibel foreldrepermisjon</w:t>
      </w:r>
    </w:p>
    <w:p w:rsidR="00F416E1" w:rsidRDefault="00F416E1" w:rsidP="00F416E1">
      <w:r>
        <w:t>20100311</w:t>
      </w:r>
      <w:r>
        <w:tab/>
        <w:t>56</w:t>
      </w:r>
      <w:r>
        <w:tab/>
        <w:t>44691</w:t>
      </w:r>
      <w:r>
        <w:tab/>
        <w:t>4</w:t>
      </w:r>
      <w:r>
        <w:tab/>
        <w:t>Representantforslag om å overføre oppgaver fra Barne-, ungdoms- og familieetatens regionskontorer til den kommunale barnevernstjenesten</w:t>
      </w:r>
    </w:p>
    <w:p w:rsidR="00F416E1" w:rsidRDefault="00F416E1" w:rsidP="00F416E1">
      <w:r>
        <w:t>20100311</w:t>
      </w:r>
      <w:r>
        <w:tab/>
        <w:t>56</w:t>
      </w:r>
      <w:r>
        <w:tab/>
        <w:t>43858</w:t>
      </w:r>
      <w:r>
        <w:tab/>
        <w:t>5</w:t>
      </w:r>
      <w:r>
        <w:tab/>
        <w:t>Sametingets virksomhet 2008</w:t>
      </w:r>
    </w:p>
    <w:p w:rsidR="00F416E1" w:rsidRDefault="00F416E1" w:rsidP="00F416E1">
      <w:r>
        <w:t>20100311</w:t>
      </w:r>
      <w:r>
        <w:tab/>
        <w:t>56</w:t>
      </w:r>
      <w:r>
        <w:tab/>
        <w:t>45749</w:t>
      </w:r>
      <w:r>
        <w:tab/>
        <w:t>15</w:t>
      </w:r>
      <w:r>
        <w:tab/>
        <w:t>Oversendelsesforslag om interkommunalt samarbeid til løsning av overformynderiets oppgaver.</w:t>
      </w:r>
    </w:p>
    <w:p w:rsidR="00F416E1" w:rsidRDefault="00F416E1" w:rsidP="00F416E1">
      <w:r>
        <w:t>20100311</w:t>
      </w:r>
      <w:r>
        <w:tab/>
        <w:t>56</w:t>
      </w:r>
      <w:r>
        <w:tab/>
        <w:t>45750</w:t>
      </w:r>
      <w:r>
        <w:tab/>
        <w:t>16</w:t>
      </w:r>
      <w:r>
        <w:tab/>
        <w:t>Oversendelsesforslag om å endre forskriften, jf. ny vergemålslov § 49 første ledd.</w:t>
      </w:r>
    </w:p>
    <w:p w:rsidR="00F416E1" w:rsidRDefault="00F416E1" w:rsidP="00F416E1">
      <w:r>
        <w:t>20100311</w:t>
      </w:r>
      <w:r>
        <w:tab/>
        <w:t>56</w:t>
      </w:r>
      <w:r>
        <w:tab/>
        <w:t>45938</w:t>
      </w:r>
      <w:r>
        <w:tab/>
        <w:t>17</w:t>
      </w:r>
      <w:r>
        <w:tab/>
        <w:t>Oversendelsesforslag om klargjøring i hvilken grad mindreårige kan inngå avtaler som forplikter dem til senere betalinger.</w:t>
      </w:r>
    </w:p>
    <w:p w:rsidR="00F416E1" w:rsidRDefault="00F416E1" w:rsidP="00F416E1">
      <w:r>
        <w:t>20100318</w:t>
      </w:r>
      <w:r>
        <w:tab/>
        <w:t>58</w:t>
      </w:r>
      <w:r>
        <w:tab/>
        <w:t>44596</w:t>
      </w:r>
      <w:r>
        <w:tab/>
        <w:t>1</w:t>
      </w:r>
      <w:r>
        <w:tab/>
        <w:t>Riksrevisjonens rapport om revisjonen av Statens pensjonsfond for budsjettåret 2008</w:t>
      </w:r>
    </w:p>
    <w:p w:rsidR="00F416E1" w:rsidRDefault="00F416E1" w:rsidP="00F416E1">
      <w:r>
        <w:t>20100318</w:t>
      </w:r>
      <w:r>
        <w:tab/>
        <w:t>58</w:t>
      </w:r>
      <w:r>
        <w:tab/>
        <w:t>44830</w:t>
      </w:r>
      <w:r>
        <w:tab/>
        <w:t>3</w:t>
      </w:r>
      <w:r>
        <w:tab/>
        <w:t>Representantforslag om å sikre full barnevernsdekning</w:t>
      </w:r>
    </w:p>
    <w:p w:rsidR="00F416E1" w:rsidRDefault="00F416E1" w:rsidP="00F416E1">
      <w:r>
        <w:t>20100319</w:t>
      </w:r>
      <w:r>
        <w:tab/>
        <w:t>59</w:t>
      </w:r>
      <w:r>
        <w:tab/>
        <w:t>45190</w:t>
      </w:r>
      <w:r>
        <w:tab/>
        <w:t>1</w:t>
      </w:r>
      <w:r>
        <w:tab/>
        <w:t>Representantforslag om Telenors deleide selskap Vimpelcom</w:t>
      </w:r>
    </w:p>
    <w:p w:rsidR="00F416E1" w:rsidRDefault="00F416E1" w:rsidP="00F416E1">
      <w:r>
        <w:t>20100319</w:t>
      </w:r>
      <w:r>
        <w:tab/>
        <w:t>59</w:t>
      </w:r>
      <w:r>
        <w:tab/>
        <w:t>44376</w:t>
      </w:r>
      <w:r>
        <w:tab/>
        <w:t>3</w:t>
      </w:r>
      <w:r>
        <w:tab/>
        <w:t>Representantforslag om tiltakspakke for å begrense og bekjempe fattigdom blant barn</w:t>
      </w:r>
    </w:p>
    <w:p w:rsidR="00F416E1" w:rsidRDefault="00F416E1" w:rsidP="00F416E1">
      <w:r>
        <w:t>20100319</w:t>
      </w:r>
      <w:r>
        <w:tab/>
        <w:t>59</w:t>
      </w:r>
      <w:r>
        <w:tab/>
        <w:t>44772</w:t>
      </w:r>
      <w:r>
        <w:tab/>
        <w:t>4</w:t>
      </w:r>
      <w:r>
        <w:tab/>
        <w:t>Representantforslag om en nasjonal dugnad mot fattigdom i Norge</w:t>
      </w:r>
    </w:p>
    <w:p w:rsidR="00F416E1" w:rsidRDefault="00F416E1" w:rsidP="00F416E1">
      <w:r>
        <w:t>20100319</w:t>
      </w:r>
      <w:r>
        <w:tab/>
        <w:t>59</w:t>
      </w:r>
      <w:r>
        <w:tab/>
        <w:t>45252</w:t>
      </w:r>
      <w:r>
        <w:tab/>
        <w:t>5</w:t>
      </w:r>
      <w:r>
        <w:tab/>
        <w:t>Representantforslag om endring av folketrygdloven</w:t>
      </w:r>
    </w:p>
    <w:p w:rsidR="00F416E1" w:rsidRDefault="00F416E1" w:rsidP="00F416E1">
      <w:r>
        <w:t>20100319</w:t>
      </w:r>
      <w:r>
        <w:tab/>
        <w:t>59</w:t>
      </w:r>
      <w:r>
        <w:tab/>
        <w:t>44394</w:t>
      </w:r>
      <w:r>
        <w:tab/>
        <w:t>6</w:t>
      </w:r>
      <w:r>
        <w:tab/>
        <w:t>Endringer i arbeidsmiljøloven og folketrygdloven</w:t>
      </w:r>
    </w:p>
    <w:p w:rsidR="00F416E1" w:rsidRDefault="00F416E1" w:rsidP="00F416E1">
      <w:r>
        <w:t>20100319</w:t>
      </w:r>
      <w:r>
        <w:tab/>
        <w:t>59</w:t>
      </w:r>
      <w:r>
        <w:tab/>
        <w:t>45725</w:t>
      </w:r>
      <w:r>
        <w:tab/>
        <w:t>7</w:t>
      </w:r>
      <w:r>
        <w:tab/>
        <w:t>Lov om lønnsnemndbehandling av arbeidstvisten mellom Norsk Sykepleierforbund og NHO Service</w:t>
      </w:r>
    </w:p>
    <w:p w:rsidR="00F416E1" w:rsidRDefault="00F416E1" w:rsidP="00F416E1">
      <w:r>
        <w:t>20100322</w:t>
      </w:r>
      <w:r>
        <w:tab/>
        <w:t>60</w:t>
      </w:r>
      <w:r>
        <w:tab/>
        <w:t>44901</w:t>
      </w:r>
      <w:r>
        <w:tab/>
        <w:t>1</w:t>
      </w:r>
      <w:r>
        <w:tab/>
        <w:t>Representantforslag om humanitære og helserelaterte tiltak for papirløse migranter</w:t>
      </w:r>
    </w:p>
    <w:p w:rsidR="00F416E1" w:rsidRDefault="00F416E1" w:rsidP="00F416E1">
      <w:r>
        <w:t>20100322</w:t>
      </w:r>
      <w:r>
        <w:tab/>
        <w:t>60</w:t>
      </w:r>
      <w:r>
        <w:tab/>
        <w:t>45666</w:t>
      </w:r>
      <w:r>
        <w:tab/>
        <w:t>1</w:t>
      </w:r>
      <w:r>
        <w:tab/>
        <w:t>Representantforslag om helsetilbud til illegale innvandrere</w:t>
      </w:r>
    </w:p>
    <w:p w:rsidR="00F416E1" w:rsidRDefault="00F416E1" w:rsidP="00F416E1">
      <w:r>
        <w:t>20100322</w:t>
      </w:r>
      <w:r>
        <w:tab/>
        <w:t>60</w:t>
      </w:r>
      <w:r>
        <w:tab/>
        <w:t>45006</w:t>
      </w:r>
      <w:r>
        <w:tab/>
        <w:t>2</w:t>
      </w:r>
      <w:r>
        <w:tab/>
        <w:t>Representantforslag om å redusere bruken av tvang i det psykiske helsevernet</w:t>
      </w:r>
    </w:p>
    <w:p w:rsidR="00F416E1" w:rsidRDefault="00F416E1" w:rsidP="00F416E1">
      <w:r>
        <w:lastRenderedPageBreak/>
        <w:t>20100322</w:t>
      </w:r>
      <w:r>
        <w:tab/>
        <w:t>60</w:t>
      </w:r>
      <w:r>
        <w:tab/>
        <w:t>44861</w:t>
      </w:r>
      <w:r>
        <w:tab/>
        <w:t>3</w:t>
      </w:r>
      <w:r>
        <w:tab/>
        <w:t>Representantforslag om tiltak for å sikre økonomisk styring og kostnadskontroll ved helseforetakene</w:t>
      </w:r>
    </w:p>
    <w:p w:rsidR="00F416E1" w:rsidRDefault="00F416E1" w:rsidP="00F416E1">
      <w:r>
        <w:t>20100322</w:t>
      </w:r>
      <w:r>
        <w:tab/>
        <w:t>60</w:t>
      </w:r>
      <w:r>
        <w:tab/>
        <w:t>44404</w:t>
      </w:r>
      <w:r>
        <w:tab/>
        <w:t>4</w:t>
      </w:r>
      <w:r>
        <w:tab/>
        <w:t>Endringer i helseregisterloven og helsepersonelloven</w:t>
      </w:r>
    </w:p>
    <w:p w:rsidR="00F416E1" w:rsidRDefault="00F416E1" w:rsidP="00F416E1">
      <w:r>
        <w:t>20100322</w:t>
      </w:r>
      <w:r>
        <w:tab/>
        <w:t>60</w:t>
      </w:r>
      <w:r>
        <w:tab/>
        <w:t>45730</w:t>
      </w:r>
      <w:r>
        <w:tab/>
        <w:t>5</w:t>
      </w:r>
      <w:r>
        <w:tab/>
        <w:t>Oversendelsesforslag om Capio Anoreksi Senter AS.</w:t>
      </w:r>
    </w:p>
    <w:p w:rsidR="00F416E1" w:rsidRDefault="00F416E1" w:rsidP="00F416E1">
      <w:r>
        <w:t>20100323</w:t>
      </w:r>
      <w:r>
        <w:tab/>
        <w:t>61</w:t>
      </w:r>
      <w:r>
        <w:tab/>
        <w:t>46005</w:t>
      </w:r>
      <w:r>
        <w:tab/>
        <w:t>1</w:t>
      </w:r>
      <w:r>
        <w:tab/>
        <w:t>Utenriksministerens utenrikspolitiske redegjørelse</w:t>
      </w:r>
    </w:p>
    <w:p w:rsidR="00F416E1" w:rsidRDefault="00F416E1" w:rsidP="00F416E1">
      <w:r>
        <w:t>20100323</w:t>
      </w:r>
      <w:r>
        <w:tab/>
        <w:t>61</w:t>
      </w:r>
      <w:r>
        <w:tab/>
        <w:t>45726</w:t>
      </w:r>
      <w:r>
        <w:tab/>
        <w:t>2</w:t>
      </w:r>
      <w:r>
        <w:tab/>
        <w:t>Endringer i lov om merverdiavgift</w:t>
      </w:r>
    </w:p>
    <w:p w:rsidR="00F416E1" w:rsidRDefault="00F416E1" w:rsidP="00F416E1">
      <w:r>
        <w:t>20100323</w:t>
      </w:r>
      <w:r>
        <w:tab/>
        <w:t>61</w:t>
      </w:r>
      <w:r>
        <w:tab/>
        <w:t>45076</w:t>
      </w:r>
      <w:r>
        <w:tab/>
        <w:t>3</w:t>
      </w:r>
      <w:r>
        <w:tab/>
        <w:t>Representantforslag om en gjennomgang av avgiftene på drivstoff</w:t>
      </w:r>
    </w:p>
    <w:p w:rsidR="00F416E1" w:rsidRDefault="00F416E1" w:rsidP="00F416E1">
      <w:r>
        <w:t>20100323</w:t>
      </w:r>
      <w:r>
        <w:tab/>
        <w:t>61</w:t>
      </w:r>
      <w:r>
        <w:tab/>
        <w:t>45267</w:t>
      </w:r>
      <w:r>
        <w:tab/>
        <w:t>4</w:t>
      </w:r>
      <w:r>
        <w:tab/>
        <w:t>Representantforslag vedrørende skattefritak for arbeidsgiverbetalte helseforsikringer og treningskort</w:t>
      </w:r>
    </w:p>
    <w:p w:rsidR="00F416E1" w:rsidRDefault="00F416E1" w:rsidP="00F416E1">
      <w:r>
        <w:t>20100323</w:t>
      </w:r>
      <w:r>
        <w:tab/>
        <w:t>61</w:t>
      </w:r>
      <w:r>
        <w:tab/>
        <w:t>45317</w:t>
      </w:r>
      <w:r>
        <w:tab/>
        <w:t>5</w:t>
      </w:r>
      <w:r>
        <w:tab/>
        <w:t>Representantforslag om å redusere merverdiavgift på strøm og elektrisitetsavgift</w:t>
      </w:r>
    </w:p>
    <w:p w:rsidR="00F416E1" w:rsidRDefault="00F416E1" w:rsidP="00F416E1">
      <w:r>
        <w:t>20100323</w:t>
      </w:r>
      <w:r>
        <w:tab/>
        <w:t>61</w:t>
      </w:r>
      <w:r>
        <w:tab/>
        <w:t>45388</w:t>
      </w:r>
      <w:r>
        <w:tab/>
        <w:t>6</w:t>
      </w:r>
      <w:r>
        <w:tab/>
        <w:t>Representantforslag om bistand til Island uavhengig av IceSave-avtalens skjebne</w:t>
      </w:r>
    </w:p>
    <w:p w:rsidR="00F416E1" w:rsidRDefault="00F416E1" w:rsidP="00F416E1">
      <w:r>
        <w:t>20100323</w:t>
      </w:r>
      <w:r>
        <w:tab/>
        <w:t>61</w:t>
      </w:r>
      <w:r>
        <w:tab/>
        <w:t>45972</w:t>
      </w:r>
      <w:r>
        <w:tab/>
        <w:t>17</w:t>
      </w:r>
      <w:r>
        <w:tab/>
        <w:t>Oversendelsesforslag om lovendring som gir bedre beskyttelse for barn som blir utsatt for overgrep av sine foreldre.</w:t>
      </w:r>
    </w:p>
    <w:p w:rsidR="00F416E1" w:rsidRDefault="00F416E1" w:rsidP="00F416E1">
      <w:r>
        <w:t>20100323</w:t>
      </w:r>
      <w:r>
        <w:tab/>
        <w:t>61</w:t>
      </w:r>
      <w:r>
        <w:tab/>
        <w:t>45973</w:t>
      </w:r>
      <w:r>
        <w:tab/>
        <w:t>18</w:t>
      </w:r>
      <w:r>
        <w:tab/>
        <w:t>Oversendelsesforslag om konkrete tiltak mot samværssabotasje.</w:t>
      </w:r>
    </w:p>
    <w:p w:rsidR="00F416E1" w:rsidRDefault="00F416E1" w:rsidP="00F416E1">
      <w:r>
        <w:t>20100325</w:t>
      </w:r>
      <w:r>
        <w:tab/>
        <w:t>63</w:t>
      </w:r>
      <w:r>
        <w:tab/>
        <w:t>43862</w:t>
      </w:r>
      <w:r>
        <w:tab/>
        <w:t>1</w:t>
      </w:r>
      <w:r>
        <w:tab/>
        <w:t>Utdanningslinja</w:t>
      </w:r>
    </w:p>
    <w:p w:rsidR="00F416E1" w:rsidRDefault="00F416E1" w:rsidP="00F416E1">
      <w:r>
        <w:t>20100325</w:t>
      </w:r>
      <w:r>
        <w:tab/>
        <w:t>63</w:t>
      </w:r>
      <w:r>
        <w:tab/>
        <w:t>44391</w:t>
      </w:r>
      <w:r>
        <w:tab/>
        <w:t>2</w:t>
      </w:r>
      <w:r>
        <w:tab/>
        <w:t>Representantforslag om forsterket innsats mot frafall i skolen</w:t>
      </w:r>
    </w:p>
    <w:p w:rsidR="00F416E1" w:rsidRDefault="00F416E1" w:rsidP="00F416E1">
      <w:r>
        <w:t>20100325</w:t>
      </w:r>
      <w:r>
        <w:tab/>
        <w:t>63</w:t>
      </w:r>
      <w:r>
        <w:tab/>
        <w:t>45636</w:t>
      </w:r>
      <w:r>
        <w:tab/>
        <w:t>3</w:t>
      </w:r>
      <w:r>
        <w:tab/>
        <w:t>Representantforslag om nye læreplaner og mer fleksible opplæringsløp for yrkesfagene</w:t>
      </w:r>
    </w:p>
    <w:p w:rsidR="00F416E1" w:rsidRDefault="00F416E1" w:rsidP="00F416E1">
      <w:r>
        <w:t>20100325</w:t>
      </w:r>
      <w:r>
        <w:tab/>
        <w:t>63</w:t>
      </w:r>
      <w:r>
        <w:tab/>
        <w:t>45638</w:t>
      </w:r>
      <w:r>
        <w:tab/>
        <w:t>4</w:t>
      </w:r>
      <w:r>
        <w:tab/>
        <w:t>Representantforslag om forsterket innsats for å løse togkrisen på Østlandet</w:t>
      </w:r>
    </w:p>
    <w:p w:rsidR="00F416E1" w:rsidRDefault="00F416E1" w:rsidP="00F416E1">
      <w:r>
        <w:t>20100325</w:t>
      </w:r>
      <w:r>
        <w:tab/>
        <w:t>63</w:t>
      </w:r>
      <w:r>
        <w:tab/>
        <w:t>45814</w:t>
      </w:r>
      <w:r>
        <w:tab/>
        <w:t>4</w:t>
      </w:r>
      <w:r>
        <w:tab/>
        <w:t>Samferdselsministerens redegjørelse om problemene på jernbanenettet</w:t>
      </w:r>
    </w:p>
    <w:p w:rsidR="00F416E1" w:rsidRDefault="00F416E1" w:rsidP="00F416E1">
      <w:r>
        <w:t>20100325</w:t>
      </w:r>
      <w:r>
        <w:tab/>
        <w:t>63</w:t>
      </w:r>
      <w:r>
        <w:tab/>
        <w:t>46053</w:t>
      </w:r>
      <w:r>
        <w:tab/>
        <w:t>5</w:t>
      </w:r>
      <w:r>
        <w:tab/>
        <w:t>SAS AB- konvertibelt obligasjonslån</w:t>
      </w:r>
    </w:p>
    <w:p w:rsidR="00F416E1" w:rsidRDefault="00F416E1" w:rsidP="00F416E1">
      <w:r>
        <w:t>20100325</w:t>
      </w:r>
      <w:r>
        <w:tab/>
        <w:t>63</w:t>
      </w:r>
      <w:r>
        <w:tab/>
        <w:t>45819</w:t>
      </w:r>
      <w:r>
        <w:tab/>
        <w:t>6</w:t>
      </w:r>
      <w:r>
        <w:tab/>
        <w:t>SAS AB - statens deltakelse i kapitalforhøyelse</w:t>
      </w:r>
    </w:p>
    <w:p w:rsidR="00F416E1" w:rsidRDefault="00F416E1" w:rsidP="00F416E1">
      <w:r>
        <w:t>20100325</w:t>
      </w:r>
      <w:r>
        <w:tab/>
        <w:t>63</w:t>
      </w:r>
      <w:r>
        <w:tab/>
        <w:t>45556</w:t>
      </w:r>
      <w:r>
        <w:tab/>
        <w:t>11</w:t>
      </w:r>
      <w:r>
        <w:tab/>
        <w:t>Opprettelse av et europeisk kontor for sikkerhet og helse på arbeidsplassen (Bilbao-kontoret)</w:t>
      </w:r>
    </w:p>
    <w:p w:rsidR="00F416E1" w:rsidRDefault="00F416E1" w:rsidP="00F416E1">
      <w:r>
        <w:t>20100326</w:t>
      </w:r>
      <w:r>
        <w:tab/>
        <w:t>64</w:t>
      </w:r>
      <w:r>
        <w:tab/>
        <w:t>46005</w:t>
      </w:r>
      <w:r>
        <w:tab/>
        <w:t>2</w:t>
      </w:r>
      <w:r>
        <w:tab/>
        <w:t>Utenriksministerens utenrikspolitiske redegjørelse</w:t>
      </w:r>
    </w:p>
    <w:p w:rsidR="00F416E1" w:rsidRDefault="00F416E1" w:rsidP="00F416E1">
      <w:r>
        <w:t>20100326</w:t>
      </w:r>
      <w:r>
        <w:tab/>
        <w:t>64</w:t>
      </w:r>
      <w:r>
        <w:tab/>
        <w:t>45485</w:t>
      </w:r>
      <w:r>
        <w:tab/>
        <w:t>3</w:t>
      </w:r>
      <w:r>
        <w:tab/>
        <w:t>Norske styrkebidrag til Afghanistan og utgifter i 2010</w:t>
      </w:r>
    </w:p>
    <w:p w:rsidR="00F416E1" w:rsidRDefault="00F416E1" w:rsidP="00F416E1">
      <w:r>
        <w:t>20100326</w:t>
      </w:r>
      <w:r>
        <w:tab/>
        <w:t>64</w:t>
      </w:r>
      <w:r>
        <w:tab/>
        <w:t>45036</w:t>
      </w:r>
      <w:r>
        <w:tab/>
        <w:t>4</w:t>
      </w:r>
      <w:r>
        <w:tab/>
        <w:t>Framskaffing av ein kommunikasjonssatellitt til Forsvaret</w:t>
      </w:r>
    </w:p>
    <w:p w:rsidR="00F416E1" w:rsidRDefault="00F416E1" w:rsidP="00F416E1">
      <w:r>
        <w:t>20100419</w:t>
      </w:r>
      <w:r>
        <w:tab/>
        <w:t>67</w:t>
      </w:r>
      <w:r>
        <w:tab/>
        <w:t>45816</w:t>
      </w:r>
      <w:r>
        <w:tab/>
        <w:t>1</w:t>
      </w:r>
      <w:r>
        <w:tab/>
        <w:t>Skattesaker mellom Norge og republikken San Marino</w:t>
      </w:r>
    </w:p>
    <w:p w:rsidR="00F416E1" w:rsidRDefault="00F416E1" w:rsidP="00F416E1">
      <w:r>
        <w:t>20100419</w:t>
      </w:r>
      <w:r>
        <w:tab/>
        <w:t>67</w:t>
      </w:r>
      <w:r>
        <w:tab/>
        <w:t>45817</w:t>
      </w:r>
      <w:r>
        <w:tab/>
        <w:t>2</w:t>
      </w:r>
      <w:r>
        <w:tab/>
        <w:t>Skattesaker mellom Norge og Samoa</w:t>
      </w:r>
    </w:p>
    <w:p w:rsidR="00F416E1" w:rsidRDefault="00F416E1" w:rsidP="00F416E1">
      <w:r>
        <w:t>20100419</w:t>
      </w:r>
      <w:r>
        <w:tab/>
        <w:t>67</w:t>
      </w:r>
      <w:r>
        <w:tab/>
        <w:t>45818</w:t>
      </w:r>
      <w:r>
        <w:tab/>
        <w:t>3</w:t>
      </w:r>
      <w:r>
        <w:tab/>
        <w:t>Skattesaker mellom Norge og Cookøyene</w:t>
      </w:r>
    </w:p>
    <w:p w:rsidR="00F416E1" w:rsidRDefault="00F416E1" w:rsidP="00F416E1">
      <w:r>
        <w:lastRenderedPageBreak/>
        <w:t>20100419</w:t>
      </w:r>
      <w:r>
        <w:tab/>
        <w:t>67</w:t>
      </w:r>
      <w:r>
        <w:tab/>
        <w:t>45319</w:t>
      </w:r>
      <w:r>
        <w:tab/>
        <w:t>4</w:t>
      </w:r>
      <w:r>
        <w:tab/>
        <w:t>Representantforslag om personlig sparing og ansattes medeierskap i bedrifter</w:t>
      </w:r>
    </w:p>
    <w:p w:rsidR="00F416E1" w:rsidRDefault="00F416E1" w:rsidP="00F416E1">
      <w:r>
        <w:t>20100419</w:t>
      </w:r>
      <w:r>
        <w:tab/>
        <w:t>67</w:t>
      </w:r>
      <w:r>
        <w:tab/>
        <w:t>45157</w:t>
      </w:r>
      <w:r>
        <w:tab/>
        <w:t>6</w:t>
      </w:r>
      <w:r>
        <w:tab/>
        <w:t>Representantforslag om abortforebyggende tiltak</w:t>
      </w:r>
    </w:p>
    <w:p w:rsidR="00F416E1" w:rsidRDefault="00F416E1" w:rsidP="00F416E1">
      <w:r>
        <w:t>20100419</w:t>
      </w:r>
      <w:r>
        <w:tab/>
        <w:t>67</w:t>
      </w:r>
      <w:r>
        <w:tab/>
        <w:t>45635</w:t>
      </w:r>
      <w:r>
        <w:tab/>
        <w:t>7</w:t>
      </w:r>
      <w:r>
        <w:tab/>
        <w:t>Representantforslag om omdannelse av Radiumhospitalet til et nasjonalt kompetansesenter</w:t>
      </w:r>
    </w:p>
    <w:p w:rsidR="00F416E1" w:rsidRDefault="00F416E1" w:rsidP="00F416E1">
      <w:r>
        <w:t>20100420</w:t>
      </w:r>
      <w:r>
        <w:tab/>
        <w:t>68</w:t>
      </w:r>
      <w:r>
        <w:tab/>
        <w:t>44364</w:t>
      </w:r>
      <w:r>
        <w:tab/>
        <w:t>1</w:t>
      </w:r>
      <w:r>
        <w:tab/>
        <w:t>Endringer i adopsjonsloven og barnevernloven</w:t>
      </w:r>
    </w:p>
    <w:p w:rsidR="00F416E1" w:rsidRDefault="00F416E1" w:rsidP="00F416E1">
      <w:r>
        <w:t>20100420</w:t>
      </w:r>
      <w:r>
        <w:tab/>
        <w:t>68</w:t>
      </w:r>
      <w:r>
        <w:tab/>
        <w:t>45557</w:t>
      </w:r>
      <w:r>
        <w:tab/>
        <w:t>2</w:t>
      </w:r>
      <w:r>
        <w:tab/>
        <w:t>Innlemmelse i EØS-avtalen av rådsdirektiv om likebehandling av kvinner og menn ved tilgang til varer og tjenester</w:t>
      </w:r>
    </w:p>
    <w:p w:rsidR="00F416E1" w:rsidRDefault="00F416E1" w:rsidP="00F416E1">
      <w:r>
        <w:t>20100420</w:t>
      </w:r>
      <w:r>
        <w:tab/>
        <w:t>68</w:t>
      </w:r>
      <w:r>
        <w:tab/>
        <w:t>45638</w:t>
      </w:r>
      <w:r>
        <w:tab/>
        <w:t>3</w:t>
      </w:r>
      <w:r>
        <w:tab/>
        <w:t>Representantforslag om forsterket innsats for å løse togkrisen på Østlandet</w:t>
      </w:r>
    </w:p>
    <w:p w:rsidR="00F416E1" w:rsidRDefault="00F416E1" w:rsidP="00F416E1">
      <w:r>
        <w:t>20100420</w:t>
      </w:r>
      <w:r>
        <w:tab/>
        <w:t>68</w:t>
      </w:r>
      <w:r>
        <w:tab/>
        <w:t>45814</w:t>
      </w:r>
      <w:r>
        <w:tab/>
        <w:t>3</w:t>
      </w:r>
      <w:r>
        <w:tab/>
        <w:t>Samferdselsministerens redegjørelse om problemene på jernbanenettet</w:t>
      </w:r>
    </w:p>
    <w:p w:rsidR="00F416E1" w:rsidRDefault="00F416E1" w:rsidP="00F416E1">
      <w:r>
        <w:t>20100427</w:t>
      </w:r>
      <w:r>
        <w:tab/>
        <w:t>70</w:t>
      </w:r>
      <w:r>
        <w:tab/>
        <w:t>43331</w:t>
      </w:r>
      <w:r>
        <w:tab/>
        <w:t>1</w:t>
      </w:r>
      <w:r>
        <w:tab/>
        <w:t>Samhandlingsreformen</w:t>
      </w:r>
    </w:p>
    <w:p w:rsidR="00F416E1" w:rsidRDefault="00F416E1" w:rsidP="00F416E1">
      <w:r>
        <w:t>20100427</w:t>
      </w:r>
      <w:r>
        <w:tab/>
        <w:t>70</w:t>
      </w:r>
      <w:r>
        <w:tab/>
        <w:t>45723</w:t>
      </w:r>
      <w:r>
        <w:tab/>
        <w:t>1</w:t>
      </w:r>
      <w:r>
        <w:tab/>
        <w:t>Representantforslag om en ny velferdsreform</w:t>
      </w:r>
    </w:p>
    <w:p w:rsidR="00F416E1" w:rsidRDefault="00F416E1" w:rsidP="00F416E1">
      <w:r>
        <w:t>20100427</w:t>
      </w:r>
      <w:r>
        <w:tab/>
        <w:t>70</w:t>
      </w:r>
      <w:r>
        <w:tab/>
        <w:t>45667</w:t>
      </w:r>
      <w:r>
        <w:tab/>
        <w:t>2</w:t>
      </w:r>
      <w:r>
        <w:tab/>
        <w:t>Representantforslag om en bedre rusbehandling</w:t>
      </w:r>
    </w:p>
    <w:p w:rsidR="00F416E1" w:rsidRDefault="00F416E1" w:rsidP="00F416E1">
      <w:r>
        <w:t>20100427</w:t>
      </w:r>
      <w:r>
        <w:tab/>
        <w:t>70</w:t>
      </w:r>
      <w:r>
        <w:tab/>
        <w:t>46441</w:t>
      </w:r>
      <w:r>
        <w:tab/>
        <w:t>5</w:t>
      </w:r>
      <w:r>
        <w:tab/>
        <w:t>Representantforslag om fjerning av flyplassavgifter i forbindelse med vulkanutbruddet på Island</w:t>
      </w:r>
    </w:p>
    <w:p w:rsidR="00F416E1" w:rsidRDefault="00F416E1" w:rsidP="00F416E1">
      <w:r>
        <w:t>20100429</w:t>
      </w:r>
      <w:r>
        <w:tab/>
        <w:t>72</w:t>
      </w:r>
      <w:r>
        <w:tab/>
        <w:t>45345</w:t>
      </w:r>
      <w:r>
        <w:tab/>
        <w:t>1</w:t>
      </w:r>
      <w:r>
        <w:tab/>
        <w:t>Endringer i finansavtaleloven mv.</w:t>
      </w:r>
    </w:p>
    <w:p w:rsidR="00F416E1" w:rsidRDefault="00F416E1" w:rsidP="00F416E1">
      <w:r>
        <w:t>20100429</w:t>
      </w:r>
      <w:r>
        <w:tab/>
        <w:t>72</w:t>
      </w:r>
      <w:r>
        <w:tab/>
        <w:t>45407</w:t>
      </w:r>
      <w:r>
        <w:tab/>
        <w:t>2</w:t>
      </w:r>
      <w:r>
        <w:tab/>
        <w:t>Lov om skadeserstatning</w:t>
      </w:r>
    </w:p>
    <w:p w:rsidR="00F416E1" w:rsidRDefault="00F416E1" w:rsidP="00F416E1">
      <w:r>
        <w:t>20100429</w:t>
      </w:r>
      <w:r>
        <w:tab/>
        <w:t>72</w:t>
      </w:r>
      <w:r>
        <w:tab/>
        <w:t>45192</w:t>
      </w:r>
      <w:r>
        <w:tab/>
        <w:t>3</w:t>
      </w:r>
      <w:r>
        <w:tab/>
        <w:t>Representantforslag om kjemisk kastrering av pedofilidømte</w:t>
      </w:r>
    </w:p>
    <w:p w:rsidR="00F416E1" w:rsidRDefault="00F416E1" w:rsidP="00F416E1">
      <w:r>
        <w:t>20100429</w:t>
      </w:r>
      <w:r>
        <w:tab/>
        <w:t>72</w:t>
      </w:r>
      <w:r>
        <w:tab/>
        <w:t>45668</w:t>
      </w:r>
      <w:r>
        <w:tab/>
        <w:t>4</w:t>
      </w:r>
      <w:r>
        <w:tab/>
        <w:t>Representantforslag om etablering av et senter for tverrfaglig og helhetlig bekjempelse av menneskehandel og overgrep mot barn via digitale medier</w:t>
      </w:r>
    </w:p>
    <w:p w:rsidR="00F416E1" w:rsidRDefault="00F416E1" w:rsidP="00F416E1">
      <w:r>
        <w:t>20100429</w:t>
      </w:r>
      <w:r>
        <w:tab/>
        <w:t>72</w:t>
      </w:r>
      <w:r>
        <w:tab/>
        <w:t>45963</w:t>
      </w:r>
      <w:r>
        <w:tab/>
        <w:t>5</w:t>
      </w:r>
      <w:r>
        <w:tab/>
        <w:t>Representantforslag vedrørende norske myndigheters håndtering av saker om barnebortføring</w:t>
      </w:r>
    </w:p>
    <w:p w:rsidR="00F416E1" w:rsidRDefault="00F416E1" w:rsidP="00F416E1">
      <w:r>
        <w:t>20100503</w:t>
      </w:r>
      <w:r>
        <w:tab/>
        <w:t>74</w:t>
      </w:r>
      <w:r>
        <w:tab/>
        <w:t>45389</w:t>
      </w:r>
      <w:r>
        <w:tab/>
        <w:t>1</w:t>
      </w:r>
      <w:r>
        <w:tab/>
        <w:t>Representantforslag om bedring av rammevilkårene for frivillig sektor</w:t>
      </w:r>
    </w:p>
    <w:p w:rsidR="00F416E1" w:rsidRDefault="00F416E1" w:rsidP="00F416E1">
      <w:r>
        <w:t>20100503</w:t>
      </w:r>
      <w:r>
        <w:tab/>
        <w:t>74</w:t>
      </w:r>
      <w:r>
        <w:tab/>
        <w:t>46414</w:t>
      </w:r>
      <w:r>
        <w:tab/>
        <w:t>6</w:t>
      </w:r>
      <w:r>
        <w:tab/>
        <w:t>Oversendelsesforslag om gjennomgang av ordningen adopsjon med besøksrett.</w:t>
      </w:r>
    </w:p>
    <w:p w:rsidR="00F416E1" w:rsidRDefault="00F416E1" w:rsidP="00F416E1">
      <w:r>
        <w:t>20100503</w:t>
      </w:r>
      <w:r>
        <w:tab/>
        <w:t>74</w:t>
      </w:r>
      <w:r>
        <w:tab/>
        <w:t>46437</w:t>
      </w:r>
      <w:r>
        <w:tab/>
        <w:t>7</w:t>
      </w:r>
      <w:r>
        <w:tab/>
        <w:t>Oversendelsesforslag om revidering av adopsjonsloven.</w:t>
      </w:r>
    </w:p>
    <w:p w:rsidR="00F416E1" w:rsidRDefault="00F416E1" w:rsidP="00F416E1">
      <w:r>
        <w:t>20100504</w:t>
      </w:r>
      <w:r>
        <w:tab/>
        <w:t>75</w:t>
      </w:r>
      <w:r>
        <w:tab/>
        <w:t>46510</w:t>
      </w:r>
      <w:r>
        <w:tab/>
        <w:t>1</w:t>
      </w:r>
      <w:r>
        <w:tab/>
        <w:t>Utenriksministerens redegjørelse om viktige EU- og EØS-saker</w:t>
      </w:r>
    </w:p>
    <w:p w:rsidR="00F416E1" w:rsidRDefault="00F416E1" w:rsidP="00F416E1">
      <w:r>
        <w:t>20100504</w:t>
      </w:r>
      <w:r>
        <w:tab/>
        <w:t>75</w:t>
      </w:r>
      <w:r>
        <w:tab/>
        <w:t>45637</w:t>
      </w:r>
      <w:r>
        <w:tab/>
        <w:t>4</w:t>
      </w:r>
      <w:r>
        <w:tab/>
        <w:t>Representantforslag om innlemming av e-bøker i merverdiavgiftsfritaket som gjelder for litteratur</w:t>
      </w:r>
    </w:p>
    <w:p w:rsidR="00F416E1" w:rsidRDefault="00F416E1" w:rsidP="00F416E1">
      <w:r>
        <w:t>20100504</w:t>
      </w:r>
      <w:r>
        <w:tab/>
        <w:t>75</w:t>
      </w:r>
      <w:r>
        <w:tab/>
        <w:t>45746</w:t>
      </w:r>
      <w:r>
        <w:tab/>
        <w:t>5</w:t>
      </w:r>
      <w:r>
        <w:tab/>
        <w:t>Representantforslag om å innlemme aviser som distribueres elektronisk i merverdiavgiftsfritaket som gjelder for aviser</w:t>
      </w:r>
    </w:p>
    <w:p w:rsidR="00F416E1" w:rsidRDefault="00F416E1" w:rsidP="00F416E1">
      <w:r>
        <w:t>20100504</w:t>
      </w:r>
      <w:r>
        <w:tab/>
        <w:t>75</w:t>
      </w:r>
      <w:r>
        <w:tab/>
        <w:t>45804</w:t>
      </w:r>
      <w:r>
        <w:tab/>
        <w:t>6</w:t>
      </w:r>
      <w:r>
        <w:tab/>
        <w:t>Representantforslag om videre drift av Aker sykehus i Oslo</w:t>
      </w:r>
    </w:p>
    <w:p w:rsidR="00F416E1" w:rsidRDefault="00F416E1" w:rsidP="00F416E1">
      <w:r>
        <w:t>20100506</w:t>
      </w:r>
      <w:r>
        <w:tab/>
        <w:t>77</w:t>
      </w:r>
      <w:r>
        <w:tab/>
        <w:t>46510</w:t>
      </w:r>
      <w:r>
        <w:tab/>
        <w:t>1</w:t>
      </w:r>
      <w:r>
        <w:tab/>
        <w:t>Utenriksministerens redegjørelse om viktige EU- og EØS-saker</w:t>
      </w:r>
    </w:p>
    <w:p w:rsidR="00F416E1" w:rsidRDefault="00F416E1" w:rsidP="00F416E1">
      <w:r>
        <w:t>20100506</w:t>
      </w:r>
      <w:r>
        <w:tab/>
        <w:t>77</w:t>
      </w:r>
      <w:r>
        <w:tab/>
        <w:t>45521</w:t>
      </w:r>
      <w:r>
        <w:tab/>
        <w:t>2</w:t>
      </w:r>
      <w:r>
        <w:tab/>
        <w:t>Gjennomføring av råfiskloven og fiskeeksportloven i 2007 og 2008</w:t>
      </w:r>
    </w:p>
    <w:p w:rsidR="00F416E1" w:rsidRDefault="00F416E1" w:rsidP="00F416E1">
      <w:r>
        <w:lastRenderedPageBreak/>
        <w:t>20100506</w:t>
      </w:r>
      <w:r>
        <w:tab/>
        <w:t>77</w:t>
      </w:r>
      <w:r>
        <w:tab/>
        <w:t>45669</w:t>
      </w:r>
      <w:r>
        <w:tab/>
        <w:t>3</w:t>
      </w:r>
      <w:r>
        <w:tab/>
        <w:t>Representantforslag om samfiske for kystflåten</w:t>
      </w:r>
    </w:p>
    <w:p w:rsidR="00F416E1" w:rsidRDefault="00F416E1" w:rsidP="00F416E1">
      <w:r>
        <w:t>20100510</w:t>
      </w:r>
      <w:r>
        <w:tab/>
        <w:t>78</w:t>
      </w:r>
      <w:r>
        <w:tab/>
        <w:t>45139</w:t>
      </w:r>
      <w:r>
        <w:tab/>
        <w:t>1</w:t>
      </w:r>
      <w:r>
        <w:tab/>
        <w:t>Gjennomgang av særlovshjemler for statlig tilsyn med kommunene</w:t>
      </w:r>
    </w:p>
    <w:p w:rsidR="00F416E1" w:rsidRDefault="00F416E1" w:rsidP="00F416E1">
      <w:r>
        <w:t>20100510</w:t>
      </w:r>
      <w:r>
        <w:tab/>
        <w:t>78</w:t>
      </w:r>
      <w:r>
        <w:tab/>
        <w:t>45158</w:t>
      </w:r>
      <w:r>
        <w:tab/>
        <w:t>2</w:t>
      </w:r>
      <w:r>
        <w:tab/>
        <w:t>Representantforslag om inngrepsfrie naturområder</w:t>
      </w:r>
    </w:p>
    <w:p w:rsidR="00F416E1" w:rsidRDefault="00F416E1" w:rsidP="00F416E1">
      <w:r>
        <w:t>20100510</w:t>
      </w:r>
      <w:r>
        <w:tab/>
        <w:t>78</w:t>
      </w:r>
      <w:r>
        <w:tab/>
        <w:t>45191</w:t>
      </w:r>
      <w:r>
        <w:tab/>
        <w:t>3</w:t>
      </w:r>
      <w:r>
        <w:tab/>
        <w:t>Representantforslag om en helhetlig avfallspolitikk</w:t>
      </w:r>
    </w:p>
    <w:p w:rsidR="00F416E1" w:rsidRDefault="00F416E1" w:rsidP="00F416E1">
      <w:r>
        <w:t>20100510</w:t>
      </w:r>
      <w:r>
        <w:tab/>
        <w:t>78</w:t>
      </w:r>
      <w:r>
        <w:tab/>
        <w:t>45806</w:t>
      </w:r>
      <w:r>
        <w:tab/>
        <w:t>4</w:t>
      </w:r>
      <w:r>
        <w:tab/>
        <w:t>Representantforslag om motorferdsel i utmark og endringer i loven som bidrar til å styrke det lokale selvstyre</w:t>
      </w:r>
    </w:p>
    <w:p w:rsidR="00F416E1" w:rsidRDefault="00F416E1" w:rsidP="00F416E1">
      <w:r>
        <w:t>20100510</w:t>
      </w:r>
      <w:r>
        <w:tab/>
        <w:t>78</w:t>
      </w:r>
      <w:r>
        <w:tab/>
        <w:t>45967</w:t>
      </w:r>
      <w:r>
        <w:tab/>
        <w:t>5</w:t>
      </w:r>
      <w:r>
        <w:tab/>
        <w:t>Representantforslag vedrørende ny lov om motorferdsel i utmark og vassdrag</w:t>
      </w:r>
    </w:p>
    <w:p w:rsidR="00F416E1" w:rsidRDefault="00F416E1" w:rsidP="00F416E1">
      <w:r>
        <w:t>20100510</w:t>
      </w:r>
      <w:r>
        <w:tab/>
        <w:t>78</w:t>
      </w:r>
      <w:r>
        <w:tab/>
        <w:t>45548</w:t>
      </w:r>
      <w:r>
        <w:tab/>
        <w:t>6</w:t>
      </w:r>
      <w:r>
        <w:tab/>
        <w:t>Endringer i naturmangfoldloven</w:t>
      </w:r>
    </w:p>
    <w:p w:rsidR="00F416E1" w:rsidRDefault="00F416E1" w:rsidP="00F416E1">
      <w:r>
        <w:t>20100510</w:t>
      </w:r>
      <w:r>
        <w:tab/>
        <w:t>78</w:t>
      </w:r>
      <w:r>
        <w:tab/>
        <w:t>45387</w:t>
      </w:r>
      <w:r>
        <w:tab/>
        <w:t>7</w:t>
      </w:r>
      <w:r>
        <w:tab/>
        <w:t>Representantforslag om NRK og reklamefinansiering</w:t>
      </w:r>
    </w:p>
    <w:p w:rsidR="00F416E1" w:rsidRDefault="00F416E1" w:rsidP="00F416E1">
      <w:r>
        <w:t>20100511</w:t>
      </w:r>
      <w:r>
        <w:tab/>
        <w:t>79</w:t>
      </w:r>
      <w:r>
        <w:tab/>
        <w:t>45507</w:t>
      </w:r>
      <w:r>
        <w:tab/>
        <w:t>1</w:t>
      </w:r>
      <w:r>
        <w:tab/>
        <w:t>Endringer i folketrygdloven, kontantstøtteloven og barnetrygdloven</w:t>
      </w:r>
    </w:p>
    <w:p w:rsidR="00F416E1" w:rsidRDefault="00F416E1" w:rsidP="00F416E1">
      <w:r>
        <w:t>20100511</w:t>
      </w:r>
      <w:r>
        <w:tab/>
        <w:t>79</w:t>
      </w:r>
      <w:r>
        <w:tab/>
        <w:t>45722</w:t>
      </w:r>
      <w:r>
        <w:tab/>
        <w:t>2</w:t>
      </w:r>
      <w:r>
        <w:tab/>
        <w:t>Representantforslag om kvinners/mors informasjonsplikt om barnefar og strafferettslige endringer i barneloven</w:t>
      </w:r>
    </w:p>
    <w:p w:rsidR="00F416E1" w:rsidRDefault="00F416E1" w:rsidP="00F416E1">
      <w:r>
        <w:t>20100511</w:t>
      </w:r>
      <w:r>
        <w:tab/>
        <w:t>79</w:t>
      </w:r>
      <w:r>
        <w:tab/>
        <w:t>45805</w:t>
      </w:r>
      <w:r>
        <w:tab/>
        <w:t>3</w:t>
      </w:r>
      <w:r>
        <w:tab/>
        <w:t>Representantforslag om å hindre en forsyningskrise i kraftforsyningen til Trøndelag og Møre og Romsdal</w:t>
      </w:r>
    </w:p>
    <w:p w:rsidR="00F416E1" w:rsidRDefault="00F416E1" w:rsidP="00F416E1">
      <w:r>
        <w:t>20100511</w:t>
      </w:r>
      <w:r>
        <w:tab/>
        <w:t>79</w:t>
      </w:r>
      <w:r>
        <w:tab/>
        <w:t>46056</w:t>
      </w:r>
      <w:r>
        <w:tab/>
        <w:t>4</w:t>
      </w:r>
      <w:r>
        <w:tab/>
        <w:t>Representantforslag om å forlenge utleieperiode for vannkraftverk til 30 år</w:t>
      </w:r>
    </w:p>
    <w:p w:rsidR="00F416E1" w:rsidRDefault="00F416E1" w:rsidP="00F416E1">
      <w:r>
        <w:t>20100511</w:t>
      </w:r>
      <w:r>
        <w:tab/>
        <w:t>79</w:t>
      </w:r>
      <w:r>
        <w:tab/>
        <w:t>45595</w:t>
      </w:r>
      <w:r>
        <w:tab/>
        <w:t>8</w:t>
      </w:r>
      <w:r>
        <w:tab/>
        <w:t>Representantforslag om en stortingsmelding om rammevilkår for små og mellomstore bedriften</w:t>
      </w:r>
    </w:p>
    <w:p w:rsidR="00F416E1" w:rsidRDefault="00F416E1" w:rsidP="00F416E1">
      <w:r>
        <w:t>20100511</w:t>
      </w:r>
      <w:r>
        <w:tab/>
        <w:t>79</w:t>
      </w:r>
      <w:r>
        <w:tab/>
        <w:t>45670</w:t>
      </w:r>
      <w:r>
        <w:tab/>
        <w:t>9</w:t>
      </w:r>
      <w:r>
        <w:tab/>
        <w:t>Representantforslag om å gjøre Norsk Internasjonalt Skipsregister (NIS) mer attraktivt og konkurransedyktig</w:t>
      </w:r>
    </w:p>
    <w:p w:rsidR="00F416E1" w:rsidRDefault="00F416E1" w:rsidP="00F416E1">
      <w:r>
        <w:t>20100511</w:t>
      </w:r>
      <w:r>
        <w:tab/>
        <w:t>79</w:t>
      </w:r>
      <w:r>
        <w:tab/>
        <w:t>45697</w:t>
      </w:r>
      <w:r>
        <w:tab/>
        <w:t>10</w:t>
      </w:r>
      <w:r>
        <w:tab/>
        <w:t>Representantforslag om etablering av et eget regelråd</w:t>
      </w:r>
    </w:p>
    <w:p w:rsidR="00F416E1" w:rsidRDefault="00F416E1" w:rsidP="00F416E1">
      <w:r>
        <w:t>20100525</w:t>
      </w:r>
      <w:r>
        <w:tab/>
        <w:t>81</w:t>
      </w:r>
      <w:r>
        <w:tab/>
        <w:t>45779</w:t>
      </w:r>
      <w:r>
        <w:tab/>
        <w:t>2</w:t>
      </w:r>
      <w:r>
        <w:tab/>
        <w:t>Representantforslag om investeringsfond for enkeltpersonsforetak</w:t>
      </w:r>
    </w:p>
    <w:p w:rsidR="00F416E1" w:rsidRDefault="00F416E1" w:rsidP="00F416E1">
      <w:r>
        <w:t>20100525</w:t>
      </w:r>
      <w:r>
        <w:tab/>
        <w:t>81</w:t>
      </w:r>
      <w:r>
        <w:tab/>
        <w:t>46003</w:t>
      </w:r>
      <w:r>
        <w:tab/>
        <w:t>3</w:t>
      </w:r>
      <w:r>
        <w:tab/>
        <w:t>Representantforslag om vilkårene for enkeltpersonsforetak</w:t>
      </w:r>
    </w:p>
    <w:p w:rsidR="00F416E1" w:rsidRDefault="00F416E1" w:rsidP="00F416E1">
      <w:r>
        <w:t>20100525</w:t>
      </w:r>
      <w:r>
        <w:tab/>
        <w:t>81</w:t>
      </w:r>
      <w:r>
        <w:tab/>
        <w:t>45508</w:t>
      </w:r>
      <w:r>
        <w:tab/>
        <w:t>4</w:t>
      </w:r>
      <w:r>
        <w:tab/>
        <w:t>Samtykke til å inngå en avtale mellom den norske stat ved Finansdepartementet og Det internasjonale valutafondet (IMF)</w:t>
      </w:r>
    </w:p>
    <w:p w:rsidR="00F416E1" w:rsidRDefault="00F416E1" w:rsidP="00F416E1">
      <w:r>
        <w:t>20100525</w:t>
      </w:r>
      <w:r>
        <w:tab/>
        <w:t>81</w:t>
      </w:r>
      <w:r>
        <w:tab/>
        <w:t>45511</w:t>
      </w:r>
      <w:r>
        <w:tab/>
        <w:t>5</w:t>
      </w:r>
      <w:r>
        <w:tab/>
        <w:t>Endringer i lov om finansieringsvirksomhet og finansinstitusjoner</w:t>
      </w:r>
    </w:p>
    <w:p w:rsidR="00F416E1" w:rsidRDefault="00F416E1" w:rsidP="00F416E1">
      <w:r>
        <w:t>20100525</w:t>
      </w:r>
      <w:r>
        <w:tab/>
        <w:t>81</w:t>
      </w:r>
      <w:r>
        <w:tab/>
        <w:t>46051</w:t>
      </w:r>
      <w:r>
        <w:tab/>
        <w:t>6</w:t>
      </w:r>
      <w:r>
        <w:tab/>
        <w:t>Skattesaker mellom Kongeriket Norge og Kongeriket Nederland for så vidt angår Aruba</w:t>
      </w:r>
    </w:p>
    <w:p w:rsidR="00F416E1" w:rsidRDefault="00F416E1" w:rsidP="00F416E1">
      <w:r>
        <w:t>20100525</w:t>
      </w:r>
      <w:r>
        <w:tab/>
        <w:t>81</w:t>
      </w:r>
      <w:r>
        <w:tab/>
        <w:t>46052</w:t>
      </w:r>
      <w:r>
        <w:tab/>
        <w:t>7</w:t>
      </w:r>
      <w:r>
        <w:tab/>
        <w:t>Skatteavtalen mellom Norge og Nederland for så vidt angår De nederlandske Antiller</w:t>
      </w:r>
    </w:p>
    <w:p w:rsidR="00F416E1" w:rsidRDefault="00F416E1" w:rsidP="00F416E1">
      <w:r>
        <w:t>20100525</w:t>
      </w:r>
      <w:r>
        <w:tab/>
        <w:t>81</w:t>
      </w:r>
      <w:r>
        <w:tab/>
        <w:t>45559</w:t>
      </w:r>
      <w:r>
        <w:tab/>
        <w:t>8</w:t>
      </w:r>
      <w:r>
        <w:tab/>
        <w:t>Samtykke til godkjenning av avgjerd i EØS-komiteen nr. 157/2009, konsernrekneskap</w:t>
      </w:r>
    </w:p>
    <w:p w:rsidR="00F416E1" w:rsidRDefault="00F416E1" w:rsidP="00F416E1">
      <w:r>
        <w:t>20100525</w:t>
      </w:r>
      <w:r>
        <w:tab/>
        <w:t>81</w:t>
      </w:r>
      <w:r>
        <w:tab/>
        <w:t>46273</w:t>
      </w:r>
      <w:r>
        <w:tab/>
        <w:t>9</w:t>
      </w:r>
      <w:r>
        <w:tab/>
        <w:t>Endringar i sentralbanklova</w:t>
      </w:r>
    </w:p>
    <w:p w:rsidR="00F416E1" w:rsidRDefault="00F416E1" w:rsidP="00F416E1">
      <w:r>
        <w:t>20100525</w:t>
      </w:r>
      <w:r>
        <w:tab/>
        <w:t>81</w:t>
      </w:r>
      <w:r>
        <w:tab/>
        <w:t>46327</w:t>
      </w:r>
      <w:r>
        <w:tab/>
        <w:t>10</w:t>
      </w:r>
      <w:r>
        <w:tab/>
        <w:t>Skattesaker mellom Norge og Bahamassamvelde</w:t>
      </w:r>
    </w:p>
    <w:p w:rsidR="00F416E1" w:rsidRDefault="00F416E1" w:rsidP="00F416E1">
      <w:r>
        <w:lastRenderedPageBreak/>
        <w:t>20100525</w:t>
      </w:r>
      <w:r>
        <w:tab/>
        <w:t>81</w:t>
      </w:r>
      <w:r>
        <w:tab/>
        <w:t>45509</w:t>
      </w:r>
      <w:r>
        <w:tab/>
        <w:t>11</w:t>
      </w:r>
      <w:r>
        <w:tab/>
        <w:t>Lån frå den norske staten til den latviske staten</w:t>
      </w:r>
    </w:p>
    <w:p w:rsidR="00F416E1" w:rsidRDefault="00F416E1" w:rsidP="00F416E1">
      <w:r>
        <w:t>20100525</w:t>
      </w:r>
      <w:r>
        <w:tab/>
        <w:t>81</w:t>
      </w:r>
      <w:r>
        <w:tab/>
        <w:t>46507</w:t>
      </w:r>
      <w:r>
        <w:tab/>
        <w:t>12</w:t>
      </w:r>
      <w:r>
        <w:tab/>
        <w:t>Skatteavtale mellom Norge og Malawi</w:t>
      </w:r>
    </w:p>
    <w:p w:rsidR="00F416E1" w:rsidRDefault="00F416E1" w:rsidP="00F416E1">
      <w:r>
        <w:t>20100525</w:t>
      </w:r>
      <w:r>
        <w:tab/>
        <w:t>81</w:t>
      </w:r>
      <w:r>
        <w:tab/>
        <w:t>46257</w:t>
      </w:r>
      <w:r>
        <w:tab/>
        <w:t>13</w:t>
      </w:r>
      <w:r>
        <w:tab/>
        <w:t>Representantforslag om skattelette i forbindelse med lønnsoppgjøret</w:t>
      </w:r>
    </w:p>
    <w:p w:rsidR="00F416E1" w:rsidRDefault="00F416E1" w:rsidP="00F416E1">
      <w:r>
        <w:t>20100525</w:t>
      </w:r>
      <w:r>
        <w:tab/>
        <w:t>81</w:t>
      </w:r>
      <w:r>
        <w:tab/>
        <w:t>46395</w:t>
      </w:r>
      <w:r>
        <w:tab/>
        <w:t>14</w:t>
      </w:r>
      <w:r>
        <w:tab/>
        <w:t>Representantforslag om tiltak for å øke bruken av el-biler</w:t>
      </w:r>
    </w:p>
    <w:p w:rsidR="00F416E1" w:rsidRDefault="00F416E1" w:rsidP="00F416E1">
      <w:r>
        <w:t>20100527</w:t>
      </w:r>
      <w:r>
        <w:tab/>
        <w:t>83</w:t>
      </w:r>
      <w:r>
        <w:tab/>
        <w:t>40706</w:t>
      </w:r>
      <w:r>
        <w:tab/>
        <w:t>1</w:t>
      </w:r>
      <w:r>
        <w:tab/>
        <w:t>Grunnlovsforslag om innføring av republikansk statsform</w:t>
      </w:r>
    </w:p>
    <w:p w:rsidR="00F416E1" w:rsidRDefault="00F416E1" w:rsidP="00F416E1">
      <w:r>
        <w:t>20100527</w:t>
      </w:r>
      <w:r>
        <w:tab/>
        <w:t>83</w:t>
      </w:r>
      <w:r>
        <w:tab/>
        <w:t>40709</w:t>
      </w:r>
      <w:r>
        <w:tab/>
        <w:t>2</w:t>
      </w:r>
      <w:r>
        <w:tab/>
      </w:r>
      <w:proofErr w:type="gramStart"/>
      <w:r>
        <w:t>Grunnlovsforslag  om</w:t>
      </w:r>
      <w:proofErr w:type="gramEnd"/>
      <w:r>
        <w:t xml:space="preserve"> innføring av stemmerettsalder 16 år ved stortingsvalg</w:t>
      </w:r>
    </w:p>
    <w:p w:rsidR="00F416E1" w:rsidRDefault="00F416E1" w:rsidP="00F416E1">
      <w:r>
        <w:t>20100527</w:t>
      </w:r>
      <w:r>
        <w:tab/>
        <w:t>83</w:t>
      </w:r>
      <w:r>
        <w:tab/>
        <w:t>41047</w:t>
      </w:r>
      <w:r>
        <w:tab/>
        <w:t>3</w:t>
      </w:r>
      <w:r>
        <w:tab/>
        <w:t>Grunnlovsforslag om retting av språklige feil i Grunnloven</w:t>
      </w:r>
    </w:p>
    <w:p w:rsidR="00F416E1" w:rsidRDefault="00F416E1" w:rsidP="00F416E1">
      <w:r>
        <w:t>20100527</w:t>
      </w:r>
      <w:r>
        <w:tab/>
        <w:t>83</w:t>
      </w:r>
      <w:r>
        <w:tab/>
        <w:t>41053</w:t>
      </w:r>
      <w:r>
        <w:tab/>
        <w:t>4</w:t>
      </w:r>
      <w:r>
        <w:tab/>
        <w:t>Grunnlovsforslag om rett til å nedlegge sitt verv som stortingsrepresentant på visse vilkår</w:t>
      </w:r>
    </w:p>
    <w:p w:rsidR="00F416E1" w:rsidRDefault="00F416E1" w:rsidP="00F416E1">
      <w:r>
        <w:t>20100527</w:t>
      </w:r>
      <w:r>
        <w:tab/>
        <w:t>83</w:t>
      </w:r>
      <w:r>
        <w:tab/>
        <w:t>45803</w:t>
      </w:r>
      <w:r>
        <w:tab/>
        <w:t>5</w:t>
      </w:r>
      <w:r>
        <w:tab/>
        <w:t>Representantforslag om sikkerhetsutbedringer i Telemark Fengsel, avdeling Skien</w:t>
      </w:r>
    </w:p>
    <w:p w:rsidR="00F416E1" w:rsidRDefault="00F416E1" w:rsidP="00F416E1">
      <w:r>
        <w:t>20100527</w:t>
      </w:r>
      <w:r>
        <w:tab/>
        <w:t>83</w:t>
      </w:r>
      <w:r>
        <w:tab/>
        <w:t>45914</w:t>
      </w:r>
      <w:r>
        <w:tab/>
        <w:t>6</w:t>
      </w:r>
      <w:r>
        <w:tab/>
        <w:t>Representantforslag om ikke å tillate bruk av burka, niqab eller andre heldekkende plagg i det offentlige rom</w:t>
      </w:r>
    </w:p>
    <w:p w:rsidR="00F416E1" w:rsidRDefault="00F416E1" w:rsidP="00F416E1">
      <w:r>
        <w:t>20100527</w:t>
      </w:r>
      <w:r>
        <w:tab/>
        <w:t>83</w:t>
      </w:r>
      <w:r>
        <w:tab/>
        <w:t>45959</w:t>
      </w:r>
      <w:r>
        <w:tab/>
        <w:t>7</w:t>
      </w:r>
      <w:r>
        <w:tab/>
        <w:t>Representantforslag om bekjempelse av narkotikaproblematikken i norske fengsler</w:t>
      </w:r>
    </w:p>
    <w:p w:rsidR="00F416E1" w:rsidRDefault="00F416E1" w:rsidP="00F416E1">
      <w:r>
        <w:t>20100527</w:t>
      </w:r>
      <w:r>
        <w:tab/>
        <w:t>83</w:t>
      </w:r>
      <w:r>
        <w:tab/>
        <w:t>45499</w:t>
      </w:r>
      <w:r>
        <w:tab/>
        <w:t>8</w:t>
      </w:r>
      <w:r>
        <w:tab/>
        <w:t>Endringer i folketrygdloven mv.</w:t>
      </w:r>
    </w:p>
    <w:p w:rsidR="00F416E1" w:rsidRDefault="00F416E1" w:rsidP="00F416E1">
      <w:r>
        <w:t>20100531</w:t>
      </w:r>
      <w:r>
        <w:tab/>
        <w:t>85</w:t>
      </w:r>
      <w:r>
        <w:tab/>
        <w:t>45524</w:t>
      </w:r>
      <w:r>
        <w:tab/>
        <w:t>1</w:t>
      </w:r>
      <w:r>
        <w:tab/>
        <w:t>Endringer i statsbudsjettet for 2010</w:t>
      </w:r>
    </w:p>
    <w:p w:rsidR="00F416E1" w:rsidRDefault="00F416E1" w:rsidP="00F416E1">
      <w:r>
        <w:t>20100531</w:t>
      </w:r>
      <w:r>
        <w:tab/>
        <w:t>85</w:t>
      </w:r>
      <w:r>
        <w:tab/>
        <w:t>46222</w:t>
      </w:r>
      <w:r>
        <w:tab/>
        <w:t>2</w:t>
      </w:r>
      <w:r>
        <w:tab/>
        <w:t>EØS-avtala av EU-programmet om samverknadsløysingar for europeisk offentleg forvalting ISA (2010-2015)</w:t>
      </w:r>
    </w:p>
    <w:p w:rsidR="00F416E1" w:rsidRDefault="00F416E1" w:rsidP="00F416E1">
      <w:r>
        <w:t>20100531</w:t>
      </w:r>
      <w:r>
        <w:tab/>
        <w:t>85</w:t>
      </w:r>
      <w:r>
        <w:tab/>
        <w:t>45520</w:t>
      </w:r>
      <w:r>
        <w:tab/>
        <w:t>3</w:t>
      </w:r>
      <w:r>
        <w:tab/>
        <w:t>Håndtering av ubåten U-864</w:t>
      </w:r>
    </w:p>
    <w:p w:rsidR="00F416E1" w:rsidRDefault="00F416E1" w:rsidP="00F416E1">
      <w:r>
        <w:t>20100602</w:t>
      </w:r>
      <w:r>
        <w:tab/>
        <w:t>87</w:t>
      </w:r>
      <w:r>
        <w:tab/>
        <w:t>46248</w:t>
      </w:r>
      <w:r>
        <w:tab/>
        <w:t>2</w:t>
      </w:r>
      <w:r>
        <w:tab/>
        <w:t>Årsmelding fra EOS-utvalget for 2009</w:t>
      </w:r>
    </w:p>
    <w:p w:rsidR="00F416E1" w:rsidRDefault="00F416E1" w:rsidP="00F416E1">
      <w:r>
        <w:t>20100602</w:t>
      </w:r>
      <w:r>
        <w:tab/>
        <w:t>87</w:t>
      </w:r>
      <w:r>
        <w:tab/>
        <w:t>46427</w:t>
      </w:r>
      <w:r>
        <w:tab/>
        <w:t>3</w:t>
      </w:r>
      <w:r>
        <w:tab/>
        <w:t>Ombudsmannsnemnda for Forsvarets innberetning 2009</w:t>
      </w:r>
    </w:p>
    <w:p w:rsidR="00F416E1" w:rsidRDefault="00F416E1" w:rsidP="00F416E1">
      <w:r>
        <w:t>20100602</w:t>
      </w:r>
      <w:r>
        <w:tab/>
        <w:t>87</w:t>
      </w:r>
      <w:r>
        <w:tab/>
        <w:t>46428</w:t>
      </w:r>
      <w:r>
        <w:tab/>
        <w:t>4</w:t>
      </w:r>
      <w:r>
        <w:tab/>
        <w:t>Ombudsmannsnemnda for sivile tjenestepliktiges innberetning 2006-2009</w:t>
      </w:r>
    </w:p>
    <w:p w:rsidR="00F416E1" w:rsidRDefault="00F416E1" w:rsidP="00F416E1">
      <w:r>
        <w:t>20100602</w:t>
      </w:r>
      <w:r>
        <w:tab/>
        <w:t>87</w:t>
      </w:r>
      <w:r>
        <w:tab/>
        <w:t>46200</w:t>
      </w:r>
      <w:r>
        <w:tab/>
        <w:t>5</w:t>
      </w:r>
      <w:r>
        <w:tab/>
        <w:t>Melding for 2009 fra Sivilombudsmannen (Stortingets ombudsmann for forvaltningen)</w:t>
      </w:r>
    </w:p>
    <w:p w:rsidR="00F416E1" w:rsidRDefault="00F416E1" w:rsidP="00F416E1">
      <w:r>
        <w:t>20100602</w:t>
      </w:r>
      <w:r>
        <w:tab/>
        <w:t>87</w:t>
      </w:r>
      <w:r>
        <w:tab/>
        <w:t>46281</w:t>
      </w:r>
      <w:r>
        <w:tab/>
        <w:t>6</w:t>
      </w:r>
      <w:r>
        <w:tab/>
        <w:t>Riksrevisjonens melding om virksomheten i 2009</w:t>
      </w:r>
    </w:p>
    <w:p w:rsidR="00F416E1" w:rsidRDefault="00F416E1" w:rsidP="00F416E1">
      <w:r>
        <w:t>20100603</w:t>
      </w:r>
      <w:r>
        <w:tab/>
        <w:t>88</w:t>
      </w:r>
      <w:r>
        <w:tab/>
        <w:t>45965</w:t>
      </w:r>
      <w:r>
        <w:tab/>
        <w:t>3</w:t>
      </w:r>
      <w:r>
        <w:tab/>
        <w:t>Representantforslag vedrørende evaluering av lovverket som regulerer bygging av kraftlinjer</w:t>
      </w:r>
    </w:p>
    <w:p w:rsidR="00F416E1" w:rsidRDefault="00F416E1" w:rsidP="00F416E1">
      <w:r>
        <w:t>20100603</w:t>
      </w:r>
      <w:r>
        <w:tab/>
        <w:t>88</w:t>
      </w:r>
      <w:r>
        <w:tab/>
        <w:t>46057</w:t>
      </w:r>
      <w:r>
        <w:tab/>
        <w:t>4</w:t>
      </w:r>
      <w:r>
        <w:tab/>
        <w:t>Representantforslag om småkraftverk i overgangsordningen for grønne sertifikater</w:t>
      </w:r>
    </w:p>
    <w:p w:rsidR="00F416E1" w:rsidRDefault="00F416E1" w:rsidP="00F416E1">
      <w:r>
        <w:t>20100603</w:t>
      </w:r>
      <w:r>
        <w:tab/>
        <w:t>88</w:t>
      </w:r>
      <w:r>
        <w:tab/>
        <w:t>46146</w:t>
      </w:r>
      <w:r>
        <w:tab/>
        <w:t>5</w:t>
      </w:r>
      <w:r>
        <w:tab/>
        <w:t>Representantforslag om norsk vannkraftpolitikk</w:t>
      </w:r>
    </w:p>
    <w:p w:rsidR="00F416E1" w:rsidRDefault="00F416E1" w:rsidP="00F416E1">
      <w:r>
        <w:t>20100604</w:t>
      </w:r>
      <w:r>
        <w:tab/>
        <w:t>89</w:t>
      </w:r>
      <w:r>
        <w:tab/>
        <w:t>45544</w:t>
      </w:r>
      <w:r>
        <w:tab/>
        <w:t>1</w:t>
      </w:r>
      <w:r>
        <w:tab/>
        <w:t>Endringar i opplæringslova og privatskolelova (leksehjelp m.m.)</w:t>
      </w:r>
    </w:p>
    <w:p w:rsidR="00F416E1" w:rsidRDefault="00F416E1" w:rsidP="00F416E1">
      <w:r>
        <w:t>20100604</w:t>
      </w:r>
      <w:r>
        <w:tab/>
        <w:t>89</w:t>
      </w:r>
      <w:r>
        <w:tab/>
        <w:t>45550</w:t>
      </w:r>
      <w:r>
        <w:tab/>
        <w:t>2</w:t>
      </w:r>
      <w:r>
        <w:tab/>
        <w:t>Endringer i fritids- og småbåtloven</w:t>
      </w:r>
    </w:p>
    <w:p w:rsidR="00F416E1" w:rsidRDefault="00F416E1" w:rsidP="00F416E1">
      <w:r>
        <w:lastRenderedPageBreak/>
        <w:t>20100604</w:t>
      </w:r>
      <w:r>
        <w:tab/>
        <w:t>89</w:t>
      </w:r>
      <w:r>
        <w:tab/>
        <w:t>46271</w:t>
      </w:r>
      <w:r>
        <w:tab/>
        <w:t>3</w:t>
      </w:r>
      <w:r>
        <w:tab/>
        <w:t>Lov om varer av edelt metall mv.</w:t>
      </w:r>
    </w:p>
    <w:p w:rsidR="00F416E1" w:rsidRDefault="00F416E1" w:rsidP="00F416E1">
      <w:r>
        <w:t>20100607</w:t>
      </w:r>
      <w:r>
        <w:tab/>
        <w:t>90</w:t>
      </w:r>
      <w:r>
        <w:tab/>
        <w:t>45994</w:t>
      </w:r>
      <w:r>
        <w:tab/>
        <w:t>1</w:t>
      </w:r>
      <w:r>
        <w:tab/>
        <w:t>Representantforslag om opprettelse av et fond og virkemiddelapparat for utvikling av klimavennlig teknologi</w:t>
      </w:r>
    </w:p>
    <w:p w:rsidR="00F416E1" w:rsidRDefault="00F416E1" w:rsidP="00F416E1">
      <w:r>
        <w:t>20100607</w:t>
      </w:r>
      <w:r>
        <w:tab/>
        <w:t>90</w:t>
      </w:r>
      <w:r>
        <w:tab/>
        <w:t>46110</w:t>
      </w:r>
      <w:r>
        <w:tab/>
        <w:t>2</w:t>
      </w:r>
      <w:r>
        <w:tab/>
        <w:t>Representantforslag om endring av forvaltningen av rovdyrpolitikken</w:t>
      </w:r>
    </w:p>
    <w:p w:rsidR="00F416E1" w:rsidRDefault="00F416E1" w:rsidP="00F416E1">
      <w:r>
        <w:t>20100607</w:t>
      </w:r>
      <w:r>
        <w:tab/>
        <w:t>90</w:t>
      </w:r>
      <w:r>
        <w:tab/>
        <w:t>46129</w:t>
      </w:r>
      <w:r>
        <w:tab/>
        <w:t>3</w:t>
      </w:r>
      <w:r>
        <w:tab/>
        <w:t>Representantforslag om å endre krav om umiddelbar CO2-rensing ved nye gasskraftverk</w:t>
      </w:r>
    </w:p>
    <w:p w:rsidR="00F416E1" w:rsidRDefault="00F416E1" w:rsidP="00F416E1">
      <w:r>
        <w:t>20100607</w:t>
      </w:r>
      <w:r>
        <w:tab/>
        <w:t>90</w:t>
      </w:r>
      <w:r>
        <w:tab/>
        <w:t>46193</w:t>
      </w:r>
      <w:r>
        <w:tab/>
        <w:t>4</w:t>
      </w:r>
      <w:r>
        <w:tab/>
        <w:t>Representantforslag om å styrke lokal forvaltning av arealer i strandsonen</w:t>
      </w:r>
    </w:p>
    <w:p w:rsidR="00F416E1" w:rsidRDefault="00F416E1" w:rsidP="00F416E1">
      <w:r>
        <w:t>20100607</w:t>
      </w:r>
      <w:r>
        <w:tab/>
        <w:t>90</w:t>
      </w:r>
      <w:r>
        <w:tab/>
        <w:t>46429</w:t>
      </w:r>
      <w:r>
        <w:tab/>
        <w:t>5</w:t>
      </w:r>
      <w:r>
        <w:tab/>
        <w:t>Representantforslag om en styrking av miljø- og klimaarbeidet i kommunene</w:t>
      </w:r>
    </w:p>
    <w:p w:rsidR="00F416E1" w:rsidRDefault="00F416E1" w:rsidP="00F416E1">
      <w:r>
        <w:t>20100607</w:t>
      </w:r>
      <w:r>
        <w:tab/>
        <w:t>90</w:t>
      </w:r>
      <w:r>
        <w:tab/>
        <w:t>46501</w:t>
      </w:r>
      <w:r>
        <w:tab/>
        <w:t>6</w:t>
      </w:r>
      <w:r>
        <w:tab/>
        <w:t>Representantforslag om å vurdere Riksantikvarens mandat, fullmakter og rolle</w:t>
      </w:r>
    </w:p>
    <w:p w:rsidR="00F416E1" w:rsidRDefault="00F416E1" w:rsidP="00F416E1">
      <w:r>
        <w:t>20100607</w:t>
      </w:r>
      <w:r>
        <w:tab/>
        <w:t>90</w:t>
      </w:r>
      <w:r>
        <w:tab/>
        <w:t>46464</w:t>
      </w:r>
      <w:r>
        <w:tab/>
        <w:t>7</w:t>
      </w:r>
      <w:r>
        <w:tab/>
        <w:t>Representantforslag om å oppheve forskrift om rikspolitisk bestemmelse for kjøpesentre</w:t>
      </w:r>
    </w:p>
    <w:p w:rsidR="00F416E1" w:rsidRDefault="00F416E1" w:rsidP="00F416E1">
      <w:r>
        <w:t>20100607</w:t>
      </w:r>
      <w:r>
        <w:tab/>
        <w:t>90</w:t>
      </w:r>
      <w:r>
        <w:tab/>
        <w:t>46598</w:t>
      </w:r>
      <w:r>
        <w:tab/>
        <w:t>8</w:t>
      </w:r>
      <w:r>
        <w:tab/>
        <w:t>Representantforslag om rask iverksettelse av samfunnsøkonomisk lønnsomme klimatiltak</w:t>
      </w:r>
    </w:p>
    <w:p w:rsidR="00F416E1" w:rsidRDefault="00F416E1" w:rsidP="00F416E1">
      <w:r>
        <w:t>20100608</w:t>
      </w:r>
      <w:r>
        <w:tab/>
        <w:t>91</w:t>
      </w:r>
      <w:r>
        <w:tab/>
        <w:t>45540</w:t>
      </w:r>
      <w:r>
        <w:tab/>
        <w:t>1</w:t>
      </w:r>
      <w:r>
        <w:tab/>
        <w:t>Tilsagn om statstilskudd til å arrangere sjakk-OL i Tromsø i 2014</w:t>
      </w:r>
    </w:p>
    <w:p w:rsidR="00F416E1" w:rsidRDefault="00F416E1" w:rsidP="00F416E1">
      <w:r>
        <w:t>20100608</w:t>
      </w:r>
      <w:r>
        <w:tab/>
        <w:t>91</w:t>
      </w:r>
      <w:r>
        <w:tab/>
        <w:t>45541</w:t>
      </w:r>
      <w:r>
        <w:tab/>
        <w:t>2</w:t>
      </w:r>
      <w:r>
        <w:tab/>
        <w:t>Endringar i lov om film og videogram</w:t>
      </w:r>
    </w:p>
    <w:p w:rsidR="00F416E1" w:rsidRDefault="00F416E1" w:rsidP="00F416E1">
      <w:r>
        <w:t>20100608</w:t>
      </w:r>
      <w:r>
        <w:tab/>
        <w:t>91</w:t>
      </w:r>
      <w:r>
        <w:tab/>
        <w:t>45502</w:t>
      </w:r>
      <w:r>
        <w:tab/>
        <w:t>3</w:t>
      </w:r>
      <w:r>
        <w:tab/>
        <w:t>Endringer i bidragsinnkrevingsloven og barneloven</w:t>
      </w:r>
    </w:p>
    <w:p w:rsidR="00F416E1" w:rsidRDefault="00F416E1" w:rsidP="00F416E1">
      <w:r>
        <w:t>20100608</w:t>
      </w:r>
      <w:r>
        <w:tab/>
        <w:t>91</w:t>
      </w:r>
      <w:r>
        <w:tab/>
        <w:t>45506</w:t>
      </w:r>
      <w:r>
        <w:tab/>
        <w:t>4</w:t>
      </w:r>
      <w:r>
        <w:tab/>
        <w:t>Endringer i lov om merking av forbruksvarer mv. og i enkelte andre lover</w:t>
      </w:r>
    </w:p>
    <w:p w:rsidR="00F416E1" w:rsidRDefault="00F416E1" w:rsidP="00F416E1">
      <w:r>
        <w:t>20100608</w:t>
      </w:r>
      <w:r>
        <w:tab/>
        <w:t>91</w:t>
      </w:r>
      <w:r>
        <w:tab/>
        <w:t>45582</w:t>
      </w:r>
      <w:r>
        <w:tab/>
        <w:t>5</w:t>
      </w:r>
      <w:r>
        <w:tab/>
        <w:t>Representantforslag om foreldrepermisjonen mellom mor og far</w:t>
      </w:r>
    </w:p>
    <w:p w:rsidR="00F416E1" w:rsidRDefault="00F416E1" w:rsidP="00F416E1">
      <w:r>
        <w:t>20100608</w:t>
      </w:r>
      <w:r>
        <w:tab/>
        <w:t>91</w:t>
      </w:r>
      <w:r>
        <w:tab/>
        <w:t>46703</w:t>
      </w:r>
      <w:r>
        <w:tab/>
        <w:t>6</w:t>
      </w:r>
      <w:r>
        <w:tab/>
        <w:t>Oversendelsesforslag om edrene som fortsatt ikke har rett til å ta ut foreldrepenger.</w:t>
      </w:r>
    </w:p>
    <w:p w:rsidR="00F416E1" w:rsidRDefault="00F416E1" w:rsidP="00F416E1">
      <w:r>
        <w:t>20100608</w:t>
      </w:r>
      <w:r>
        <w:tab/>
        <w:t>91</w:t>
      </w:r>
      <w:r>
        <w:tab/>
        <w:t>45543</w:t>
      </w:r>
      <w:r>
        <w:tab/>
        <w:t>7</w:t>
      </w:r>
      <w:r>
        <w:tab/>
        <w:t>Endringer i barnehageloven</w:t>
      </w:r>
    </w:p>
    <w:p w:rsidR="00F416E1" w:rsidRDefault="00F416E1" w:rsidP="00F416E1">
      <w:r>
        <w:t>20100608</w:t>
      </w:r>
      <w:r>
        <w:tab/>
        <w:t>91</w:t>
      </w:r>
      <w:r>
        <w:tab/>
        <w:t>46139</w:t>
      </w:r>
      <w:r>
        <w:tab/>
        <w:t>9</w:t>
      </w:r>
      <w:r>
        <w:tab/>
        <w:t>Norsk flyktning- og migrasjonspolitikk i et europeisk perspektiv</w:t>
      </w:r>
    </w:p>
    <w:p w:rsidR="00F416E1" w:rsidRDefault="00F416E1" w:rsidP="00F416E1">
      <w:r>
        <w:t>20100608</w:t>
      </w:r>
      <w:r>
        <w:tab/>
        <w:t>91</w:t>
      </w:r>
      <w:r>
        <w:tab/>
        <w:t>46138</w:t>
      </w:r>
      <w:r>
        <w:tab/>
        <w:t>10</w:t>
      </w:r>
      <w:r>
        <w:tab/>
        <w:t>Lov om kommunal beredskapsplikt</w:t>
      </w:r>
    </w:p>
    <w:p w:rsidR="00F416E1" w:rsidRDefault="00F416E1" w:rsidP="00F416E1">
      <w:r>
        <w:t>20100608</w:t>
      </w:r>
      <w:r>
        <w:tab/>
        <w:t>91</w:t>
      </w:r>
      <w:r>
        <w:tab/>
        <w:t>45531</w:t>
      </w:r>
      <w:r>
        <w:tab/>
        <w:t>11</w:t>
      </w:r>
      <w:r>
        <w:tab/>
        <w:t>Endring i lov 16. juli 1999 nr. 66 om Schengen informasjonssystem (SIS)</w:t>
      </w:r>
    </w:p>
    <w:p w:rsidR="00F416E1" w:rsidRDefault="00F416E1" w:rsidP="00F416E1">
      <w:r>
        <w:t>20100608</w:t>
      </w:r>
      <w:r>
        <w:tab/>
        <w:t>91</w:t>
      </w:r>
      <w:r>
        <w:tab/>
        <w:t>45533</w:t>
      </w:r>
      <w:r>
        <w:tab/>
        <w:t>12</w:t>
      </w:r>
      <w:r>
        <w:tab/>
        <w:t>Endringer i straffeloven 1902 mv.</w:t>
      </w:r>
    </w:p>
    <w:p w:rsidR="00F416E1" w:rsidRDefault="00F416E1" w:rsidP="00F416E1">
      <w:r>
        <w:t>20100608</w:t>
      </w:r>
      <w:r>
        <w:tab/>
        <w:t>91</w:t>
      </w:r>
      <w:r>
        <w:tab/>
        <w:t>46593</w:t>
      </w:r>
      <w:r>
        <w:tab/>
        <w:t>13</w:t>
      </w:r>
      <w:r>
        <w:tab/>
        <w:t>Endringer i domstolloven</w:t>
      </w:r>
    </w:p>
    <w:p w:rsidR="00F416E1" w:rsidRDefault="00F416E1" w:rsidP="00F416E1">
      <w:r>
        <w:t>20100608</w:t>
      </w:r>
      <w:r>
        <w:tab/>
        <w:t>91</w:t>
      </w:r>
      <w:r>
        <w:tab/>
        <w:t>46409</w:t>
      </w:r>
      <w:r>
        <w:tab/>
        <w:t>14</w:t>
      </w:r>
      <w:r>
        <w:tab/>
        <w:t>Årsrapport fra utvalget for rettferdsvederlag for 2009</w:t>
      </w:r>
    </w:p>
    <w:p w:rsidR="00F416E1" w:rsidRDefault="00F416E1" w:rsidP="00F416E1">
      <w:r>
        <w:t>20100608</w:t>
      </w:r>
      <w:r>
        <w:tab/>
        <w:t>91</w:t>
      </w:r>
      <w:r>
        <w:tab/>
        <w:t>46059</w:t>
      </w:r>
      <w:r>
        <w:tab/>
        <w:t>15</w:t>
      </w:r>
      <w:r>
        <w:tab/>
        <w:t>Representantforslag om begrensninger i utenlandske kriminelles sosiale rettigheter i Norge</w:t>
      </w:r>
    </w:p>
    <w:p w:rsidR="00F416E1" w:rsidRDefault="00F416E1" w:rsidP="00F416E1">
      <w:r>
        <w:t>20100609</w:t>
      </w:r>
      <w:r>
        <w:tab/>
        <w:t>92</w:t>
      </w:r>
      <w:r>
        <w:tab/>
        <w:t>46386</w:t>
      </w:r>
      <w:r>
        <w:tab/>
        <w:t>1</w:t>
      </w:r>
      <w:r>
        <w:tab/>
        <w:t>Riksrevisjonens undersøkelse av måloppnåelse i klimapolitikken</w:t>
      </w:r>
    </w:p>
    <w:p w:rsidR="00F416E1" w:rsidRDefault="00F416E1" w:rsidP="00F416E1">
      <w:r>
        <w:t>20100609</w:t>
      </w:r>
      <w:r>
        <w:tab/>
        <w:t>92</w:t>
      </w:r>
      <w:r>
        <w:tab/>
        <w:t>46385</w:t>
      </w:r>
      <w:r>
        <w:tab/>
        <w:t>2</w:t>
      </w:r>
      <w:r>
        <w:tab/>
        <w:t xml:space="preserve">Riksrevisjonens undersøking av arbeidet til styresmaktene med </w:t>
      </w:r>
      <w:proofErr w:type="gramStart"/>
      <w:r>
        <w:t>å</w:t>
      </w:r>
      <w:proofErr w:type="gramEnd"/>
      <w:r>
        <w:t xml:space="preserve"> førebyggje flaum- og skredfare</w:t>
      </w:r>
    </w:p>
    <w:p w:rsidR="00F416E1" w:rsidRDefault="00F416E1" w:rsidP="00F416E1">
      <w:r>
        <w:lastRenderedPageBreak/>
        <w:t>20100609</w:t>
      </w:r>
      <w:r>
        <w:tab/>
        <w:t>92</w:t>
      </w:r>
      <w:r>
        <w:tab/>
        <w:t>46387</w:t>
      </w:r>
      <w:r>
        <w:tab/>
        <w:t>3</w:t>
      </w:r>
      <w:r>
        <w:tab/>
        <w:t>Riksrevisjonens undersøkelse av Enova SFs drift og forvaltning</w:t>
      </w:r>
    </w:p>
    <w:p w:rsidR="00F416E1" w:rsidRDefault="00F416E1" w:rsidP="00F416E1">
      <w:r>
        <w:t>20100609</w:t>
      </w:r>
      <w:r>
        <w:tab/>
        <w:t>92</w:t>
      </w:r>
      <w:r>
        <w:tab/>
        <w:t>46192</w:t>
      </w:r>
      <w:r>
        <w:tab/>
        <w:t>4</w:t>
      </w:r>
      <w:r>
        <w:tab/>
        <w:t>Statsrådsprotokollene for tidsrommet 1. juli 2009 til 31. desember 2009</w:t>
      </w:r>
    </w:p>
    <w:p w:rsidR="00F416E1" w:rsidRDefault="00F416E1" w:rsidP="00F416E1">
      <w:r>
        <w:t>20100609</w:t>
      </w:r>
      <w:r>
        <w:tab/>
        <w:t>92</w:t>
      </w:r>
      <w:r>
        <w:tab/>
        <w:t>45558</w:t>
      </w:r>
      <w:r>
        <w:tab/>
        <w:t>6</w:t>
      </w:r>
      <w:r>
        <w:tab/>
        <w:t>Samtykke til godkjennelse av EØS-komiteens beslutning nr. 129/2009, kommisjonsforordning (EF)</w:t>
      </w:r>
    </w:p>
    <w:p w:rsidR="00F416E1" w:rsidRDefault="00F416E1" w:rsidP="00F416E1">
      <w:r>
        <w:t>20100609</w:t>
      </w:r>
      <w:r>
        <w:tab/>
        <w:t>92</w:t>
      </w:r>
      <w:r>
        <w:tab/>
        <w:t>45802</w:t>
      </w:r>
      <w:r>
        <w:tab/>
        <w:t>7</w:t>
      </w:r>
      <w:r>
        <w:tab/>
        <w:t>Representantforslag om innføring av samfunnskontrakt for å bedre samspill mellom offentlig sektor og ideell sektor</w:t>
      </w:r>
    </w:p>
    <w:p w:rsidR="00F416E1" w:rsidRDefault="00F416E1" w:rsidP="00F416E1">
      <w:r>
        <w:t>20100609</w:t>
      </w:r>
      <w:r>
        <w:tab/>
        <w:t>92</w:t>
      </w:r>
      <w:r>
        <w:tab/>
        <w:t>45966</w:t>
      </w:r>
      <w:r>
        <w:tab/>
        <w:t>8</w:t>
      </w:r>
      <w:r>
        <w:tab/>
        <w:t>Representantforslag vedrørende tilbudet i alderspsykiatrien og kompetansen ved NKS Kløverhagen i Ringebu, Oppland</w:t>
      </w:r>
    </w:p>
    <w:p w:rsidR="00F416E1" w:rsidRDefault="00F416E1" w:rsidP="00F416E1">
      <w:r>
        <w:t>20100610</w:t>
      </w:r>
      <w:r>
        <w:tab/>
        <w:t>93</w:t>
      </w:r>
      <w:r>
        <w:tab/>
        <w:t>45960</w:t>
      </w:r>
      <w:r>
        <w:tab/>
        <w:t>1</w:t>
      </w:r>
      <w:r>
        <w:tab/>
        <w:t>Representantforslag vedrørende statsråders bruk av embetsverk på politiske arrangementer i og utenfor valgkamp</w:t>
      </w:r>
    </w:p>
    <w:p w:rsidR="00F416E1" w:rsidRDefault="00F416E1" w:rsidP="00F416E1">
      <w:r>
        <w:t>20100610</w:t>
      </w:r>
      <w:r>
        <w:tab/>
        <w:t>93</w:t>
      </w:r>
      <w:r>
        <w:tab/>
        <w:t>45539</w:t>
      </w:r>
      <w:r>
        <w:tab/>
        <w:t>2</w:t>
      </w:r>
      <w:r>
        <w:tab/>
        <w:t>Endringer i burettslagslova mv.</w:t>
      </w:r>
    </w:p>
    <w:p w:rsidR="00F416E1" w:rsidRDefault="00F416E1" w:rsidP="00F416E1">
      <w:r>
        <w:t>20100610</w:t>
      </w:r>
      <w:r>
        <w:tab/>
        <w:t>93</w:t>
      </w:r>
      <w:r>
        <w:tab/>
        <w:t>46668</w:t>
      </w:r>
      <w:r>
        <w:tab/>
        <w:t>3</w:t>
      </w:r>
      <w:r>
        <w:tab/>
        <w:t>Endringer i plan- og bygningsloven (byggesaksdelen)</w:t>
      </w:r>
    </w:p>
    <w:p w:rsidR="00F416E1" w:rsidRDefault="00F416E1" w:rsidP="00F416E1">
      <w:r>
        <w:t>20100610</w:t>
      </w:r>
      <w:r>
        <w:tab/>
        <w:t>93</w:t>
      </w:r>
      <w:r>
        <w:tab/>
        <w:t>45696</w:t>
      </w:r>
      <w:r>
        <w:tab/>
        <w:t>4</w:t>
      </w:r>
      <w:r>
        <w:tab/>
        <w:t>Representantforslag om økt bruk av bindende folkeavstemninger i Norge</w:t>
      </w:r>
    </w:p>
    <w:p w:rsidR="00F416E1" w:rsidRDefault="00F416E1" w:rsidP="00F416E1">
      <w:r>
        <w:t>20100610</w:t>
      </w:r>
      <w:r>
        <w:tab/>
        <w:t>93</w:t>
      </w:r>
      <w:r>
        <w:tab/>
        <w:t>46275</w:t>
      </w:r>
      <w:r>
        <w:tab/>
        <w:t>5</w:t>
      </w:r>
      <w:r>
        <w:tab/>
        <w:t>Endring i statsbudsjettet for 2010 under Samferdselsdepartementet (kjøp av flyruter)</w:t>
      </w:r>
    </w:p>
    <w:p w:rsidR="00F416E1" w:rsidRDefault="00F416E1" w:rsidP="00F416E1">
      <w:r>
        <w:t>20100610</w:t>
      </w:r>
      <w:r>
        <w:tab/>
        <w:t>93</w:t>
      </w:r>
      <w:r>
        <w:tab/>
        <w:t>46277</w:t>
      </w:r>
      <w:r>
        <w:tab/>
        <w:t>6</w:t>
      </w:r>
      <w:r>
        <w:tab/>
        <w:t>Utviding og finansiering av Bergensprogrammet</w:t>
      </w:r>
    </w:p>
    <w:p w:rsidR="00F416E1" w:rsidRDefault="00F416E1" w:rsidP="00F416E1">
      <w:r>
        <w:t>20100610</w:t>
      </w:r>
      <w:r>
        <w:tab/>
        <w:t>93</w:t>
      </w:r>
      <w:r>
        <w:tab/>
        <w:t>46509</w:t>
      </w:r>
      <w:r>
        <w:tab/>
        <w:t>7</w:t>
      </w:r>
      <w:r>
        <w:tab/>
        <w:t>Endringar i yrkestransportlova og jernbaneloven</w:t>
      </w:r>
    </w:p>
    <w:p w:rsidR="00F416E1" w:rsidRDefault="00F416E1" w:rsidP="00F416E1">
      <w:r>
        <w:t>20100610</w:t>
      </w:r>
      <w:r>
        <w:tab/>
        <w:t>93</w:t>
      </w:r>
      <w:r>
        <w:tab/>
        <w:t>45770</w:t>
      </w:r>
      <w:r>
        <w:tab/>
        <w:t>8</w:t>
      </w:r>
      <w:r>
        <w:tab/>
        <w:t>Representantforslag om innføring av setebeltepåbud i buss og sikker og forsvarlig skolebusstransport</w:t>
      </w:r>
    </w:p>
    <w:p w:rsidR="00F416E1" w:rsidRDefault="00F416E1" w:rsidP="00F416E1">
      <w:r>
        <w:t>20100610</w:t>
      </w:r>
      <w:r>
        <w:tab/>
        <w:t>93</w:t>
      </w:r>
      <w:r>
        <w:tab/>
        <w:t>45769</w:t>
      </w:r>
      <w:r>
        <w:tab/>
        <w:t>9</w:t>
      </w:r>
      <w:r>
        <w:tab/>
        <w:t>Representantforslag om utredning om jernbaneforbindelse fra Sør-Varanger/Kirkenes til det russiske jernbanenettet</w:t>
      </w:r>
    </w:p>
    <w:p w:rsidR="00F416E1" w:rsidRDefault="00F416E1" w:rsidP="00F416E1">
      <w:r>
        <w:t>20100610</w:t>
      </w:r>
      <w:r>
        <w:tab/>
        <w:t>93</w:t>
      </w:r>
      <w:r>
        <w:tab/>
        <w:t>46007</w:t>
      </w:r>
      <w:r>
        <w:tab/>
        <w:t>10</w:t>
      </w:r>
      <w:r>
        <w:tab/>
        <w:t>Representantforslag om innføring av konkrete mål for hva som er god vei</w:t>
      </w:r>
    </w:p>
    <w:p w:rsidR="00F416E1" w:rsidRDefault="00F416E1" w:rsidP="00F416E1">
      <w:r>
        <w:t>20100610</w:t>
      </w:r>
      <w:r>
        <w:tab/>
        <w:t>93</w:t>
      </w:r>
      <w:r>
        <w:tab/>
        <w:t>46109</w:t>
      </w:r>
      <w:r>
        <w:tab/>
        <w:t>11</w:t>
      </w:r>
      <w:r>
        <w:tab/>
        <w:t>Representantforslag om godkjenningsordning for ombygde og amatørbygde kjøretøy</w:t>
      </w:r>
    </w:p>
    <w:p w:rsidR="00F416E1" w:rsidRDefault="00F416E1" w:rsidP="00F416E1">
      <w:r>
        <w:t>20100610</w:t>
      </w:r>
      <w:r>
        <w:tab/>
        <w:t>93</w:t>
      </w:r>
      <w:r>
        <w:tab/>
        <w:t>46279</w:t>
      </w:r>
      <w:r>
        <w:tab/>
        <w:t>12</w:t>
      </w:r>
      <w:r>
        <w:tab/>
        <w:t>Representantforslag om fullfinansiering av Trondheimspakken</w:t>
      </w:r>
    </w:p>
    <w:p w:rsidR="00F416E1" w:rsidRDefault="00F416E1" w:rsidP="00F416E1">
      <w:r>
        <w:t>20100610</w:t>
      </w:r>
      <w:r>
        <w:tab/>
        <w:t>93</w:t>
      </w:r>
      <w:r>
        <w:tab/>
        <w:t>46396</w:t>
      </w:r>
      <w:r>
        <w:tab/>
        <w:t>13</w:t>
      </w:r>
      <w:r>
        <w:tab/>
        <w:t>Representantforslag om et bedre kollektivtilbud i byområdene med hyppigere avganger og lavere takster</w:t>
      </w:r>
    </w:p>
    <w:p w:rsidR="00F416E1" w:rsidRDefault="00F416E1" w:rsidP="00F416E1">
      <w:r>
        <w:t>20100610</w:t>
      </w:r>
      <w:r>
        <w:tab/>
        <w:t>93</w:t>
      </w:r>
      <w:r>
        <w:tab/>
        <w:t>46511</w:t>
      </w:r>
      <w:r>
        <w:tab/>
        <w:t>14</w:t>
      </w:r>
      <w:r>
        <w:tab/>
        <w:t>Representantforslag om å øke fartsgrensen på motorveier klasse A til 120 km/t</w:t>
      </w:r>
    </w:p>
    <w:p w:rsidR="00F416E1" w:rsidRDefault="00F416E1" w:rsidP="00F416E1">
      <w:r>
        <w:t>20100611</w:t>
      </w:r>
      <w:r>
        <w:tab/>
        <w:t>94</w:t>
      </w:r>
      <w:r>
        <w:tab/>
        <w:t>46508</w:t>
      </w:r>
      <w:r>
        <w:tab/>
        <w:t>1</w:t>
      </w:r>
      <w:r>
        <w:tab/>
        <w:t>Presesfunksjonen i Bispemøtet i Den norske kirke</w:t>
      </w:r>
    </w:p>
    <w:p w:rsidR="00F416E1" w:rsidRDefault="00F416E1" w:rsidP="00F416E1">
      <w:r>
        <w:t>20100611</w:t>
      </w:r>
      <w:r>
        <w:tab/>
        <w:t>94</w:t>
      </w:r>
      <w:r>
        <w:tab/>
        <w:t>46274</w:t>
      </w:r>
      <w:r>
        <w:tab/>
        <w:t>2</w:t>
      </w:r>
      <w:r>
        <w:tab/>
        <w:t>Endringer i lov om petroleumsvirksomhet</w:t>
      </w:r>
    </w:p>
    <w:p w:rsidR="00F416E1" w:rsidRDefault="00F416E1" w:rsidP="00F416E1">
      <w:r>
        <w:t>20100611</w:t>
      </w:r>
      <w:r>
        <w:tab/>
        <w:t>94</w:t>
      </w:r>
      <w:r>
        <w:tab/>
        <w:t>45807</w:t>
      </w:r>
      <w:r>
        <w:tab/>
        <w:t>3</w:t>
      </w:r>
      <w:r>
        <w:tab/>
        <w:t>Representantforslag om flytting av inntaket til Verma kraftverk i Møre og Romsdal</w:t>
      </w:r>
    </w:p>
    <w:p w:rsidR="00F416E1" w:rsidRDefault="00F416E1" w:rsidP="00F416E1">
      <w:r>
        <w:t>20100611</w:t>
      </w:r>
      <w:r>
        <w:tab/>
        <w:t>94</w:t>
      </w:r>
      <w:r>
        <w:tab/>
        <w:t>46175</w:t>
      </w:r>
      <w:r>
        <w:tab/>
        <w:t>4</w:t>
      </w:r>
      <w:r>
        <w:tab/>
        <w:t>Representantforslag om en nasjonal plan for vindkraftsatsing i Norge</w:t>
      </w:r>
    </w:p>
    <w:p w:rsidR="00F416E1" w:rsidRDefault="00F416E1" w:rsidP="00F416E1">
      <w:r>
        <w:lastRenderedPageBreak/>
        <w:t>20100611</w:t>
      </w:r>
      <w:r>
        <w:tab/>
        <w:t>94</w:t>
      </w:r>
      <w:r>
        <w:tab/>
        <w:t>46600</w:t>
      </w:r>
      <w:r>
        <w:tab/>
        <w:t>5</w:t>
      </w:r>
      <w:r>
        <w:tab/>
        <w:t>Representantforslag om å heve grensen for konsesjonsbehandling av kraftverk i vernede vassdrag fra 1 til 3 MW</w:t>
      </w:r>
    </w:p>
    <w:p w:rsidR="00F416E1" w:rsidRDefault="00F416E1" w:rsidP="00F416E1">
      <w:r>
        <w:t>20100611</w:t>
      </w:r>
      <w:r>
        <w:tab/>
        <w:t>94</w:t>
      </w:r>
      <w:r>
        <w:tab/>
        <w:t>46319</w:t>
      </w:r>
      <w:r>
        <w:tab/>
        <w:t>6</w:t>
      </w:r>
      <w:r>
        <w:tab/>
        <w:t>Representantforslag om etablering av et test- og demonstrasjonsprogram «Demo 2020», for havvindteknologi i Norge</w:t>
      </w:r>
    </w:p>
    <w:p w:rsidR="00F416E1" w:rsidRDefault="00F416E1" w:rsidP="00F416E1">
      <w:r>
        <w:t>20100614</w:t>
      </w:r>
      <w:r>
        <w:tab/>
        <w:t>95</w:t>
      </w:r>
      <w:r>
        <w:tab/>
        <w:t>45563</w:t>
      </w:r>
      <w:r>
        <w:tab/>
        <w:t>1</w:t>
      </w:r>
      <w:r>
        <w:tab/>
        <w:t>Samtykke til ratifikasjon av luftfartsavtale av 17. desember 2009 mellom USA, Den europeiske union og dens medlemsstater, Island og Norge</w:t>
      </w:r>
    </w:p>
    <w:p w:rsidR="00F416E1" w:rsidRDefault="00F416E1" w:rsidP="00F416E1">
      <w:r>
        <w:t>20100614</w:t>
      </w:r>
      <w:r>
        <w:tab/>
        <w:t>95</w:t>
      </w:r>
      <w:r>
        <w:tab/>
        <w:t>45566</w:t>
      </w:r>
      <w:r>
        <w:tab/>
        <w:t>2</w:t>
      </w:r>
      <w:r>
        <w:tab/>
        <w:t>Samarbeidet i Organisasjonen for sikkerhet og samarbeid i Europa (OSSE) i 2009</w:t>
      </w:r>
    </w:p>
    <w:p w:rsidR="00F416E1" w:rsidRDefault="00F416E1" w:rsidP="00F416E1">
      <w:r>
        <w:t>20100614</w:t>
      </w:r>
      <w:r>
        <w:tab/>
        <w:t>95</w:t>
      </w:r>
      <w:r>
        <w:tab/>
        <w:t>45801</w:t>
      </w:r>
      <w:r>
        <w:tab/>
        <w:t>3</w:t>
      </w:r>
      <w:r>
        <w:tab/>
        <w:t>Årsrapport fra Stortingets delegasjon til OSSE</w:t>
      </w:r>
    </w:p>
    <w:p w:rsidR="00F416E1" w:rsidRDefault="00F416E1" w:rsidP="00F416E1">
      <w:r>
        <w:t>20100614</w:t>
      </w:r>
      <w:r>
        <w:tab/>
        <w:t>95</w:t>
      </w:r>
      <w:r>
        <w:tab/>
        <w:t>45568</w:t>
      </w:r>
      <w:r>
        <w:tab/>
        <w:t>4</w:t>
      </w:r>
      <w:r>
        <w:tab/>
        <w:t>Samarbeidet i NATO i 2009</w:t>
      </w:r>
    </w:p>
    <w:p w:rsidR="00F416E1" w:rsidRDefault="00F416E1" w:rsidP="00F416E1">
      <w:r>
        <w:t>20100614</w:t>
      </w:r>
      <w:r>
        <w:tab/>
        <w:t>95</w:t>
      </w:r>
      <w:r>
        <w:tab/>
        <w:t>45952</w:t>
      </w:r>
      <w:r>
        <w:tab/>
        <w:t>5</w:t>
      </w:r>
      <w:r>
        <w:tab/>
        <w:t>Årsrapport fra Stortingets delegasjon til NATOs parlamentariske forsamling 2009</w:t>
      </w:r>
    </w:p>
    <w:p w:rsidR="00F416E1" w:rsidRDefault="00F416E1" w:rsidP="00F416E1">
      <w:r>
        <w:t>20100614</w:t>
      </w:r>
      <w:r>
        <w:tab/>
        <w:t>95</w:t>
      </w:r>
      <w:r>
        <w:tab/>
        <w:t>45951</w:t>
      </w:r>
      <w:r>
        <w:tab/>
        <w:t>6</w:t>
      </w:r>
      <w:r>
        <w:tab/>
        <w:t>Årsrapport fra Stortingets delegasjon til Den vesteuropeiske unions (VEUs) parlamentariske forsamling for 2009</w:t>
      </w:r>
    </w:p>
    <w:p w:rsidR="00F416E1" w:rsidRDefault="00F416E1" w:rsidP="00F416E1">
      <w:r>
        <w:t>20100614</w:t>
      </w:r>
      <w:r>
        <w:tab/>
        <w:t>95</w:t>
      </w:r>
      <w:r>
        <w:tab/>
        <w:t>45873</w:t>
      </w:r>
      <w:r>
        <w:tab/>
        <w:t>7</w:t>
      </w:r>
      <w:r>
        <w:tab/>
        <w:t>Årsrapport fra Stortingets delegasjon til EFTA og EØS 2009</w:t>
      </w:r>
    </w:p>
    <w:p w:rsidR="00F416E1" w:rsidRDefault="00F416E1" w:rsidP="00F416E1">
      <w:r>
        <w:t>20100614</w:t>
      </w:r>
      <w:r>
        <w:tab/>
        <w:t>95</w:t>
      </w:r>
      <w:r>
        <w:tab/>
        <w:t>45567</w:t>
      </w:r>
      <w:r>
        <w:tab/>
        <w:t>8</w:t>
      </w:r>
      <w:r>
        <w:tab/>
        <w:t>Noregs deltaking i Europarådet i 2009</w:t>
      </w:r>
    </w:p>
    <w:p w:rsidR="00F416E1" w:rsidRDefault="00F416E1" w:rsidP="00F416E1">
      <w:r>
        <w:t>20100614</w:t>
      </w:r>
      <w:r>
        <w:tab/>
        <w:t>95</w:t>
      </w:r>
      <w:r>
        <w:tab/>
        <w:t>45953</w:t>
      </w:r>
      <w:r>
        <w:tab/>
        <w:t>9</w:t>
      </w:r>
      <w:r>
        <w:tab/>
        <w:t>Årsrapport fra Stortingets delegasjon til Europarådets parlamentariske forsamling for 2009</w:t>
      </w:r>
    </w:p>
    <w:p w:rsidR="00F416E1" w:rsidRDefault="00F416E1" w:rsidP="00F416E1">
      <w:r>
        <w:t>20100614</w:t>
      </w:r>
      <w:r>
        <w:tab/>
        <w:t>95</w:t>
      </w:r>
      <w:r>
        <w:tab/>
        <w:t>45569</w:t>
      </w:r>
      <w:r>
        <w:tab/>
        <w:t>10</w:t>
      </w:r>
      <w:r>
        <w:tab/>
        <w:t>Noregs deltaking i den 64. ordinære generalforsamlinga i FN</w:t>
      </w:r>
    </w:p>
    <w:p w:rsidR="00F416E1" w:rsidRDefault="00F416E1" w:rsidP="00F416E1">
      <w:r>
        <w:t>20100614</w:t>
      </w:r>
      <w:r>
        <w:tab/>
        <w:t>95</w:t>
      </w:r>
      <w:r>
        <w:tab/>
        <w:t>46000</w:t>
      </w:r>
      <w:r>
        <w:tab/>
        <w:t>11</w:t>
      </w:r>
      <w:r>
        <w:tab/>
        <w:t>Årsrapport fra Stortingets delegasjon til Den interparlamentariske Union (IPU) for 2009</w:t>
      </w:r>
    </w:p>
    <w:p w:rsidR="00F416E1" w:rsidRDefault="00F416E1" w:rsidP="00F416E1">
      <w:r>
        <w:t>20100614</w:t>
      </w:r>
      <w:r>
        <w:tab/>
        <w:t>95</w:t>
      </w:r>
      <w:r>
        <w:tab/>
        <w:t>46406</w:t>
      </w:r>
      <w:r>
        <w:tab/>
        <w:t>12</w:t>
      </w:r>
      <w:r>
        <w:tab/>
        <w:t>Endring i legemiddelloven</w:t>
      </w:r>
    </w:p>
    <w:p w:rsidR="00F416E1" w:rsidRDefault="00F416E1" w:rsidP="00F416E1">
      <w:r>
        <w:t>20100614</w:t>
      </w:r>
      <w:r>
        <w:tab/>
        <w:t>95</w:t>
      </w:r>
      <w:r>
        <w:tab/>
        <w:t>46667</w:t>
      </w:r>
      <w:r>
        <w:tab/>
        <w:t>13</w:t>
      </w:r>
      <w:r>
        <w:tab/>
        <w:t>Samtykke til godkjennelse av EØS-komiteens beslutning nr. 55/</w:t>
      </w:r>
      <w:proofErr w:type="gramStart"/>
      <w:r>
        <w:t>2010,  (INSPIRE</w:t>
      </w:r>
      <w:proofErr w:type="gramEnd"/>
      <w:r>
        <w:t>)</w:t>
      </w:r>
    </w:p>
    <w:p w:rsidR="00F416E1" w:rsidRDefault="00F416E1" w:rsidP="00F416E1">
      <w:r>
        <w:t>20100614</w:t>
      </w:r>
      <w:r>
        <w:tab/>
        <w:t>95</w:t>
      </w:r>
      <w:r>
        <w:tab/>
        <w:t>46669</w:t>
      </w:r>
      <w:r>
        <w:tab/>
        <w:t>14</w:t>
      </w:r>
      <w:r>
        <w:tab/>
        <w:t>Lov om infrastruktur for geografisk informasjon (geodataloven)</w:t>
      </w:r>
    </w:p>
    <w:p w:rsidR="00F416E1" w:rsidRDefault="00F416E1" w:rsidP="00F416E1">
      <w:r>
        <w:t>20100614</w:t>
      </w:r>
      <w:r>
        <w:tab/>
        <w:t>95</w:t>
      </w:r>
      <w:r>
        <w:tab/>
        <w:t>46614</w:t>
      </w:r>
      <w:r>
        <w:tab/>
        <w:t>15</w:t>
      </w:r>
      <w:r>
        <w:tab/>
        <w:t>Representantforslag om å styrke avskrivningsreglene som næringspolitisk virkemiddel</w:t>
      </w:r>
    </w:p>
    <w:p w:rsidR="00F416E1" w:rsidRDefault="00F416E1" w:rsidP="00F416E1">
      <w:r>
        <w:t>20100614</w:t>
      </w:r>
      <w:r>
        <w:tab/>
        <w:t>95</w:t>
      </w:r>
      <w:r>
        <w:tab/>
        <w:t>46592</w:t>
      </w:r>
      <w:r>
        <w:tab/>
        <w:t>16</w:t>
      </w:r>
      <w:r>
        <w:tab/>
        <w:t>Endringer i regnskapsloven og enkelte andre lover</w:t>
      </w:r>
    </w:p>
    <w:p w:rsidR="00F416E1" w:rsidRDefault="00F416E1" w:rsidP="00F416E1">
      <w:r>
        <w:t>20100614</w:t>
      </w:r>
      <w:r>
        <w:tab/>
        <w:t>95</w:t>
      </w:r>
      <w:r>
        <w:tab/>
        <w:t>45512</w:t>
      </w:r>
      <w:r>
        <w:tab/>
        <w:t>17</w:t>
      </w:r>
      <w:r>
        <w:tab/>
        <w:t>Endringer i merverdiavgiftsloven mv.</w:t>
      </w:r>
    </w:p>
    <w:p w:rsidR="00F416E1" w:rsidRDefault="00F416E1" w:rsidP="00F416E1">
      <w:r>
        <w:t>20100614</w:t>
      </w:r>
      <w:r>
        <w:tab/>
        <w:t>95</w:t>
      </w:r>
      <w:r>
        <w:tab/>
        <w:t>46697</w:t>
      </w:r>
      <w:r>
        <w:tab/>
        <w:t>18</w:t>
      </w:r>
      <w:r>
        <w:tab/>
        <w:t>Endringar i skatte- og avgiftsreglane mv.</w:t>
      </w:r>
    </w:p>
    <w:p w:rsidR="00F416E1" w:rsidRDefault="00F416E1" w:rsidP="00F416E1">
      <w:r>
        <w:t>20100614</w:t>
      </w:r>
      <w:r>
        <w:tab/>
        <w:t>95</w:t>
      </w:r>
      <w:r>
        <w:tab/>
        <w:t>46463</w:t>
      </w:r>
      <w:r>
        <w:tab/>
        <w:t>19</w:t>
      </w:r>
      <w:r>
        <w:tab/>
        <w:t>Representantforslag om bedre rammevilkår for bedrifter som driver med gjenbruk og reparasjon.</w:t>
      </w:r>
    </w:p>
    <w:p w:rsidR="00F416E1" w:rsidRDefault="00F416E1" w:rsidP="00F416E1">
      <w:r>
        <w:t>20100614</w:t>
      </w:r>
      <w:r>
        <w:tab/>
        <w:t>95</w:t>
      </w:r>
      <w:r>
        <w:tab/>
        <w:t>46954</w:t>
      </w:r>
      <w:r>
        <w:tab/>
        <w:t>20</w:t>
      </w:r>
      <w:r>
        <w:tab/>
        <w:t>Trygdeoppgjeret 2010</w:t>
      </w:r>
    </w:p>
    <w:p w:rsidR="00F416E1" w:rsidRDefault="00F416E1" w:rsidP="00F416E1">
      <w:r>
        <w:t>20100614</w:t>
      </w:r>
      <w:r>
        <w:tab/>
        <w:t>95</w:t>
      </w:r>
      <w:r>
        <w:tab/>
        <w:t>46235</w:t>
      </w:r>
      <w:r>
        <w:tab/>
        <w:t>21</w:t>
      </w:r>
      <w:r>
        <w:tab/>
        <w:t>Endringer i arbeidsmiljøloven (midlertidig ansettelse mv.)</w:t>
      </w:r>
    </w:p>
    <w:p w:rsidR="00F416E1" w:rsidRDefault="00F416E1" w:rsidP="00F416E1">
      <w:r>
        <w:t>20100614</w:t>
      </w:r>
      <w:r>
        <w:tab/>
        <w:t>95</w:t>
      </w:r>
      <w:r>
        <w:tab/>
        <w:t>45504</w:t>
      </w:r>
      <w:r>
        <w:tab/>
        <w:t>22</w:t>
      </w:r>
      <w:r>
        <w:tab/>
        <w:t>Lov om avtalefestet pensjon</w:t>
      </w:r>
    </w:p>
    <w:p w:rsidR="00F416E1" w:rsidRDefault="00F416E1" w:rsidP="00F416E1">
      <w:r>
        <w:lastRenderedPageBreak/>
        <w:t>20100614</w:t>
      </w:r>
      <w:r>
        <w:tab/>
        <w:t>95</w:t>
      </w:r>
      <w:r>
        <w:tab/>
        <w:t>46776</w:t>
      </w:r>
      <w:r>
        <w:tab/>
        <w:t>38</w:t>
      </w:r>
      <w:r>
        <w:tab/>
        <w:t>Oversendelsesforslag om shorthandelens virkninger på markedene med utgangspunkt i erfaringene etter finanskrisen.</w:t>
      </w:r>
    </w:p>
    <w:p w:rsidR="00F416E1" w:rsidRDefault="00F416E1" w:rsidP="00F416E1">
      <w:r>
        <w:t>20100614</w:t>
      </w:r>
      <w:r>
        <w:tab/>
        <w:t>95</w:t>
      </w:r>
      <w:r>
        <w:tab/>
        <w:t>46777</w:t>
      </w:r>
      <w:r>
        <w:tab/>
        <w:t>39</w:t>
      </w:r>
      <w:r>
        <w:tab/>
        <w:t>Oversendelsesforslag om felles europeisk/internasjonal tilnærming til en eventuell regulering når det gjelder shortsalg.</w:t>
      </w:r>
    </w:p>
    <w:p w:rsidR="00F416E1" w:rsidRDefault="00F416E1" w:rsidP="00F416E1">
      <w:r>
        <w:t>20100614</w:t>
      </w:r>
      <w:r>
        <w:tab/>
        <w:t>95</w:t>
      </w:r>
      <w:r>
        <w:tab/>
        <w:t>46778</w:t>
      </w:r>
      <w:r>
        <w:tab/>
        <w:t>40</w:t>
      </w:r>
      <w:r>
        <w:tab/>
        <w:t>Oversendelsesforslag om finansiering av prospektkontrollen.</w:t>
      </w:r>
    </w:p>
    <w:p w:rsidR="00F416E1" w:rsidRDefault="00F416E1" w:rsidP="00F416E1">
      <w:r>
        <w:t>20100614</w:t>
      </w:r>
      <w:r>
        <w:tab/>
        <w:t>95</w:t>
      </w:r>
      <w:r>
        <w:tab/>
        <w:t>46779</w:t>
      </w:r>
      <w:r>
        <w:tab/>
        <w:t>41</w:t>
      </w:r>
      <w:r>
        <w:tab/>
        <w:t>Oversendelsesforslag om sanksjoner for overtredelse av meldeplikt.</w:t>
      </w:r>
    </w:p>
    <w:p w:rsidR="00F416E1" w:rsidRDefault="00F416E1" w:rsidP="00F416E1">
      <w:r>
        <w:t>20100615</w:t>
      </w:r>
      <w:r>
        <w:tab/>
        <w:t>96</w:t>
      </w:r>
      <w:r>
        <w:tab/>
        <w:t>46058</w:t>
      </w:r>
      <w:r>
        <w:tab/>
        <w:t>1</w:t>
      </w:r>
      <w:r>
        <w:tab/>
        <w:t>Representantforslag om en utvidet og bindende investeringsplan for norsk jernbane</w:t>
      </w:r>
    </w:p>
    <w:p w:rsidR="00F416E1" w:rsidRDefault="00F416E1" w:rsidP="00F416E1">
      <w:r>
        <w:t>20100615</w:t>
      </w:r>
      <w:r>
        <w:tab/>
        <w:t>96</w:t>
      </w:r>
      <w:r>
        <w:tab/>
        <w:t>46060</w:t>
      </w:r>
      <w:r>
        <w:tab/>
        <w:t>2</w:t>
      </w:r>
      <w:r>
        <w:tab/>
        <w:t>Representantforslag om en utvidet og bindende nasjonal investeringsplan for stamveinettet</w:t>
      </w:r>
    </w:p>
    <w:p w:rsidR="00F416E1" w:rsidRDefault="00F416E1" w:rsidP="00F416E1">
      <w:r>
        <w:t>20100615</w:t>
      </w:r>
      <w:r>
        <w:tab/>
        <w:t>96</w:t>
      </w:r>
      <w:r>
        <w:tab/>
        <w:t>46699</w:t>
      </w:r>
      <w:r>
        <w:tab/>
        <w:t>3</w:t>
      </w:r>
      <w:r>
        <w:tab/>
        <w:t>Ein del saker på Samferdselsdepartementet sitt område</w:t>
      </w:r>
    </w:p>
    <w:p w:rsidR="00F416E1" w:rsidRDefault="00F416E1" w:rsidP="00F416E1">
      <w:r>
        <w:t>20100615</w:t>
      </w:r>
      <w:r>
        <w:tab/>
        <w:t>96</w:t>
      </w:r>
      <w:r>
        <w:tab/>
        <w:t>46986</w:t>
      </w:r>
      <w:r>
        <w:tab/>
        <w:t>4</w:t>
      </w:r>
      <w:r>
        <w:tab/>
        <w:t>Forslag fra stortingsrepresentant Arne Sortevik på vegne av Fremskrittspartiet fremsatt i Stortingets møte 10. juni 2010</w:t>
      </w:r>
      <w:proofErr w:type="gramStart"/>
      <w:r>
        <w:t xml:space="preserve"> (jf. Innst.</w:t>
      </w:r>
      <w:proofErr w:type="gramEnd"/>
      <w:r>
        <w:t xml:space="preserve"> 303 L)</w:t>
      </w:r>
      <w:proofErr w:type="gramStart"/>
      <w:r>
        <w:t>:    Stortinget</w:t>
      </w:r>
      <w:proofErr w:type="gramEnd"/>
      <w:r>
        <w:t xml:space="preserve"> ber regjeringen komme tilbake til Stortinget med forslag til implementering av forordning (EF) nr. 1</w:t>
      </w:r>
    </w:p>
    <w:p w:rsidR="00F416E1" w:rsidRDefault="00F416E1" w:rsidP="00F416E1">
      <w:r>
        <w:t>20100615</w:t>
      </w:r>
      <w:r>
        <w:tab/>
        <w:t>96</w:t>
      </w:r>
      <w:r>
        <w:tab/>
        <w:t>46987</w:t>
      </w:r>
      <w:r>
        <w:tab/>
        <w:t>5</w:t>
      </w:r>
      <w:r>
        <w:tab/>
        <w:t>Forslag fra stortingsrepresentant Arne Sortevik på vegne av Fremskrittspartiet fremsatt i Stortingets møte 10. juni 2010</w:t>
      </w:r>
      <w:proofErr w:type="gramStart"/>
      <w:r>
        <w:t xml:space="preserve"> (jf. Innst.</w:t>
      </w:r>
      <w:proofErr w:type="gramEnd"/>
      <w:r>
        <w:t xml:space="preserve"> 303 L)</w:t>
      </w:r>
      <w:proofErr w:type="gramStart"/>
      <w:r>
        <w:t>:    Stortinget</w:t>
      </w:r>
      <w:proofErr w:type="gramEnd"/>
      <w:r>
        <w:t xml:space="preserve"> ber regjeringen legge frem en sak med vurdering av en ordning med statlig regelverk og godkjenning a</w:t>
      </w:r>
    </w:p>
    <w:p w:rsidR="00F416E1" w:rsidRDefault="00F416E1" w:rsidP="00F416E1">
      <w:r>
        <w:t>20100615</w:t>
      </w:r>
      <w:r>
        <w:tab/>
        <w:t>96</w:t>
      </w:r>
      <w:r>
        <w:tab/>
        <w:t>46187</w:t>
      </w:r>
      <w:r>
        <w:tab/>
        <w:t>6</w:t>
      </w:r>
      <w:r>
        <w:tab/>
        <w:t>Representantforslag om en strategi for norsk bergindustri</w:t>
      </w:r>
    </w:p>
    <w:p w:rsidR="00F416E1" w:rsidRDefault="00F416E1" w:rsidP="00F416E1">
      <w:r>
        <w:t>20100615</w:t>
      </w:r>
      <w:r>
        <w:tab/>
        <w:t>96</w:t>
      </w:r>
      <w:r>
        <w:tab/>
        <w:t>46460</w:t>
      </w:r>
      <w:r>
        <w:tab/>
        <w:t>7</w:t>
      </w:r>
      <w:r>
        <w:tab/>
        <w:t>Representantforslag om oppsigelse av hovedavtalen for jordbruket</w:t>
      </w:r>
    </w:p>
    <w:p w:rsidR="00F416E1" w:rsidRDefault="00F416E1" w:rsidP="00F416E1">
      <w:r>
        <w:t>20100615</w:t>
      </w:r>
      <w:r>
        <w:tab/>
        <w:t>96</w:t>
      </w:r>
      <w:r>
        <w:tab/>
        <w:t>45547</w:t>
      </w:r>
      <w:r>
        <w:tab/>
        <w:t>8</w:t>
      </w:r>
      <w:r>
        <w:tab/>
        <w:t>Jordbruksoppgjøret 2010</w:t>
      </w:r>
    </w:p>
    <w:p w:rsidR="00F416E1" w:rsidRDefault="00F416E1" w:rsidP="00F416E1">
      <w:r>
        <w:t>20100615</w:t>
      </w:r>
      <w:r>
        <w:tab/>
        <w:t>96</w:t>
      </w:r>
      <w:r>
        <w:tab/>
        <w:t>45546</w:t>
      </w:r>
      <w:r>
        <w:tab/>
        <w:t>9</w:t>
      </w:r>
      <w:r>
        <w:tab/>
        <w:t>Reindriftsavtalen 2010/2011</w:t>
      </w:r>
    </w:p>
    <w:p w:rsidR="00F416E1" w:rsidRDefault="00F416E1" w:rsidP="00F416E1">
      <w:r>
        <w:t>20100615</w:t>
      </w:r>
      <w:r>
        <w:tab/>
        <w:t>96</w:t>
      </w:r>
      <w:r>
        <w:tab/>
        <w:t>46584</w:t>
      </w:r>
      <w:r>
        <w:tab/>
        <w:t>10</w:t>
      </w:r>
      <w:r>
        <w:tab/>
        <w:t>Riksrevisjonens undersøkelse av Sjøfartsdirektoratets saksbehandling ved dokumentkontroll av fartøy og sjøfolk</w:t>
      </w:r>
    </w:p>
    <w:p w:rsidR="00F416E1" w:rsidRDefault="00F416E1" w:rsidP="00F416E1">
      <w:r>
        <w:t>20100615</w:t>
      </w:r>
      <w:r>
        <w:tab/>
        <w:t>96</w:t>
      </w:r>
      <w:r>
        <w:tab/>
        <w:t>43899</w:t>
      </w:r>
      <w:r>
        <w:tab/>
        <w:t>11</w:t>
      </w:r>
      <w:r>
        <w:tab/>
        <w:t>Revisjon av Norsk Tipping AS</w:t>
      </w:r>
    </w:p>
    <w:p w:rsidR="00F416E1" w:rsidRDefault="00F416E1" w:rsidP="00F416E1">
      <w:r>
        <w:t>20100615</w:t>
      </w:r>
      <w:r>
        <w:tab/>
        <w:t>96</w:t>
      </w:r>
      <w:r>
        <w:tab/>
        <w:t>46583</w:t>
      </w:r>
      <w:r>
        <w:tab/>
        <w:t>12</w:t>
      </w:r>
      <w:r>
        <w:tab/>
        <w:t>Riksrevisjonens undersøkelse om oppfølging og kvalitet i private institusjone for rusmiddelavhengige</w:t>
      </w:r>
    </w:p>
    <w:p w:rsidR="00F416E1" w:rsidRDefault="00F416E1" w:rsidP="00F416E1">
      <w:r>
        <w:t>20100615</w:t>
      </w:r>
      <w:r>
        <w:tab/>
        <w:t>96</w:t>
      </w:r>
      <w:r>
        <w:tab/>
        <w:t>46238</w:t>
      </w:r>
      <w:r>
        <w:tab/>
        <w:t>13</w:t>
      </w:r>
      <w:r>
        <w:tab/>
        <w:t>Representantforslag om forsterket innsats mot kreft</w:t>
      </w:r>
    </w:p>
    <w:p w:rsidR="00F416E1" w:rsidRDefault="00F416E1" w:rsidP="00F416E1">
      <w:r>
        <w:t>20100615</w:t>
      </w:r>
      <w:r>
        <w:tab/>
        <w:t>96</w:t>
      </w:r>
      <w:r>
        <w:tab/>
        <w:t>46318</w:t>
      </w:r>
      <w:r>
        <w:tab/>
        <w:t>14</w:t>
      </w:r>
      <w:r>
        <w:tab/>
        <w:t>Representantforslag om bedre rettssikkerhet for pasienter</w:t>
      </w:r>
    </w:p>
    <w:p w:rsidR="00F416E1" w:rsidRDefault="00F416E1" w:rsidP="00F416E1">
      <w:r>
        <w:t>20100615</w:t>
      </w:r>
      <w:r>
        <w:tab/>
        <w:t>96</w:t>
      </w:r>
      <w:r>
        <w:tab/>
        <w:t>46239</w:t>
      </w:r>
      <w:r>
        <w:tab/>
        <w:t>15</w:t>
      </w:r>
      <w:r>
        <w:tab/>
        <w:t>Representantforslag om en egen ombudsordning for mennesker med utviklingshemming</w:t>
      </w:r>
    </w:p>
    <w:p w:rsidR="00F416E1" w:rsidRDefault="00F416E1" w:rsidP="00F416E1">
      <w:r>
        <w:t>20100615</w:t>
      </w:r>
      <w:r>
        <w:tab/>
        <w:t>96</w:t>
      </w:r>
      <w:r>
        <w:tab/>
        <w:t>45528</w:t>
      </w:r>
      <w:r>
        <w:tab/>
        <w:t>16</w:t>
      </w:r>
      <w:r>
        <w:tab/>
        <w:t>Endringer i statsbudsjettet for 2010</w:t>
      </w:r>
    </w:p>
    <w:p w:rsidR="00F416E1" w:rsidRDefault="00F416E1" w:rsidP="00F416E1">
      <w:r>
        <w:t>20100616</w:t>
      </w:r>
      <w:r>
        <w:tab/>
        <w:t>97</w:t>
      </w:r>
      <w:r>
        <w:tab/>
        <w:t>47019</w:t>
      </w:r>
      <w:r>
        <w:tab/>
        <w:t>1</w:t>
      </w:r>
      <w:r>
        <w:tab/>
        <w:t>Endringer i Stortingets forretningsorden</w:t>
      </w:r>
    </w:p>
    <w:p w:rsidR="00F416E1" w:rsidRDefault="00F416E1" w:rsidP="00F416E1">
      <w:r>
        <w:t>20100616</w:t>
      </w:r>
      <w:r>
        <w:tab/>
        <w:t>97</w:t>
      </w:r>
      <w:r>
        <w:tab/>
        <w:t>45538</w:t>
      </w:r>
      <w:r>
        <w:tab/>
        <w:t>2</w:t>
      </w:r>
      <w:r>
        <w:tab/>
        <w:t>Kommuneproposisjonen 2011</w:t>
      </w:r>
    </w:p>
    <w:p w:rsidR="00F416E1" w:rsidRDefault="00F416E1" w:rsidP="00F416E1">
      <w:r>
        <w:t>20100616</w:t>
      </w:r>
      <w:r>
        <w:tab/>
        <w:t>97</w:t>
      </w:r>
      <w:r>
        <w:tab/>
        <w:t>45525</w:t>
      </w:r>
      <w:r>
        <w:tab/>
        <w:t>3</w:t>
      </w:r>
      <w:r>
        <w:tab/>
        <w:t>Lønnsregulering for arbeidstakere i det statlige tariffområdet 2010 mv.</w:t>
      </w:r>
    </w:p>
    <w:p w:rsidR="00F416E1" w:rsidRDefault="00F416E1" w:rsidP="00F416E1">
      <w:r>
        <w:t>20100616</w:t>
      </w:r>
      <w:r>
        <w:tab/>
        <w:t>97</w:t>
      </w:r>
      <w:r>
        <w:tab/>
        <w:t>46698</w:t>
      </w:r>
      <w:r>
        <w:tab/>
        <w:t>4</w:t>
      </w:r>
      <w:r>
        <w:tab/>
        <w:t>Utbygging og drift av Gudrun</w:t>
      </w:r>
    </w:p>
    <w:p w:rsidR="00F416E1" w:rsidRDefault="00F416E1" w:rsidP="00F416E1">
      <w:r>
        <w:lastRenderedPageBreak/>
        <w:t>20100616</w:t>
      </w:r>
      <w:r>
        <w:tab/>
        <w:t>97</w:t>
      </w:r>
      <w:r>
        <w:tab/>
        <w:t>46373</w:t>
      </w:r>
      <w:r>
        <w:tab/>
        <w:t>5</w:t>
      </w:r>
      <w:r>
        <w:tab/>
        <w:t>Representantforslag om likebehandling av offentlige og private tilbydere av barneverntjenester og etablering av en nettportal</w:t>
      </w:r>
    </w:p>
    <w:p w:rsidR="00F416E1" w:rsidRDefault="00F416E1" w:rsidP="00F416E1">
      <w:r>
        <w:t>20100616</w:t>
      </w:r>
      <w:r>
        <w:tab/>
        <w:t>97</w:t>
      </w:r>
      <w:r>
        <w:tab/>
        <w:t>46374</w:t>
      </w:r>
      <w:r>
        <w:tab/>
        <w:t>6</w:t>
      </w:r>
      <w:r>
        <w:tab/>
        <w:t>Representantforslag om en gjennomgang og styrking av tilsynsordningen i barnevernet</w:t>
      </w:r>
    </w:p>
    <w:p w:rsidR="00F416E1" w:rsidRDefault="00F416E1" w:rsidP="00F416E1">
      <w:r>
        <w:t>20100617</w:t>
      </w:r>
      <w:r>
        <w:tab/>
        <w:t>98</w:t>
      </w:r>
      <w:r>
        <w:tab/>
        <w:t>46799</w:t>
      </w:r>
      <w:r>
        <w:tab/>
        <w:t>1</w:t>
      </w:r>
      <w:r>
        <w:tab/>
        <w:t>Norsk Hydro ASA - statlig deltakelse i kapitalforhøyelse</w:t>
      </w:r>
    </w:p>
    <w:p w:rsidR="00F416E1" w:rsidRDefault="00F416E1" w:rsidP="00F416E1">
      <w:r>
        <w:t>20100617</w:t>
      </w:r>
      <w:r>
        <w:tab/>
        <w:t>99</w:t>
      </w:r>
      <w:r>
        <w:tab/>
        <w:t>47094</w:t>
      </w:r>
      <w:r>
        <w:tab/>
        <w:t>1</w:t>
      </w:r>
      <w:r>
        <w:tab/>
        <w:t>Representantforslag om konsekvenser av Høyesteretts dom i favør av Kirkelig arbeidsgiver- og interesseorganisasjon</w:t>
      </w:r>
    </w:p>
    <w:p w:rsidR="00F416E1" w:rsidRDefault="00F416E1" w:rsidP="00F416E1">
      <w:r>
        <w:t>20100617</w:t>
      </w:r>
      <w:r>
        <w:tab/>
        <w:t>98</w:t>
      </w:r>
      <w:r>
        <w:tab/>
        <w:t>46732</w:t>
      </w:r>
      <w:r>
        <w:tab/>
        <w:t>2</w:t>
      </w:r>
      <w:r>
        <w:tab/>
        <w:t>Representantforslag om utarbeidelse av en stortingsmelding om statens eierskap</w:t>
      </w:r>
    </w:p>
    <w:p w:rsidR="00F416E1" w:rsidRDefault="00F416E1" w:rsidP="00F416E1">
      <w:r>
        <w:t>20100617</w:t>
      </w:r>
      <w:r>
        <w:tab/>
        <w:t>98</w:t>
      </w:r>
      <w:r>
        <w:tab/>
        <w:t>46780</w:t>
      </w:r>
      <w:r>
        <w:tab/>
        <w:t>3</w:t>
      </w:r>
      <w:r>
        <w:tab/>
        <w:t>Oversendelsesforslag om tilleggsbevilgninger til politiet.</w:t>
      </w:r>
    </w:p>
    <w:p w:rsidR="00F416E1" w:rsidRDefault="00F416E1" w:rsidP="00F416E1">
      <w:r>
        <w:t>20100617</w:t>
      </w:r>
      <w:r>
        <w:tab/>
        <w:t>98</w:t>
      </w:r>
      <w:r>
        <w:tab/>
        <w:t>45979</w:t>
      </w:r>
      <w:r>
        <w:tab/>
        <w:t>4</w:t>
      </w:r>
      <w:r>
        <w:tab/>
        <w:t>Samarbeidet med Russland om atomvirksomhet og miljø i nordområdene</w:t>
      </w:r>
    </w:p>
    <w:p w:rsidR="00F416E1" w:rsidRDefault="00F416E1" w:rsidP="00F416E1">
      <w:r>
        <w:t>20100617</w:t>
      </w:r>
      <w:r>
        <w:tab/>
        <w:t>98</w:t>
      </w:r>
      <w:r>
        <w:tab/>
        <w:t>45562</w:t>
      </w:r>
      <w:r>
        <w:tab/>
        <w:t>6</w:t>
      </w:r>
      <w:r>
        <w:tab/>
        <w:t>Samtykke til ratifikasjon av Den internasjonale kaffiavtalen</w:t>
      </w:r>
    </w:p>
    <w:p w:rsidR="00F416E1" w:rsidRDefault="00F416E1" w:rsidP="00F416E1">
      <w:r>
        <w:t>20100617</w:t>
      </w:r>
      <w:r>
        <w:tab/>
        <w:t>98</w:t>
      </w:r>
      <w:r>
        <w:tab/>
        <w:t>45527</w:t>
      </w:r>
      <w:r>
        <w:tab/>
        <w:t>7</w:t>
      </w:r>
      <w:r>
        <w:tab/>
        <w:t xml:space="preserve">Endringer </w:t>
      </w:r>
      <w:proofErr w:type="gramStart"/>
      <w:r>
        <w:t>i  Regulativ</w:t>
      </w:r>
      <w:proofErr w:type="gramEnd"/>
      <w:r>
        <w:t xml:space="preserve"> for tillegg mv. til utskrivne vernepliktige mannskap</w:t>
      </w:r>
    </w:p>
    <w:p w:rsidR="00F416E1" w:rsidRDefault="00F416E1" w:rsidP="00F416E1">
      <w:r>
        <w:t>20100617</w:t>
      </w:r>
      <w:r>
        <w:tab/>
        <w:t>98</w:t>
      </w:r>
      <w:r>
        <w:tab/>
        <w:t>46218</w:t>
      </w:r>
      <w:r>
        <w:tab/>
        <w:t>8</w:t>
      </w:r>
      <w:r>
        <w:tab/>
        <w:t>Helse- og omsorgsdepartementets oppfølging av Stortingets vedtak om kryptering av helseregistre</w:t>
      </w:r>
    </w:p>
    <w:p w:rsidR="00F416E1" w:rsidRDefault="00F416E1" w:rsidP="00F416E1">
      <w:r>
        <w:t>20100617</w:t>
      </w:r>
      <w:r>
        <w:tab/>
        <w:t>98</w:t>
      </w:r>
      <w:r>
        <w:tab/>
        <w:t>45516</w:t>
      </w:r>
      <w:r>
        <w:tab/>
        <w:t>9</w:t>
      </w:r>
      <w:r>
        <w:tab/>
        <w:t>Forvaltningen av Statens pensjonsfond i 2009</w:t>
      </w:r>
    </w:p>
    <w:p w:rsidR="00F416E1" w:rsidRDefault="00F416E1" w:rsidP="00F416E1">
      <w:r>
        <w:t>20100617</w:t>
      </w:r>
      <w:r>
        <w:tab/>
        <w:t>98</w:t>
      </w:r>
      <w:r>
        <w:tab/>
        <w:t>45515</w:t>
      </w:r>
      <w:r>
        <w:tab/>
        <w:t>10</w:t>
      </w:r>
      <w:r>
        <w:tab/>
        <w:t>Finansmarknadsmeldinga 2009</w:t>
      </w:r>
    </w:p>
    <w:p w:rsidR="00F416E1" w:rsidRDefault="00F416E1" w:rsidP="00F416E1">
      <w:r>
        <w:t>20100617</w:t>
      </w:r>
      <w:r>
        <w:tab/>
        <w:t>98</w:t>
      </w:r>
      <w:r>
        <w:tab/>
        <w:t>45514</w:t>
      </w:r>
      <w:r>
        <w:tab/>
        <w:t>11</w:t>
      </w:r>
      <w:r>
        <w:tab/>
        <w:t>Statsrekneskapen 2009</w:t>
      </w:r>
    </w:p>
    <w:p w:rsidR="00F416E1" w:rsidRDefault="00F416E1" w:rsidP="00F416E1">
      <w:r>
        <w:t>20100617</w:t>
      </w:r>
      <w:r>
        <w:tab/>
        <w:t>98</w:t>
      </w:r>
      <w:r>
        <w:tab/>
        <w:t>45498</w:t>
      </w:r>
      <w:r>
        <w:tab/>
        <w:t>12</w:t>
      </w:r>
      <w:r>
        <w:tab/>
        <w:t>Trygdeoppgjeret 2010</w:t>
      </w:r>
    </w:p>
    <w:p w:rsidR="00F416E1" w:rsidRDefault="00F416E1" w:rsidP="00F416E1">
      <w:r>
        <w:t>20100617</w:t>
      </w:r>
      <w:r>
        <w:tab/>
        <w:t>98</w:t>
      </w:r>
      <w:r>
        <w:tab/>
        <w:t>46240</w:t>
      </w:r>
      <w:r>
        <w:tab/>
        <w:t>13</w:t>
      </w:r>
      <w:r>
        <w:tab/>
        <w:t>Representantforslag om praktisering av gradert sykemelding i små og mellomstore bedrifter</w:t>
      </w:r>
    </w:p>
    <w:p w:rsidR="00F416E1" w:rsidRDefault="00F416E1" w:rsidP="00F416E1">
      <w:r>
        <w:t>20100617</w:t>
      </w:r>
      <w:r>
        <w:tab/>
        <w:t>98</w:t>
      </w:r>
      <w:r>
        <w:tab/>
        <w:t>46781</w:t>
      </w:r>
      <w:r>
        <w:tab/>
        <w:t>14</w:t>
      </w:r>
      <w:r>
        <w:tab/>
        <w:t>Oversendelsesforslag om pensjonspoeng.</w:t>
      </w:r>
    </w:p>
    <w:p w:rsidR="00F416E1" w:rsidRDefault="00F416E1" w:rsidP="00F416E1">
      <w:r>
        <w:t>20100617</w:t>
      </w:r>
      <w:r>
        <w:tab/>
        <w:t>98</w:t>
      </w:r>
      <w:r>
        <w:tab/>
        <w:t>46782</w:t>
      </w:r>
      <w:r>
        <w:tab/>
        <w:t>15</w:t>
      </w:r>
      <w:r>
        <w:tab/>
        <w:t>Oversendelsesforslag om beregning av levealdersjustering.</w:t>
      </w:r>
    </w:p>
    <w:p w:rsidR="00F416E1" w:rsidRDefault="00F416E1" w:rsidP="00F416E1">
      <w:r>
        <w:t>20100617</w:t>
      </w:r>
      <w:r>
        <w:tab/>
        <w:t>98</w:t>
      </w:r>
      <w:r>
        <w:tab/>
        <w:t>46269</w:t>
      </w:r>
      <w:r>
        <w:tab/>
        <w:t>16</w:t>
      </w:r>
      <w:r>
        <w:tab/>
        <w:t>Pensjoner frå statskassa</w:t>
      </w:r>
    </w:p>
    <w:p w:rsidR="00F416E1" w:rsidRDefault="00F416E1" w:rsidP="00F416E1">
      <w:r>
        <w:t>20100617</w:t>
      </w:r>
      <w:r>
        <w:tab/>
        <w:t>98</w:t>
      </w:r>
      <w:r>
        <w:tab/>
        <w:t>46656</w:t>
      </w:r>
      <w:r>
        <w:tab/>
        <w:t>17</w:t>
      </w:r>
      <w:r>
        <w:tab/>
        <w:t>Representantforslag om å tillate økt fangst av kongekrabbe</w:t>
      </w:r>
    </w:p>
    <w:p w:rsidR="00F416E1" w:rsidRDefault="00F416E1" w:rsidP="00F416E1">
      <w:r>
        <w:t>20100617</w:t>
      </w:r>
      <w:r>
        <w:tab/>
        <w:t>98</w:t>
      </w:r>
      <w:r>
        <w:tab/>
        <w:t>47058</w:t>
      </w:r>
      <w:r>
        <w:tab/>
        <w:t>18</w:t>
      </w:r>
      <w:r>
        <w:tab/>
        <w:t>Godtgjørelser for stortingsrepresentantene og regjeringens medlemmer</w:t>
      </w:r>
    </w:p>
    <w:p w:rsidR="00F416E1" w:rsidRDefault="00F416E1" w:rsidP="00F416E1">
      <w:r>
        <w:t>20100618</w:t>
      </w:r>
      <w:r>
        <w:tab/>
        <w:t>100</w:t>
      </w:r>
      <w:r>
        <w:tab/>
        <w:t>45510</w:t>
      </w:r>
      <w:r>
        <w:tab/>
        <w:t>1</w:t>
      </w:r>
      <w:r>
        <w:tab/>
        <w:t>Tilleggsbevilgninger og omprioriteringer i statsbudsjettet 2010</w:t>
      </w:r>
    </w:p>
    <w:p w:rsidR="00F416E1" w:rsidRDefault="00F416E1" w:rsidP="00F416E1">
      <w:r>
        <w:t>20100618</w:t>
      </w:r>
      <w:r>
        <w:tab/>
        <w:t>100</w:t>
      </w:r>
      <w:r>
        <w:tab/>
        <w:t>45517</w:t>
      </w:r>
      <w:r>
        <w:tab/>
        <w:t>1</w:t>
      </w:r>
      <w:r>
        <w:tab/>
        <w:t>Revidert nasjonalbudsjett 2010</w:t>
      </w:r>
    </w:p>
    <w:p w:rsidR="00F416E1" w:rsidRDefault="00F416E1" w:rsidP="00F416E1">
      <w:r>
        <w:t>20100618</w:t>
      </w:r>
      <w:r>
        <w:tab/>
        <w:t>100</w:t>
      </w:r>
      <w:r>
        <w:tab/>
        <w:t>46719</w:t>
      </w:r>
      <w:r>
        <w:tab/>
        <w:t>1</w:t>
      </w:r>
      <w:r>
        <w:tab/>
        <w:t>Endringar i skatte- og avgiftsreglane mv.</w:t>
      </w:r>
    </w:p>
    <w:p w:rsidR="00F416E1" w:rsidRDefault="00F416E1" w:rsidP="00F416E1">
      <w:r>
        <w:t>20100618</w:t>
      </w:r>
      <w:r>
        <w:tab/>
        <w:t>100</w:t>
      </w:r>
      <w:r>
        <w:tab/>
        <w:t>46721</w:t>
      </w:r>
      <w:r>
        <w:tab/>
        <w:t>1</w:t>
      </w:r>
      <w:r>
        <w:tab/>
        <w:t>Endringer i merverdiavgiftsloven mv.</w:t>
      </w:r>
    </w:p>
    <w:p w:rsidR="00F416E1" w:rsidRDefault="00F416E1" w:rsidP="00F416E1">
      <w:r>
        <w:t>20100618</w:t>
      </w:r>
      <w:r>
        <w:tab/>
        <w:t>100</w:t>
      </w:r>
      <w:r>
        <w:tab/>
        <w:t>46613</w:t>
      </w:r>
      <w:r>
        <w:tab/>
        <w:t>2</w:t>
      </w:r>
      <w:r>
        <w:tab/>
        <w:t>Representantforslag om tilbaketrekking av utslippstillatelsen til gasskraftverket på Mongstad</w:t>
      </w:r>
    </w:p>
    <w:p w:rsidR="00F416E1" w:rsidRDefault="00F416E1" w:rsidP="00F416E1">
      <w:r>
        <w:t>20100618</w:t>
      </w:r>
      <w:r>
        <w:tab/>
        <w:t>100</w:t>
      </w:r>
      <w:r>
        <w:tab/>
        <w:t>47035</w:t>
      </w:r>
      <w:r>
        <w:tab/>
        <w:t>3</w:t>
      </w:r>
      <w:r>
        <w:tab/>
        <w:t>Oversendelsesforslag om foretaksstyring for offentlige virksomheter</w:t>
      </w:r>
    </w:p>
    <w:p w:rsidR="00F416E1" w:rsidRDefault="00F416E1" w:rsidP="00F416E1">
      <w:r>
        <w:lastRenderedPageBreak/>
        <w:t>20100618</w:t>
      </w:r>
      <w:r>
        <w:tab/>
        <w:t>100</w:t>
      </w:r>
      <w:r>
        <w:tab/>
        <w:t>47036</w:t>
      </w:r>
      <w:r>
        <w:tab/>
        <w:t>4</w:t>
      </w:r>
      <w:r>
        <w:tab/>
        <w:t>Oversendelsesforslag om å endre allmennaksjeselskapsloven</w:t>
      </w:r>
    </w:p>
    <w:p w:rsidR="00F416E1" w:rsidRDefault="00F416E1" w:rsidP="00F416E1">
      <w:r>
        <w:t>20100618</w:t>
      </w:r>
      <w:r>
        <w:tab/>
        <w:t>100</w:t>
      </w:r>
      <w:r>
        <w:tab/>
        <w:t>47037</w:t>
      </w:r>
      <w:r>
        <w:tab/>
        <w:t>5</w:t>
      </w:r>
      <w:r>
        <w:tab/>
        <w:t>Oversendelsesforslag om dokumentasjon av dugnadsinnsats på verdier og tjenester som tilfaller idrettslag</w:t>
      </w:r>
    </w:p>
    <w:p w:rsidR="00F416E1" w:rsidRDefault="00F416E1" w:rsidP="00F416E1">
      <w:r>
        <w:t>20100618</w:t>
      </w:r>
      <w:r>
        <w:tab/>
        <w:t>100</w:t>
      </w:r>
      <w:r>
        <w:tab/>
        <w:t>47038</w:t>
      </w:r>
      <w:r>
        <w:tab/>
        <w:t>6</w:t>
      </w:r>
      <w:r>
        <w:tab/>
        <w:t>Oversendelsesforslag om å innlemme idretts- og kulturvirksomheter, samt øvrige frivillige lag og organisasjoner, i merverdiavgiftssystemet</w:t>
      </w:r>
    </w:p>
    <w:p w:rsidR="00F416E1" w:rsidRDefault="00F416E1" w:rsidP="00F416E1">
      <w:r>
        <w:t>20100618</w:t>
      </w:r>
      <w:r>
        <w:tab/>
        <w:t>100</w:t>
      </w:r>
      <w:r>
        <w:tab/>
        <w:t>47039</w:t>
      </w:r>
      <w:r>
        <w:tab/>
        <w:t>7</w:t>
      </w:r>
      <w:r>
        <w:tab/>
        <w:t>Oversendelsesforslag om idretts- og kulturvirksomheter og merverdiavgiftssystemet og unntatt moms på billettsalg</w:t>
      </w:r>
    </w:p>
    <w:p w:rsidR="00F416E1" w:rsidRDefault="00F416E1" w:rsidP="00F416E1">
      <w:r>
        <w:t>20100618</w:t>
      </w:r>
      <w:r>
        <w:tab/>
        <w:t>100</w:t>
      </w:r>
      <w:r>
        <w:tab/>
        <w:t>47061</w:t>
      </w:r>
      <w:r>
        <w:tab/>
        <w:t>8</w:t>
      </w:r>
      <w:r>
        <w:tab/>
        <w:t>Oversendelsesforslag om endringsforskrift til skatteloven</w:t>
      </w:r>
    </w:p>
    <w:p w:rsidR="00F416E1" w:rsidRDefault="00F416E1" w:rsidP="00F416E1">
      <w:r>
        <w:t>20100618</w:t>
      </w:r>
      <w:r>
        <w:tab/>
        <w:t>100</w:t>
      </w:r>
      <w:r>
        <w:tab/>
        <w:t>47067</w:t>
      </w:r>
      <w:r>
        <w:tab/>
        <w:t>9</w:t>
      </w:r>
      <w:r>
        <w:tab/>
        <w:t>Oversendelsesforslag om endringsforskrift om skatteloven</w:t>
      </w:r>
    </w:p>
    <w:p w:rsidR="00F416E1" w:rsidRDefault="00F416E1" w:rsidP="00F416E1">
      <w:r>
        <w:t>20100618</w:t>
      </w:r>
      <w:r>
        <w:tab/>
        <w:t>100</w:t>
      </w:r>
      <w:r>
        <w:tab/>
        <w:t>47062</w:t>
      </w:r>
      <w:r>
        <w:tab/>
        <w:t>10</w:t>
      </w:r>
      <w:r>
        <w:tab/>
        <w:t xml:space="preserve">Oversendelsesforslag om </w:t>
      </w:r>
      <w:proofErr w:type="gramStart"/>
      <w:r>
        <w:t>oppheve</w:t>
      </w:r>
      <w:proofErr w:type="gramEnd"/>
      <w:r>
        <w:t xml:space="preserve"> § 18-2 i tilhørende forskrift</w:t>
      </w:r>
    </w:p>
    <w:p w:rsidR="00F416E1" w:rsidRDefault="00F416E1" w:rsidP="00F416E1">
      <w:r>
        <w:t>20100618</w:t>
      </w:r>
      <w:r>
        <w:tab/>
        <w:t>100</w:t>
      </w:r>
      <w:r>
        <w:tab/>
        <w:t>47069</w:t>
      </w:r>
      <w:r>
        <w:tab/>
        <w:t>11</w:t>
      </w:r>
      <w:r>
        <w:tab/>
        <w:t>Oversendelsesforslag om endringer i skatteloven</w:t>
      </w:r>
    </w:p>
    <w:p w:rsidR="00F416E1" w:rsidRDefault="00F416E1" w:rsidP="00F416E1">
      <w:r>
        <w:t>20100618</w:t>
      </w:r>
      <w:r>
        <w:tab/>
        <w:t>100</w:t>
      </w:r>
      <w:r>
        <w:tab/>
        <w:t>47063</w:t>
      </w:r>
      <w:r>
        <w:tab/>
        <w:t>12</w:t>
      </w:r>
      <w:r>
        <w:tab/>
        <w:t>Oversendelsesforslag om endring av Forskrift til skatteloven</w:t>
      </w:r>
    </w:p>
    <w:p w:rsidR="00F416E1" w:rsidRDefault="00F416E1" w:rsidP="00F416E1">
      <w:r>
        <w:t>20100618</w:t>
      </w:r>
      <w:r>
        <w:tab/>
        <w:t>100</w:t>
      </w:r>
      <w:r>
        <w:tab/>
        <w:t>47072</w:t>
      </w:r>
      <w:r>
        <w:tab/>
        <w:t>13</w:t>
      </w:r>
      <w:r>
        <w:tab/>
        <w:t>Oversendelsesforslag om grensen for lønnsoppgaveplikt i frivillige organisasjoner til 8 000 kroner pr. ansatt.</w:t>
      </w:r>
    </w:p>
    <w:p w:rsidR="00F416E1" w:rsidRDefault="00F416E1" w:rsidP="00F416E1">
      <w:r>
        <w:t>20100618</w:t>
      </w:r>
      <w:r>
        <w:tab/>
        <w:t>100</w:t>
      </w:r>
      <w:r>
        <w:tab/>
        <w:t>47064</w:t>
      </w:r>
      <w:r>
        <w:tab/>
        <w:t>14</w:t>
      </w:r>
      <w:r>
        <w:tab/>
        <w:t>Oversendelsesforslag om offentlige tjenestepensjonene til nettoordninger</w:t>
      </w:r>
    </w:p>
    <w:p w:rsidR="00F416E1" w:rsidRDefault="00F416E1" w:rsidP="00F416E1">
      <w:r>
        <w:t>20101004</w:t>
      </w:r>
      <w:r>
        <w:tab/>
        <w:t>3</w:t>
      </w:r>
      <w:r>
        <w:tab/>
        <w:t>47553</w:t>
      </w:r>
      <w:r>
        <w:tab/>
        <w:t>1</w:t>
      </w:r>
      <w:r>
        <w:tab/>
        <w:t>Trontalen</w:t>
      </w:r>
    </w:p>
    <w:p w:rsidR="00F416E1" w:rsidRDefault="00F416E1" w:rsidP="00F416E1">
      <w:r>
        <w:t>20101011</w:t>
      </w:r>
      <w:r>
        <w:tab/>
        <w:t>6</w:t>
      </w:r>
      <w:r>
        <w:tab/>
        <w:t>47737</w:t>
      </w:r>
      <w:r>
        <w:tab/>
        <w:t>1</w:t>
      </w:r>
      <w:r>
        <w:tab/>
        <w:t>Valg av to medlemmer til Stortingets ansvarskommisjon</w:t>
      </w:r>
    </w:p>
    <w:p w:rsidR="00F416E1" w:rsidRDefault="00F416E1" w:rsidP="00F416E1">
      <w:r>
        <w:t>20101012</w:t>
      </w:r>
      <w:r>
        <w:tab/>
        <w:t>7</w:t>
      </w:r>
      <w:r>
        <w:tab/>
        <w:t>47151</w:t>
      </w:r>
      <w:r>
        <w:tab/>
        <w:t>1</w:t>
      </w:r>
      <w:r>
        <w:tab/>
        <w:t>Lov om internasjonale sikkerhetsretter i mobilt løsøre</w:t>
      </w:r>
    </w:p>
    <w:p w:rsidR="00F416E1" w:rsidRDefault="00F416E1" w:rsidP="00F416E1">
      <w:r>
        <w:t>20101012</w:t>
      </w:r>
      <w:r>
        <w:tab/>
        <w:t>7</w:t>
      </w:r>
      <w:r>
        <w:tab/>
        <w:t>47150</w:t>
      </w:r>
      <w:r>
        <w:tab/>
        <w:t>2</w:t>
      </w:r>
      <w:r>
        <w:tab/>
        <w:t>Samtykke til tiltredelse av Cape Town-konvensjonen og protokollen om luftfartøysløsøre</w:t>
      </w:r>
    </w:p>
    <w:p w:rsidR="00F416E1" w:rsidRDefault="00F416E1" w:rsidP="00F416E1">
      <w:r>
        <w:t>20101013</w:t>
      </w:r>
      <w:r>
        <w:tab/>
        <w:t>8</w:t>
      </w:r>
      <w:r>
        <w:tab/>
        <w:t>47747</w:t>
      </w:r>
      <w:r>
        <w:tab/>
        <w:t>3</w:t>
      </w:r>
      <w:r>
        <w:tab/>
        <w:t>Redegjørelse av helse- og omsorgsministeren om hendelser i enkelte helseforetak og ved Statens autorisasjonskontor for helsepersonell</w:t>
      </w:r>
    </w:p>
    <w:p w:rsidR="00F416E1" w:rsidRDefault="00F416E1" w:rsidP="00F416E1">
      <w:r>
        <w:t>20101013</w:t>
      </w:r>
      <w:r>
        <w:tab/>
        <w:t>8</w:t>
      </w:r>
      <w:r>
        <w:tab/>
        <w:t>47896</w:t>
      </w:r>
      <w:r>
        <w:tab/>
        <w:t>4</w:t>
      </w:r>
      <w:r>
        <w:tab/>
        <w:t>Fordeling til komiteene av rammeområder med budsjettkapitler for 2011</w:t>
      </w:r>
    </w:p>
    <w:p w:rsidR="00F416E1" w:rsidRDefault="00F416E1" w:rsidP="00F416E1">
      <w:r>
        <w:t>20101028</w:t>
      </w:r>
      <w:r>
        <w:tab/>
        <w:t>13</w:t>
      </w:r>
      <w:r>
        <w:tab/>
        <w:t>47974</w:t>
      </w:r>
      <w:r>
        <w:tab/>
        <w:t>1</w:t>
      </w:r>
      <w:r>
        <w:tab/>
        <w:t>Valg av et varamedlem til Norges Banks representantskap</w:t>
      </w:r>
    </w:p>
    <w:p w:rsidR="00F416E1" w:rsidRDefault="00F416E1" w:rsidP="00F416E1">
      <w:r>
        <w:t>20101028</w:t>
      </w:r>
      <w:r>
        <w:tab/>
        <w:t>13</w:t>
      </w:r>
      <w:r>
        <w:tab/>
        <w:t>47973</w:t>
      </w:r>
      <w:r>
        <w:tab/>
        <w:t>2</w:t>
      </w:r>
      <w:r>
        <w:tab/>
        <w:t>Valg av medlemmer og varamedlemmer til Nordisk Råd</w:t>
      </w:r>
    </w:p>
    <w:p w:rsidR="00F416E1" w:rsidRDefault="00F416E1" w:rsidP="00F416E1">
      <w:r>
        <w:t>20101028</w:t>
      </w:r>
      <w:r>
        <w:tab/>
        <w:t>13</w:t>
      </w:r>
      <w:r>
        <w:tab/>
        <w:t>47543</w:t>
      </w:r>
      <w:r>
        <w:tab/>
        <w:t>3</w:t>
      </w:r>
      <w:r>
        <w:tab/>
        <w:t>Nordisk samarbeid</w:t>
      </w:r>
    </w:p>
    <w:p w:rsidR="00F416E1" w:rsidRDefault="00F416E1" w:rsidP="00F416E1">
      <w:r>
        <w:t>20101028</w:t>
      </w:r>
      <w:r>
        <w:tab/>
        <w:t>13</w:t>
      </w:r>
      <w:r>
        <w:tab/>
        <w:t>47567</w:t>
      </w:r>
      <w:r>
        <w:tab/>
        <w:t>4</w:t>
      </w:r>
      <w:r>
        <w:tab/>
        <w:t>Årsrapport fra Stortingets delegasjon til Nordisk Råd</w:t>
      </w:r>
    </w:p>
    <w:p w:rsidR="00F416E1" w:rsidRDefault="00F416E1" w:rsidP="00F416E1">
      <w:r>
        <w:t>20101028</w:t>
      </w:r>
      <w:r>
        <w:tab/>
        <w:t>13</w:t>
      </w:r>
      <w:r>
        <w:tab/>
        <w:t>47568</w:t>
      </w:r>
      <w:r>
        <w:tab/>
        <w:t>5</w:t>
      </w:r>
      <w:r>
        <w:tab/>
        <w:t>Årsrapport fra Stortingets delegasjon for arktisk parlamentarisk samarbeid</w:t>
      </w:r>
    </w:p>
    <w:p w:rsidR="00F416E1" w:rsidRDefault="00F416E1" w:rsidP="00F416E1">
      <w:r>
        <w:t>20101028</w:t>
      </w:r>
      <w:r>
        <w:tab/>
        <w:t>13</w:t>
      </w:r>
      <w:r>
        <w:tab/>
        <w:t>47419</w:t>
      </w:r>
      <w:r>
        <w:tab/>
        <w:t>6</w:t>
      </w:r>
      <w:r>
        <w:tab/>
        <w:t>Ratifikasjon av avtale mellom EØS/EFTA-statene og EU om en EØS-finansieringsordning 2009-2014</w:t>
      </w:r>
    </w:p>
    <w:p w:rsidR="00F416E1" w:rsidRDefault="00F416E1" w:rsidP="00F416E1">
      <w:r>
        <w:t>20101028</w:t>
      </w:r>
      <w:r>
        <w:tab/>
        <w:t>13</w:t>
      </w:r>
      <w:r>
        <w:tab/>
        <w:t>47223</w:t>
      </w:r>
      <w:r>
        <w:tab/>
        <w:t>8</w:t>
      </w:r>
      <w:r>
        <w:tab/>
        <w:t>Finansiering og utbygging av rv 7 på strekninga Sokna - Ørgenvika i Buskerud fylke</w:t>
      </w:r>
    </w:p>
    <w:p w:rsidR="00F416E1" w:rsidRDefault="00F416E1" w:rsidP="00F416E1">
      <w:r>
        <w:t>20101028</w:t>
      </w:r>
      <w:r>
        <w:tab/>
        <w:t>13</w:t>
      </w:r>
      <w:r>
        <w:tab/>
        <w:t>46943</w:t>
      </w:r>
      <w:r>
        <w:tab/>
        <w:t>9</w:t>
      </w:r>
      <w:r>
        <w:tab/>
        <w:t>Representantforslag om endringer i beregningsmetode for samfunnsmessig nytte av investeringer i vei og jernbane</w:t>
      </w:r>
    </w:p>
    <w:p w:rsidR="00F416E1" w:rsidRDefault="00F416E1" w:rsidP="00F416E1">
      <w:r>
        <w:lastRenderedPageBreak/>
        <w:t>20101029</w:t>
      </w:r>
      <w:r>
        <w:tab/>
        <w:t>14</w:t>
      </w:r>
      <w:r>
        <w:tab/>
        <w:t>48018</w:t>
      </w:r>
      <w:r>
        <w:tab/>
        <w:t>1</w:t>
      </w:r>
      <w:r>
        <w:tab/>
        <w:t>Endringer i lov 7. mai 2004 nr. 21 om Riksrevisjonen</w:t>
      </w:r>
    </w:p>
    <w:p w:rsidR="00F416E1" w:rsidRDefault="00F416E1" w:rsidP="00F416E1">
      <w:r>
        <w:t>20101029</w:t>
      </w:r>
      <w:r>
        <w:tab/>
        <w:t>14</w:t>
      </w:r>
      <w:r>
        <w:tab/>
        <w:t>46925</w:t>
      </w:r>
      <w:r>
        <w:tab/>
        <w:t>3</w:t>
      </w:r>
      <w:r>
        <w:tab/>
        <w:t>Representantforslag om å øke den statlige finansieringen knyttet til videreutdanning av lærere</w:t>
      </w:r>
    </w:p>
    <w:p w:rsidR="00F416E1" w:rsidRDefault="00F416E1" w:rsidP="00F416E1">
      <w:r>
        <w:t>20101029</w:t>
      </w:r>
      <w:r>
        <w:tab/>
        <w:t>14</w:t>
      </w:r>
      <w:r>
        <w:tab/>
        <w:t>46944</w:t>
      </w:r>
      <w:r>
        <w:tab/>
        <w:t>4</w:t>
      </w:r>
      <w:r>
        <w:tab/>
        <w:t>Representantforslag om rett og plikt til etter- og videreutdanning for lærere og mer fleksible studietilbud</w:t>
      </w:r>
    </w:p>
    <w:p w:rsidR="00F416E1" w:rsidRDefault="00F416E1" w:rsidP="00F416E1">
      <w:r>
        <w:t>20101111</w:t>
      </w:r>
      <w:r>
        <w:tab/>
        <w:t>16</w:t>
      </w:r>
      <w:r>
        <w:tab/>
        <w:t>47076</w:t>
      </w:r>
      <w:r>
        <w:tab/>
        <w:t>1</w:t>
      </w:r>
      <w:r>
        <w:tab/>
        <w:t>Representantforslag om hospiteringsordning for programfagslærere</w:t>
      </w:r>
    </w:p>
    <w:p w:rsidR="00F416E1" w:rsidRDefault="00F416E1" w:rsidP="00F416E1">
      <w:r>
        <w:t>20101111</w:t>
      </w:r>
      <w:r>
        <w:tab/>
        <w:t>16</w:t>
      </w:r>
      <w:r>
        <w:tab/>
        <w:t>46942</w:t>
      </w:r>
      <w:r>
        <w:tab/>
        <w:t>2</w:t>
      </w:r>
      <w:r>
        <w:tab/>
        <w:t>Representantforslag om utvidelse av ordningen for skattefradrag for gaver til frivillige organisasjoner.</w:t>
      </w:r>
    </w:p>
    <w:p w:rsidR="00F416E1" w:rsidRDefault="00F416E1" w:rsidP="00F416E1">
      <w:r>
        <w:t>20101111</w:t>
      </w:r>
      <w:r>
        <w:tab/>
        <w:t>16</w:t>
      </w:r>
      <w:r>
        <w:tab/>
        <w:t>46998</w:t>
      </w:r>
      <w:r>
        <w:tab/>
        <w:t>3</w:t>
      </w:r>
      <w:r>
        <w:tab/>
        <w:t>Representantforslag om skattemessig likebehandling av fagforeningskontingenter</w:t>
      </w:r>
    </w:p>
    <w:p w:rsidR="00F416E1" w:rsidRDefault="00F416E1" w:rsidP="00F416E1">
      <w:r>
        <w:t>20101111</w:t>
      </w:r>
      <w:r>
        <w:tab/>
        <w:t>16</w:t>
      </w:r>
      <w:r>
        <w:tab/>
        <w:t>45513</w:t>
      </w:r>
      <w:r>
        <w:tab/>
        <w:t>4</w:t>
      </w:r>
      <w:r>
        <w:tab/>
        <w:t>Endringer i forsikringsvirksomhetsloven (skadeforsikring)</w:t>
      </w:r>
    </w:p>
    <w:p w:rsidR="00F416E1" w:rsidRDefault="00F416E1" w:rsidP="00F416E1">
      <w:r>
        <w:t>20101111</w:t>
      </w:r>
      <w:r>
        <w:tab/>
        <w:t>16</w:t>
      </w:r>
      <w:r>
        <w:tab/>
        <w:t>47044</w:t>
      </w:r>
      <w:r>
        <w:tab/>
        <w:t>5</w:t>
      </w:r>
      <w:r>
        <w:tab/>
        <w:t>Samtykke til å sette i kraft en protokoll til endring av overenskomst om gjensidig administrativ bistand i skattesaker</w:t>
      </w:r>
    </w:p>
    <w:p w:rsidR="00F416E1" w:rsidRDefault="00F416E1" w:rsidP="00F416E1">
      <w:r>
        <w:t>20101111</w:t>
      </w:r>
      <w:r>
        <w:tab/>
        <w:t>16</w:t>
      </w:r>
      <w:r>
        <w:tab/>
        <w:t>47143</w:t>
      </w:r>
      <w:r>
        <w:tab/>
        <w:t>6</w:t>
      </w:r>
      <w:r>
        <w:tab/>
        <w:t>Samtykke til å sette i kraft en overenskomst om opplysninger i skattesaker mellom Norge og Saint Christopher (Saint Kitts) og Nevis</w:t>
      </w:r>
    </w:p>
    <w:p w:rsidR="00F416E1" w:rsidRDefault="00F416E1" w:rsidP="00F416E1">
      <w:r>
        <w:t>20101111</w:t>
      </w:r>
      <w:r>
        <w:tab/>
        <w:t>16</w:t>
      </w:r>
      <w:r>
        <w:tab/>
        <w:t>47144</w:t>
      </w:r>
      <w:r>
        <w:tab/>
        <w:t>7</w:t>
      </w:r>
      <w:r>
        <w:tab/>
        <w:t>Samtykke til å sette i kraft en overenskomst om opplysninger i skattesaker mellom Norge og Saint Vincent og Grenadinene</w:t>
      </w:r>
    </w:p>
    <w:p w:rsidR="00F416E1" w:rsidRDefault="00F416E1" w:rsidP="00F416E1">
      <w:r>
        <w:t>20101111</w:t>
      </w:r>
      <w:r>
        <w:tab/>
        <w:t>16</w:t>
      </w:r>
      <w:r>
        <w:tab/>
        <w:t>47145</w:t>
      </w:r>
      <w:r>
        <w:tab/>
        <w:t>8</w:t>
      </w:r>
      <w:r>
        <w:tab/>
        <w:t xml:space="preserve">Samtykke til </w:t>
      </w:r>
      <w:proofErr w:type="gramStart"/>
      <w:r>
        <w:t>å</w:t>
      </w:r>
      <w:proofErr w:type="gramEnd"/>
      <w:r>
        <w:t xml:space="preserve"> setje i kraft ein overeinskomst mellom Kongeriket Noreg og Dominicasamveldet om opplysningar i skattesaker</w:t>
      </w:r>
    </w:p>
    <w:p w:rsidR="00F416E1" w:rsidRDefault="00F416E1" w:rsidP="00F416E1">
      <w:r>
        <w:t>20101111</w:t>
      </w:r>
      <w:r>
        <w:tab/>
        <w:t>16</w:t>
      </w:r>
      <w:r>
        <w:tab/>
        <w:t>47146</w:t>
      </w:r>
      <w:r>
        <w:tab/>
        <w:t>9</w:t>
      </w:r>
      <w:r>
        <w:tab/>
        <w:t xml:space="preserve">Samtykke til </w:t>
      </w:r>
      <w:proofErr w:type="gramStart"/>
      <w:r>
        <w:t>å</w:t>
      </w:r>
      <w:proofErr w:type="gramEnd"/>
      <w:r>
        <w:t xml:space="preserve"> setje i kraft ein overeinskomst mellom Kongeriket Noreg og Sankt Lucia om opplysningar i skattesaker</w:t>
      </w:r>
    </w:p>
    <w:p w:rsidR="00F416E1" w:rsidRDefault="00F416E1" w:rsidP="00F416E1">
      <w:r>
        <w:t>20101111</w:t>
      </w:r>
      <w:r>
        <w:tab/>
        <w:t>16</w:t>
      </w:r>
      <w:r>
        <w:tab/>
        <w:t>47147</w:t>
      </w:r>
      <w:r>
        <w:tab/>
        <w:t>10</w:t>
      </w:r>
      <w:r>
        <w:tab/>
        <w:t xml:space="preserve">Samtykke til </w:t>
      </w:r>
      <w:proofErr w:type="gramStart"/>
      <w:r>
        <w:t>å</w:t>
      </w:r>
      <w:proofErr w:type="gramEnd"/>
      <w:r>
        <w:t xml:space="preserve"> setje i kraft ein overeinskomst mellom Kongeriket Noreg og Antigua og Barbuda om opplysningar i skattesaker</w:t>
      </w:r>
    </w:p>
    <w:p w:rsidR="00F416E1" w:rsidRDefault="00F416E1" w:rsidP="00F416E1">
      <w:r>
        <w:t>20101111</w:t>
      </w:r>
      <w:r>
        <w:tab/>
        <w:t>16</w:t>
      </w:r>
      <w:r>
        <w:tab/>
        <w:t>47148</w:t>
      </w:r>
      <w:r>
        <w:tab/>
        <w:t>11</w:t>
      </w:r>
      <w:r>
        <w:tab/>
        <w:t xml:space="preserve">Samtykke til </w:t>
      </w:r>
      <w:proofErr w:type="gramStart"/>
      <w:r>
        <w:t>å</w:t>
      </w:r>
      <w:proofErr w:type="gramEnd"/>
      <w:r>
        <w:t xml:space="preserve"> setje i kraft ein overeinskomst mellom Kongeriket Noreg og Grenada om opplysningar i skattesaker</w:t>
      </w:r>
    </w:p>
    <w:p w:rsidR="00F416E1" w:rsidRDefault="00F416E1" w:rsidP="00F416E1">
      <w:r>
        <w:t>20101111</w:t>
      </w:r>
      <w:r>
        <w:tab/>
        <w:t>16</w:t>
      </w:r>
      <w:r>
        <w:tab/>
        <w:t>47328</w:t>
      </w:r>
      <w:r>
        <w:tab/>
        <w:t>12</w:t>
      </w:r>
      <w:r>
        <w:tab/>
        <w:t>Overeinskomst mellom Kongeriket Noreg og Fyrstedømmet Monaco om opplysningar i skattesaker</w:t>
      </w:r>
    </w:p>
    <w:p w:rsidR="00F416E1" w:rsidRDefault="00F416E1" w:rsidP="00F416E1">
      <w:r>
        <w:t>20101111</w:t>
      </w:r>
      <w:r>
        <w:tab/>
        <w:t>16</w:t>
      </w:r>
      <w:r>
        <w:tab/>
        <w:t>47492</w:t>
      </w:r>
      <w:r>
        <w:tab/>
        <w:t>13</w:t>
      </w:r>
      <w:r>
        <w:tab/>
        <w:t>Skatteavtale mellom Norge og Tyrkia</w:t>
      </w:r>
    </w:p>
    <w:p w:rsidR="00F416E1" w:rsidRDefault="00F416E1" w:rsidP="00F416E1">
      <w:r>
        <w:t>20101111</w:t>
      </w:r>
      <w:r>
        <w:tab/>
        <w:t>16</w:t>
      </w:r>
      <w:r>
        <w:tab/>
        <w:t>47722</w:t>
      </w:r>
      <w:r>
        <w:tab/>
        <w:t>14</w:t>
      </w:r>
      <w:r>
        <w:tab/>
        <w:t xml:space="preserve">Samtykke til </w:t>
      </w:r>
      <w:proofErr w:type="gramStart"/>
      <w:r>
        <w:t>å</w:t>
      </w:r>
      <w:proofErr w:type="gramEnd"/>
      <w:r>
        <w:t xml:space="preserve"> setje i kraft ein overeinskomst mellom Kongeriket Noreg og Belize om opplysningar i skattesaker</w:t>
      </w:r>
    </w:p>
    <w:p w:rsidR="00F416E1" w:rsidRDefault="00F416E1" w:rsidP="00F416E1">
      <w:r>
        <w:t>20101112</w:t>
      </w:r>
      <w:r>
        <w:tab/>
        <w:t>17</w:t>
      </w:r>
      <w:r>
        <w:tab/>
        <w:t>46375</w:t>
      </w:r>
      <w:r>
        <w:tab/>
        <w:t>1</w:t>
      </w:r>
      <w:r>
        <w:tab/>
        <w:t>Representantforslag om en fellesnordisk imamutdannelse</w:t>
      </w:r>
    </w:p>
    <w:p w:rsidR="00F416E1" w:rsidRDefault="00F416E1" w:rsidP="00F416E1">
      <w:r>
        <w:t>20101112</w:t>
      </w:r>
      <w:r>
        <w:tab/>
        <w:t>17</w:t>
      </w:r>
      <w:r>
        <w:tab/>
        <w:t>47329</w:t>
      </w:r>
      <w:r>
        <w:tab/>
        <w:t>2</w:t>
      </w:r>
      <w:r>
        <w:tab/>
        <w:t>Utbygging og finansiering av fv 469 Hidra fastlandssamband</w:t>
      </w:r>
    </w:p>
    <w:p w:rsidR="00F416E1" w:rsidRDefault="00F416E1" w:rsidP="00F416E1">
      <w:r>
        <w:t>20101116</w:t>
      </w:r>
      <w:r>
        <w:tab/>
        <w:t>18</w:t>
      </w:r>
      <w:r>
        <w:tab/>
        <w:t>46797</w:t>
      </w:r>
      <w:r>
        <w:tab/>
        <w:t>4</w:t>
      </w:r>
      <w:r>
        <w:tab/>
        <w:t>Samtykke til inngåing av avtale mellom EU og Island, Liechtenstein, Noreg og Sveits</w:t>
      </w:r>
    </w:p>
    <w:p w:rsidR="00F416E1" w:rsidRDefault="00F416E1" w:rsidP="00F416E1">
      <w:r>
        <w:t>20101116</w:t>
      </w:r>
      <w:r>
        <w:tab/>
        <w:t>18</w:t>
      </w:r>
      <w:r>
        <w:tab/>
        <w:t>45536</w:t>
      </w:r>
      <w:r>
        <w:tab/>
        <w:t>5</w:t>
      </w:r>
      <w:r>
        <w:tab/>
        <w:t>Endringer i straffeprosessloven mv.</w:t>
      </w:r>
    </w:p>
    <w:p w:rsidR="00F416E1" w:rsidRDefault="00F416E1" w:rsidP="00F416E1">
      <w:r>
        <w:t>20101116</w:t>
      </w:r>
      <w:r>
        <w:tab/>
        <w:t>18</w:t>
      </w:r>
      <w:r>
        <w:tab/>
        <w:t>47149</w:t>
      </w:r>
      <w:r>
        <w:tab/>
        <w:t>6</w:t>
      </w:r>
      <w:r>
        <w:tab/>
        <w:t>Endringar i forvaltningslova og straffegjennomføringslova</w:t>
      </w:r>
    </w:p>
    <w:p w:rsidR="00F416E1" w:rsidRDefault="00F416E1" w:rsidP="00F416E1">
      <w:r>
        <w:lastRenderedPageBreak/>
        <w:t>20101116</w:t>
      </w:r>
      <w:r>
        <w:tab/>
        <w:t>18</w:t>
      </w:r>
      <w:r>
        <w:tab/>
        <w:t>46731</w:t>
      </w:r>
      <w:r>
        <w:tab/>
        <w:t>7</w:t>
      </w:r>
      <w:r>
        <w:tab/>
        <w:t>Representantforslag om å gjøre "undergraving av asylinstituttet" til en skjerpende omstendighet i straffelovgivningen</w:t>
      </w:r>
    </w:p>
    <w:p w:rsidR="00F416E1" w:rsidRDefault="00F416E1" w:rsidP="00F416E1">
      <w:r>
        <w:t>20101116</w:t>
      </w:r>
      <w:r>
        <w:tab/>
        <w:t>18</w:t>
      </w:r>
      <w:r>
        <w:tab/>
        <w:t>46734</w:t>
      </w:r>
      <w:r>
        <w:tab/>
        <w:t>8</w:t>
      </w:r>
      <w:r>
        <w:tab/>
        <w:t>Representantforslag om strategi og tiltak for å bekjempe organisert kriminalitet</w:t>
      </w:r>
    </w:p>
    <w:p w:rsidR="00F416E1" w:rsidRDefault="00F416E1" w:rsidP="00F416E1">
      <w:r>
        <w:t>20101116</w:t>
      </w:r>
      <w:r>
        <w:tab/>
        <w:t>18</w:t>
      </w:r>
      <w:r>
        <w:tab/>
        <w:t>46830</w:t>
      </w:r>
      <w:r>
        <w:tab/>
        <w:t>9</w:t>
      </w:r>
      <w:r>
        <w:tab/>
        <w:t>Representantforslag om umiddelbar flytting av utenlandske kriminelle fra Halden fengsel</w:t>
      </w:r>
    </w:p>
    <w:p w:rsidR="00F416E1" w:rsidRDefault="00F416E1" w:rsidP="00F416E1">
      <w:r>
        <w:t>20101116</w:t>
      </w:r>
      <w:r>
        <w:tab/>
        <w:t>18</w:t>
      </w:r>
      <w:r>
        <w:tab/>
        <w:t>47105</w:t>
      </w:r>
      <w:r>
        <w:tab/>
        <w:t>10</w:t>
      </w:r>
      <w:r>
        <w:tab/>
        <w:t>Representantforslag om bedre forebyggende tiltak for å hindre unges rekruttering til kriminalitet</w:t>
      </w:r>
    </w:p>
    <w:p w:rsidR="00F416E1" w:rsidRDefault="00F416E1" w:rsidP="00F416E1">
      <w:r>
        <w:t>20101118</w:t>
      </w:r>
      <w:r>
        <w:tab/>
        <w:t>20</w:t>
      </w:r>
      <w:r>
        <w:tab/>
        <w:t>48225</w:t>
      </w:r>
      <w:r>
        <w:tab/>
        <w:t>1</w:t>
      </w:r>
      <w:r>
        <w:tab/>
        <w:t>Redegjørelse av utenriksministeren om viktige EU- og EØS-saker</w:t>
      </w:r>
    </w:p>
    <w:p w:rsidR="00F416E1" w:rsidRDefault="00F416E1" w:rsidP="00F416E1">
      <w:r>
        <w:t>20101118</w:t>
      </w:r>
      <w:r>
        <w:tab/>
        <w:t>20</w:t>
      </w:r>
      <w:r>
        <w:tab/>
        <w:t>46950</w:t>
      </w:r>
      <w:r>
        <w:tab/>
        <w:t>2</w:t>
      </w:r>
      <w:r>
        <w:tab/>
        <w:t>Samtykke til ratifikasjon av konvensjon om internasjonal innkreving av underholdsbidrag</w:t>
      </w:r>
    </w:p>
    <w:p w:rsidR="00F416E1" w:rsidRDefault="00F416E1" w:rsidP="00F416E1">
      <w:r>
        <w:t>20101118</w:t>
      </w:r>
      <w:r>
        <w:tab/>
        <w:t>20</w:t>
      </w:r>
      <w:r>
        <w:tab/>
        <w:t>46872</w:t>
      </w:r>
      <w:r>
        <w:tab/>
        <w:t>5</w:t>
      </w:r>
      <w:r>
        <w:tab/>
        <w:t>Endringer i folketrygdloven</w:t>
      </w:r>
    </w:p>
    <w:p w:rsidR="00F416E1" w:rsidRDefault="00F416E1" w:rsidP="00F416E1">
      <w:r>
        <w:t>20101118</w:t>
      </w:r>
      <w:r>
        <w:tab/>
        <w:t>20</w:t>
      </w:r>
      <w:r>
        <w:tab/>
        <w:t>47222</w:t>
      </w:r>
      <w:r>
        <w:tab/>
        <w:t>6</w:t>
      </w:r>
      <w:r>
        <w:tab/>
        <w:t>Endringar i folketrygdlova mv.</w:t>
      </w:r>
    </w:p>
    <w:p w:rsidR="00F416E1" w:rsidRDefault="00F416E1" w:rsidP="00F416E1">
      <w:r>
        <w:t>20101118</w:t>
      </w:r>
      <w:r>
        <w:tab/>
        <w:t>20</w:t>
      </w:r>
      <w:r>
        <w:tab/>
        <w:t>46882</w:t>
      </w:r>
      <w:r>
        <w:tab/>
        <w:t>7</w:t>
      </w:r>
      <w:r>
        <w:tab/>
        <w:t>Representantforslag om arbeidsmiljø, arbeidtstid og stillingsvern mv.</w:t>
      </w:r>
    </w:p>
    <w:p w:rsidR="00F416E1" w:rsidRDefault="00F416E1" w:rsidP="00F416E1">
      <w:r>
        <w:t>20101118</w:t>
      </w:r>
      <w:r>
        <w:tab/>
        <w:t>20</w:t>
      </w:r>
      <w:r>
        <w:tab/>
        <w:t>46579</w:t>
      </w:r>
      <w:r>
        <w:tab/>
        <w:t>8</w:t>
      </w:r>
      <w:r>
        <w:tab/>
        <w:t>Representantforslag om alternativ turnus</w:t>
      </w:r>
    </w:p>
    <w:p w:rsidR="00F416E1" w:rsidRDefault="00F416E1" w:rsidP="00F416E1">
      <w:r>
        <w:t>20101119</w:t>
      </w:r>
      <w:r>
        <w:tab/>
        <w:t>21</w:t>
      </w:r>
      <w:r>
        <w:tab/>
        <w:t>46616</w:t>
      </w:r>
      <w:r>
        <w:tab/>
        <w:t>2</w:t>
      </w:r>
      <w:r>
        <w:tab/>
        <w:t>Representantforslag om å stanse forsøk med å avgi elektronisk stemme utenfor valglokale</w:t>
      </w:r>
    </w:p>
    <w:p w:rsidR="00F416E1" w:rsidRDefault="00F416E1" w:rsidP="00F416E1">
      <w:r>
        <w:t>20101119</w:t>
      </w:r>
      <w:r>
        <w:tab/>
        <w:t>21</w:t>
      </w:r>
      <w:r>
        <w:tab/>
        <w:t>46623</w:t>
      </w:r>
      <w:r>
        <w:tab/>
        <w:t>3</w:t>
      </w:r>
      <w:r>
        <w:tab/>
        <w:t>Representantforslag om å gjeninnføre adgangen til å stryke listekandidater ved kommunestyrevalg</w:t>
      </w:r>
    </w:p>
    <w:p w:rsidR="00F416E1" w:rsidRDefault="00F416E1" w:rsidP="00F416E1">
      <w:r>
        <w:t>20101119</w:t>
      </w:r>
      <w:r>
        <w:tab/>
        <w:t>21</w:t>
      </w:r>
      <w:r>
        <w:tab/>
        <w:t>46558</w:t>
      </w:r>
      <w:r>
        <w:tab/>
        <w:t>4</w:t>
      </w:r>
      <w:r>
        <w:tab/>
        <w:t>Representantforslag om å tillate salg av lokalprodusert alkohol direkte fra produsent</w:t>
      </w:r>
    </w:p>
    <w:p w:rsidR="00F416E1" w:rsidRDefault="00F416E1" w:rsidP="00F416E1">
      <w:r>
        <w:t>20101119</w:t>
      </w:r>
      <w:r>
        <w:tab/>
        <w:t>21</w:t>
      </w:r>
      <w:r>
        <w:tab/>
        <w:t>46690</w:t>
      </w:r>
      <w:r>
        <w:tab/>
        <w:t>5</w:t>
      </w:r>
      <w:r>
        <w:tab/>
        <w:t>Representantforslag om rehabilitering</w:t>
      </w:r>
    </w:p>
    <w:p w:rsidR="00F416E1" w:rsidRDefault="00F416E1" w:rsidP="00F416E1">
      <w:r>
        <w:t>20101119</w:t>
      </w:r>
      <w:r>
        <w:tab/>
        <w:t>21</w:t>
      </w:r>
      <w:r>
        <w:tab/>
        <w:t>46829</w:t>
      </w:r>
      <w:r>
        <w:tab/>
        <w:t>6</w:t>
      </w:r>
      <w:r>
        <w:tab/>
        <w:t>Representantforslag om tiltak for å forhindre unge i å utvikle rusavhengighet</w:t>
      </w:r>
    </w:p>
    <w:p w:rsidR="00F416E1" w:rsidRDefault="00F416E1" w:rsidP="00F416E1">
      <w:r>
        <w:t>20101123</w:t>
      </w:r>
      <w:r>
        <w:tab/>
        <w:t>22</w:t>
      </w:r>
      <w:r>
        <w:tab/>
        <w:t>47097</w:t>
      </w:r>
      <w:r>
        <w:tab/>
        <w:t>1</w:t>
      </w:r>
      <w:r>
        <w:tab/>
        <w:t>Representantforslag om sivil kompetanse i politiet</w:t>
      </w:r>
    </w:p>
    <w:p w:rsidR="00F416E1" w:rsidRDefault="00F416E1" w:rsidP="00F416E1">
      <w:r>
        <w:t>20101123</w:t>
      </w:r>
      <w:r>
        <w:tab/>
        <w:t>22</w:t>
      </w:r>
      <w:r>
        <w:tab/>
        <w:t>47099</w:t>
      </w:r>
      <w:r>
        <w:tab/>
        <w:t>2</w:t>
      </w:r>
      <w:r>
        <w:tab/>
        <w:t>Representantforslag om behandling av asylsaker</w:t>
      </w:r>
    </w:p>
    <w:p w:rsidR="00F416E1" w:rsidRDefault="00F416E1" w:rsidP="00F416E1">
      <w:r>
        <w:t>20101123</w:t>
      </w:r>
      <w:r>
        <w:tab/>
        <w:t>22</w:t>
      </w:r>
      <w:r>
        <w:tab/>
        <w:t>47100</w:t>
      </w:r>
      <w:r>
        <w:tab/>
        <w:t>3</w:t>
      </w:r>
      <w:r>
        <w:tab/>
        <w:t>Representantforslag om bevaring av nærpolitimodellen og gjennomføring av en bredt anlagt politistudie</w:t>
      </w:r>
    </w:p>
    <w:p w:rsidR="00F416E1" w:rsidRDefault="00F416E1" w:rsidP="00F416E1">
      <w:r>
        <w:t>20101123</w:t>
      </w:r>
      <w:r>
        <w:tab/>
        <w:t>22</w:t>
      </w:r>
      <w:r>
        <w:tab/>
        <w:t>47106</w:t>
      </w:r>
      <w:r>
        <w:tab/>
        <w:t>4</w:t>
      </w:r>
      <w:r>
        <w:tab/>
        <w:t>Representantforslag om bekjempelse av aggressiv tigging via skjerpede politivedtekter</w:t>
      </w:r>
    </w:p>
    <w:p w:rsidR="00F416E1" w:rsidRDefault="00F416E1" w:rsidP="00F416E1">
      <w:r>
        <w:t>20101123</w:t>
      </w:r>
      <w:r>
        <w:tab/>
        <w:t>22</w:t>
      </w:r>
      <w:r>
        <w:tab/>
        <w:t>45537</w:t>
      </w:r>
      <w:r>
        <w:tab/>
        <w:t>5</w:t>
      </w:r>
      <w:r>
        <w:tab/>
        <w:t>Endringar i bustadoppføringslova</w:t>
      </w:r>
    </w:p>
    <w:p w:rsidR="00F416E1" w:rsidRDefault="00F416E1" w:rsidP="00F416E1">
      <w:r>
        <w:t>20101123</w:t>
      </w:r>
      <w:r>
        <w:tab/>
        <w:t>22</w:t>
      </w:r>
      <w:r>
        <w:tab/>
        <w:t>46952</w:t>
      </w:r>
      <w:r>
        <w:tab/>
        <w:t>6</w:t>
      </w:r>
      <w:r>
        <w:tab/>
        <w:t>Endringer i panteloven mv.</w:t>
      </w:r>
    </w:p>
    <w:p w:rsidR="00F416E1" w:rsidRDefault="00F416E1" w:rsidP="00F416E1">
      <w:r>
        <w:t>20101123</w:t>
      </w:r>
      <w:r>
        <w:tab/>
        <w:t>22</w:t>
      </w:r>
      <w:r>
        <w:tab/>
        <w:t>47085</w:t>
      </w:r>
      <w:r>
        <w:tab/>
        <w:t>7</w:t>
      </w:r>
      <w:r>
        <w:tab/>
        <w:t>Representantforslag om handlingsplan for krysningsspor og tiltak for økt kapasitet av gods på norsk jernbane</w:t>
      </w:r>
    </w:p>
    <w:p w:rsidR="00F416E1" w:rsidRDefault="00F416E1" w:rsidP="00F416E1">
      <w:r>
        <w:t>20101123</w:t>
      </w:r>
      <w:r>
        <w:tab/>
        <w:t>22</w:t>
      </w:r>
      <w:r>
        <w:tab/>
        <w:t>48226</w:t>
      </w:r>
      <w:r>
        <w:tab/>
        <w:t>8</w:t>
      </w:r>
      <w:r>
        <w:tab/>
        <w:t>Redegjørelse av barne-, likestillings- og inkluderingsministeren om situasjonen i barnevernet</w:t>
      </w:r>
    </w:p>
    <w:p w:rsidR="00F416E1" w:rsidRDefault="00F416E1" w:rsidP="00F416E1">
      <w:r>
        <w:lastRenderedPageBreak/>
        <w:t>20101125</w:t>
      </w:r>
      <w:r>
        <w:tab/>
        <w:t>24</w:t>
      </w:r>
      <w:r>
        <w:tab/>
        <w:t>47554</w:t>
      </w:r>
      <w:r>
        <w:tab/>
        <w:t>1</w:t>
      </w:r>
      <w:r>
        <w:tab/>
        <w:t>Finanstalen</w:t>
      </w:r>
    </w:p>
    <w:p w:rsidR="00F416E1" w:rsidRDefault="00F416E1" w:rsidP="00F416E1">
      <w:r>
        <w:t>20101125</w:t>
      </w:r>
      <w:r>
        <w:tab/>
        <w:t>24</w:t>
      </w:r>
      <w:r>
        <w:tab/>
        <w:t>47766</w:t>
      </w:r>
      <w:r>
        <w:tab/>
        <w:t>2</w:t>
      </w:r>
      <w:r>
        <w:tab/>
        <w:t>Nasjonalbudsjettet 2011</w:t>
      </w:r>
    </w:p>
    <w:p w:rsidR="00F416E1" w:rsidRDefault="00F416E1" w:rsidP="00F416E1">
      <w:r>
        <w:t>20101125</w:t>
      </w:r>
      <w:r>
        <w:tab/>
        <w:t>24</w:t>
      </w:r>
      <w:r>
        <w:tab/>
        <w:t>47767</w:t>
      </w:r>
      <w:r>
        <w:tab/>
        <w:t>2</w:t>
      </w:r>
      <w:r>
        <w:tab/>
        <w:t>Statsbudsjettet for 2011</w:t>
      </w:r>
    </w:p>
    <w:p w:rsidR="00F416E1" w:rsidRDefault="00F416E1" w:rsidP="00F416E1">
      <w:r>
        <w:t>20101125</w:t>
      </w:r>
      <w:r>
        <w:tab/>
        <w:t>24</w:t>
      </w:r>
      <w:r>
        <w:tab/>
        <w:t>48215</w:t>
      </w:r>
      <w:r>
        <w:tab/>
        <w:t>2</w:t>
      </w:r>
      <w:r>
        <w:tab/>
        <w:t>Endring av Prop. 1 S om statsbudsjettet for 2011 (Fullmakt til å ta opp statslån)</w:t>
      </w:r>
    </w:p>
    <w:p w:rsidR="00F416E1" w:rsidRDefault="00F416E1" w:rsidP="00F416E1">
      <w:r>
        <w:t>20101125</w:t>
      </w:r>
      <w:r>
        <w:tab/>
        <w:t>24</w:t>
      </w:r>
      <w:r>
        <w:tab/>
        <w:t>48216</w:t>
      </w:r>
      <w:r>
        <w:tab/>
        <w:t>2</w:t>
      </w:r>
      <w:r>
        <w:tab/>
        <w:t>Endring av Prop. 1 S om statsbudsjettet for 2011</w:t>
      </w:r>
      <w:proofErr w:type="gramStart"/>
      <w:r>
        <w:t xml:space="preserve"> (kapasitetsauke i lakse- og aureoppdrett</w:t>
      </w:r>
      <w:proofErr w:type="gramEnd"/>
    </w:p>
    <w:p w:rsidR="00F416E1" w:rsidRDefault="00F416E1" w:rsidP="00F416E1">
      <w:r>
        <w:t>20101125</w:t>
      </w:r>
      <w:r>
        <w:tab/>
        <w:t>24</w:t>
      </w:r>
      <w:r>
        <w:tab/>
        <w:t>48217</w:t>
      </w:r>
      <w:r>
        <w:tab/>
        <w:t>2</w:t>
      </w:r>
      <w:r>
        <w:tab/>
        <w:t>Endring av Prop. 1 S om statsbudsjettet for 2011 (tilleggsløyve etter tildelingsrunden 2009)</w:t>
      </w:r>
    </w:p>
    <w:p w:rsidR="00F416E1" w:rsidRDefault="00F416E1" w:rsidP="00F416E1">
      <w:r>
        <w:t>20101125</w:t>
      </w:r>
      <w:r>
        <w:tab/>
        <w:t>24</w:t>
      </w:r>
      <w:r>
        <w:tab/>
        <w:t>48220</w:t>
      </w:r>
      <w:r>
        <w:tab/>
        <w:t>2</w:t>
      </w:r>
      <w:r>
        <w:tab/>
        <w:t>Endring av Prop. 1 S om statsbudsjettet for 2011 under Landbruks- og matdepartementet</w:t>
      </w:r>
    </w:p>
    <w:p w:rsidR="00F416E1" w:rsidRDefault="00F416E1" w:rsidP="00F416E1">
      <w:r>
        <w:t>20101125</w:t>
      </w:r>
      <w:r>
        <w:tab/>
        <w:t>24</w:t>
      </w:r>
      <w:r>
        <w:tab/>
        <w:t>47788</w:t>
      </w:r>
      <w:r>
        <w:tab/>
        <w:t>3</w:t>
      </w:r>
      <w:r>
        <w:tab/>
        <w:t>Skatter og avgifter 2011</w:t>
      </w:r>
    </w:p>
    <w:p w:rsidR="00F416E1" w:rsidRDefault="00F416E1" w:rsidP="00F416E1">
      <w:r>
        <w:t>20101125</w:t>
      </w:r>
      <w:r>
        <w:tab/>
        <w:t>24</w:t>
      </w:r>
      <w:r>
        <w:tab/>
        <w:t>47872</w:t>
      </w:r>
      <w:r>
        <w:tab/>
        <w:t>3</w:t>
      </w:r>
      <w:r>
        <w:tab/>
        <w:t>Statsbudsjettet for 2011</w:t>
      </w:r>
    </w:p>
    <w:p w:rsidR="00F416E1" w:rsidRDefault="00F416E1" w:rsidP="00F416E1">
      <w:r>
        <w:t>20101125</w:t>
      </w:r>
      <w:r>
        <w:tab/>
        <w:t>24</w:t>
      </w:r>
      <w:r>
        <w:tab/>
        <w:t>48653</w:t>
      </w:r>
      <w:r>
        <w:tab/>
        <w:t>3</w:t>
      </w:r>
      <w:r>
        <w:tab/>
        <w:t>Endring av Prop. 1 S om statsbudsjettet for 2011</w:t>
      </w:r>
    </w:p>
    <w:p w:rsidR="00F416E1" w:rsidRDefault="00F416E1" w:rsidP="00F416E1">
      <w:r>
        <w:t>20101125</w:t>
      </w:r>
      <w:r>
        <w:tab/>
        <w:t>24</w:t>
      </w:r>
      <w:r>
        <w:tab/>
        <w:t>47770</w:t>
      </w:r>
      <w:r>
        <w:tab/>
        <w:t>4</w:t>
      </w:r>
      <w:r>
        <w:tab/>
        <w:t>Skatter og avgifter 2011</w:t>
      </w:r>
    </w:p>
    <w:p w:rsidR="00F416E1" w:rsidRDefault="00F416E1" w:rsidP="00F416E1">
      <w:r>
        <w:t>20101126</w:t>
      </w:r>
      <w:r>
        <w:tab/>
        <w:t>25</w:t>
      </w:r>
      <w:r>
        <w:tab/>
        <w:t>48475</w:t>
      </w:r>
      <w:r>
        <w:tab/>
        <w:t>1</w:t>
      </w:r>
      <w:r>
        <w:tab/>
        <w:t>Sak behandlet 16. november 2010 i den utvidede utenriks- og forsvarskomité (sak 3: Situasjonen i Heimevernet og betydningen for Forsvaret), og innbragt for Stortinget i medhold av Forretningsorden § 13 syvende ledd</w:t>
      </w:r>
    </w:p>
    <w:p w:rsidR="00F416E1" w:rsidRDefault="00F416E1" w:rsidP="00F416E1">
      <w:r>
        <w:t>20101126</w:t>
      </w:r>
      <w:r>
        <w:tab/>
        <w:t>25</w:t>
      </w:r>
      <w:r>
        <w:tab/>
        <w:t>47289</w:t>
      </w:r>
      <w:r>
        <w:tab/>
        <w:t>2</w:t>
      </w:r>
      <w:r>
        <w:tab/>
        <w:t>Riksrevisjonens undersøkelse av måloppnåelse og styring i jordbruket</w:t>
      </w:r>
    </w:p>
    <w:p w:rsidR="00F416E1" w:rsidRDefault="00F416E1" w:rsidP="00F416E1">
      <w:r>
        <w:t>20101126</w:t>
      </w:r>
      <w:r>
        <w:tab/>
        <w:t>25</w:t>
      </w:r>
      <w:r>
        <w:tab/>
        <w:t>47444</w:t>
      </w:r>
      <w:r>
        <w:tab/>
        <w:t>3</w:t>
      </w:r>
      <w:r>
        <w:tab/>
        <w:t>Riksrevisjonens undersøkelse av arbeidet med å sikre og tilgjengeliggjøre arkivene i kommunal sektor</w:t>
      </w:r>
    </w:p>
    <w:p w:rsidR="00F416E1" w:rsidRDefault="00F416E1" w:rsidP="00F416E1">
      <w:r>
        <w:t>20101130</w:t>
      </w:r>
      <w:r>
        <w:tab/>
        <w:t>26</w:t>
      </w:r>
      <w:r>
        <w:tab/>
        <w:t>46701</w:t>
      </w:r>
      <w:r>
        <w:tab/>
        <w:t>1</w:t>
      </w:r>
      <w:r>
        <w:tab/>
        <w:t>Riksrevisjonens undersøkelse av politiets innsats mot organisert kriminalitet</w:t>
      </w:r>
    </w:p>
    <w:p w:rsidR="00F416E1" w:rsidRDefault="00F416E1" w:rsidP="00F416E1">
      <w:r>
        <w:t>20101130</w:t>
      </w:r>
      <w:r>
        <w:tab/>
        <w:t>26</w:t>
      </w:r>
      <w:r>
        <w:tab/>
        <w:t>46700</w:t>
      </w:r>
      <w:r>
        <w:tab/>
        <w:t>2</w:t>
      </w:r>
      <w:r>
        <w:tab/>
        <w:t>Riksrevisjonens undersøkelse om strålingssikkerhet i Nordvest-Russland</w:t>
      </w:r>
    </w:p>
    <w:p w:rsidR="00F416E1" w:rsidRDefault="00F416E1" w:rsidP="00F416E1">
      <w:r>
        <w:t>20101130</w:t>
      </w:r>
      <w:r>
        <w:tab/>
        <w:t>26</w:t>
      </w:r>
      <w:r>
        <w:tab/>
        <w:t>46681</w:t>
      </w:r>
      <w:r>
        <w:tab/>
        <w:t>4</w:t>
      </w:r>
      <w:r>
        <w:tab/>
        <w:t>Frihandelsavtale mellom EFTA-statene og Samarbeidsrådet for de arabiske statene i Gulfen og en avtale med landbruksvarer</w:t>
      </w:r>
    </w:p>
    <w:p w:rsidR="00F416E1" w:rsidRDefault="00F416E1" w:rsidP="00F416E1">
      <w:r>
        <w:t>20101130</w:t>
      </w:r>
      <w:r>
        <w:tab/>
        <w:t>26</w:t>
      </w:r>
      <w:r>
        <w:tab/>
        <w:t>47161</w:t>
      </w:r>
      <w:r>
        <w:tab/>
        <w:t>5</w:t>
      </w:r>
      <w:r>
        <w:tab/>
        <w:t>Representantforslag om snarest å fastsette et mål om 25 prosent reduksjon i næringslivets administrative kostnader knyttet til regler og skjemavelde innen 2012</w:t>
      </w:r>
    </w:p>
    <w:p w:rsidR="00F416E1" w:rsidRDefault="00F416E1" w:rsidP="00F416E1">
      <w:r>
        <w:t>20101130</w:t>
      </w:r>
      <w:r>
        <w:tab/>
        <w:t>26</w:t>
      </w:r>
      <w:r>
        <w:tab/>
        <w:t>47715</w:t>
      </w:r>
      <w:r>
        <w:tab/>
        <w:t>6</w:t>
      </w:r>
      <w:r>
        <w:tab/>
        <w:t>Representantforslag om mer innovasjon i Norge</w:t>
      </w:r>
    </w:p>
    <w:p w:rsidR="00F416E1" w:rsidRDefault="00F416E1" w:rsidP="00F416E1">
      <w:r>
        <w:t>20101130</w:t>
      </w:r>
      <w:r>
        <w:tab/>
        <w:t>26</w:t>
      </w:r>
      <w:r>
        <w:tab/>
        <w:t>48491</w:t>
      </w:r>
      <w:r>
        <w:tab/>
        <w:t>7</w:t>
      </w:r>
      <w:r>
        <w:tab/>
        <w:t>Redegjørelse av miljø- og utviklingsministeren om klimaforhandlingene i forbindelse med partsmøtet i Mexico</w:t>
      </w:r>
    </w:p>
    <w:p w:rsidR="00F416E1" w:rsidRDefault="00F416E1" w:rsidP="00F416E1">
      <w:r>
        <w:t>20101130</w:t>
      </w:r>
      <w:r>
        <w:tab/>
        <w:t>26</w:t>
      </w:r>
      <w:r>
        <w:tab/>
        <w:t>46851</w:t>
      </w:r>
      <w:r>
        <w:tab/>
        <w:t>9</w:t>
      </w:r>
      <w:r>
        <w:tab/>
        <w:t>Representantforslag om krav til antikorrupsjon og åpenhet i bistanden</w:t>
      </w:r>
    </w:p>
    <w:p w:rsidR="00F416E1" w:rsidRDefault="00F416E1" w:rsidP="00F416E1">
      <w:r>
        <w:t>20101130</w:t>
      </w:r>
      <w:r>
        <w:tab/>
        <w:t>26</w:t>
      </w:r>
      <w:r>
        <w:tab/>
        <w:t>47142</w:t>
      </w:r>
      <w:r>
        <w:tab/>
        <w:t>10</w:t>
      </w:r>
      <w:r>
        <w:tab/>
        <w:t>Representantforslag om full åpenhet om norsk bistand</w:t>
      </w:r>
    </w:p>
    <w:p w:rsidR="00F416E1" w:rsidRDefault="00F416E1" w:rsidP="00F416E1">
      <w:r>
        <w:t>20101202</w:t>
      </w:r>
      <w:r>
        <w:tab/>
        <w:t>28</w:t>
      </w:r>
      <w:r>
        <w:tab/>
        <w:t>47777</w:t>
      </w:r>
      <w:r>
        <w:tab/>
        <w:t>1</w:t>
      </w:r>
      <w:r>
        <w:tab/>
        <w:t>Statsbudsjettet for 2011</w:t>
      </w:r>
    </w:p>
    <w:p w:rsidR="00F416E1" w:rsidRDefault="00F416E1" w:rsidP="00F416E1">
      <w:r>
        <w:t>20101202</w:t>
      </w:r>
      <w:r>
        <w:tab/>
        <w:t>28</w:t>
      </w:r>
      <w:r>
        <w:tab/>
        <w:t>47045</w:t>
      </w:r>
      <w:r>
        <w:tab/>
        <w:t>2</w:t>
      </w:r>
      <w:r>
        <w:tab/>
        <w:t>Omorganisering av ABM-utvikling</w:t>
      </w:r>
    </w:p>
    <w:p w:rsidR="00F416E1" w:rsidRDefault="00F416E1" w:rsidP="00F416E1">
      <w:r>
        <w:lastRenderedPageBreak/>
        <w:t>20101202</w:t>
      </w:r>
      <w:r>
        <w:tab/>
        <w:t>28</w:t>
      </w:r>
      <w:r>
        <w:tab/>
        <w:t>46997</w:t>
      </w:r>
      <w:r>
        <w:tab/>
        <w:t>4</w:t>
      </w:r>
      <w:r>
        <w:tab/>
        <w:t>Representantforslag om evaluering av varslerparagrafen og virkningen av denne</w:t>
      </w:r>
    </w:p>
    <w:p w:rsidR="00F416E1" w:rsidRDefault="00F416E1" w:rsidP="00F416E1">
      <w:r>
        <w:t>20101202</w:t>
      </w:r>
      <w:r>
        <w:tab/>
        <w:t>28</w:t>
      </w:r>
      <w:r>
        <w:tab/>
        <w:t>47263</w:t>
      </w:r>
      <w:r>
        <w:tab/>
        <w:t>5</w:t>
      </w:r>
      <w:r>
        <w:tab/>
        <w:t>Representantforslag om et tydeligere varslingsvern og opprettelse av en varslerenhet i Arbeidstilsynet</w:t>
      </w:r>
    </w:p>
    <w:p w:rsidR="00F416E1" w:rsidRDefault="00F416E1" w:rsidP="00F416E1">
      <w:r>
        <w:t>20101202</w:t>
      </w:r>
      <w:r>
        <w:tab/>
        <w:t>28</w:t>
      </w:r>
      <w:r>
        <w:tab/>
        <w:t>46903</w:t>
      </w:r>
      <w:r>
        <w:tab/>
        <w:t>6</w:t>
      </w:r>
      <w:r>
        <w:tab/>
        <w:t>Representantforslag om å innføre 450-timersregel for å forhindre at innvandrere faller utenfor arbeidsmarkedet</w:t>
      </w:r>
    </w:p>
    <w:p w:rsidR="00F416E1" w:rsidRDefault="00F416E1" w:rsidP="00F416E1">
      <w:r>
        <w:t>20101202</w:t>
      </w:r>
      <w:r>
        <w:tab/>
        <w:t>28</w:t>
      </w:r>
      <w:r>
        <w:tab/>
        <w:t>48371</w:t>
      </w:r>
      <w:r>
        <w:tab/>
        <w:t>8</w:t>
      </w:r>
      <w:r>
        <w:tab/>
        <w:t>Oversendelsesforslag om lovendringer om utenlandske statsborgere som fratas medlemskap i folketrygden</w:t>
      </w:r>
    </w:p>
    <w:p w:rsidR="00F416E1" w:rsidRDefault="00F416E1" w:rsidP="00F416E1">
      <w:r>
        <w:t>20101202</w:t>
      </w:r>
      <w:r>
        <w:tab/>
        <w:t>28</w:t>
      </w:r>
      <w:r>
        <w:tab/>
        <w:t>48372</w:t>
      </w:r>
      <w:r>
        <w:tab/>
        <w:t>9</w:t>
      </w:r>
      <w:r>
        <w:tab/>
        <w:t>Oversendelsesforslag om å avvikle ordningen med dagpenger for innsatte med utenlandsk statsborgerskap.</w:t>
      </w:r>
    </w:p>
    <w:p w:rsidR="00F416E1" w:rsidRDefault="00F416E1" w:rsidP="00F416E1">
      <w:r>
        <w:t>20101203</w:t>
      </w:r>
      <w:r>
        <w:tab/>
        <w:t>29</w:t>
      </w:r>
      <w:r>
        <w:tab/>
        <w:t>47774</w:t>
      </w:r>
      <w:r>
        <w:tab/>
        <w:t>1</w:t>
      </w:r>
      <w:r>
        <w:tab/>
        <w:t>Statsbudsjettet for 2011</w:t>
      </w:r>
    </w:p>
    <w:p w:rsidR="00F416E1" w:rsidRDefault="00F416E1" w:rsidP="00F416E1">
      <w:r>
        <w:t>20101203</w:t>
      </w:r>
      <w:r>
        <w:tab/>
        <w:t>29</w:t>
      </w:r>
      <w:r>
        <w:tab/>
        <w:t>48277</w:t>
      </w:r>
      <w:r>
        <w:tab/>
        <w:t>1</w:t>
      </w:r>
      <w:r>
        <w:tab/>
        <w:t>Endring av Prop. 1 S om statsbudsjettet for 2011</w:t>
      </w:r>
    </w:p>
    <w:p w:rsidR="00F416E1" w:rsidRDefault="00F416E1" w:rsidP="00F416E1">
      <w:r>
        <w:t>20101203</w:t>
      </w:r>
      <w:r>
        <w:tab/>
        <w:t>29</w:t>
      </w:r>
      <w:r>
        <w:tab/>
        <w:t>47824</w:t>
      </w:r>
      <w:r>
        <w:tab/>
        <w:t>2</w:t>
      </w:r>
      <w:r>
        <w:tab/>
        <w:t>Svalbardbudsjettet 2011</w:t>
      </w:r>
    </w:p>
    <w:p w:rsidR="00F416E1" w:rsidRDefault="00F416E1" w:rsidP="00F416E1">
      <w:r>
        <w:t>20101203</w:t>
      </w:r>
      <w:r>
        <w:tab/>
        <w:t>29</w:t>
      </w:r>
      <w:r>
        <w:tab/>
        <w:t>48214</w:t>
      </w:r>
      <w:r>
        <w:tab/>
        <w:t>3</w:t>
      </w:r>
      <w:r>
        <w:tab/>
        <w:t>Hjelp til flomofre i Pakistan</w:t>
      </w:r>
    </w:p>
    <w:p w:rsidR="00F416E1" w:rsidRDefault="00F416E1" w:rsidP="00F416E1">
      <w:r>
        <w:t>20101206</w:t>
      </w:r>
      <w:r>
        <w:tab/>
        <w:t>30</w:t>
      </w:r>
      <w:r>
        <w:tab/>
        <w:t>47773</w:t>
      </w:r>
      <w:r>
        <w:tab/>
        <w:t>1</w:t>
      </w:r>
      <w:r>
        <w:tab/>
        <w:t>Statsbudsjettet for 2011</w:t>
      </w:r>
    </w:p>
    <w:p w:rsidR="00F416E1" w:rsidRDefault="00F416E1" w:rsidP="00F416E1">
      <w:r>
        <w:t>20101206</w:t>
      </w:r>
      <w:r>
        <w:tab/>
        <w:t>30</w:t>
      </w:r>
      <w:r>
        <w:tab/>
        <w:t>47805</w:t>
      </w:r>
      <w:r>
        <w:tab/>
        <w:t>2</w:t>
      </w:r>
      <w:r>
        <w:tab/>
        <w:t>Endringar i statsbudsjettet for 2010</w:t>
      </w:r>
    </w:p>
    <w:p w:rsidR="00F416E1" w:rsidRDefault="00F416E1" w:rsidP="00F416E1">
      <w:r>
        <w:t>20101206</w:t>
      </w:r>
      <w:r>
        <w:tab/>
        <w:t>30</w:t>
      </w:r>
      <w:r>
        <w:tab/>
        <w:t>46590</w:t>
      </w:r>
      <w:r>
        <w:tab/>
        <w:t>3</w:t>
      </w:r>
      <w:r>
        <w:tab/>
        <w:t>Samtykke til godkjenning av EØS-komiteen om rapporterings- og dokumentasjonskrav i forbindelse med fusjoner og fisjoner</w:t>
      </w:r>
    </w:p>
    <w:p w:rsidR="00F416E1" w:rsidRDefault="00F416E1" w:rsidP="00F416E1">
      <w:r>
        <w:t>20101206</w:t>
      </w:r>
      <w:r>
        <w:tab/>
        <w:t>30</w:t>
      </w:r>
      <w:r>
        <w:tab/>
        <w:t>46589</w:t>
      </w:r>
      <w:r>
        <w:tab/>
        <w:t>4</w:t>
      </w:r>
      <w:r>
        <w:tab/>
        <w:t>Samtykke til godkjenning av EØS-komiteen om skipsrederes forsikring av sjørettslig ansvar</w:t>
      </w:r>
    </w:p>
    <w:p w:rsidR="00F416E1" w:rsidRDefault="00F416E1" w:rsidP="00F416E1">
      <w:r>
        <w:t>20101206</w:t>
      </w:r>
      <w:r>
        <w:tab/>
        <w:t>30</w:t>
      </w:r>
      <w:r>
        <w:tab/>
        <w:t>48140</w:t>
      </w:r>
      <w:r>
        <w:tab/>
        <w:t>5</w:t>
      </w:r>
      <w:r>
        <w:tab/>
        <w:t>Politiets utlendingsinternat på Trandum - tiltak for å øke sikkerheten og økt kapasitet</w:t>
      </w:r>
    </w:p>
    <w:p w:rsidR="00F416E1" w:rsidRDefault="00F416E1" w:rsidP="00F416E1">
      <w:r>
        <w:t>20101206</w:t>
      </w:r>
      <w:r>
        <w:tab/>
        <w:t>30</w:t>
      </w:r>
      <w:r>
        <w:tab/>
        <w:t>47165</w:t>
      </w:r>
      <w:r>
        <w:tab/>
        <w:t>6</w:t>
      </w:r>
      <w:r>
        <w:tab/>
        <w:t>Representantforslag om tiltak i forbindelse med anskaffelsesprosess av nye redningshelikoptere</w:t>
      </w:r>
    </w:p>
    <w:p w:rsidR="00F416E1" w:rsidRDefault="00F416E1" w:rsidP="00F416E1">
      <w:r>
        <w:t>20101206</w:t>
      </w:r>
      <w:r>
        <w:tab/>
        <w:t>30</w:t>
      </w:r>
      <w:r>
        <w:tab/>
        <w:t>47544</w:t>
      </w:r>
      <w:r>
        <w:tab/>
        <w:t>7</w:t>
      </w:r>
      <w:r>
        <w:tab/>
        <w:t>Endringar i politilova m.m.</w:t>
      </w:r>
    </w:p>
    <w:p w:rsidR="00F416E1" w:rsidRDefault="00F416E1" w:rsidP="00F416E1">
      <w:r>
        <w:t>20101206</w:t>
      </w:r>
      <w:r>
        <w:tab/>
        <w:t>30</w:t>
      </w:r>
      <w:r>
        <w:tab/>
        <w:t>48218</w:t>
      </w:r>
      <w:r>
        <w:tab/>
        <w:t>8</w:t>
      </w:r>
      <w:r>
        <w:tab/>
        <w:t>Endringer i lov om rettergangsmåten i straffesaker (straffeprosessloven)</w:t>
      </w:r>
    </w:p>
    <w:p w:rsidR="00F416E1" w:rsidRDefault="00F416E1" w:rsidP="00F416E1">
      <w:r>
        <w:t>20101206</w:t>
      </w:r>
      <w:r>
        <w:tab/>
        <w:t>30</w:t>
      </w:r>
      <w:r>
        <w:tab/>
        <w:t>48219</w:t>
      </w:r>
      <w:r>
        <w:tab/>
        <w:t>9</w:t>
      </w:r>
      <w:r>
        <w:tab/>
        <w:t>Endringer i straffeloven 1902 (skimmingsutstyr og identitetskrenkelse)</w:t>
      </w:r>
    </w:p>
    <w:p w:rsidR="00F416E1" w:rsidRDefault="00F416E1" w:rsidP="00F416E1">
      <w:r>
        <w:t>20101206</w:t>
      </w:r>
      <w:r>
        <w:tab/>
        <w:t>30</w:t>
      </w:r>
      <w:r>
        <w:tab/>
        <w:t>47816</w:t>
      </w:r>
      <w:r>
        <w:tab/>
        <w:t>10</w:t>
      </w:r>
      <w:r>
        <w:tab/>
        <w:t>Endringer i vegtrafikkloven om kjøring i ruspåvirket tilstand</w:t>
      </w:r>
    </w:p>
    <w:p w:rsidR="00F416E1" w:rsidRDefault="00F416E1" w:rsidP="00F416E1">
      <w:r>
        <w:t>20101206</w:t>
      </w:r>
      <w:r>
        <w:tab/>
        <w:t>30</w:t>
      </w:r>
      <w:r>
        <w:tab/>
        <w:t>47420</w:t>
      </w:r>
      <w:r>
        <w:tab/>
        <w:t>11</w:t>
      </w:r>
      <w:r>
        <w:tab/>
        <w:t>Endringer i fagskoleloven</w:t>
      </w:r>
    </w:p>
    <w:p w:rsidR="00F416E1" w:rsidRDefault="00F416E1" w:rsidP="00F416E1">
      <w:r>
        <w:t>20101206</w:t>
      </w:r>
      <w:r>
        <w:tab/>
        <w:t>30</w:t>
      </w:r>
      <w:r>
        <w:tab/>
        <w:t>47810</w:t>
      </w:r>
      <w:r>
        <w:tab/>
        <w:t>12</w:t>
      </w:r>
      <w:r>
        <w:tab/>
        <w:t>Endringer i studentsamskipnadsloven</w:t>
      </w:r>
    </w:p>
    <w:p w:rsidR="00F416E1" w:rsidRDefault="00F416E1" w:rsidP="00F416E1">
      <w:r>
        <w:t>20101207</w:t>
      </w:r>
      <w:r>
        <w:tab/>
        <w:t>31</w:t>
      </w:r>
      <w:r>
        <w:tab/>
        <w:t>47782</w:t>
      </w:r>
      <w:r>
        <w:tab/>
        <w:t>1</w:t>
      </w:r>
      <w:r>
        <w:tab/>
        <w:t>Statsbudsjettet for 2011</w:t>
      </w:r>
    </w:p>
    <w:p w:rsidR="00F416E1" w:rsidRDefault="00F416E1" w:rsidP="00F416E1">
      <w:r>
        <w:t>20101207</w:t>
      </w:r>
      <w:r>
        <w:tab/>
        <w:t>31</w:t>
      </w:r>
      <w:r>
        <w:tab/>
        <w:t>48440</w:t>
      </w:r>
      <w:r>
        <w:tab/>
        <w:t>2</w:t>
      </w:r>
      <w:r>
        <w:tab/>
        <w:t>Endringar i statsbudsjettet 2010</w:t>
      </w:r>
    </w:p>
    <w:p w:rsidR="00F416E1" w:rsidRDefault="00F416E1" w:rsidP="00F416E1">
      <w:r>
        <w:t>20101207</w:t>
      </w:r>
      <w:r>
        <w:tab/>
        <w:t>31</w:t>
      </w:r>
      <w:r>
        <w:tab/>
        <w:t>48635</w:t>
      </w:r>
      <w:r>
        <w:tab/>
        <w:t>3</w:t>
      </w:r>
      <w:r>
        <w:tab/>
        <w:t>Oversendelsesforslag om at det utarbeides retningslinjer for hvordan departementet, offentlige etater og virksomheter skal håndtere henvendelser i forbindelse med varslingssaker.</w:t>
      </w:r>
    </w:p>
    <w:p w:rsidR="00F416E1" w:rsidRDefault="00F416E1" w:rsidP="00F416E1">
      <w:r>
        <w:lastRenderedPageBreak/>
        <w:t>20101207</w:t>
      </w:r>
      <w:r>
        <w:tab/>
        <w:t>31</w:t>
      </w:r>
      <w:r>
        <w:tab/>
        <w:t>48598</w:t>
      </w:r>
      <w:r>
        <w:tab/>
        <w:t>4</w:t>
      </w:r>
      <w:r>
        <w:tab/>
        <w:t>Oversendelsesforslag om å opprette en egen varsleravdeling i Arbeidstilsynet</w:t>
      </w:r>
    </w:p>
    <w:p w:rsidR="00F416E1" w:rsidRDefault="00F416E1" w:rsidP="00F416E1">
      <w:r>
        <w:t>20101207</w:t>
      </w:r>
      <w:r>
        <w:tab/>
        <w:t>31</w:t>
      </w:r>
      <w:r>
        <w:tab/>
        <w:t>48599</w:t>
      </w:r>
      <w:r>
        <w:tab/>
        <w:t>5</w:t>
      </w:r>
      <w:r>
        <w:tab/>
        <w:t>Oversendelsesforslag om å evaluere innføringen av varslingsparagrafene som ble innført i 2007</w:t>
      </w:r>
    </w:p>
    <w:p w:rsidR="00F416E1" w:rsidRDefault="00F416E1" w:rsidP="00F416E1">
      <w:r>
        <w:t>20101207</w:t>
      </w:r>
      <w:r>
        <w:tab/>
        <w:t>31</w:t>
      </w:r>
      <w:r>
        <w:tab/>
        <w:t>47778</w:t>
      </w:r>
      <w:r>
        <w:tab/>
        <w:t>6</w:t>
      </w:r>
      <w:r>
        <w:tab/>
        <w:t>Statsbudsjettet for 2011</w:t>
      </w:r>
    </w:p>
    <w:p w:rsidR="00F416E1" w:rsidRDefault="00F416E1" w:rsidP="00F416E1">
      <w:r>
        <w:t>20101208</w:t>
      </w:r>
      <w:r>
        <w:tab/>
        <w:t>32</w:t>
      </w:r>
      <w:r>
        <w:tab/>
        <w:t>47780</w:t>
      </w:r>
      <w:r>
        <w:tab/>
        <w:t>1</w:t>
      </w:r>
      <w:r>
        <w:tab/>
        <w:t>Statsbudsjettet for 2011</w:t>
      </w:r>
    </w:p>
    <w:p w:rsidR="00F416E1" w:rsidRDefault="00F416E1" w:rsidP="00F416E1">
      <w:r>
        <w:t>20101208</w:t>
      </w:r>
      <w:r>
        <w:tab/>
        <w:t>32</w:t>
      </w:r>
      <w:r>
        <w:tab/>
        <w:t>47825</w:t>
      </w:r>
      <w:r>
        <w:tab/>
        <w:t>1</w:t>
      </w:r>
      <w:r>
        <w:tab/>
        <w:t xml:space="preserve">Representantforslag om å </w:t>
      </w:r>
      <w:proofErr w:type="gramStart"/>
      <w:r>
        <w:t>innføre  målbar</w:t>
      </w:r>
      <w:proofErr w:type="gramEnd"/>
      <w:r>
        <w:t xml:space="preserve"> veistandard og etablering av selvstendig transporttilsyn</w:t>
      </w:r>
    </w:p>
    <w:p w:rsidR="00F416E1" w:rsidRDefault="00F416E1" w:rsidP="00F416E1">
      <w:r>
        <w:t>20101208</w:t>
      </w:r>
      <w:r>
        <w:tab/>
        <w:t>32</w:t>
      </w:r>
      <w:r>
        <w:tab/>
        <w:t>48030</w:t>
      </w:r>
      <w:r>
        <w:tab/>
        <w:t>1</w:t>
      </w:r>
      <w:r>
        <w:tab/>
        <w:t>Representantforslag om å opprette et selvstendig, frittstående veg- og vegtrafikktilsyn, som skal ha tilsynsansvar med veger, trafikanter og kjøretøyer</w:t>
      </w:r>
    </w:p>
    <w:p w:rsidR="00F416E1" w:rsidRDefault="00F416E1" w:rsidP="00F416E1">
      <w:r>
        <w:t>20101208</w:t>
      </w:r>
      <w:r>
        <w:tab/>
        <w:t>32</w:t>
      </w:r>
      <w:r>
        <w:tab/>
        <w:t>47713</w:t>
      </w:r>
      <w:r>
        <w:tab/>
        <w:t>2</w:t>
      </w:r>
      <w:r>
        <w:tab/>
        <w:t>Representantforslag om likebehandling av norske og utenlandske transportører på norske veier</w:t>
      </w:r>
    </w:p>
    <w:p w:rsidR="00F416E1" w:rsidRDefault="00F416E1" w:rsidP="00F416E1">
      <w:r>
        <w:t>20101208</w:t>
      </w:r>
      <w:r>
        <w:tab/>
        <w:t>32</w:t>
      </w:r>
      <w:r>
        <w:tab/>
        <w:t>48445</w:t>
      </w:r>
      <w:r>
        <w:tab/>
        <w:t>3</w:t>
      </w:r>
      <w:r>
        <w:tab/>
        <w:t>Endringar i statsbudsjettet for 2010</w:t>
      </w:r>
    </w:p>
    <w:p w:rsidR="00F416E1" w:rsidRDefault="00F416E1" w:rsidP="00F416E1">
      <w:r>
        <w:t>20101208</w:t>
      </w:r>
      <w:r>
        <w:tab/>
        <w:t>32</w:t>
      </w:r>
      <w:r>
        <w:tab/>
        <w:t>48441</w:t>
      </w:r>
      <w:r>
        <w:tab/>
        <w:t>4</w:t>
      </w:r>
      <w:r>
        <w:tab/>
        <w:t>Endringar i statsbudsjettet for 2010</w:t>
      </w:r>
    </w:p>
    <w:p w:rsidR="00F416E1" w:rsidRDefault="00F416E1" w:rsidP="00F416E1">
      <w:r>
        <w:t>20101208</w:t>
      </w:r>
      <w:r>
        <w:tab/>
        <w:t>32</w:t>
      </w:r>
      <w:r>
        <w:tab/>
        <w:t>48418</w:t>
      </w:r>
      <w:r>
        <w:tab/>
        <w:t>5</w:t>
      </w:r>
      <w:r>
        <w:tab/>
        <w:t>Endringar i statsbudsjettet for 2010</w:t>
      </w:r>
    </w:p>
    <w:p w:rsidR="00F416E1" w:rsidRDefault="00F416E1" w:rsidP="00F416E1">
      <w:r>
        <w:t>20101208</w:t>
      </w:r>
      <w:r>
        <w:tab/>
        <w:t>32</w:t>
      </w:r>
      <w:r>
        <w:tab/>
        <w:t>48442</w:t>
      </w:r>
      <w:r>
        <w:tab/>
        <w:t>6</w:t>
      </w:r>
      <w:r>
        <w:tab/>
        <w:t>Endringer i statsbudsjettet for 2010</w:t>
      </w:r>
    </w:p>
    <w:p w:rsidR="00F416E1" w:rsidRDefault="00F416E1" w:rsidP="00F416E1">
      <w:r>
        <w:t>20101208</w:t>
      </w:r>
      <w:r>
        <w:tab/>
        <w:t>32</w:t>
      </w:r>
      <w:r>
        <w:tab/>
        <w:t>47163</w:t>
      </w:r>
      <w:r>
        <w:tab/>
        <w:t>7</w:t>
      </w:r>
      <w:r>
        <w:tab/>
        <w:t>Representantforslag om å utrede etablering av en transportetat</w:t>
      </w:r>
    </w:p>
    <w:p w:rsidR="00F416E1" w:rsidRDefault="00F416E1" w:rsidP="00F416E1">
      <w:r>
        <w:t>20101208</w:t>
      </w:r>
      <w:r>
        <w:tab/>
        <w:t>32</w:t>
      </w:r>
      <w:r>
        <w:tab/>
        <w:t>47706</w:t>
      </w:r>
      <w:r>
        <w:tab/>
        <w:t>8</w:t>
      </w:r>
      <w:r>
        <w:tab/>
        <w:t>Representantforslag om å ta i bruk prosjektfinansieringsmodeller innenfor norsk samferdsel</w:t>
      </w:r>
    </w:p>
    <w:p w:rsidR="00F416E1" w:rsidRDefault="00F416E1" w:rsidP="00F416E1">
      <w:r>
        <w:t>20101209</w:t>
      </w:r>
      <w:r>
        <w:tab/>
        <w:t>33</w:t>
      </w:r>
      <w:r>
        <w:tab/>
        <w:t>47779</w:t>
      </w:r>
      <w:r>
        <w:tab/>
        <w:t>1</w:t>
      </w:r>
      <w:r>
        <w:tab/>
        <w:t>Statsbudsjettet for 2011</w:t>
      </w:r>
    </w:p>
    <w:p w:rsidR="00F416E1" w:rsidRDefault="00F416E1" w:rsidP="00F416E1">
      <w:r>
        <w:t>20101209</w:t>
      </w:r>
      <w:r>
        <w:tab/>
        <w:t>33</w:t>
      </w:r>
      <w:r>
        <w:tab/>
        <w:t>48306</w:t>
      </w:r>
      <w:r>
        <w:tab/>
        <w:t>1</w:t>
      </w:r>
      <w:r>
        <w:tab/>
        <w:t>Endring av Prop. 1 S om statsbudsjettet for 2011</w:t>
      </w:r>
    </w:p>
    <w:p w:rsidR="00F416E1" w:rsidRDefault="00F416E1" w:rsidP="00F416E1">
      <w:r>
        <w:t>20101209</w:t>
      </w:r>
      <w:r>
        <w:tab/>
        <w:t>33</w:t>
      </w:r>
      <w:r>
        <w:tab/>
        <w:t>48447</w:t>
      </w:r>
      <w:r>
        <w:tab/>
        <w:t>2</w:t>
      </w:r>
      <w:r>
        <w:tab/>
        <w:t>Endringer i statsbudsjettet for 2010</w:t>
      </w:r>
    </w:p>
    <w:p w:rsidR="00F416E1" w:rsidRDefault="00F416E1" w:rsidP="00F416E1">
      <w:r>
        <w:t>20101209</w:t>
      </w:r>
      <w:r>
        <w:tab/>
        <w:t>33</w:t>
      </w:r>
      <w:r>
        <w:tab/>
        <w:t>48602</w:t>
      </w:r>
      <w:r>
        <w:tab/>
        <w:t>3</w:t>
      </w:r>
      <w:r>
        <w:tab/>
        <w:t>Endringer i statsbudsjettet for 2010</w:t>
      </w:r>
    </w:p>
    <w:p w:rsidR="00F416E1" w:rsidRDefault="00F416E1" w:rsidP="00F416E1">
      <w:r>
        <w:t>20101209</w:t>
      </w:r>
      <w:r>
        <w:tab/>
        <w:t>33</w:t>
      </w:r>
      <w:r>
        <w:tab/>
        <w:t>48423</w:t>
      </w:r>
      <w:r>
        <w:tab/>
        <w:t>4</w:t>
      </w:r>
      <w:r>
        <w:tab/>
        <w:t>Endringer på statsbudsjettet for 2010</w:t>
      </w:r>
    </w:p>
    <w:p w:rsidR="00F416E1" w:rsidRDefault="00F416E1" w:rsidP="00F416E1">
      <w:r>
        <w:t>20101209</w:t>
      </w:r>
      <w:r>
        <w:tab/>
        <w:t>33</w:t>
      </w:r>
      <w:r>
        <w:tab/>
        <w:t>48444</w:t>
      </w:r>
      <w:r>
        <w:tab/>
        <w:t>5</w:t>
      </w:r>
      <w:r>
        <w:tab/>
        <w:t>Endringer i statsbudsjettet for 2010</w:t>
      </w:r>
    </w:p>
    <w:p w:rsidR="00F416E1" w:rsidRDefault="00F416E1" w:rsidP="00F416E1">
      <w:r>
        <w:t>20101209</w:t>
      </w:r>
      <w:r>
        <w:tab/>
        <w:t>33</w:t>
      </w:r>
      <w:r>
        <w:tab/>
        <w:t>47915</w:t>
      </w:r>
      <w:r>
        <w:tab/>
        <w:t>6</w:t>
      </w:r>
      <w:r>
        <w:tab/>
        <w:t>Statsråd Liv Signe Navarsetes og statsråd Terje Riis-Johansens forhold til inhabilitet i forbindelse med pengegaver til Senterpartiet</w:t>
      </w:r>
    </w:p>
    <w:p w:rsidR="00F416E1" w:rsidRDefault="00F416E1" w:rsidP="00F416E1">
      <w:r>
        <w:t>20101209</w:t>
      </w:r>
      <w:r>
        <w:tab/>
        <w:t>33</w:t>
      </w:r>
      <w:r>
        <w:tab/>
        <w:t>47800</w:t>
      </w:r>
      <w:r>
        <w:tab/>
        <w:t>7</w:t>
      </w:r>
      <w:r>
        <w:tab/>
        <w:t>Endringer i foretakspensjonsloven, innskuddspensjonsloven, lov om individuell pensjonsordning mv.</w:t>
      </w:r>
    </w:p>
    <w:p w:rsidR="00F416E1" w:rsidRDefault="00F416E1" w:rsidP="00F416E1">
      <w:r>
        <w:t>20101209</w:t>
      </w:r>
      <w:r>
        <w:tab/>
        <w:t>33</w:t>
      </w:r>
      <w:r>
        <w:tab/>
        <w:t>48476</w:t>
      </w:r>
      <w:r>
        <w:tab/>
        <w:t>8</w:t>
      </w:r>
      <w:r>
        <w:tab/>
        <w:t xml:space="preserve">Oversendelsesforslag om å </w:t>
      </w:r>
      <w:proofErr w:type="gramStart"/>
      <w:r>
        <w:t>oppheve  18</w:t>
      </w:r>
      <w:proofErr w:type="gramEnd"/>
      <w:r>
        <w:t>-2 i forskrift til opplæringsloven og § 7B-1 i forskrift til privatskoleloven</w:t>
      </w:r>
    </w:p>
    <w:p w:rsidR="00F416E1" w:rsidRDefault="00F416E1" w:rsidP="00F416E1">
      <w:r>
        <w:t>20101209</w:t>
      </w:r>
      <w:r>
        <w:tab/>
        <w:t>33</w:t>
      </w:r>
      <w:r>
        <w:tab/>
        <w:t>48477</w:t>
      </w:r>
      <w:r>
        <w:tab/>
        <w:t>9</w:t>
      </w:r>
      <w:r>
        <w:tab/>
        <w:t>Oversendelsesforslag om å endre § 1A-1 i forskrift til opplæringsloven og § 2B-1 i forskrift til privatskoleloven</w:t>
      </w:r>
    </w:p>
    <w:p w:rsidR="00F416E1" w:rsidRDefault="00F416E1" w:rsidP="00F416E1">
      <w:r>
        <w:t>20101209</w:t>
      </w:r>
      <w:r>
        <w:tab/>
        <w:t>33</w:t>
      </w:r>
      <w:r>
        <w:tab/>
        <w:t>48479</w:t>
      </w:r>
      <w:r>
        <w:tab/>
        <w:t>10</w:t>
      </w:r>
      <w:r>
        <w:tab/>
        <w:t>Oversendelsesforslag om endringsforskrift til forskrift 19. november 1999 nr. 1158 til utfylling og gjennomføring mv. av skatteloven</w:t>
      </w:r>
    </w:p>
    <w:p w:rsidR="00F416E1" w:rsidRDefault="00F416E1" w:rsidP="00F416E1">
      <w:r>
        <w:lastRenderedPageBreak/>
        <w:t>20101209</w:t>
      </w:r>
      <w:r>
        <w:tab/>
        <w:t>33</w:t>
      </w:r>
      <w:r>
        <w:tab/>
        <w:t>46951</w:t>
      </w:r>
      <w:r>
        <w:tab/>
        <w:t>11</w:t>
      </w:r>
      <w:r>
        <w:tab/>
        <w:t>Fiskeriavtalane Noreg har inngått med andre land for 2010</w:t>
      </w:r>
    </w:p>
    <w:p w:rsidR="00F416E1" w:rsidRDefault="00F416E1" w:rsidP="00F416E1">
      <w:r>
        <w:t>20101209</w:t>
      </w:r>
      <w:r>
        <w:tab/>
        <w:t>33</w:t>
      </w:r>
      <w:r>
        <w:tab/>
        <w:t>46709</w:t>
      </w:r>
      <w:r>
        <w:tab/>
        <w:t>12</w:t>
      </w:r>
      <w:r>
        <w:tab/>
        <w:t>Representantforslag om kvoteåret</w:t>
      </w:r>
    </w:p>
    <w:p w:rsidR="00F416E1" w:rsidRDefault="00F416E1" w:rsidP="00F416E1">
      <w:r>
        <w:t>20101209</w:t>
      </w:r>
      <w:r>
        <w:tab/>
        <w:t>33</w:t>
      </w:r>
      <w:r>
        <w:tab/>
        <w:t>46710</w:t>
      </w:r>
      <w:r>
        <w:tab/>
        <w:t>13</w:t>
      </w:r>
      <w:r>
        <w:tab/>
        <w:t>Representantforslag om eier- og maktforholdene i fiskerinæringen</w:t>
      </w:r>
    </w:p>
    <w:p w:rsidR="00F416E1" w:rsidRDefault="00F416E1" w:rsidP="00F416E1">
      <w:r>
        <w:t>20101210</w:t>
      </w:r>
      <w:r>
        <w:tab/>
        <w:t>34</w:t>
      </w:r>
      <w:r>
        <w:tab/>
        <w:t>47783</w:t>
      </w:r>
      <w:r>
        <w:tab/>
        <w:t>1</w:t>
      </w:r>
      <w:r>
        <w:tab/>
        <w:t>Statsbudsjettet for 2011</w:t>
      </w:r>
    </w:p>
    <w:p w:rsidR="00F416E1" w:rsidRDefault="00F416E1" w:rsidP="00F416E1">
      <w:r>
        <w:t>20101210</w:t>
      </w:r>
      <w:r>
        <w:tab/>
        <w:t>34</w:t>
      </w:r>
      <w:r>
        <w:tab/>
        <w:t>47806</w:t>
      </w:r>
      <w:r>
        <w:tab/>
        <w:t>2</w:t>
      </w:r>
      <w:r>
        <w:tab/>
        <w:t>Endringer i statsbudsjettet for 2010</w:t>
      </w:r>
    </w:p>
    <w:p w:rsidR="00F416E1" w:rsidRDefault="00F416E1" w:rsidP="00F416E1">
      <w:r>
        <w:t>20101210</w:t>
      </w:r>
      <w:r>
        <w:tab/>
        <w:t>34</w:t>
      </w:r>
      <w:r>
        <w:tab/>
        <w:t>48439</w:t>
      </w:r>
      <w:r>
        <w:tab/>
        <w:t>3</w:t>
      </w:r>
      <w:r>
        <w:tab/>
        <w:t>Endringar i statsbudsjettet 2010</w:t>
      </w:r>
    </w:p>
    <w:p w:rsidR="00F416E1" w:rsidRDefault="00F416E1" w:rsidP="00F416E1">
      <w:r>
        <w:t>20101210</w:t>
      </w:r>
      <w:r>
        <w:tab/>
        <w:t>34</w:t>
      </w:r>
      <w:r>
        <w:tab/>
        <w:t>47152</w:t>
      </w:r>
      <w:r>
        <w:tab/>
        <w:t>4</w:t>
      </w:r>
      <w:r>
        <w:tab/>
        <w:t>Endringar i kommuneloven (møteoffentlegheit)</w:t>
      </w:r>
    </w:p>
    <w:p w:rsidR="00F416E1" w:rsidRDefault="00F416E1" w:rsidP="00F416E1">
      <w:r>
        <w:t>20101213</w:t>
      </w:r>
      <w:r>
        <w:tab/>
        <w:t>35</w:t>
      </w:r>
      <w:r>
        <w:tab/>
        <w:t>47776</w:t>
      </w:r>
      <w:r>
        <w:tab/>
        <w:t>1</w:t>
      </w:r>
      <w:r>
        <w:tab/>
        <w:t>Statsbudsjettet for 2011</w:t>
      </w:r>
    </w:p>
    <w:p w:rsidR="00F416E1" w:rsidRDefault="00F416E1" w:rsidP="00F416E1">
      <w:r>
        <w:t>20101213</w:t>
      </w:r>
      <w:r>
        <w:tab/>
        <w:t>35</w:t>
      </w:r>
      <w:r>
        <w:tab/>
        <w:t>48307</w:t>
      </w:r>
      <w:r>
        <w:tab/>
        <w:t>1</w:t>
      </w:r>
      <w:r>
        <w:tab/>
        <w:t>Endring av Prop. 1 S om statsbudsjettet for 2011</w:t>
      </w:r>
    </w:p>
    <w:p w:rsidR="00F416E1" w:rsidRDefault="00F416E1" w:rsidP="00F416E1">
      <w:r>
        <w:t>20101213</w:t>
      </w:r>
      <w:r>
        <w:tab/>
        <w:t>35</w:t>
      </w:r>
      <w:r>
        <w:tab/>
        <w:t>47793</w:t>
      </w:r>
      <w:r>
        <w:tab/>
        <w:t>2</w:t>
      </w:r>
      <w:r>
        <w:tab/>
        <w:t>Endringer i pensjonslovgivningen for stortingsrepresentanter m.fl.</w:t>
      </w:r>
    </w:p>
    <w:p w:rsidR="00F416E1" w:rsidRDefault="00F416E1" w:rsidP="00F416E1">
      <w:r>
        <w:t>20101213</w:t>
      </w:r>
      <w:r>
        <w:tab/>
        <w:t>35</w:t>
      </w:r>
      <w:r>
        <w:tab/>
        <w:t>48532</w:t>
      </w:r>
      <w:r>
        <w:tab/>
        <w:t>3</w:t>
      </w:r>
      <w:r>
        <w:tab/>
        <w:t>Endringer i pensjonslovgivningen for stortingsrepresentanter m.fl.</w:t>
      </w:r>
    </w:p>
    <w:p w:rsidR="00F416E1" w:rsidRDefault="00F416E1" w:rsidP="00F416E1">
      <w:r>
        <w:t>20101213</w:t>
      </w:r>
      <w:r>
        <w:tab/>
        <w:t>35</w:t>
      </w:r>
      <w:r>
        <w:tab/>
        <w:t>47803</w:t>
      </w:r>
      <w:r>
        <w:tab/>
        <w:t>4</w:t>
      </w:r>
      <w:r>
        <w:tab/>
        <w:t>Datatilsynets og Personvernnemndas årsmeldinger for 2009</w:t>
      </w:r>
    </w:p>
    <w:p w:rsidR="00F416E1" w:rsidRDefault="00F416E1" w:rsidP="00F416E1">
      <w:r>
        <w:t>20101213</w:t>
      </w:r>
      <w:r>
        <w:tab/>
        <w:t>35</w:t>
      </w:r>
      <w:r>
        <w:tab/>
        <w:t>47802</w:t>
      </w:r>
      <w:r>
        <w:tab/>
        <w:t>5</w:t>
      </w:r>
      <w:r>
        <w:tab/>
        <w:t>Endringer i statsbudsjettet for 2010</w:t>
      </w:r>
    </w:p>
    <w:p w:rsidR="00F416E1" w:rsidRDefault="00F416E1" w:rsidP="00F416E1">
      <w:r>
        <w:t>20101213</w:t>
      </w:r>
      <w:r>
        <w:tab/>
        <w:t>35</w:t>
      </w:r>
      <w:r>
        <w:tab/>
        <w:t>48715</w:t>
      </w:r>
      <w:r>
        <w:tab/>
        <w:t>6</w:t>
      </w:r>
      <w:r>
        <w:tab/>
        <w:t>Oversendelsesforslag om å foreta en samlet gjennomgang av reglene om møteoffentlighet i staten med sikte på økt offentlighet.</w:t>
      </w:r>
    </w:p>
    <w:p w:rsidR="00F416E1" w:rsidRDefault="00F416E1" w:rsidP="00F416E1">
      <w:r>
        <w:t>20101213</w:t>
      </w:r>
      <w:r>
        <w:tab/>
        <w:t>35</w:t>
      </w:r>
      <w:r>
        <w:tab/>
        <w:t>48716</w:t>
      </w:r>
      <w:r>
        <w:tab/>
        <w:t>7</w:t>
      </w:r>
      <w:r>
        <w:tab/>
        <w:t>Oversendelsesforslag om å endre kommuneloven slik at kontrollutvalgets møter som hovedregel skal holdes for åpne dører.</w:t>
      </w:r>
    </w:p>
    <w:p w:rsidR="00F416E1" w:rsidRDefault="00F416E1" w:rsidP="00F416E1">
      <w:r>
        <w:t>20101213</w:t>
      </w:r>
      <w:r>
        <w:tab/>
        <w:t>35</w:t>
      </w:r>
      <w:r>
        <w:tab/>
        <w:t>47723</w:t>
      </w:r>
      <w:r>
        <w:tab/>
        <w:t>8</w:t>
      </w:r>
      <w:r>
        <w:tab/>
        <w:t>Endringer i utlendingsloven (gjennomføring av returdirektivet)</w:t>
      </w:r>
    </w:p>
    <w:p w:rsidR="00F416E1" w:rsidRDefault="00F416E1" w:rsidP="00F416E1">
      <w:r>
        <w:t>20101213</w:t>
      </w:r>
      <w:r>
        <w:tab/>
        <w:t>35</w:t>
      </w:r>
      <w:r>
        <w:tab/>
        <w:t>47721</w:t>
      </w:r>
      <w:r>
        <w:tab/>
        <w:t>9</w:t>
      </w:r>
      <w:r>
        <w:tab/>
        <w:t>Videreutvikling av Schengen-regelverket</w:t>
      </w:r>
    </w:p>
    <w:p w:rsidR="00F416E1" w:rsidRDefault="00F416E1" w:rsidP="00F416E1">
      <w:r>
        <w:t>20101213</w:t>
      </w:r>
      <w:r>
        <w:tab/>
        <w:t>35</w:t>
      </w:r>
      <w:r>
        <w:tab/>
        <w:t>48446</w:t>
      </w:r>
      <w:r>
        <w:tab/>
        <w:t>10</w:t>
      </w:r>
      <w:r>
        <w:tab/>
        <w:t>Endringar i statsbudsjettet for 2010</w:t>
      </w:r>
    </w:p>
    <w:p w:rsidR="00F416E1" w:rsidRDefault="00F416E1" w:rsidP="00F416E1">
      <w:r>
        <w:t>20101213</w:t>
      </w:r>
      <w:r>
        <w:tab/>
        <w:t>35</w:t>
      </w:r>
      <w:r>
        <w:tab/>
        <w:t>48671</w:t>
      </w:r>
      <w:r>
        <w:tab/>
        <w:t>11</w:t>
      </w:r>
      <w:r>
        <w:tab/>
        <w:t>Lov om opphevelse av lov 30. mai 1986 nr. 23 om statens petroleumsforsikringsfond mv</w:t>
      </w:r>
    </w:p>
    <w:p w:rsidR="00F416E1" w:rsidRDefault="00F416E1" w:rsidP="00F416E1">
      <w:r>
        <w:t>20101213</w:t>
      </w:r>
      <w:r>
        <w:tab/>
        <w:t>35</w:t>
      </w:r>
      <w:r>
        <w:tab/>
        <w:t>47792</w:t>
      </w:r>
      <w:r>
        <w:tab/>
        <w:t>12</w:t>
      </w:r>
      <w:r>
        <w:tab/>
        <w:t>Endringar i folketrygdlova og enkelte andre lover (samleproposisjon hausten 2010)</w:t>
      </w:r>
    </w:p>
    <w:p w:rsidR="00F416E1" w:rsidRDefault="00F416E1" w:rsidP="00F416E1">
      <w:r>
        <w:t>20101213</w:t>
      </w:r>
      <w:r>
        <w:tab/>
        <w:t>35</w:t>
      </w:r>
      <w:r>
        <w:tab/>
        <w:t>47794</w:t>
      </w:r>
      <w:r>
        <w:tab/>
        <w:t>13</w:t>
      </w:r>
      <w:r>
        <w:tab/>
        <w:t>Endringer i lov om pensjonstrygd for sjømenn</w:t>
      </w:r>
    </w:p>
    <w:p w:rsidR="00F416E1" w:rsidRDefault="00F416E1" w:rsidP="00F416E1">
      <w:r>
        <w:t>20101213</w:t>
      </w:r>
      <w:r>
        <w:tab/>
        <w:t>35</w:t>
      </w:r>
      <w:r>
        <w:tab/>
        <w:t>47790</w:t>
      </w:r>
      <w:r>
        <w:tab/>
        <w:t>14</w:t>
      </w:r>
      <w:r>
        <w:tab/>
        <w:t>Endringar i statsbudsjettet for 2010</w:t>
      </w:r>
    </w:p>
    <w:p w:rsidR="00F416E1" w:rsidRDefault="00F416E1" w:rsidP="00F416E1">
      <w:r>
        <w:t>20101213</w:t>
      </w:r>
      <w:r>
        <w:tab/>
        <w:t>35</w:t>
      </w:r>
      <w:r>
        <w:tab/>
        <w:t>47914</w:t>
      </w:r>
      <w:r>
        <w:tab/>
        <w:t>15</w:t>
      </w:r>
      <w:r>
        <w:tab/>
        <w:t>Representantforslag om å bedre vilkårene for mindre bedrifter gjennom tiltak for et enklere arbeidsliv</w:t>
      </w:r>
    </w:p>
    <w:p w:rsidR="00F416E1" w:rsidRDefault="00F416E1" w:rsidP="00F416E1">
      <w:r>
        <w:t>20101213</w:t>
      </w:r>
      <w:r>
        <w:tab/>
        <w:t>35</w:t>
      </w:r>
      <w:r>
        <w:tab/>
        <w:t>47813</w:t>
      </w:r>
      <w:r>
        <w:tab/>
        <w:t>16</w:t>
      </w:r>
      <w:r>
        <w:tab/>
        <w:t>Endringar i einingsregisterlova og føretaksregsisterlova</w:t>
      </w:r>
    </w:p>
    <w:p w:rsidR="00F416E1" w:rsidRDefault="00F416E1" w:rsidP="00F416E1">
      <w:r>
        <w:t>20101213</w:t>
      </w:r>
      <w:r>
        <w:tab/>
        <w:t>35</w:t>
      </w:r>
      <w:r>
        <w:tab/>
        <w:t>48535</w:t>
      </w:r>
      <w:r>
        <w:tab/>
        <w:t>17</w:t>
      </w:r>
      <w:r>
        <w:tab/>
        <w:t>Endringer i dekningsloven</w:t>
      </w:r>
    </w:p>
    <w:p w:rsidR="00F416E1" w:rsidRDefault="00F416E1" w:rsidP="00F416E1">
      <w:r>
        <w:t>20101213</w:t>
      </w:r>
      <w:r>
        <w:tab/>
        <w:t>35</w:t>
      </w:r>
      <w:r>
        <w:tab/>
        <w:t>46733</w:t>
      </w:r>
      <w:r>
        <w:tab/>
        <w:t>18</w:t>
      </w:r>
      <w:r>
        <w:tab/>
        <w:t>Representantforslag om rammevilkårene for ideelle aktører som driver helse-, omsorgs- og barneverntjenester</w:t>
      </w:r>
    </w:p>
    <w:p w:rsidR="00F416E1" w:rsidRDefault="00F416E1" w:rsidP="00F416E1">
      <w:r>
        <w:t>20101213</w:t>
      </w:r>
      <w:r>
        <w:tab/>
        <w:t>35</w:t>
      </w:r>
      <w:r>
        <w:tab/>
        <w:t>47804</w:t>
      </w:r>
      <w:r>
        <w:tab/>
        <w:t>19</w:t>
      </w:r>
      <w:r>
        <w:tab/>
        <w:t>Endringar i statsbudsjettet for 2010</w:t>
      </w:r>
    </w:p>
    <w:p w:rsidR="00F416E1" w:rsidRDefault="00F416E1" w:rsidP="00F416E1">
      <w:r>
        <w:lastRenderedPageBreak/>
        <w:t>20101213</w:t>
      </w:r>
      <w:r>
        <w:tab/>
        <w:t>35</w:t>
      </w:r>
      <w:r>
        <w:tab/>
        <w:t>47821</w:t>
      </w:r>
      <w:r>
        <w:tab/>
        <w:t>20</w:t>
      </w:r>
      <w:r>
        <w:tab/>
        <w:t>Endringar i statsbudsjettet for 2010 under Utanriksdepartementet</w:t>
      </w:r>
    </w:p>
    <w:p w:rsidR="00F416E1" w:rsidRDefault="00F416E1" w:rsidP="00F416E1">
      <w:r>
        <w:t>20101214</w:t>
      </w:r>
      <w:r>
        <w:tab/>
        <w:t>36</w:t>
      </w:r>
      <w:r>
        <w:tab/>
        <w:t>47781</w:t>
      </w:r>
      <w:r>
        <w:tab/>
        <w:t>1</w:t>
      </w:r>
      <w:r>
        <w:tab/>
        <w:t>Statsbudsjettet for 2011</w:t>
      </w:r>
    </w:p>
    <w:p w:rsidR="00F416E1" w:rsidRDefault="00F416E1" w:rsidP="00F416E1">
      <w:r>
        <w:t>20101214</w:t>
      </w:r>
      <w:r>
        <w:tab/>
        <w:t>36</w:t>
      </w:r>
      <w:r>
        <w:tab/>
        <w:t>48417</w:t>
      </w:r>
      <w:r>
        <w:tab/>
        <w:t>2</w:t>
      </w:r>
      <w:r>
        <w:tab/>
        <w:t>Endringar i statsbudsjettet 2010</w:t>
      </w:r>
    </w:p>
    <w:p w:rsidR="00F416E1" w:rsidRDefault="00F416E1" w:rsidP="00F416E1">
      <w:r>
        <w:t>20101214</w:t>
      </w:r>
      <w:r>
        <w:tab/>
        <w:t>36</w:t>
      </w:r>
      <w:r>
        <w:tab/>
        <w:t>48448</w:t>
      </w:r>
      <w:r>
        <w:tab/>
        <w:t>3</w:t>
      </w:r>
      <w:r>
        <w:tab/>
        <w:t>Endringer på statsbudsjettet for 2010</w:t>
      </w:r>
    </w:p>
    <w:p w:rsidR="00F416E1" w:rsidRDefault="00F416E1" w:rsidP="00F416E1">
      <w:r>
        <w:t>20101214</w:t>
      </w:r>
      <w:r>
        <w:tab/>
        <w:t>36</w:t>
      </w:r>
      <w:r>
        <w:tab/>
        <w:t>48422</w:t>
      </w:r>
      <w:r>
        <w:tab/>
        <w:t>4</w:t>
      </w:r>
      <w:r>
        <w:tab/>
        <w:t>Endringer i statsbudsjettet for 2010</w:t>
      </w:r>
    </w:p>
    <w:p w:rsidR="00F416E1" w:rsidRDefault="00F416E1" w:rsidP="00F416E1">
      <w:r>
        <w:t>20101214</w:t>
      </w:r>
      <w:r>
        <w:tab/>
        <w:t>36</w:t>
      </w:r>
      <w:r>
        <w:tab/>
        <w:t>48093</w:t>
      </w:r>
      <w:r>
        <w:tab/>
        <w:t>5</w:t>
      </w:r>
      <w:r>
        <w:tab/>
        <w:t>Innlemming i EØS-avtala av eit støtteprogram for audiovisuelt samarbeid</w:t>
      </w:r>
    </w:p>
    <w:p w:rsidR="00F416E1" w:rsidRDefault="00F416E1" w:rsidP="00F416E1">
      <w:r>
        <w:t>20101215</w:t>
      </w:r>
      <w:r>
        <w:tab/>
        <w:t>37</w:t>
      </w:r>
      <w:r>
        <w:tab/>
        <w:t>47775</w:t>
      </w:r>
      <w:r>
        <w:tab/>
        <w:t>2</w:t>
      </w:r>
      <w:r>
        <w:tab/>
        <w:t>Statsbudsjettet for 2011</w:t>
      </w:r>
    </w:p>
    <w:p w:rsidR="00F416E1" w:rsidRDefault="00F416E1" w:rsidP="00F416E1">
      <w:r>
        <w:t>20101215</w:t>
      </w:r>
      <w:r>
        <w:tab/>
        <w:t>37</w:t>
      </w:r>
      <w:r>
        <w:tab/>
        <w:t>48304</w:t>
      </w:r>
      <w:r>
        <w:tab/>
        <w:t>2</w:t>
      </w:r>
      <w:r>
        <w:tab/>
        <w:t>Endring av Prop. 1 S om statsbudsjettet for 2011</w:t>
      </w:r>
    </w:p>
    <w:p w:rsidR="00F416E1" w:rsidRDefault="00F416E1" w:rsidP="00F416E1">
      <w:r>
        <w:t>20101215</w:t>
      </w:r>
      <w:r>
        <w:tab/>
        <w:t>37</w:t>
      </w:r>
      <w:r>
        <w:tab/>
        <w:t>48328</w:t>
      </w:r>
      <w:r>
        <w:tab/>
        <w:t>2</w:t>
      </w:r>
      <w:r>
        <w:tab/>
        <w:t>Endring av Prop. 1 S om statsbudsjettet for 2011</w:t>
      </w:r>
      <w:proofErr w:type="gramStart"/>
      <w:r>
        <w:t xml:space="preserve"> (kapasitetsauke i lakse- og aureoppdrett</w:t>
      </w:r>
      <w:proofErr w:type="gramEnd"/>
    </w:p>
    <w:p w:rsidR="00F416E1" w:rsidRDefault="00F416E1" w:rsidP="00F416E1">
      <w:r>
        <w:t>20101215</w:t>
      </w:r>
      <w:r>
        <w:tab/>
        <w:t>37</w:t>
      </w:r>
      <w:r>
        <w:tab/>
        <w:t>48420</w:t>
      </w:r>
      <w:r>
        <w:tab/>
        <w:t>3</w:t>
      </w:r>
      <w:r>
        <w:tab/>
        <w:t>Endringar i statsbudsjettet for 2010</w:t>
      </w:r>
    </w:p>
    <w:p w:rsidR="00F416E1" w:rsidRDefault="00F416E1" w:rsidP="00F416E1">
      <w:r>
        <w:t>20101215</w:t>
      </w:r>
      <w:r>
        <w:tab/>
        <w:t>37</w:t>
      </w:r>
      <w:r>
        <w:tab/>
        <w:t>48424</w:t>
      </w:r>
      <w:r>
        <w:tab/>
        <w:t>4</w:t>
      </w:r>
      <w:r>
        <w:tab/>
        <w:t>Endringer i statsbudsjettet for 2010</w:t>
      </w:r>
    </w:p>
    <w:p w:rsidR="00F416E1" w:rsidRDefault="00F416E1" w:rsidP="00F416E1">
      <w:r>
        <w:t>20101215</w:t>
      </w:r>
      <w:r>
        <w:tab/>
        <w:t>37</w:t>
      </w:r>
      <w:r>
        <w:tab/>
        <w:t>47812</w:t>
      </w:r>
      <w:r>
        <w:tab/>
        <w:t>5</w:t>
      </w:r>
      <w:r>
        <w:tab/>
        <w:t>Endringar i statsbudsjettet for 2010</w:t>
      </w:r>
    </w:p>
    <w:p w:rsidR="00F416E1" w:rsidRDefault="00F416E1" w:rsidP="00F416E1">
      <w:r>
        <w:t>20101215</w:t>
      </w:r>
      <w:r>
        <w:tab/>
        <w:t>37</w:t>
      </w:r>
      <w:r>
        <w:tab/>
        <w:t>48141</w:t>
      </w:r>
      <w:r>
        <w:tab/>
        <w:t>6</w:t>
      </w:r>
      <w:r>
        <w:tab/>
        <w:t>Kapitalforhøyelse og statlig lån til Statskog SF</w:t>
      </w:r>
    </w:p>
    <w:p w:rsidR="00F416E1" w:rsidRDefault="00F416E1" w:rsidP="00F416E1">
      <w:r>
        <w:t>20101215</w:t>
      </w:r>
      <w:r>
        <w:tab/>
        <w:t>37</w:t>
      </w:r>
      <w:r>
        <w:tab/>
        <w:t>48546</w:t>
      </w:r>
      <w:r>
        <w:tab/>
        <w:t>7</w:t>
      </w:r>
      <w:r>
        <w:tab/>
        <w:t>Endringar i statsbudsjettet for 2010</w:t>
      </w:r>
    </w:p>
    <w:p w:rsidR="00F416E1" w:rsidRDefault="00F416E1" w:rsidP="00F416E1">
      <w:r>
        <w:t>20101215</w:t>
      </w:r>
      <w:r>
        <w:tab/>
        <w:t>37</w:t>
      </w:r>
      <w:r>
        <w:tab/>
        <w:t>48702</w:t>
      </w:r>
      <w:r>
        <w:tab/>
        <w:t>8</w:t>
      </w:r>
      <w:r>
        <w:tab/>
        <w:t>Representantforslag om å fjerne tollsats på import av kjøtt i perioden 6. desember-31. desember 2010</w:t>
      </w:r>
    </w:p>
    <w:p w:rsidR="00F416E1" w:rsidRDefault="00F416E1" w:rsidP="00F416E1">
      <w:r>
        <w:t>20101215</w:t>
      </w:r>
      <w:r>
        <w:tab/>
        <w:t>37</w:t>
      </w:r>
      <w:r>
        <w:tab/>
        <w:t>47771</w:t>
      </w:r>
      <w:r>
        <w:tab/>
        <w:t>9</w:t>
      </w:r>
      <w:r>
        <w:tab/>
        <w:t>Bevilgninger på statsbudsjettet for 2011</w:t>
      </w:r>
    </w:p>
    <w:p w:rsidR="00F416E1" w:rsidRDefault="00F416E1" w:rsidP="00F416E1">
      <w:r>
        <w:t>20101215</w:t>
      </w:r>
      <w:r>
        <w:tab/>
        <w:t>37</w:t>
      </w:r>
      <w:r>
        <w:tab/>
        <w:t>48654</w:t>
      </w:r>
      <w:r>
        <w:tab/>
        <w:t>9</w:t>
      </w:r>
      <w:r>
        <w:tab/>
        <w:t>Endring av Prop. 1 S om statsbudsjettet for 2011</w:t>
      </w:r>
    </w:p>
    <w:p w:rsidR="00F416E1" w:rsidRDefault="00F416E1" w:rsidP="00F416E1">
      <w:r>
        <w:t>20101215</w:t>
      </w:r>
      <w:r>
        <w:tab/>
        <w:t>37</w:t>
      </w:r>
      <w:r>
        <w:tab/>
        <w:t>48303</w:t>
      </w:r>
      <w:r>
        <w:tab/>
        <w:t>10</w:t>
      </w:r>
      <w:r>
        <w:tab/>
        <w:t>Skatteavtale mellom Norge og Sveits</w:t>
      </w:r>
    </w:p>
    <w:p w:rsidR="00F416E1" w:rsidRDefault="00F416E1" w:rsidP="00F416E1">
      <w:r>
        <w:t>20101215</w:t>
      </w:r>
      <w:r>
        <w:tab/>
        <w:t>37</w:t>
      </w:r>
      <w:r>
        <w:tab/>
        <w:t>48652</w:t>
      </w:r>
      <w:r>
        <w:tab/>
        <w:t>11</w:t>
      </w:r>
      <w:r>
        <w:tab/>
        <w:t>Oversendelsesforslag om det foreliggende Parlaments- og rådsdirektiv om endring av direktiv 2006/48 og 2006/49</w:t>
      </w:r>
    </w:p>
    <w:p w:rsidR="00F416E1" w:rsidRDefault="00F416E1" w:rsidP="00F416E1">
      <w:r>
        <w:t>20101216</w:t>
      </w:r>
      <w:r>
        <w:tab/>
        <w:t>38</w:t>
      </w:r>
      <w:r>
        <w:tab/>
        <w:t>48725</w:t>
      </w:r>
      <w:r>
        <w:tab/>
        <w:t>1</w:t>
      </w:r>
      <w:r>
        <w:tab/>
        <w:t>Regulering av lønnen for Høyesteretts medlemmer</w:t>
      </w:r>
    </w:p>
    <w:p w:rsidR="00F416E1" w:rsidRDefault="00F416E1" w:rsidP="00F416E1">
      <w:r>
        <w:t>20101216</w:t>
      </w:r>
      <w:r>
        <w:tab/>
        <w:t>38</w:t>
      </w:r>
      <w:r>
        <w:tab/>
        <w:t>48425</w:t>
      </w:r>
      <w:r>
        <w:tab/>
        <w:t>2</w:t>
      </w:r>
      <w:r>
        <w:tab/>
        <w:t>Endringer i statsbudsjettet for 2010</w:t>
      </w:r>
    </w:p>
    <w:p w:rsidR="00F416E1" w:rsidRDefault="00F416E1" w:rsidP="00F416E1">
      <w:r>
        <w:t>20101216</w:t>
      </w:r>
      <w:r>
        <w:tab/>
        <w:t>38</w:t>
      </w:r>
      <w:r>
        <w:tab/>
        <w:t>47815</w:t>
      </w:r>
      <w:r>
        <w:tab/>
        <w:t>3</w:t>
      </w:r>
      <w:r>
        <w:tab/>
        <w:t>Endringar i statsbudsjettet for 2010</w:t>
      </w:r>
    </w:p>
    <w:p w:rsidR="00F416E1" w:rsidRDefault="00F416E1" w:rsidP="00F416E1">
      <w:r>
        <w:t>20101216</w:t>
      </w:r>
      <w:r>
        <w:tab/>
        <w:t>38</w:t>
      </w:r>
      <w:r>
        <w:tab/>
        <w:t>46941</w:t>
      </w:r>
      <w:r>
        <w:tab/>
        <w:t>4</w:t>
      </w:r>
      <w:r>
        <w:tab/>
        <w:t>Representantforslag om en stortingsmelding om rikets energitilstand</w:t>
      </w:r>
    </w:p>
    <w:p w:rsidR="00F416E1" w:rsidRDefault="00F416E1" w:rsidP="00F416E1">
      <w:r>
        <w:t>20101216</w:t>
      </w:r>
      <w:r>
        <w:tab/>
        <w:t>38</w:t>
      </w:r>
      <w:r>
        <w:tab/>
        <w:t>47139</w:t>
      </w:r>
      <w:r>
        <w:tab/>
        <w:t>5</w:t>
      </w:r>
      <w:r>
        <w:tab/>
        <w:t>Representantforslag om å gjøre støtteordning for energieffektiviseringstiltak teknologinøytral</w:t>
      </w:r>
    </w:p>
    <w:p w:rsidR="00F416E1" w:rsidRDefault="00F416E1" w:rsidP="00F416E1">
      <w:r>
        <w:t>20101216</w:t>
      </w:r>
      <w:r>
        <w:tab/>
        <w:t>38</w:t>
      </w:r>
      <w:r>
        <w:tab/>
        <w:t>47140</w:t>
      </w:r>
      <w:r>
        <w:tab/>
        <w:t>6</w:t>
      </w:r>
      <w:r>
        <w:tab/>
        <w:t>Representantforslag om en helhetlig plan for CO2-håndtering</w:t>
      </w:r>
    </w:p>
    <w:p w:rsidR="00F416E1" w:rsidRDefault="00F416E1" w:rsidP="00F416E1">
      <w:r>
        <w:t>20101216</w:t>
      </w:r>
      <w:r>
        <w:tab/>
        <w:t>38</w:t>
      </w:r>
      <w:r>
        <w:tab/>
        <w:t>47166</w:t>
      </w:r>
      <w:r>
        <w:tab/>
        <w:t>7</w:t>
      </w:r>
      <w:r>
        <w:tab/>
        <w:t>Representantforslag om tiltak for å styrke beredskapen ved uhell knyttet til boring og produksjon på store havdyp</w:t>
      </w:r>
    </w:p>
    <w:p w:rsidR="00F416E1" w:rsidRDefault="00F416E1" w:rsidP="00F416E1">
      <w:r>
        <w:t>20101216</w:t>
      </w:r>
      <w:r>
        <w:tab/>
        <w:t>38</w:t>
      </w:r>
      <w:r>
        <w:tab/>
        <w:t>47761</w:t>
      </w:r>
      <w:r>
        <w:tab/>
        <w:t>8</w:t>
      </w:r>
      <w:r>
        <w:tab/>
        <w:t>Representantforslag om styrking av miljøhensyn ved bygging av kraftlinjer</w:t>
      </w:r>
    </w:p>
    <w:p w:rsidR="00F416E1" w:rsidRDefault="00F416E1" w:rsidP="00F416E1">
      <w:r>
        <w:lastRenderedPageBreak/>
        <w:t>20101216</w:t>
      </w:r>
      <w:r>
        <w:tab/>
        <w:t>38</w:t>
      </w:r>
      <w:r>
        <w:tab/>
        <w:t>47762</w:t>
      </w:r>
      <w:r>
        <w:tab/>
        <w:t>9</w:t>
      </w:r>
      <w:r>
        <w:tab/>
        <w:t>Representantforslag om trasévalg og teknologiske løsninger for kraftlinjen på strekningen</w:t>
      </w:r>
    </w:p>
    <w:p w:rsidR="00F416E1" w:rsidRDefault="00F416E1" w:rsidP="00F416E1">
      <w:r>
        <w:t>20101216</w:t>
      </w:r>
      <w:r>
        <w:tab/>
        <w:t>38</w:t>
      </w:r>
      <w:r>
        <w:tab/>
        <w:t>47159</w:t>
      </w:r>
      <w:r>
        <w:tab/>
        <w:t>10</w:t>
      </w:r>
      <w:r>
        <w:tab/>
        <w:t>Representantforslag om tiltak mot vedlikeholdsetterslep</w:t>
      </w:r>
    </w:p>
    <w:p w:rsidR="00F416E1" w:rsidRDefault="00F416E1" w:rsidP="00F416E1">
      <w:r>
        <w:t>20101216</w:t>
      </w:r>
      <w:r>
        <w:tab/>
        <w:t>38</w:t>
      </w:r>
      <w:r>
        <w:tab/>
        <w:t>47714</w:t>
      </w:r>
      <w:r>
        <w:tab/>
        <w:t>11</w:t>
      </w:r>
      <w:r>
        <w:tab/>
        <w:t>Representantforslag om utarbeidelse av en nasjonal strategi for å utvide bruken av offentlig-privat samarbeid i Norge</w:t>
      </w:r>
    </w:p>
    <w:p w:rsidR="00F416E1" w:rsidRDefault="00F416E1" w:rsidP="00F416E1">
      <w:r>
        <w:t>20101216</w:t>
      </w:r>
      <w:r>
        <w:tab/>
        <w:t>38</w:t>
      </w:r>
      <w:r>
        <w:tab/>
        <w:t>48421</w:t>
      </w:r>
      <w:r>
        <w:tab/>
        <w:t>12</w:t>
      </w:r>
      <w:r>
        <w:tab/>
        <w:t>Endringer i statsbudsjettet for 2010</w:t>
      </w:r>
    </w:p>
    <w:p w:rsidR="00F416E1" w:rsidRDefault="00F416E1" w:rsidP="00F416E1">
      <w:r>
        <w:t>20101217</w:t>
      </w:r>
      <w:r>
        <w:tab/>
        <w:t>39</w:t>
      </w:r>
      <w:r>
        <w:tab/>
        <w:t>48750</w:t>
      </w:r>
      <w:r>
        <w:tab/>
        <w:t>9</w:t>
      </w:r>
      <w:r>
        <w:tab/>
        <w:t>Endring i representasjonen i Nordisk Råd</w:t>
      </w:r>
    </w:p>
    <w:p w:rsidR="00F416E1" w:rsidRDefault="00F416E1" w:rsidP="00F416E1">
      <w:r>
        <w:t>20101217</w:t>
      </w:r>
      <w:r>
        <w:tab/>
        <w:t>39</w:t>
      </w:r>
      <w:r>
        <w:tab/>
        <w:t>47978</w:t>
      </w:r>
      <w:r>
        <w:tab/>
        <w:t>10</w:t>
      </w:r>
      <w:r>
        <w:tab/>
        <w:t>Riksrevisjonens rapport om den årlige revisjon og kontroll for budsjettåret 2009</w:t>
      </w:r>
    </w:p>
    <w:p w:rsidR="00F416E1" w:rsidRDefault="00F416E1" w:rsidP="00F416E1">
      <w:r>
        <w:t>20101217</w:t>
      </w:r>
      <w:r>
        <w:tab/>
        <w:t>39</w:t>
      </w:r>
      <w:r>
        <w:tab/>
        <w:t>47290</w:t>
      </w:r>
      <w:r>
        <w:tab/>
        <w:t>11</w:t>
      </w:r>
      <w:r>
        <w:tab/>
        <w:t>Riksrevisjonens undersøkelse av skatteetatens kontroll av selvangivelser og grunnlagsdata</w:t>
      </w:r>
    </w:p>
    <w:p w:rsidR="00F416E1" w:rsidRDefault="00F416E1" w:rsidP="00F416E1">
      <w:r>
        <w:t>20101217</w:t>
      </w:r>
      <w:r>
        <w:tab/>
        <w:t>39</w:t>
      </w:r>
      <w:r>
        <w:tab/>
        <w:t>47786</w:t>
      </w:r>
      <w:r>
        <w:tab/>
        <w:t>12</w:t>
      </w:r>
      <w:r>
        <w:tab/>
        <w:t>Anmodnings- og utredningsvedtak i stortingssesjonen 2009 - 2010</w:t>
      </w:r>
    </w:p>
    <w:p w:rsidR="00F416E1" w:rsidRDefault="00F416E1" w:rsidP="00F416E1">
      <w:r>
        <w:t>20101217</w:t>
      </w:r>
      <w:r>
        <w:tab/>
        <w:t>39</w:t>
      </w:r>
      <w:r>
        <w:tab/>
        <w:t>48096</w:t>
      </w:r>
      <w:r>
        <w:tab/>
        <w:t>13</w:t>
      </w:r>
      <w:r>
        <w:tab/>
        <w:t>Statsrådsprotokollene for tidsrommet 1. januar 2010 til 30. juni 2010</w:t>
      </w:r>
    </w:p>
    <w:p w:rsidR="00F416E1" w:rsidRDefault="00F416E1" w:rsidP="00F416E1">
      <w:r>
        <w:t>20101217</w:t>
      </w:r>
      <w:r>
        <w:tab/>
        <w:t>39</w:t>
      </w:r>
      <w:r>
        <w:tab/>
        <w:t>48443</w:t>
      </w:r>
      <w:r>
        <w:tab/>
        <w:t>14</w:t>
      </w:r>
      <w:r>
        <w:tab/>
        <w:t>Endringer i statsbudsjettet for 2010</w:t>
      </w:r>
    </w:p>
    <w:p w:rsidR="00F416E1" w:rsidRDefault="00F416E1" w:rsidP="00F416E1">
      <w:r>
        <w:t>20101217</w:t>
      </w:r>
      <w:r>
        <w:tab/>
        <w:t>39</w:t>
      </w:r>
      <w:r>
        <w:tab/>
        <w:t>47798</w:t>
      </w:r>
      <w:r>
        <w:tab/>
        <w:t>15</w:t>
      </w:r>
      <w:r>
        <w:tab/>
        <w:t>Ny saldering av statsbudsjettet 2010</w:t>
      </w:r>
    </w:p>
    <w:p w:rsidR="00F416E1" w:rsidRDefault="00F416E1" w:rsidP="00F416E1">
      <w:r>
        <w:t>20101217</w:t>
      </w:r>
      <w:r>
        <w:tab/>
        <w:t>39</w:t>
      </w:r>
      <w:r>
        <w:tab/>
        <w:t>47785</w:t>
      </w:r>
      <w:r>
        <w:tab/>
        <w:t>16</w:t>
      </w:r>
      <w:r>
        <w:tab/>
        <w:t>Representantforslag om likestilling av litteratur</w:t>
      </w:r>
    </w:p>
    <w:p w:rsidR="00F416E1" w:rsidRDefault="00F416E1" w:rsidP="00F416E1">
      <w:r>
        <w:t>20101217</w:t>
      </w:r>
      <w:r>
        <w:tab/>
        <w:t>39</w:t>
      </w:r>
      <w:r>
        <w:tab/>
        <w:t>47834</w:t>
      </w:r>
      <w:r>
        <w:tab/>
        <w:t>17</w:t>
      </w:r>
      <w:r>
        <w:tab/>
        <w:t>Representantforslag om å forbedre ordningene for privat pensjonssparing og boligsparing for ungdom</w:t>
      </w:r>
    </w:p>
    <w:p w:rsidR="00F416E1" w:rsidRDefault="00F416E1" w:rsidP="00F416E1">
      <w:r>
        <w:t>20110111</w:t>
      </w:r>
      <w:r>
        <w:tab/>
        <w:t>40</w:t>
      </w:r>
      <w:r>
        <w:tab/>
        <w:t>40970</w:t>
      </w:r>
      <w:r>
        <w:tab/>
        <w:t>1</w:t>
      </w:r>
      <w:r>
        <w:tab/>
        <w:t>Grunnlovsforslag om stabilitet og klarhet i politikken og i rammebetingelsene for norsk næringsliv</w:t>
      </w:r>
    </w:p>
    <w:p w:rsidR="00F416E1" w:rsidRDefault="00F416E1" w:rsidP="00F416E1">
      <w:r>
        <w:t>20110111</w:t>
      </w:r>
      <w:r>
        <w:tab/>
        <w:t>40</w:t>
      </w:r>
      <w:r>
        <w:tab/>
        <w:t>40971</w:t>
      </w:r>
      <w:r>
        <w:tab/>
        <w:t>2</w:t>
      </w:r>
      <w:r>
        <w:tab/>
        <w:t>Grunnlovsforslag om at Odels- og Åsæderetten ikke må oppheves</w:t>
      </w:r>
    </w:p>
    <w:p w:rsidR="00F416E1" w:rsidRDefault="00F416E1" w:rsidP="00F416E1">
      <w:r>
        <w:t>20110111</w:t>
      </w:r>
      <w:r>
        <w:tab/>
        <w:t>40</w:t>
      </w:r>
      <w:r>
        <w:tab/>
        <w:t>41040</w:t>
      </w:r>
      <w:r>
        <w:tab/>
        <w:t>2</w:t>
      </w:r>
      <w:r>
        <w:tab/>
        <w:t>Grunnlovsforslag om Odels- og åseteretten</w:t>
      </w:r>
    </w:p>
    <w:p w:rsidR="00F416E1" w:rsidRDefault="00F416E1" w:rsidP="00F416E1">
      <w:r>
        <w:t>20110111</w:t>
      </w:r>
      <w:r>
        <w:tab/>
        <w:t>40</w:t>
      </w:r>
      <w:r>
        <w:tab/>
        <w:t>40972</w:t>
      </w:r>
      <w:r>
        <w:tab/>
        <w:t>3</w:t>
      </w:r>
      <w:r>
        <w:tab/>
        <w:t>Grunnlovsforslag instruksjonsretten</w:t>
      </w:r>
    </w:p>
    <w:p w:rsidR="00F416E1" w:rsidRDefault="00F416E1" w:rsidP="00F416E1">
      <w:r>
        <w:t>20110111</w:t>
      </w:r>
      <w:r>
        <w:tab/>
        <w:t>40</w:t>
      </w:r>
      <w:r>
        <w:tab/>
        <w:t>41057</w:t>
      </w:r>
      <w:r>
        <w:tab/>
        <w:t>4</w:t>
      </w:r>
      <w:r>
        <w:tab/>
        <w:t>Grunnlovsforslag om valgordningen</w:t>
      </w:r>
    </w:p>
    <w:p w:rsidR="00F416E1" w:rsidRDefault="00F416E1" w:rsidP="00F416E1">
      <w:r>
        <w:t>20110111</w:t>
      </w:r>
      <w:r>
        <w:tab/>
        <w:t>40</w:t>
      </w:r>
      <w:r>
        <w:tab/>
        <w:t>46868</w:t>
      </w:r>
      <w:r>
        <w:tab/>
        <w:t>5</w:t>
      </w:r>
      <w:r>
        <w:tab/>
        <w:t>Forsvarets bruk av midler under Norwegian Battle Lab &amp; Experimentation (NOBLE)</w:t>
      </w:r>
    </w:p>
    <w:p w:rsidR="00F416E1" w:rsidRDefault="00F416E1" w:rsidP="00F416E1">
      <w:r>
        <w:t>20110117</w:t>
      </w:r>
      <w:r>
        <w:tab/>
        <w:t>43</w:t>
      </w:r>
      <w:r>
        <w:tab/>
        <w:t>48896</w:t>
      </w:r>
      <w:r>
        <w:tab/>
        <w:t>3</w:t>
      </w:r>
      <w:r>
        <w:tab/>
        <w:t>Samtykke til at Noreg sluttar seg til avtalen om utviding av IMFs multilaterale innlånsordning "New Arrangements to Borrow" (NAB)</w:t>
      </w:r>
    </w:p>
    <w:p w:rsidR="00F416E1" w:rsidRDefault="00F416E1" w:rsidP="00F416E1">
      <w:r>
        <w:t>20110201</w:t>
      </w:r>
      <w:r>
        <w:tab/>
        <w:t>46</w:t>
      </w:r>
      <w:r>
        <w:tab/>
        <w:t>47155</w:t>
      </w:r>
      <w:r>
        <w:tab/>
        <w:t>4</w:t>
      </w:r>
      <w:r>
        <w:tab/>
        <w:t>Representantforslag om å innføre en gaveforsterkningsavtaleordning for norske museer</w:t>
      </w:r>
    </w:p>
    <w:p w:rsidR="00F416E1" w:rsidRDefault="00F416E1" w:rsidP="00F416E1">
      <w:r>
        <w:t>20110203</w:t>
      </w:r>
      <w:r>
        <w:tab/>
        <w:t>48</w:t>
      </w:r>
      <w:r>
        <w:tab/>
        <w:t>47791</w:t>
      </w:r>
      <w:r>
        <w:tab/>
        <w:t>1</w:t>
      </w:r>
      <w:r>
        <w:tab/>
        <w:t>Endringar i lov 17. februar 1989 nr. 2 om bidragsforskott</w:t>
      </w:r>
    </w:p>
    <w:p w:rsidR="00F416E1" w:rsidRDefault="00F416E1" w:rsidP="00F416E1">
      <w:r>
        <w:t>20110208</w:t>
      </w:r>
      <w:r>
        <w:tab/>
        <w:t>49</w:t>
      </w:r>
      <w:r>
        <w:tab/>
        <w:t>47168</w:t>
      </w:r>
      <w:r>
        <w:tab/>
        <w:t>2</w:t>
      </w:r>
      <w:r>
        <w:tab/>
        <w:t>Representantforslag om en ny helhetlig befalsordning for Forsvaret</w:t>
      </w:r>
    </w:p>
    <w:p w:rsidR="00F416E1" w:rsidRDefault="00F416E1" w:rsidP="00F416E1">
      <w:r>
        <w:t>20110208</w:t>
      </w:r>
      <w:r>
        <w:tab/>
        <w:t>49</w:t>
      </w:r>
      <w:r>
        <w:tab/>
        <w:t>48276</w:t>
      </w:r>
      <w:r>
        <w:tab/>
        <w:t>3</w:t>
      </w:r>
      <w:r>
        <w:tab/>
        <w:t>Representantforslag om styrking av rettigheter for veteraner etter internasjonale operasjoner. Endringer i forsvarspersonelloven</w:t>
      </w:r>
    </w:p>
    <w:p w:rsidR="00F416E1" w:rsidRDefault="00F416E1" w:rsidP="00F416E1">
      <w:r>
        <w:lastRenderedPageBreak/>
        <w:t>20110208</w:t>
      </w:r>
      <w:r>
        <w:tab/>
        <w:t>49</w:t>
      </w:r>
      <w:r>
        <w:tab/>
        <w:t>47820</w:t>
      </w:r>
      <w:r>
        <w:tab/>
        <w:t>4</w:t>
      </w:r>
      <w:r>
        <w:tab/>
        <w:t>Samtykke til ratifikasjon av overenskomst av 15. september 2010 mellom Norge og Russland</w:t>
      </w:r>
    </w:p>
    <w:p w:rsidR="00F416E1" w:rsidRDefault="00F416E1" w:rsidP="00F416E1">
      <w:r>
        <w:t>20110208</w:t>
      </w:r>
      <w:r>
        <w:tab/>
        <w:t>49</w:t>
      </w:r>
      <w:r>
        <w:tab/>
        <w:t>45570</w:t>
      </w:r>
      <w:r>
        <w:tab/>
        <w:t>5</w:t>
      </w:r>
      <w:r>
        <w:tab/>
        <w:t>Eksport av forsvarsmateriell fra Norge i 2009</w:t>
      </w:r>
    </w:p>
    <w:p w:rsidR="00F416E1" w:rsidRDefault="00F416E1" w:rsidP="00F416E1">
      <w:r>
        <w:t>20110210</w:t>
      </w:r>
      <w:r>
        <w:tab/>
        <w:t>51</w:t>
      </w:r>
      <w:r>
        <w:tab/>
        <w:t>49263</w:t>
      </w:r>
      <w:r>
        <w:tab/>
        <w:t>1</w:t>
      </w:r>
      <w:r>
        <w:tab/>
        <w:t>Endringer i Stortingets forretningsorden</w:t>
      </w:r>
    </w:p>
    <w:p w:rsidR="00F416E1" w:rsidRDefault="00F416E1" w:rsidP="00F416E1">
      <w:r>
        <w:t>20110210</w:t>
      </w:r>
      <w:r>
        <w:tab/>
        <w:t>51</w:t>
      </w:r>
      <w:r>
        <w:tab/>
        <w:t>49282</w:t>
      </w:r>
      <w:r>
        <w:tab/>
        <w:t>2</w:t>
      </w:r>
      <w:r>
        <w:tab/>
        <w:t>Endringer i Stortingets forretningsorden vedrørende møteavviklingen</w:t>
      </w:r>
    </w:p>
    <w:p w:rsidR="00F416E1" w:rsidRDefault="00F416E1" w:rsidP="00F416E1">
      <w:r>
        <w:t>20110210</w:t>
      </w:r>
      <w:r>
        <w:tab/>
        <w:t>51</w:t>
      </w:r>
      <w:r>
        <w:tab/>
        <w:t>46924</w:t>
      </w:r>
      <w:r>
        <w:tab/>
        <w:t>6</w:t>
      </w:r>
      <w:r>
        <w:tab/>
        <w:t>Representantforslag om opprettelse av en "havarikommisjon" for helsesektoren</w:t>
      </w:r>
    </w:p>
    <w:p w:rsidR="00F416E1" w:rsidRDefault="00F416E1" w:rsidP="00F416E1">
      <w:r>
        <w:t>20110210</w:t>
      </w:r>
      <w:r>
        <w:tab/>
        <w:t>51</w:t>
      </w:r>
      <w:r>
        <w:tab/>
        <w:t>47167</w:t>
      </w:r>
      <w:r>
        <w:tab/>
        <w:t>7</w:t>
      </w:r>
      <w:r>
        <w:tab/>
        <w:t>Representantforslag om innføring av en ordning med psykiatriambulanser i alle landets fylker</w:t>
      </w:r>
    </w:p>
    <w:p w:rsidR="00F416E1" w:rsidRDefault="00F416E1" w:rsidP="00F416E1">
      <w:r>
        <w:t>20110210</w:t>
      </w:r>
      <w:r>
        <w:tab/>
        <w:t>51</w:t>
      </w:r>
      <w:r>
        <w:tab/>
        <w:t>47910</w:t>
      </w:r>
      <w:r>
        <w:tab/>
        <w:t>8</w:t>
      </w:r>
      <w:r>
        <w:tab/>
        <w:t>Representantforslag om bedre helsetjenester på nett</w:t>
      </w:r>
    </w:p>
    <w:p w:rsidR="00F416E1" w:rsidRDefault="00F416E1" w:rsidP="00F416E1">
      <w:r>
        <w:t>20110210</w:t>
      </w:r>
      <w:r>
        <w:tab/>
        <w:t>51</w:t>
      </w:r>
      <w:r>
        <w:tab/>
        <w:t>48815</w:t>
      </w:r>
      <w:r>
        <w:tab/>
        <w:t>10</w:t>
      </w:r>
      <w:r>
        <w:tab/>
        <w:t>Endringer i vegtrafikkloven</w:t>
      </w:r>
    </w:p>
    <w:p w:rsidR="00F416E1" w:rsidRDefault="00F416E1" w:rsidP="00F416E1">
      <w:r>
        <w:t>20110210</w:t>
      </w:r>
      <w:r>
        <w:tab/>
        <w:t>51</w:t>
      </w:r>
      <w:r>
        <w:tab/>
        <w:t>48816</w:t>
      </w:r>
      <w:r>
        <w:tab/>
        <w:t>11</w:t>
      </w:r>
      <w:r>
        <w:tab/>
        <w:t>Utbygging og finansiering av E6 på strekninga Møllnes-Kvenvik-Hjemmeluft</w:t>
      </w:r>
    </w:p>
    <w:p w:rsidR="00F416E1" w:rsidRDefault="00F416E1" w:rsidP="00F416E1">
      <w:r>
        <w:t>20110210</w:t>
      </w:r>
      <w:r>
        <w:tab/>
        <w:t>51</w:t>
      </w:r>
      <w:r>
        <w:tab/>
        <w:t>48817</w:t>
      </w:r>
      <w:r>
        <w:tab/>
        <w:t>12</w:t>
      </w:r>
      <w:r>
        <w:tab/>
        <w:t>Utbygging og finansiering av E18 på strekningen Gulli-Langåker i Vestfold</w:t>
      </w:r>
    </w:p>
    <w:p w:rsidR="00F416E1" w:rsidRDefault="00F416E1" w:rsidP="00F416E1">
      <w:r>
        <w:t>20110210</w:t>
      </w:r>
      <w:r>
        <w:tab/>
        <w:t>51</w:t>
      </w:r>
      <w:r>
        <w:tab/>
        <w:t>48818</w:t>
      </w:r>
      <w:r>
        <w:tab/>
        <w:t>13</w:t>
      </w:r>
      <w:r>
        <w:tab/>
        <w:t>Utbygging og finansiering av ny E39 mellom Astad og Knutset i Gjemnes kommune</w:t>
      </w:r>
    </w:p>
    <w:p w:rsidR="00F416E1" w:rsidRDefault="00F416E1" w:rsidP="00F416E1">
      <w:r>
        <w:t>20110215</w:t>
      </w:r>
      <w:r>
        <w:tab/>
        <w:t>52</w:t>
      </w:r>
      <w:r>
        <w:tab/>
        <w:t>49162</w:t>
      </w:r>
      <w:r>
        <w:tab/>
        <w:t>1</w:t>
      </w:r>
      <w:r>
        <w:tab/>
        <w:t>Utenriksministerens utenrikspolitiske redegjørelse</w:t>
      </w:r>
    </w:p>
    <w:p w:rsidR="00F416E1" w:rsidRDefault="00F416E1" w:rsidP="00F416E1">
      <w:r>
        <w:t>20110215</w:t>
      </w:r>
      <w:r>
        <w:tab/>
        <w:t>52</w:t>
      </w:r>
      <w:r>
        <w:tab/>
        <w:t>49379</w:t>
      </w:r>
      <w:r>
        <w:tab/>
        <w:t>2</w:t>
      </w:r>
      <w:r>
        <w:tab/>
        <w:t>Oversendelsesforslag vedrørende unntaksbestemmelse knyttet til foreldelsesfristen i forbindelse med opprettelse av ny rettighet for soldater som har avtjent utenlandsoperasjoner</w:t>
      </w:r>
    </w:p>
    <w:p w:rsidR="00F416E1" w:rsidRDefault="00F416E1" w:rsidP="00F416E1">
      <w:r>
        <w:t>20110215</w:t>
      </w:r>
      <w:r>
        <w:tab/>
        <w:t>52</w:t>
      </w:r>
      <w:r>
        <w:tab/>
        <w:t>49381</w:t>
      </w:r>
      <w:r>
        <w:tab/>
        <w:t>3</w:t>
      </w:r>
      <w:r>
        <w:tab/>
        <w:t>Oversendelsesforslag vedrørende ordning med en maksimal erstatning på 65 G ved 100 pst. varig ervervsmessig uførhet for skadde veteraner fra internasjonale operasjoner</w:t>
      </w:r>
    </w:p>
    <w:p w:rsidR="00F416E1" w:rsidRDefault="00F416E1" w:rsidP="00F416E1">
      <w:r>
        <w:t>20110215</w:t>
      </w:r>
      <w:r>
        <w:tab/>
        <w:t>52</w:t>
      </w:r>
      <w:r>
        <w:tab/>
        <w:t>49382</w:t>
      </w:r>
      <w:r>
        <w:tab/>
        <w:t>4</w:t>
      </w:r>
      <w:r>
        <w:tab/>
        <w:t>Oversendelsesforslag vedrørende erstatningsordningene for skadde veteraner fra internasjonale operasjoner, den såkalte særskilte kompensasjonsordningen</w:t>
      </w:r>
    </w:p>
    <w:p w:rsidR="00F416E1" w:rsidRDefault="00F416E1" w:rsidP="00F416E1">
      <w:r>
        <w:t>20110215</w:t>
      </w:r>
      <w:r>
        <w:tab/>
        <w:t>52</w:t>
      </w:r>
      <w:r>
        <w:tab/>
        <w:t>49383</w:t>
      </w:r>
      <w:r>
        <w:tab/>
        <w:t>5</w:t>
      </w:r>
      <w:r>
        <w:tab/>
        <w:t>Oversendelsesforslag vedrørende bestemmelsen knyttet til oppfølgingsansvaret slik at oppdagelsestidspunktet blir gjeldende som rettighetsgivende</w:t>
      </w:r>
    </w:p>
    <w:p w:rsidR="00F416E1" w:rsidRDefault="00F416E1" w:rsidP="00F416E1">
      <w:r>
        <w:t>20110215</w:t>
      </w:r>
      <w:r>
        <w:tab/>
        <w:t>52</w:t>
      </w:r>
      <w:r>
        <w:tab/>
        <w:t>45526</w:t>
      </w:r>
      <w:r>
        <w:tab/>
        <w:t>8</w:t>
      </w:r>
      <w:r>
        <w:tab/>
        <w:t>Sametingets virksomhet 2009</w:t>
      </w:r>
    </w:p>
    <w:p w:rsidR="00F416E1" w:rsidRDefault="00F416E1" w:rsidP="00F416E1">
      <w:r>
        <w:t>20110215</w:t>
      </w:r>
      <w:r>
        <w:tab/>
        <w:t>52</w:t>
      </w:r>
      <w:r>
        <w:tab/>
        <w:t>49444</w:t>
      </w:r>
      <w:r>
        <w:tab/>
        <w:t>10</w:t>
      </w:r>
      <w:r>
        <w:tab/>
        <w:t>Oversendelsesforslag vedrørende innføring av en administrativ gyldighet på 15 år for de lette førerkortklassene AM, A1, A2, A, B, B1 og BE</w:t>
      </w:r>
    </w:p>
    <w:p w:rsidR="00F416E1" w:rsidRDefault="00F416E1" w:rsidP="00F416E1">
      <w:r>
        <w:t>20110217</w:t>
      </w:r>
      <w:r>
        <w:tab/>
        <w:t>54</w:t>
      </w:r>
      <w:r>
        <w:tab/>
        <w:t>47141</w:t>
      </w:r>
      <w:r>
        <w:tab/>
        <w:t>2</w:t>
      </w:r>
      <w:r>
        <w:tab/>
        <w:t>Representantforslag om å styrke realfagene i hele utdanningsløpet</w:t>
      </w:r>
    </w:p>
    <w:p w:rsidR="00F416E1" w:rsidRDefault="00F416E1" w:rsidP="00F416E1">
      <w:r>
        <w:t>20110222</w:t>
      </w:r>
      <w:r>
        <w:tab/>
        <w:t>55</w:t>
      </w:r>
      <w:r>
        <w:tab/>
        <w:t>49289</w:t>
      </w:r>
      <w:r>
        <w:tab/>
        <w:t>1</w:t>
      </w:r>
      <w:r>
        <w:tab/>
        <w:t>Redegjørelse av fiskeri- og kystministeren om status og utsikter for norsk havbruksnæring</w:t>
      </w:r>
    </w:p>
    <w:p w:rsidR="00F416E1" w:rsidRDefault="00F416E1" w:rsidP="00F416E1">
      <w:r>
        <w:t>20110222</w:t>
      </w:r>
      <w:r>
        <w:tab/>
        <w:t>55</w:t>
      </w:r>
      <w:r>
        <w:tab/>
        <w:t>49012</w:t>
      </w:r>
      <w:r>
        <w:tab/>
        <w:t>2</w:t>
      </w:r>
      <w:r>
        <w:tab/>
        <w:t xml:space="preserve">Ekstra utbetaling til mottakarar av bustøtte som hjelp til </w:t>
      </w:r>
      <w:proofErr w:type="gramStart"/>
      <w:r>
        <w:t>å</w:t>
      </w:r>
      <w:proofErr w:type="gramEnd"/>
      <w:r>
        <w:t xml:space="preserve"> dekkje høge energiutgifter</w:t>
      </w:r>
    </w:p>
    <w:p w:rsidR="00F416E1" w:rsidRDefault="00F416E1" w:rsidP="00F416E1">
      <w:r>
        <w:t>20110222</w:t>
      </w:r>
      <w:r>
        <w:tab/>
        <w:t>55</w:t>
      </w:r>
      <w:r>
        <w:tab/>
        <w:t>46647</w:t>
      </w:r>
      <w:r>
        <w:tab/>
        <w:t>3</w:t>
      </w:r>
      <w:r>
        <w:tab/>
        <w:t>Tid til læring - oppfølging av Tidsbrukutvalgets rapport</w:t>
      </w:r>
    </w:p>
    <w:p w:rsidR="00F416E1" w:rsidRDefault="00F416E1" w:rsidP="00F416E1">
      <w:r>
        <w:t>20110222</w:t>
      </w:r>
      <w:r>
        <w:tab/>
        <w:t>55</w:t>
      </w:r>
      <w:r>
        <w:tab/>
        <w:t>48471</w:t>
      </w:r>
      <w:r>
        <w:tab/>
        <w:t>4</w:t>
      </w:r>
      <w:r>
        <w:tab/>
        <w:t>Representantforslag om en tiårig handlingsplan for å heve lesekompetansen og sikre gode grunnleggende leseferdigheter hos voksne</w:t>
      </w:r>
    </w:p>
    <w:p w:rsidR="00F416E1" w:rsidRDefault="00F416E1" w:rsidP="00F416E1">
      <w:r>
        <w:lastRenderedPageBreak/>
        <w:t>20110222</w:t>
      </w:r>
      <w:r>
        <w:tab/>
        <w:t>55</w:t>
      </w:r>
      <w:r>
        <w:tab/>
        <w:t>48538</w:t>
      </w:r>
      <w:r>
        <w:tab/>
        <w:t>5</w:t>
      </w:r>
      <w:r>
        <w:tab/>
        <w:t>Representantforslag om tydeligere retningslinjer for nasjonale prøver for å sikre sammenlignbare resultater mellom skolene og at flest mulig elever deltar</w:t>
      </w:r>
    </w:p>
    <w:p w:rsidR="00F416E1" w:rsidRDefault="00F416E1" w:rsidP="00F416E1">
      <w:r>
        <w:t>20110222</w:t>
      </w:r>
      <w:r>
        <w:tab/>
        <w:t>55</w:t>
      </w:r>
      <w:r>
        <w:tab/>
        <w:t>48139</w:t>
      </w:r>
      <w:r>
        <w:tab/>
        <w:t>6</w:t>
      </w:r>
      <w:r>
        <w:tab/>
        <w:t>Samtykke til godkjenning av avgjerd i EØS-komiteen om betalingssystem og i oppgjerssystem for verdipapir</w:t>
      </w:r>
    </w:p>
    <w:p w:rsidR="00F416E1" w:rsidRDefault="00F416E1" w:rsidP="00F416E1">
      <w:r>
        <w:t>20110222</w:t>
      </w:r>
      <w:r>
        <w:tab/>
        <w:t>55</w:t>
      </w:r>
      <w:r>
        <w:tab/>
        <w:t>48628</w:t>
      </w:r>
      <w:r>
        <w:tab/>
        <w:t>7</w:t>
      </w:r>
      <w:r>
        <w:tab/>
        <w:t xml:space="preserve">Samtykke til </w:t>
      </w:r>
      <w:proofErr w:type="gramStart"/>
      <w:r>
        <w:t>å</w:t>
      </w:r>
      <w:proofErr w:type="gramEnd"/>
      <w:r>
        <w:t xml:space="preserve"> setje i kraft ein overeinskomst mellom Kongeriket Noreg og Republikken Marshalløyene om opplysningar i skattesaker</w:t>
      </w:r>
    </w:p>
    <w:p w:rsidR="00F416E1" w:rsidRDefault="00F416E1" w:rsidP="00F416E1">
      <w:r>
        <w:t>20110222</w:t>
      </w:r>
      <w:r>
        <w:tab/>
        <w:t>55</w:t>
      </w:r>
      <w:r>
        <w:tab/>
        <w:t>48629</w:t>
      </w:r>
      <w:r>
        <w:tab/>
        <w:t>8</w:t>
      </w:r>
      <w:r>
        <w:tab/>
        <w:t xml:space="preserve">Samtykke til </w:t>
      </w:r>
      <w:proofErr w:type="gramStart"/>
      <w:r>
        <w:t>å</w:t>
      </w:r>
      <w:proofErr w:type="gramEnd"/>
      <w:r>
        <w:t xml:space="preserve"> setje i kraft ein overeinskomst mellom Kongeriket Noreg og Republikken Vanuatu om opplysningar i skattesaker</w:t>
      </w:r>
    </w:p>
    <w:p w:rsidR="00F416E1" w:rsidRDefault="00F416E1" w:rsidP="00F416E1">
      <w:r>
        <w:t>20110222</w:t>
      </w:r>
      <w:r>
        <w:tab/>
        <w:t>55</w:t>
      </w:r>
      <w:r>
        <w:tab/>
        <w:t>48630</w:t>
      </w:r>
      <w:r>
        <w:tab/>
        <w:t>9</w:t>
      </w:r>
      <w:r>
        <w:tab/>
        <w:t xml:space="preserve">Samtykke til </w:t>
      </w:r>
      <w:proofErr w:type="gramStart"/>
      <w:r>
        <w:t>å</w:t>
      </w:r>
      <w:proofErr w:type="gramEnd"/>
      <w:r>
        <w:t xml:space="preserve"> setje i kraft ein overeinskomst mellom Kongeriket Noreg og Republikken Liberia om opplysningar i skattesaker</w:t>
      </w:r>
    </w:p>
    <w:p w:rsidR="00F416E1" w:rsidRDefault="00F416E1" w:rsidP="00F416E1">
      <w:r>
        <w:t>20110222</w:t>
      </w:r>
      <w:r>
        <w:tab/>
        <w:t>55</w:t>
      </w:r>
      <w:r>
        <w:tab/>
        <w:t>48897</w:t>
      </w:r>
      <w:r>
        <w:tab/>
        <w:t>10</w:t>
      </w:r>
      <w:r>
        <w:tab/>
        <w:t>Bevilgningsendringer i statsbudsjettet for 2011 (overgangsregler for pensjonister)</w:t>
      </w:r>
    </w:p>
    <w:p w:rsidR="00F416E1" w:rsidRDefault="00F416E1" w:rsidP="00F416E1">
      <w:r>
        <w:t>20110222</w:t>
      </w:r>
      <w:r>
        <w:tab/>
        <w:t>55</w:t>
      </w:r>
      <w:r>
        <w:tab/>
        <w:t>47986</w:t>
      </w:r>
      <w:r>
        <w:tab/>
        <w:t>11</w:t>
      </w:r>
      <w:r>
        <w:tab/>
        <w:t>Representantforslag om å redusere tilgangen til informasjon i skattelistene og redusere faren for tilknyttet kriminalitet</w:t>
      </w:r>
    </w:p>
    <w:p w:rsidR="00F416E1" w:rsidRDefault="00F416E1" w:rsidP="00F416E1">
      <w:r>
        <w:t>20110222</w:t>
      </w:r>
      <w:r>
        <w:tab/>
        <w:t>55</w:t>
      </w:r>
      <w:r>
        <w:tab/>
        <w:t>47992</w:t>
      </w:r>
      <w:r>
        <w:tab/>
        <w:t>12</w:t>
      </w:r>
      <w:r>
        <w:tab/>
        <w:t>Representantforslag om å forby offentliggjøring av skattelistene</w:t>
      </w:r>
    </w:p>
    <w:p w:rsidR="00F416E1" w:rsidRDefault="00F416E1" w:rsidP="00F416E1">
      <w:r>
        <w:t>20110222</w:t>
      </w:r>
      <w:r>
        <w:tab/>
        <w:t>55</w:t>
      </w:r>
      <w:r>
        <w:tab/>
        <w:t>48022</w:t>
      </w:r>
      <w:r>
        <w:tab/>
        <w:t>13</w:t>
      </w:r>
      <w:r>
        <w:tab/>
        <w:t>Representantforslag om å beskatte inntekt fra skogsforvaltning som kapitalinntekt</w:t>
      </w:r>
    </w:p>
    <w:p w:rsidR="00F416E1" w:rsidRDefault="00F416E1" w:rsidP="00F416E1">
      <w:r>
        <w:t>20110224</w:t>
      </w:r>
      <w:r>
        <w:tab/>
        <w:t>57</w:t>
      </w:r>
      <w:r>
        <w:tab/>
        <w:t>49536</w:t>
      </w:r>
      <w:r>
        <w:tab/>
        <w:t>1</w:t>
      </w:r>
      <w:r>
        <w:tab/>
        <w:t>Valg av et varamedlem til Stortingets delegasjon til Den Interparlamentariske Union (IPU)</w:t>
      </w:r>
    </w:p>
    <w:p w:rsidR="00F416E1" w:rsidRDefault="00F416E1" w:rsidP="00F416E1">
      <w:r>
        <w:t>20110224</w:t>
      </w:r>
      <w:r>
        <w:tab/>
        <w:t>57</w:t>
      </w:r>
      <w:r>
        <w:tab/>
        <w:t>47807</w:t>
      </w:r>
      <w:r>
        <w:tab/>
        <w:t>2</w:t>
      </w:r>
      <w:r>
        <w:tab/>
        <w:t>Endringar i kringkastingsloven og medieeierskapsloven</w:t>
      </w:r>
    </w:p>
    <w:p w:rsidR="00F416E1" w:rsidRDefault="00F416E1" w:rsidP="00F416E1">
      <w:r>
        <w:t>20110224</w:t>
      </w:r>
      <w:r>
        <w:tab/>
        <w:t>57</w:t>
      </w:r>
      <w:r>
        <w:tab/>
        <w:t>48357</w:t>
      </w:r>
      <w:r>
        <w:tab/>
        <w:t>4</w:t>
      </w:r>
      <w:r>
        <w:tab/>
        <w:t>Representantforslag om styrkede forbrukerrettigheter ved kjøp av bolig</w:t>
      </w:r>
    </w:p>
    <w:p w:rsidR="00F416E1" w:rsidRDefault="00F416E1" w:rsidP="00F416E1">
      <w:r>
        <w:t>20110224</w:t>
      </w:r>
      <w:r>
        <w:tab/>
        <w:t>57</w:t>
      </w:r>
      <w:r>
        <w:tab/>
        <w:t>48333</w:t>
      </w:r>
      <w:r>
        <w:tab/>
        <w:t>5</w:t>
      </w:r>
      <w:r>
        <w:tab/>
        <w:t>Representantforslag om endring i drivstoffavgiftene for motorkjøretøy</w:t>
      </w:r>
    </w:p>
    <w:p w:rsidR="00F416E1" w:rsidRDefault="00F416E1" w:rsidP="00F416E1">
      <w:r>
        <w:t>20110224</w:t>
      </w:r>
      <w:r>
        <w:tab/>
        <w:t>57</w:t>
      </w:r>
      <w:r>
        <w:tab/>
        <w:t>48138</w:t>
      </w:r>
      <w:r>
        <w:tab/>
        <w:t>6</w:t>
      </w:r>
      <w:r>
        <w:tab/>
        <w:t>Representantforslag om en stortingsmelding om en helhetlig energipolitikk</w:t>
      </w:r>
    </w:p>
    <w:p w:rsidR="00F416E1" w:rsidRDefault="00F416E1" w:rsidP="00F416E1">
      <w:r>
        <w:t>20110224</w:t>
      </w:r>
      <w:r>
        <w:tab/>
        <w:t>57</w:t>
      </w:r>
      <w:r>
        <w:tab/>
        <w:t>48299</w:t>
      </w:r>
      <w:r>
        <w:tab/>
        <w:t>7</w:t>
      </w:r>
      <w:r>
        <w:tab/>
        <w:t>Representantforslag om å endre konsesjonspolitikken for gasskraftverk</w:t>
      </w:r>
    </w:p>
    <w:p w:rsidR="00F416E1" w:rsidRDefault="00F416E1" w:rsidP="00F416E1">
      <w:r>
        <w:t>20110224</w:t>
      </w:r>
      <w:r>
        <w:tab/>
        <w:t>57</w:t>
      </w:r>
      <w:r>
        <w:tab/>
        <w:t>48300</w:t>
      </w:r>
      <w:r>
        <w:tab/>
        <w:t>8</w:t>
      </w:r>
      <w:r>
        <w:tab/>
        <w:t>Representantforslag om kraftsituasjonen i Trøndelag og Møre og Romsdal</w:t>
      </w:r>
    </w:p>
    <w:p w:rsidR="00F416E1" w:rsidRDefault="00F416E1" w:rsidP="00F416E1">
      <w:r>
        <w:t>20110224</w:t>
      </w:r>
      <w:r>
        <w:tab/>
        <w:t>57</w:t>
      </w:r>
      <w:r>
        <w:tab/>
        <w:t>48539</w:t>
      </w:r>
      <w:r>
        <w:tab/>
        <w:t>9</w:t>
      </w:r>
      <w:r>
        <w:tab/>
        <w:t>Representantforslag om oppstart av mobile gasskraftverk i perioder med kraftunderskudd og/eller høye strømpriser</w:t>
      </w:r>
    </w:p>
    <w:p w:rsidR="00F416E1" w:rsidRDefault="00F416E1" w:rsidP="00F416E1">
      <w:r>
        <w:t>20110310</w:t>
      </w:r>
      <w:r>
        <w:tab/>
        <w:t>59</w:t>
      </w:r>
      <w:r>
        <w:tab/>
        <w:t>49576</w:t>
      </w:r>
      <w:r>
        <w:tab/>
        <w:t>1</w:t>
      </w:r>
      <w:r>
        <w:tab/>
        <w:t>Innstilling fra Stortingets presidentskap om endringer i Stortingets forretningsorden vedrørende registeret for stortingsrepresentantenes verv og økonomiske interesser og i Reglement om register for stortingsrepresentantenes verv og økonomiske interesser</w:t>
      </w:r>
    </w:p>
    <w:p w:rsidR="00F416E1" w:rsidRDefault="00F416E1" w:rsidP="00F416E1">
      <w:r>
        <w:t>20110310</w:t>
      </w:r>
      <w:r>
        <w:tab/>
        <w:t>59</w:t>
      </w:r>
      <w:r>
        <w:tab/>
        <w:t>46852</w:t>
      </w:r>
      <w:r>
        <w:tab/>
        <w:t>4</w:t>
      </w:r>
      <w:r>
        <w:tab/>
        <w:t>Representantforslag om norsk budsjettstrategi for bistand til FN</w:t>
      </w:r>
    </w:p>
    <w:p w:rsidR="00F416E1" w:rsidRDefault="00F416E1" w:rsidP="00F416E1">
      <w:r>
        <w:t>20110310</w:t>
      </w:r>
      <w:r>
        <w:tab/>
        <w:t>59</w:t>
      </w:r>
      <w:r>
        <w:tab/>
        <w:t>47157</w:t>
      </w:r>
      <w:r>
        <w:tab/>
        <w:t>5</w:t>
      </w:r>
      <w:r>
        <w:tab/>
        <w:t>Representantforslag om fjerning av aldersgrensen på 26 år for dekning til hjelpemidler til trening og aktivisering for funksjonshemmede</w:t>
      </w:r>
    </w:p>
    <w:p w:rsidR="00F416E1" w:rsidRDefault="00F416E1" w:rsidP="00F416E1">
      <w:r>
        <w:t>20110310</w:t>
      </w:r>
      <w:r>
        <w:tab/>
        <w:t>59</w:t>
      </w:r>
      <w:r>
        <w:tab/>
        <w:t>48419</w:t>
      </w:r>
      <w:r>
        <w:tab/>
        <w:t>9</w:t>
      </w:r>
      <w:r>
        <w:tab/>
        <w:t>Endringar i mineralloven</w:t>
      </w:r>
    </w:p>
    <w:p w:rsidR="00F416E1" w:rsidRDefault="00F416E1" w:rsidP="00F416E1">
      <w:r>
        <w:t>20110310</w:t>
      </w:r>
      <w:r>
        <w:tab/>
        <w:t>59</w:t>
      </w:r>
      <w:r>
        <w:tab/>
        <w:t>47814</w:t>
      </w:r>
      <w:r>
        <w:tab/>
        <w:t>10</w:t>
      </w:r>
      <w:r>
        <w:tab/>
        <w:t>Endringer i lov om Innovasjon Norge</w:t>
      </w:r>
    </w:p>
    <w:p w:rsidR="00F416E1" w:rsidRDefault="00F416E1" w:rsidP="00F416E1">
      <w:r>
        <w:lastRenderedPageBreak/>
        <w:t>20110310</w:t>
      </w:r>
      <w:r>
        <w:tab/>
        <w:t>59</w:t>
      </w:r>
      <w:r>
        <w:tab/>
        <w:t>48013</w:t>
      </w:r>
      <w:r>
        <w:tab/>
        <w:t>11</w:t>
      </w:r>
      <w:r>
        <w:tab/>
        <w:t>Representantforslag om eierskifte i små og mellomstore bedrifter</w:t>
      </w:r>
    </w:p>
    <w:p w:rsidR="00F416E1" w:rsidRDefault="00F416E1" w:rsidP="00F416E1">
      <w:r>
        <w:t>20110310</w:t>
      </w:r>
      <w:r>
        <w:tab/>
        <w:t>59</w:t>
      </w:r>
      <w:r>
        <w:tab/>
        <w:t>48561</w:t>
      </w:r>
      <w:r>
        <w:tab/>
        <w:t>12</w:t>
      </w:r>
      <w:r>
        <w:tab/>
        <w:t>Representantforslag om vridning av offentlige hjelpemidler i startfasen for oppstartsselskaper med stort vekstpotensial</w:t>
      </w:r>
    </w:p>
    <w:p w:rsidR="00F416E1" w:rsidRDefault="00F416E1" w:rsidP="00F416E1">
      <w:r>
        <w:t>20110310</w:t>
      </w:r>
      <w:r>
        <w:tab/>
        <w:t>59</w:t>
      </w:r>
      <w:r>
        <w:tab/>
        <w:t>48092</w:t>
      </w:r>
      <w:r>
        <w:tab/>
        <w:t>13</w:t>
      </w:r>
      <w:r>
        <w:tab/>
        <w:t>Samtykke til ratifikasjon av en frihandelsavtale mellom EFTA-statene og Serbia</w:t>
      </w:r>
    </w:p>
    <w:p w:rsidR="00F416E1" w:rsidRDefault="00F416E1" w:rsidP="00F416E1">
      <w:r>
        <w:t>20110310</w:t>
      </w:r>
      <w:r>
        <w:tab/>
        <w:t>59</w:t>
      </w:r>
      <w:r>
        <w:tab/>
        <w:t>49550</w:t>
      </w:r>
      <w:r>
        <w:tab/>
        <w:t>15</w:t>
      </w:r>
      <w:r>
        <w:tab/>
        <w:t>Oversendelsesforslag vedrørende avvikling av Medietilsynets virksomhet</w:t>
      </w:r>
    </w:p>
    <w:p w:rsidR="00F416E1" w:rsidRDefault="00F416E1" w:rsidP="00F416E1">
      <w:r>
        <w:t>20110311</w:t>
      </w:r>
      <w:r>
        <w:tab/>
        <w:t>60</w:t>
      </w:r>
      <w:r>
        <w:tab/>
        <w:t>48270</w:t>
      </w:r>
      <w:r>
        <w:tab/>
        <w:t>3</w:t>
      </w:r>
      <w:r>
        <w:tab/>
        <w:t>Riksrevisjonens oppfølging av forvaltningsrevisjoner som er behandlet av Stortinget</w:t>
      </w:r>
    </w:p>
    <w:p w:rsidR="00F416E1" w:rsidRDefault="00F416E1" w:rsidP="00F416E1">
      <w:r>
        <w:t>20110311</w:t>
      </w:r>
      <w:r>
        <w:tab/>
        <w:t>60</w:t>
      </w:r>
      <w:r>
        <w:tab/>
        <w:t>48272</w:t>
      </w:r>
      <w:r>
        <w:tab/>
        <w:t>4</w:t>
      </w:r>
      <w:r>
        <w:tab/>
        <w:t>Riksrevisjonens undersøkelse av Integrerings- og mangfoldsdirektoratets måloppnåelse og virkemiddelbruk</w:t>
      </w:r>
    </w:p>
    <w:p w:rsidR="00F416E1" w:rsidRDefault="00F416E1" w:rsidP="00F416E1">
      <w:r>
        <w:t>20110314</w:t>
      </w:r>
      <w:r>
        <w:tab/>
        <w:t>61</w:t>
      </w:r>
      <w:r>
        <w:tab/>
        <w:t>48783</w:t>
      </w:r>
      <w:r>
        <w:tab/>
        <w:t>2</w:t>
      </w:r>
      <w:r>
        <w:tab/>
        <w:t>Representantforslag om praksis ved tildeling av pleiepenger</w:t>
      </w:r>
    </w:p>
    <w:p w:rsidR="00F416E1" w:rsidRDefault="00F416E1" w:rsidP="00F416E1">
      <w:r>
        <w:t>20110314</w:t>
      </w:r>
      <w:r>
        <w:tab/>
        <w:t>61</w:t>
      </w:r>
      <w:r>
        <w:tab/>
        <w:t>48281</w:t>
      </w:r>
      <w:r>
        <w:tab/>
        <w:t>3</w:t>
      </w:r>
      <w:r>
        <w:tab/>
        <w:t>Representantforslag om å fjerne aldersbegrensningen for lisens til leger</w:t>
      </w:r>
    </w:p>
    <w:p w:rsidR="00F416E1" w:rsidRDefault="00F416E1" w:rsidP="00F416E1">
      <w:r>
        <w:t>20110314</w:t>
      </w:r>
      <w:r>
        <w:tab/>
        <w:t>61</w:t>
      </w:r>
      <w:r>
        <w:tab/>
        <w:t>48302</w:t>
      </w:r>
      <w:r>
        <w:tab/>
        <w:t>4</w:t>
      </w:r>
      <w:r>
        <w:tab/>
        <w:t>Representantforslag om om å redusere sykefraværet gjennom en bedre utnyttelse av "Raskere-tilbake-ordningen"</w:t>
      </w:r>
    </w:p>
    <w:p w:rsidR="00F416E1" w:rsidRDefault="00F416E1" w:rsidP="00F416E1">
      <w:r>
        <w:t>20110315</w:t>
      </w:r>
      <w:r>
        <w:tab/>
        <w:t>62</w:t>
      </w:r>
      <w:r>
        <w:tab/>
        <w:t>48534</w:t>
      </w:r>
      <w:r>
        <w:tab/>
        <w:t>3</w:t>
      </w:r>
      <w:r>
        <w:tab/>
        <w:t>Endringer i barnevernloven (krav til politiattester mv.)</w:t>
      </w:r>
    </w:p>
    <w:p w:rsidR="00F416E1" w:rsidRDefault="00F416E1" w:rsidP="00F416E1">
      <w:r>
        <w:t>20110315</w:t>
      </w:r>
      <w:r>
        <w:tab/>
        <w:t>62</w:t>
      </w:r>
      <w:r>
        <w:tab/>
        <w:t>47764</w:t>
      </w:r>
      <w:r>
        <w:tab/>
        <w:t>4</w:t>
      </w:r>
      <w:r>
        <w:tab/>
        <w:t>Representantforslag om mer forutsigbarhet og mindre byråkratisk adopsjonsprosess</w:t>
      </w:r>
    </w:p>
    <w:p w:rsidR="00F416E1" w:rsidRDefault="00F416E1" w:rsidP="00F416E1">
      <w:r>
        <w:t>20110315</w:t>
      </w:r>
      <w:r>
        <w:tab/>
        <w:t>62</w:t>
      </w:r>
      <w:r>
        <w:tab/>
        <w:t>48657</w:t>
      </w:r>
      <w:r>
        <w:tab/>
        <w:t>6</w:t>
      </w:r>
      <w:r>
        <w:tab/>
        <w:t>Representantforslag om bruk av hijab i barneskolen</w:t>
      </w:r>
    </w:p>
    <w:p w:rsidR="00F416E1" w:rsidRDefault="00F416E1" w:rsidP="00F416E1">
      <w:r>
        <w:t>20110315</w:t>
      </w:r>
      <w:r>
        <w:tab/>
        <w:t>62</w:t>
      </w:r>
      <w:r>
        <w:tab/>
        <w:t>49078</w:t>
      </w:r>
      <w:r>
        <w:tab/>
        <w:t>7</w:t>
      </w:r>
      <w:r>
        <w:tab/>
        <w:t>Representantforslag om innføring av mobbeombud i alle landets fylker</w:t>
      </w:r>
    </w:p>
    <w:p w:rsidR="00F416E1" w:rsidRDefault="00F416E1" w:rsidP="00F416E1">
      <w:r>
        <w:t>20110315</w:t>
      </w:r>
      <w:r>
        <w:tab/>
        <w:t>62</w:t>
      </w:r>
      <w:r>
        <w:tab/>
        <w:t>47991</w:t>
      </w:r>
      <w:r>
        <w:tab/>
        <w:t>9</w:t>
      </w:r>
      <w:r>
        <w:tab/>
        <w:t>Representantforslag om å senke krav til aksjekapital for aksjeselskaper</w:t>
      </w:r>
    </w:p>
    <w:p w:rsidR="00F416E1" w:rsidRDefault="00F416E1" w:rsidP="00F416E1">
      <w:r>
        <w:t>20110315</w:t>
      </w:r>
      <w:r>
        <w:tab/>
        <w:t>62</w:t>
      </w:r>
      <w:r>
        <w:tab/>
        <w:t>48029</w:t>
      </w:r>
      <w:r>
        <w:tab/>
        <w:t>10</w:t>
      </w:r>
      <w:r>
        <w:tab/>
        <w:t>Representantforslag om opprettelse av rehabiliterings- og soningsinstitusjoner for ungdom</w:t>
      </w:r>
    </w:p>
    <w:p w:rsidR="00F416E1" w:rsidRDefault="00F416E1" w:rsidP="00F416E1">
      <w:r>
        <w:t>20110315</w:t>
      </w:r>
      <w:r>
        <w:tab/>
        <w:t>62</w:t>
      </w:r>
      <w:r>
        <w:tab/>
        <w:t>48301</w:t>
      </w:r>
      <w:r>
        <w:tab/>
        <w:t>11</w:t>
      </w:r>
      <w:r>
        <w:tab/>
        <w:t>Representantforslag om plan for IKT-investeringer i politiet og reell styrking av politiets driftsbudsjett</w:t>
      </w:r>
    </w:p>
    <w:p w:rsidR="00F416E1" w:rsidRDefault="00F416E1" w:rsidP="00F416E1">
      <w:r>
        <w:t>20110315</w:t>
      </w:r>
      <w:r>
        <w:tab/>
        <w:t>62</w:t>
      </w:r>
      <w:r>
        <w:tab/>
        <w:t>48480</w:t>
      </w:r>
      <w:r>
        <w:tab/>
        <w:t>12</w:t>
      </w:r>
      <w:r>
        <w:tab/>
        <w:t>Representantforslag om å forby hijab, niqab, burka og andre religiøse eller politiske symboler som del av arbeidsantrekk for norske dommere</w:t>
      </w:r>
    </w:p>
    <w:p w:rsidR="00F416E1" w:rsidRDefault="00F416E1" w:rsidP="00F416E1">
      <w:r>
        <w:t>20110321</w:t>
      </w:r>
      <w:r>
        <w:tab/>
        <w:t>64</w:t>
      </w:r>
      <w:r>
        <w:tab/>
        <w:t>48061</w:t>
      </w:r>
      <w:r>
        <w:tab/>
        <w:t>1</w:t>
      </w:r>
      <w:r>
        <w:tab/>
        <w:t>Representantforslag om overtredelsesgebyr og rettssikkerhet for oppdrettsnæringen</w:t>
      </w:r>
    </w:p>
    <w:p w:rsidR="00F416E1" w:rsidRDefault="00F416E1" w:rsidP="00F416E1">
      <w:r>
        <w:t>20110321</w:t>
      </w:r>
      <w:r>
        <w:tab/>
        <w:t>64</w:t>
      </w:r>
      <w:r>
        <w:tab/>
        <w:t>48355</w:t>
      </w:r>
      <w:r>
        <w:tab/>
        <w:t>2</w:t>
      </w:r>
      <w:r>
        <w:tab/>
        <w:t>Representantforslag om forpliktende miljøtiltak for oppdrettsnæringen</w:t>
      </w:r>
    </w:p>
    <w:p w:rsidR="00F416E1" w:rsidRDefault="00F416E1" w:rsidP="00F416E1">
      <w:r>
        <w:t>20110321</w:t>
      </w:r>
      <w:r>
        <w:tab/>
        <w:t>64</w:t>
      </w:r>
      <w:r>
        <w:tab/>
        <w:t>48271</w:t>
      </w:r>
      <w:r>
        <w:tab/>
        <w:t>3</w:t>
      </w:r>
      <w:r>
        <w:tab/>
        <w:t>Riksrevisjonens kontroll med forvaltningen av statlige selskaper for 2009</w:t>
      </w:r>
    </w:p>
    <w:p w:rsidR="00F416E1" w:rsidRDefault="00F416E1" w:rsidP="00F416E1">
      <w:r>
        <w:t>20110321</w:t>
      </w:r>
      <w:r>
        <w:tab/>
        <w:t>64</w:t>
      </w:r>
      <w:r>
        <w:tab/>
        <w:t>48971</w:t>
      </w:r>
      <w:r>
        <w:tab/>
        <w:t>4</w:t>
      </w:r>
      <w:r>
        <w:tab/>
        <w:t>Riksrevisjonens undersøkelse av arbeids- og velferdsetatens oppfølging av sykmeldte</w:t>
      </w:r>
    </w:p>
    <w:p w:rsidR="00F416E1" w:rsidRDefault="00F416E1" w:rsidP="00F416E1">
      <w:r>
        <w:t>20110321</w:t>
      </w:r>
      <w:r>
        <w:tab/>
        <w:t>64</w:t>
      </w:r>
      <w:r>
        <w:tab/>
        <w:t>49043</w:t>
      </w:r>
      <w:r>
        <w:tab/>
        <w:t>5</w:t>
      </w:r>
      <w:r>
        <w:tab/>
        <w:t>Representantforslag om fleksible avgifter på strøm i perioder med ekstraordinær høy strømpris</w:t>
      </w:r>
    </w:p>
    <w:p w:rsidR="00F416E1" w:rsidRDefault="00F416E1" w:rsidP="00F416E1">
      <w:r>
        <w:lastRenderedPageBreak/>
        <w:t>20110321</w:t>
      </w:r>
      <w:r>
        <w:tab/>
        <w:t>64</w:t>
      </w:r>
      <w:r>
        <w:tab/>
        <w:t>47877</w:t>
      </w:r>
      <w:r>
        <w:tab/>
        <w:t>6</w:t>
      </w:r>
      <w:r>
        <w:tab/>
        <w:t>Representantforslag om en styrking av lokaldemokratiet og eiendomsretten i miljø- og arealforvaltningen. Endringer i plan- og bygningsloven</w:t>
      </w:r>
    </w:p>
    <w:p w:rsidR="00F416E1" w:rsidRDefault="00F416E1" w:rsidP="00F416E1">
      <w:r>
        <w:t>20110321</w:t>
      </w:r>
      <w:r>
        <w:tab/>
        <w:t>64</w:t>
      </w:r>
      <w:r>
        <w:tab/>
        <w:t>47763</w:t>
      </w:r>
      <w:r>
        <w:tab/>
        <w:t>7</w:t>
      </w:r>
      <w:r>
        <w:tab/>
        <w:t>Representantforslag om å innføre en panteordning for miljøfarlig avfall</w:t>
      </w:r>
    </w:p>
    <w:p w:rsidR="00F416E1" w:rsidRDefault="00F416E1" w:rsidP="00F416E1">
      <w:r>
        <w:t>20110322</w:t>
      </w:r>
      <w:r>
        <w:tab/>
        <w:t>65</w:t>
      </w:r>
      <w:r>
        <w:tab/>
        <w:t>47160</w:t>
      </w:r>
      <w:r>
        <w:tab/>
        <w:t>1</w:t>
      </w:r>
      <w:r>
        <w:tab/>
        <w:t>Representantforslag om statlig tilskuddsordning for tilrettelegging av bolig for personer med funksjonsnedsettelse</w:t>
      </w:r>
    </w:p>
    <w:p w:rsidR="00F416E1" w:rsidRDefault="00F416E1" w:rsidP="00F416E1">
      <w:r>
        <w:t>20110322</w:t>
      </w:r>
      <w:r>
        <w:tab/>
        <w:t>65</w:t>
      </w:r>
      <w:r>
        <w:tab/>
        <w:t>48960</w:t>
      </w:r>
      <w:r>
        <w:tab/>
        <w:t>2</w:t>
      </w:r>
      <w:r>
        <w:tab/>
        <w:t>Representantforslag om seniortiltak for å beholde verdifull kompetanse i skolen</w:t>
      </w:r>
    </w:p>
    <w:p w:rsidR="00F416E1" w:rsidRDefault="00F416E1" w:rsidP="00F416E1">
      <w:r>
        <w:t>20110322</w:t>
      </w:r>
      <w:r>
        <w:tab/>
        <w:t>65</w:t>
      </w:r>
      <w:r>
        <w:tab/>
        <w:t>49727</w:t>
      </w:r>
      <w:r>
        <w:tab/>
        <w:t>5</w:t>
      </w:r>
      <w:r>
        <w:tab/>
        <w:t>Oversendelsesforslag vedrørende barneomsorgsattester av støttekontakter og andre som har tilsvarende jevnlig og nær kontakt med barn</w:t>
      </w:r>
    </w:p>
    <w:p w:rsidR="00F416E1" w:rsidRDefault="00F416E1" w:rsidP="00F416E1">
      <w:r>
        <w:t>20110328</w:t>
      </w:r>
      <w:r>
        <w:tab/>
        <w:t>67</w:t>
      </w:r>
      <w:r>
        <w:tab/>
        <w:t>48552</w:t>
      </w:r>
      <w:r>
        <w:tab/>
        <w:t>1</w:t>
      </w:r>
      <w:r>
        <w:tab/>
        <w:t>Representantforslag om å vurdere endringer i lov om bustadbyggjerlag eller annet lovverk for å hindre innsidehandel og spekulasjon</w:t>
      </w:r>
    </w:p>
    <w:p w:rsidR="00F416E1" w:rsidRDefault="00F416E1" w:rsidP="00F416E1">
      <w:r>
        <w:t>20110328</w:t>
      </w:r>
      <w:r>
        <w:tab/>
        <w:t>67</w:t>
      </w:r>
      <w:r>
        <w:tab/>
        <w:t>48982</w:t>
      </w:r>
      <w:r>
        <w:tab/>
        <w:t>3</w:t>
      </w:r>
      <w:r>
        <w:tab/>
        <w:t>Representantforslag om endringer i arbeidsmiljøloven (lovregulering av permitteringer)</w:t>
      </w:r>
    </w:p>
    <w:p w:rsidR="00F416E1" w:rsidRDefault="00F416E1" w:rsidP="00F416E1">
      <w:r>
        <w:t>20110328</w:t>
      </w:r>
      <w:r>
        <w:tab/>
        <w:t>67</w:t>
      </w:r>
      <w:r>
        <w:tab/>
        <w:t>48983</w:t>
      </w:r>
      <w:r>
        <w:tab/>
        <w:t>3</w:t>
      </w:r>
      <w:r>
        <w:tab/>
        <w:t>Representantforslag om endringer i arbeidsmiljøloven (lovfesting av permitteringer)</w:t>
      </w:r>
    </w:p>
    <w:p w:rsidR="00F416E1" w:rsidRDefault="00F416E1" w:rsidP="00F416E1">
      <w:r>
        <w:t>20110328</w:t>
      </w:r>
      <w:r>
        <w:tab/>
        <w:t>67</w:t>
      </w:r>
      <w:r>
        <w:tab/>
        <w:t>48298</w:t>
      </w:r>
      <w:r>
        <w:tab/>
        <w:t>5</w:t>
      </w:r>
      <w:r>
        <w:tab/>
        <w:t>Representantforslag om nasjonale retningslinjer for kvalitet og kvantitet i TT-ordningen</w:t>
      </w:r>
    </w:p>
    <w:p w:rsidR="00F416E1" w:rsidRDefault="00F416E1" w:rsidP="00F416E1">
      <w:r>
        <w:t>20110329</w:t>
      </w:r>
      <w:r>
        <w:tab/>
        <w:t>68</w:t>
      </w:r>
      <w:r>
        <w:tab/>
        <w:t>49882</w:t>
      </w:r>
      <w:r>
        <w:tab/>
        <w:t>1</w:t>
      </w:r>
      <w:r>
        <w:tab/>
        <w:t>Redegjørelse av statsministeren om situasjonen i Libya og Norges deltakelse i den internasjonale koalisjonsstyrken</w:t>
      </w:r>
    </w:p>
    <w:p w:rsidR="00F416E1" w:rsidRDefault="00F416E1" w:rsidP="00F416E1">
      <w:r>
        <w:t>20110329</w:t>
      </w:r>
      <w:r>
        <w:tab/>
        <w:t>68</w:t>
      </w:r>
      <w:r>
        <w:tab/>
        <w:t>49297</w:t>
      </w:r>
      <w:r>
        <w:tab/>
        <w:t>2</w:t>
      </w:r>
      <w:r>
        <w:tab/>
        <w:t>Endringer i klimakvoteloven</w:t>
      </w:r>
    </w:p>
    <w:p w:rsidR="00F416E1" w:rsidRDefault="00F416E1" w:rsidP="00F416E1">
      <w:r>
        <w:t>20110329</w:t>
      </w:r>
      <w:r>
        <w:tab/>
        <w:t>68</w:t>
      </w:r>
      <w:r>
        <w:tab/>
        <w:t>49520</w:t>
      </w:r>
      <w:r>
        <w:tab/>
        <w:t>3</w:t>
      </w:r>
      <w:r>
        <w:tab/>
        <w:t xml:space="preserve">Samtykke til deltakelse i en beslutning i EØS-komiteen om innlemmelse i EØS-avtalen om inkluderin </w:t>
      </w:r>
      <w:proofErr w:type="gramStart"/>
      <w:r>
        <w:t>av  luftfart</w:t>
      </w:r>
      <w:proofErr w:type="gramEnd"/>
      <w:r>
        <w:t xml:space="preserve"> i klimakvotesystemet</w:t>
      </w:r>
    </w:p>
    <w:p w:rsidR="00F416E1" w:rsidRDefault="00F416E1" w:rsidP="00F416E1">
      <w:r>
        <w:t>20110329</w:t>
      </w:r>
      <w:r>
        <w:tab/>
        <w:t>68</w:t>
      </w:r>
      <w:r>
        <w:tab/>
        <w:t>49627</w:t>
      </w:r>
      <w:r>
        <w:tab/>
        <w:t>4</w:t>
      </w:r>
      <w:r>
        <w:tab/>
        <w:t>Oversendelsesforslag vedrørende plan- og bygningsloven blir lagt til ett departement som vil ha en helhetlig tilnærming til lovens formål</w:t>
      </w:r>
    </w:p>
    <w:p w:rsidR="00F416E1" w:rsidRDefault="00F416E1" w:rsidP="00F416E1">
      <w:r>
        <w:t>20110329</w:t>
      </w:r>
      <w:r>
        <w:tab/>
        <w:t>68</w:t>
      </w:r>
      <w:r>
        <w:tab/>
        <w:t>49821</w:t>
      </w:r>
      <w:r>
        <w:tab/>
        <w:t>5</w:t>
      </w:r>
      <w:r>
        <w:tab/>
        <w:t>Oversendelsesforslag vedrørende styrking av det lokale selvstyret i arealsaker</w:t>
      </w:r>
    </w:p>
    <w:p w:rsidR="00F416E1" w:rsidRDefault="00F416E1" w:rsidP="00F416E1">
      <w:r>
        <w:t>20110329</w:t>
      </w:r>
      <w:r>
        <w:tab/>
        <w:t>68</w:t>
      </w:r>
      <w:r>
        <w:tab/>
        <w:t>49822</w:t>
      </w:r>
      <w:r>
        <w:tab/>
        <w:t>6</w:t>
      </w:r>
      <w:r>
        <w:tab/>
        <w:t>Oversendelsesforslag vedrørende begrepet "inngrepsfrie naturområder" ikke lenger skal tillegges vekt ved behandling av arealsaker i statlige forvaltningsorganer</w:t>
      </w:r>
    </w:p>
    <w:p w:rsidR="00F416E1" w:rsidRDefault="00F416E1" w:rsidP="00F416E1">
      <w:r>
        <w:t>20110329</w:t>
      </w:r>
      <w:r>
        <w:tab/>
        <w:t>68</w:t>
      </w:r>
      <w:r>
        <w:tab/>
        <w:t>49823</w:t>
      </w:r>
      <w:r>
        <w:tab/>
        <w:t>7</w:t>
      </w:r>
      <w:r>
        <w:tab/>
        <w:t>Oversendelsesforslag vedrørende endring i Fylkesmannens oppgaver der disse innskrenkes til kun å omfatte legalitetskontroll</w:t>
      </w:r>
    </w:p>
    <w:p w:rsidR="00F416E1" w:rsidRDefault="00F416E1" w:rsidP="00F416E1">
      <w:r>
        <w:t>20110329</w:t>
      </w:r>
      <w:r>
        <w:tab/>
        <w:t>68</w:t>
      </w:r>
      <w:r>
        <w:tab/>
        <w:t>49824</w:t>
      </w:r>
      <w:r>
        <w:tab/>
        <w:t>8</w:t>
      </w:r>
      <w:r>
        <w:tab/>
        <w:t>Oversendelsesforslag vedrørende overføring av forvaltningsmyndigheten over områder som er vernet med hjemmel i naturmangfoldloven til de berørte kommuner</w:t>
      </w:r>
    </w:p>
    <w:p w:rsidR="00F416E1" w:rsidRDefault="00F416E1" w:rsidP="00F416E1">
      <w:r>
        <w:t>20110329</w:t>
      </w:r>
      <w:r>
        <w:tab/>
        <w:t>68</w:t>
      </w:r>
      <w:r>
        <w:tab/>
        <w:t>49825</w:t>
      </w:r>
      <w:r>
        <w:tab/>
        <w:t>9</w:t>
      </w:r>
      <w:r>
        <w:tab/>
        <w:t>Oversendelsesforslag vedrørende strategi som gjør det lettere å drive næringsutvikling og skape arbeidsplasser i kommuner med høy andel vern</w:t>
      </w:r>
    </w:p>
    <w:p w:rsidR="00F416E1" w:rsidRDefault="00F416E1" w:rsidP="00F416E1">
      <w:r>
        <w:t>20110329</w:t>
      </w:r>
      <w:r>
        <w:tab/>
        <w:t>68</w:t>
      </w:r>
      <w:r>
        <w:tab/>
        <w:t>49826</w:t>
      </w:r>
      <w:r>
        <w:tab/>
        <w:t>10</w:t>
      </w:r>
      <w:r>
        <w:tab/>
        <w:t>Oversendelsesforslag vedrørende frivillighet og makebytteløsninger kommer i sentrum i forbindelse med vern. Tvang må være siste utvei</w:t>
      </w:r>
    </w:p>
    <w:p w:rsidR="00F416E1" w:rsidRDefault="00F416E1" w:rsidP="00F416E1">
      <w:r>
        <w:lastRenderedPageBreak/>
        <w:t>20110329</w:t>
      </w:r>
      <w:r>
        <w:tab/>
        <w:t>68</w:t>
      </w:r>
      <w:r>
        <w:tab/>
        <w:t>49828</w:t>
      </w:r>
      <w:r>
        <w:tab/>
        <w:t>11</w:t>
      </w:r>
      <w:r>
        <w:tab/>
        <w:t>Oversendelsesforslag vedrørende bruksrestriksjoner ikke går lenger enn det som er nødvendig av hensyn til verneformålet</w:t>
      </w:r>
    </w:p>
    <w:p w:rsidR="00F416E1" w:rsidRDefault="00F416E1" w:rsidP="00F416E1">
      <w:r>
        <w:t>20110404</w:t>
      </w:r>
      <w:r>
        <w:tab/>
        <w:t>70</w:t>
      </w:r>
      <w:r>
        <w:tab/>
        <w:t>48717</w:t>
      </w:r>
      <w:r>
        <w:tab/>
        <w:t>1</w:t>
      </w:r>
      <w:r>
        <w:tab/>
        <w:t>Endringer i ekomloven og straffeprosessloven mv. (gjennomføring av EUs datalagringsdirektiv i norsk rett)</w:t>
      </w:r>
    </w:p>
    <w:p w:rsidR="00F416E1" w:rsidRDefault="00F416E1" w:rsidP="00F416E1">
      <w:r>
        <w:t>20110404</w:t>
      </w:r>
      <w:r>
        <w:tab/>
        <w:t>70</w:t>
      </w:r>
      <w:r>
        <w:tab/>
        <w:t>48650</w:t>
      </w:r>
      <w:r>
        <w:tab/>
        <w:t>2</w:t>
      </w:r>
      <w:r>
        <w:tab/>
        <w:t>Samtykke til deltakelse i en beslutning i EØS-komiteen om innlemmelse i EØS-avtalen av direktiv 2006/24/EF om datalagring</w:t>
      </w:r>
    </w:p>
    <w:p w:rsidR="00F416E1" w:rsidRDefault="00F416E1" w:rsidP="00F416E1">
      <w:r>
        <w:t>20110404</w:t>
      </w:r>
      <w:r>
        <w:tab/>
        <w:t>70</w:t>
      </w:r>
      <w:r>
        <w:tab/>
        <w:t>49666</w:t>
      </w:r>
      <w:r>
        <w:tab/>
        <w:t>3</w:t>
      </w:r>
      <w:r>
        <w:tab/>
        <w:t>Representantforslag om endringer i ekomloven</w:t>
      </w:r>
    </w:p>
    <w:p w:rsidR="00F416E1" w:rsidRDefault="00F416E1" w:rsidP="00F416E1">
      <w:r>
        <w:t>20110404</w:t>
      </w:r>
      <w:r>
        <w:tab/>
        <w:t>70</w:t>
      </w:r>
      <w:r>
        <w:tab/>
        <w:t>49597</w:t>
      </w:r>
      <w:r>
        <w:tab/>
        <w:t>4</w:t>
      </w:r>
      <w:r>
        <w:tab/>
        <w:t>Endringar i statsbudsjettet for 2011under Justis- og politidepartementet (Direktoratet for nødkommunikasjon)</w:t>
      </w:r>
    </w:p>
    <w:p w:rsidR="00F416E1" w:rsidRDefault="00F416E1" w:rsidP="00F416E1">
      <w:r>
        <w:t>20110405</w:t>
      </w:r>
      <w:r>
        <w:tab/>
        <w:t>71</w:t>
      </w:r>
      <w:r>
        <w:tab/>
        <w:t>49010</w:t>
      </w:r>
      <w:r>
        <w:tab/>
        <w:t>1</w:t>
      </w:r>
      <w:r>
        <w:tab/>
        <w:t>Samtykke til inngåelse av avtale med Den europeiske union (EU) om utvidet handel med landbruksvarer</w:t>
      </w:r>
    </w:p>
    <w:p w:rsidR="00F416E1" w:rsidRDefault="00F416E1" w:rsidP="00F416E1">
      <w:r>
        <w:t>20110405</w:t>
      </w:r>
      <w:r>
        <w:tab/>
        <w:t>71</w:t>
      </w:r>
      <w:r>
        <w:tab/>
        <w:t>48812</w:t>
      </w:r>
      <w:r>
        <w:tab/>
        <w:t>2</w:t>
      </w:r>
      <w:r>
        <w:tab/>
        <w:t xml:space="preserve">Samtykke til </w:t>
      </w:r>
      <w:proofErr w:type="gramStart"/>
      <w:r>
        <w:t>å</w:t>
      </w:r>
      <w:proofErr w:type="gramEnd"/>
      <w:r>
        <w:t xml:space="preserve"> setje i kraft ein overeinskomst mellom Kongeriket Noreg og Montserrat</w:t>
      </w:r>
    </w:p>
    <w:p w:rsidR="00F416E1" w:rsidRDefault="00F416E1" w:rsidP="00F416E1">
      <w:r>
        <w:t>20110405</w:t>
      </w:r>
      <w:r>
        <w:tab/>
        <w:t>71</w:t>
      </w:r>
      <w:r>
        <w:tab/>
        <w:t>49011</w:t>
      </w:r>
      <w:r>
        <w:tab/>
        <w:t>3</w:t>
      </w:r>
      <w:r>
        <w:tab/>
        <w:t xml:space="preserve">Samtykke til </w:t>
      </w:r>
      <w:proofErr w:type="gramStart"/>
      <w:r>
        <w:t>å</w:t>
      </w:r>
      <w:proofErr w:type="gramEnd"/>
      <w:r>
        <w:t xml:space="preserve"> setje i kraft ein overeinskomst mellom Kongeriket Noreg og Fyrstedømmet Liechtenstein</w:t>
      </w:r>
    </w:p>
    <w:p w:rsidR="00F416E1" w:rsidRDefault="00F416E1" w:rsidP="00F416E1">
      <w:r>
        <w:t>20110405</w:t>
      </w:r>
      <w:r>
        <w:tab/>
        <w:t>71</w:t>
      </w:r>
      <w:r>
        <w:tab/>
        <w:t>49272</w:t>
      </w:r>
      <w:r>
        <w:tab/>
        <w:t>4</w:t>
      </w:r>
      <w:r>
        <w:tab/>
        <w:t xml:space="preserve">Samtykke til </w:t>
      </w:r>
      <w:proofErr w:type="gramStart"/>
      <w:r>
        <w:t>å</w:t>
      </w:r>
      <w:proofErr w:type="gramEnd"/>
      <w:r>
        <w:t xml:space="preserve"> setje i kraft ein overeinskomst mellom Kongeriket Noreg og Fyrstedømmet Andorra om opplysningar i skattesaker</w:t>
      </w:r>
    </w:p>
    <w:p w:rsidR="00F416E1" w:rsidRDefault="00F416E1" w:rsidP="00F416E1">
      <w:r>
        <w:t>20110405</w:t>
      </w:r>
      <w:r>
        <w:tab/>
        <w:t>71</w:t>
      </w:r>
      <w:r>
        <w:tab/>
        <w:t>48811</w:t>
      </w:r>
      <w:r>
        <w:tab/>
        <w:t>5</w:t>
      </w:r>
      <w:r>
        <w:tab/>
        <w:t>Endringer i revisorloven og enkelte andre lover</w:t>
      </w:r>
    </w:p>
    <w:p w:rsidR="00F416E1" w:rsidRDefault="00F416E1" w:rsidP="00F416E1">
      <w:r>
        <w:t>20110405</w:t>
      </w:r>
      <w:r>
        <w:tab/>
        <w:t>71</w:t>
      </w:r>
      <w:r>
        <w:tab/>
        <w:t>48016</w:t>
      </w:r>
      <w:r>
        <w:tab/>
        <w:t>6</w:t>
      </w:r>
      <w:r>
        <w:tab/>
        <w:t>Representantforslag om endring av revisjonsplikt for små og mellomstore bedrifter samt endring av tidsbegrenset krav til oppbevaring av regnskapsdokumenter</w:t>
      </w:r>
    </w:p>
    <w:p w:rsidR="00F416E1" w:rsidRDefault="00F416E1" w:rsidP="00F416E1">
      <w:r>
        <w:t>20110405</w:t>
      </w:r>
      <w:r>
        <w:tab/>
        <w:t>71</w:t>
      </w:r>
      <w:r>
        <w:tab/>
        <w:t>48014</w:t>
      </w:r>
      <w:r>
        <w:tab/>
        <w:t>7</w:t>
      </w:r>
      <w:r>
        <w:tab/>
        <w:t>Representantforslag om å bedre rettssikkerheten for skattyter</w:t>
      </w:r>
    </w:p>
    <w:p w:rsidR="00F416E1" w:rsidRDefault="00F416E1" w:rsidP="00F416E1">
      <w:r>
        <w:t>20110405</w:t>
      </w:r>
      <w:r>
        <w:tab/>
        <w:t>71</w:t>
      </w:r>
      <w:r>
        <w:tab/>
        <w:t>48810</w:t>
      </w:r>
      <w:r>
        <w:tab/>
        <w:t>8</w:t>
      </w:r>
      <w:r>
        <w:tab/>
        <w:t>Representantforslag om 20 tiltak for å motvirke ny finanskrise</w:t>
      </w:r>
    </w:p>
    <w:p w:rsidR="00F416E1" w:rsidRDefault="00F416E1" w:rsidP="00F416E1">
      <w:r>
        <w:t>20110405</w:t>
      </w:r>
      <w:r>
        <w:tab/>
        <w:t>71</w:t>
      </w:r>
      <w:r>
        <w:tab/>
        <w:t>49024</w:t>
      </w:r>
      <w:r>
        <w:tab/>
        <w:t>10</w:t>
      </w:r>
      <w:r>
        <w:tab/>
        <w:t>Representantforslag om motorferdsel i utmark</w:t>
      </w:r>
    </w:p>
    <w:p w:rsidR="00F416E1" w:rsidRDefault="00F416E1" w:rsidP="00F416E1">
      <w:r>
        <w:t>20110405</w:t>
      </w:r>
      <w:r>
        <w:tab/>
        <w:t>71</w:t>
      </w:r>
      <w:r>
        <w:tab/>
        <w:t>49388</w:t>
      </w:r>
      <w:r>
        <w:tab/>
        <w:t>11</w:t>
      </w:r>
      <w:r>
        <w:tab/>
        <w:t>Representantforslag om Preikestolen nasjonalpark</w:t>
      </w:r>
    </w:p>
    <w:p w:rsidR="00F416E1" w:rsidRDefault="00F416E1" w:rsidP="00F416E1">
      <w:r>
        <w:t>20110405</w:t>
      </w:r>
      <w:r>
        <w:tab/>
        <w:t>71</w:t>
      </w:r>
      <w:r>
        <w:tab/>
        <w:t>49142</w:t>
      </w:r>
      <w:r>
        <w:tab/>
        <w:t>12</w:t>
      </w:r>
      <w:r>
        <w:tab/>
        <w:t>Endringer i valgloven og kommuneloven</w:t>
      </w:r>
    </w:p>
    <w:p w:rsidR="00F416E1" w:rsidRDefault="00F416E1" w:rsidP="00F416E1">
      <w:r>
        <w:t>20110405</w:t>
      </w:r>
      <w:r>
        <w:tab/>
        <w:t>71</w:t>
      </w:r>
      <w:r>
        <w:tab/>
        <w:t>49143</w:t>
      </w:r>
      <w:r>
        <w:tab/>
        <w:t>13</w:t>
      </w:r>
      <w:r>
        <w:tab/>
        <w:t>Styrking av investeringstilskotet til omsorgsbustader og sjukeheimsplassar</w:t>
      </w:r>
    </w:p>
    <w:p w:rsidR="00F416E1" w:rsidRDefault="00F416E1" w:rsidP="00F416E1">
      <w:r>
        <w:t>20110405</w:t>
      </w:r>
      <w:r>
        <w:tab/>
        <w:t>71</w:t>
      </w:r>
      <w:r>
        <w:tab/>
        <w:t>48072</w:t>
      </w:r>
      <w:r>
        <w:tab/>
        <w:t>14</w:t>
      </w:r>
      <w:r>
        <w:tab/>
        <w:t>Representantforslag om ikke å tillate at politisk eller religiøs aktivitet i Norge finansieres av kapital med base i totalitære, islamistiske regimer</w:t>
      </w:r>
    </w:p>
    <w:p w:rsidR="00F416E1" w:rsidRDefault="00F416E1" w:rsidP="00F416E1">
      <w:r>
        <w:t>20110405</w:t>
      </w:r>
      <w:r>
        <w:tab/>
        <w:t>71</w:t>
      </w:r>
      <w:r>
        <w:tab/>
        <w:t>48462</w:t>
      </w:r>
      <w:r>
        <w:tab/>
        <w:t>15</w:t>
      </w:r>
      <w:r>
        <w:tab/>
        <w:t>Representantforslag om ikke å gi oppholds- og arbeidstillatelse til imamer med tilknytning til totalitære, islamistiske regimer</w:t>
      </w:r>
    </w:p>
    <w:p w:rsidR="00F416E1" w:rsidRDefault="00F416E1" w:rsidP="00F416E1">
      <w:r>
        <w:t>20110405</w:t>
      </w:r>
      <w:r>
        <w:tab/>
        <w:t>71</w:t>
      </w:r>
      <w:r>
        <w:tab/>
        <w:t>49025</w:t>
      </w:r>
      <w:r>
        <w:tab/>
        <w:t>16</w:t>
      </w:r>
      <w:r>
        <w:tab/>
        <w:t>Representantforslag om å avklare situasjonen og styrke rettighetene for innvandrere i Norge uten lovlig opphold</w:t>
      </w:r>
    </w:p>
    <w:p w:rsidR="00F416E1" w:rsidRDefault="00F416E1" w:rsidP="00F416E1">
      <w:r>
        <w:t>20110405</w:t>
      </w:r>
      <w:r>
        <w:tab/>
        <w:t>71</w:t>
      </w:r>
      <w:r>
        <w:tab/>
        <w:t>49912</w:t>
      </w:r>
      <w:r>
        <w:tab/>
        <w:t>18</w:t>
      </w:r>
      <w:r>
        <w:tab/>
        <w:t>Oversendelsesforslag vedrørende ovforslag som regulerer permitteringsreglene også for ikke-organiserte arbeidstakere</w:t>
      </w:r>
    </w:p>
    <w:p w:rsidR="00F416E1" w:rsidRDefault="00F416E1" w:rsidP="00F416E1">
      <w:r>
        <w:t>20110411</w:t>
      </w:r>
      <w:r>
        <w:tab/>
        <w:t>73</w:t>
      </w:r>
      <w:r>
        <w:tab/>
        <w:t>49270</w:t>
      </w:r>
      <w:r>
        <w:tab/>
        <w:t>1</w:t>
      </w:r>
      <w:r>
        <w:tab/>
        <w:t>Samtykke til ratifikasjon av en frihandelsavtale mellom EFTA-statene og Albania og en avtale om handel med landbruksvarer mellom Norge og Albania</w:t>
      </w:r>
    </w:p>
    <w:p w:rsidR="00F416E1" w:rsidRDefault="00F416E1" w:rsidP="00F416E1">
      <w:r>
        <w:lastRenderedPageBreak/>
        <w:t>20110411</w:t>
      </w:r>
      <w:r>
        <w:tab/>
        <w:t>73</w:t>
      </w:r>
      <w:r>
        <w:tab/>
        <w:t>49072</w:t>
      </w:r>
      <w:r>
        <w:tab/>
        <w:t>2</w:t>
      </w:r>
      <w:r>
        <w:tab/>
        <w:t>Representantforslag m innstramming i sanksjonene overfor regimet i Iran</w:t>
      </w:r>
    </w:p>
    <w:p w:rsidR="00F416E1" w:rsidRDefault="00F416E1" w:rsidP="00F416E1">
      <w:r>
        <w:t>20110411</w:t>
      </w:r>
      <w:r>
        <w:tab/>
        <w:t>73</w:t>
      </w:r>
      <w:r>
        <w:tab/>
        <w:t>49521</w:t>
      </w:r>
      <w:r>
        <w:tab/>
        <w:t>3</w:t>
      </w:r>
      <w:r>
        <w:tab/>
        <w:t>Endring i skattevedtaket for Svalbard for inntektsåret 2011</w:t>
      </w:r>
    </w:p>
    <w:p w:rsidR="00F416E1" w:rsidRDefault="00F416E1" w:rsidP="00F416E1">
      <w:r>
        <w:t>20110411</w:t>
      </w:r>
      <w:r>
        <w:tab/>
        <w:t>73</w:t>
      </w:r>
      <w:r>
        <w:tab/>
        <w:t>49313</w:t>
      </w:r>
      <w:r>
        <w:tab/>
        <w:t>5</w:t>
      </w:r>
      <w:r>
        <w:tab/>
        <w:t>Opplæring av norske elever og om virkemåte for de norske seksjoner opprettet ved akademiene Rouen, Caen og Lyon av 14. juni 2010</w:t>
      </w:r>
    </w:p>
    <w:p w:rsidR="00F416E1" w:rsidRDefault="00F416E1" w:rsidP="00F416E1">
      <w:r>
        <w:t>20110411</w:t>
      </w:r>
      <w:r>
        <w:tab/>
        <w:t>73</w:t>
      </w:r>
      <w:r>
        <w:tab/>
        <w:t>49965</w:t>
      </w:r>
      <w:r>
        <w:tab/>
        <w:t>10</w:t>
      </w:r>
      <w:r>
        <w:tab/>
        <w:t>Oversendelsesforslag vedrørende eventuell implementering av datalagringsdirektivet til EUs revidering foreligger</w:t>
      </w:r>
    </w:p>
    <w:p w:rsidR="00F416E1" w:rsidRDefault="00F416E1" w:rsidP="00F416E1">
      <w:r>
        <w:t>20110411</w:t>
      </w:r>
      <w:r>
        <w:tab/>
        <w:t>73</w:t>
      </w:r>
      <w:r>
        <w:tab/>
        <w:t>49966</w:t>
      </w:r>
      <w:r>
        <w:tab/>
        <w:t>11</w:t>
      </w:r>
      <w:r>
        <w:tab/>
        <w:t>Oversendelsesforslag vedrørende datalagringsdirektivet</w:t>
      </w:r>
    </w:p>
    <w:p w:rsidR="00F416E1" w:rsidRDefault="00F416E1" w:rsidP="00F416E1">
      <w:r>
        <w:t>20110411</w:t>
      </w:r>
      <w:r>
        <w:tab/>
        <w:t>73</w:t>
      </w:r>
      <w:r>
        <w:tab/>
        <w:t>49967</w:t>
      </w:r>
      <w:r>
        <w:tab/>
        <w:t>12</w:t>
      </w:r>
      <w:r>
        <w:tab/>
        <w:t>Oversendelsesforslag vedrørende styrking av overvåkningskapasiteten ved PST og Oslopolitiet</w:t>
      </w:r>
    </w:p>
    <w:p w:rsidR="00F416E1" w:rsidRDefault="00F416E1" w:rsidP="00F416E1">
      <w:r>
        <w:t>20110411</w:t>
      </w:r>
      <w:r>
        <w:tab/>
        <w:t>73</w:t>
      </w:r>
      <w:r>
        <w:tab/>
        <w:t>49964</w:t>
      </w:r>
      <w:r>
        <w:tab/>
        <w:t>13</w:t>
      </w:r>
      <w:r>
        <w:tab/>
        <w:t>Oversendelsesforslag vedrørende straffeprosessloven §§ 216 a-216 d, 216 m samt politiloven § 17 d-e</w:t>
      </w:r>
    </w:p>
    <w:p w:rsidR="00F416E1" w:rsidRDefault="00F416E1" w:rsidP="00F416E1">
      <w:r>
        <w:t>20110411</w:t>
      </w:r>
      <w:r>
        <w:tab/>
        <w:t>73</w:t>
      </w:r>
      <w:r>
        <w:tab/>
        <w:t>49968</w:t>
      </w:r>
      <w:r>
        <w:tab/>
        <w:t>14</w:t>
      </w:r>
      <w:r>
        <w:tab/>
        <w:t>Oversendelsesforslag vedrørende å be regjeringen legge avtalen som den ligger i Innst. 275 L (2010-2011) til grunn for sitt arbeid med dette sakskomplekset</w:t>
      </w:r>
    </w:p>
    <w:p w:rsidR="00F416E1" w:rsidRDefault="00F416E1" w:rsidP="00F416E1">
      <w:r>
        <w:t>20110411</w:t>
      </w:r>
      <w:r>
        <w:tab/>
        <w:t>73</w:t>
      </w:r>
      <w:r>
        <w:tab/>
        <w:t>49985</w:t>
      </w:r>
      <w:r>
        <w:tab/>
        <w:t>15</w:t>
      </w:r>
      <w:r>
        <w:tab/>
        <w:t>Oversendelsesforslag vedrørende ovforslag som begrenser tilgangen til utlevering av trafikkdata</w:t>
      </w:r>
    </w:p>
    <w:p w:rsidR="00F416E1" w:rsidRDefault="00F416E1" w:rsidP="00F416E1">
      <w:r>
        <w:t>20110411</w:t>
      </w:r>
      <w:r>
        <w:tab/>
        <w:t>73</w:t>
      </w:r>
      <w:r>
        <w:tab/>
        <w:t>49986</w:t>
      </w:r>
      <w:r>
        <w:tab/>
        <w:t>16</w:t>
      </w:r>
      <w:r>
        <w:tab/>
        <w:t>Oversendelsesforslag vedrørende behovsutredning for å se på hvordan ulike enheter i politiet, herunder spesielt Kripos og PST, kan bekjempe alvorlig kriminalitet med digitale verktøy</w:t>
      </w:r>
    </w:p>
    <w:p w:rsidR="00F416E1" w:rsidRDefault="00F416E1" w:rsidP="00F416E1">
      <w:r>
        <w:t>20110411</w:t>
      </w:r>
      <w:r>
        <w:tab/>
        <w:t>73</w:t>
      </w:r>
      <w:r>
        <w:tab/>
        <w:t>49987</w:t>
      </w:r>
      <w:r>
        <w:tab/>
        <w:t>17</w:t>
      </w:r>
      <w:r>
        <w:tab/>
        <w:t>Oversendelsesforslag vedrørende forslag som pålegger politiet å føre tilstrekkelig logg og statistikk over bruken av hemmelige tvangsmidler</w:t>
      </w:r>
    </w:p>
    <w:p w:rsidR="00F416E1" w:rsidRDefault="00F416E1" w:rsidP="00F416E1">
      <w:r>
        <w:t>20110411</w:t>
      </w:r>
      <w:r>
        <w:tab/>
        <w:t>73</w:t>
      </w:r>
      <w:r>
        <w:tab/>
        <w:t>49969</w:t>
      </w:r>
      <w:r>
        <w:tab/>
        <w:t>18</w:t>
      </w:r>
      <w:r>
        <w:tab/>
        <w:t>Oversendelsesforslag vedrørende forslag om at terskelverdiene for revisjonsplikt skal beregnes på konsolidert basis</w:t>
      </w:r>
    </w:p>
    <w:p w:rsidR="00F416E1" w:rsidRDefault="00F416E1" w:rsidP="00F416E1">
      <w:r>
        <w:t>20110411</w:t>
      </w:r>
      <w:r>
        <w:tab/>
        <w:t>73</w:t>
      </w:r>
      <w:r>
        <w:tab/>
        <w:t>49970</w:t>
      </w:r>
      <w:r>
        <w:tab/>
        <w:t>19</w:t>
      </w:r>
      <w:r>
        <w:tab/>
        <w:t>Oversendelsesforslag vedrørende revisjonsplikten for ansvarlige selskaper med flere enn fem ansatte og mindre enn 5 mill. kroner i omsetning oppheves</w:t>
      </w:r>
    </w:p>
    <w:p w:rsidR="00F416E1" w:rsidRDefault="00F416E1" w:rsidP="00F416E1">
      <w:r>
        <w:t>20110411</w:t>
      </w:r>
      <w:r>
        <w:tab/>
        <w:t>73</w:t>
      </w:r>
      <w:r>
        <w:tab/>
        <w:t>49971</w:t>
      </w:r>
      <w:r>
        <w:tab/>
        <w:t>20</w:t>
      </w:r>
      <w:r>
        <w:tab/>
        <w:t>Oversendelsesforslag vedrørende kritisk gjennomgang av krav til særattestasjoner</w:t>
      </w:r>
    </w:p>
    <w:p w:rsidR="00F416E1" w:rsidRDefault="00F416E1" w:rsidP="00F416E1">
      <w:r>
        <w:t>20110412</w:t>
      </w:r>
      <w:r>
        <w:tab/>
        <w:t>74</w:t>
      </w:r>
      <w:r>
        <w:tab/>
        <w:t>47796</w:t>
      </w:r>
      <w:r>
        <w:tab/>
        <w:t>1</w:t>
      </w:r>
      <w:r>
        <w:tab/>
        <w:t>Likestilling for likelønn</w:t>
      </w:r>
    </w:p>
    <w:p w:rsidR="00F416E1" w:rsidRDefault="00F416E1" w:rsidP="00F416E1">
      <w:r>
        <w:t>20110412</w:t>
      </w:r>
      <w:r>
        <w:tab/>
        <w:t>74</w:t>
      </w:r>
      <w:r>
        <w:tab/>
        <w:t>49899</w:t>
      </w:r>
      <w:r>
        <w:tab/>
        <w:t>3</w:t>
      </w:r>
      <w:r>
        <w:tab/>
        <w:t>Endringar i statsbudsjettet for 2011 - Redningstenesta</w:t>
      </w:r>
    </w:p>
    <w:p w:rsidR="00F416E1" w:rsidRDefault="00F416E1" w:rsidP="00F416E1">
      <w:r>
        <w:t>20110412</w:t>
      </w:r>
      <w:r>
        <w:tab/>
        <w:t>74</w:t>
      </w:r>
      <w:r>
        <w:tab/>
        <w:t>48334</w:t>
      </w:r>
      <w:r>
        <w:tab/>
        <w:t>4</w:t>
      </w:r>
      <w:r>
        <w:tab/>
        <w:t>Representantforslag om en helhetlig gjennomgang av brudd på lovfestede rettigheter</w:t>
      </w:r>
    </w:p>
    <w:p w:rsidR="00F416E1" w:rsidRDefault="00F416E1" w:rsidP="00F416E1">
      <w:r>
        <w:t>20110412</w:t>
      </w:r>
      <w:r>
        <w:tab/>
        <w:t>74</w:t>
      </w:r>
      <w:r>
        <w:tab/>
        <w:t>48297</w:t>
      </w:r>
      <w:r>
        <w:tab/>
        <w:t>5</w:t>
      </w:r>
      <w:r>
        <w:tab/>
        <w:t>Redegjørelse av justisministeren om spørsmål knyttet til mulig ulovlig overvåkning av norske statsborgere</w:t>
      </w:r>
    </w:p>
    <w:p w:rsidR="00F416E1" w:rsidRDefault="00F416E1" w:rsidP="00F416E1">
      <w:r>
        <w:t>20110412</w:t>
      </w:r>
      <w:r>
        <w:tab/>
        <w:t>74</w:t>
      </w:r>
      <w:r>
        <w:tab/>
        <w:t>49424</w:t>
      </w:r>
      <w:r>
        <w:tab/>
        <w:t>6</w:t>
      </w:r>
      <w:r>
        <w:tab/>
        <w:t>Melding fra EOS-utvalget om overvåking av norske borgere i Norge foretatt av gruppen Surveillance Detection Unit (SDU)</w:t>
      </w:r>
    </w:p>
    <w:p w:rsidR="00F416E1" w:rsidRDefault="00F416E1" w:rsidP="00F416E1">
      <w:r>
        <w:t>20110412</w:t>
      </w:r>
      <w:r>
        <w:tab/>
        <w:t>74</w:t>
      </w:r>
      <w:r>
        <w:tab/>
        <w:t>49386</w:t>
      </w:r>
      <w:r>
        <w:tab/>
        <w:t>7</w:t>
      </w:r>
      <w:r>
        <w:tab/>
        <w:t>Representantforslag fra om å revidere Grunnloven</w:t>
      </w:r>
    </w:p>
    <w:p w:rsidR="00F416E1" w:rsidRDefault="00F416E1" w:rsidP="00F416E1">
      <w:r>
        <w:t>20110412</w:t>
      </w:r>
      <w:r>
        <w:tab/>
        <w:t>74</w:t>
      </w:r>
      <w:r>
        <w:tab/>
        <w:t>49464</w:t>
      </w:r>
      <w:r>
        <w:tab/>
        <w:t>8</w:t>
      </w:r>
      <w:r>
        <w:tab/>
        <w:t>Riksrevisjonens undersøking av årsaker til at statlege verksemder ikkje etterlever regelverket for offentlege anskaffingar</w:t>
      </w:r>
    </w:p>
    <w:p w:rsidR="00F416E1" w:rsidRDefault="00F416E1" w:rsidP="00F416E1">
      <w:r>
        <w:lastRenderedPageBreak/>
        <w:t>20110412</w:t>
      </w:r>
      <w:r>
        <w:tab/>
        <w:t>74</w:t>
      </w:r>
      <w:r>
        <w:tab/>
        <w:t>49645</w:t>
      </w:r>
      <w:r>
        <w:tab/>
        <w:t>9</w:t>
      </w:r>
      <w:r>
        <w:tab/>
        <w:t>Fullskala CO2-håndtering</w:t>
      </w:r>
    </w:p>
    <w:p w:rsidR="00F416E1" w:rsidRDefault="00F416E1" w:rsidP="00F416E1">
      <w:r>
        <w:t>20110412</w:t>
      </w:r>
      <w:r>
        <w:tab/>
        <w:t>74</w:t>
      </w:r>
      <w:r>
        <w:tab/>
        <w:t>49001</w:t>
      </w:r>
      <w:r>
        <w:tab/>
        <w:t>10</w:t>
      </w:r>
      <w:r>
        <w:tab/>
        <w:t>Representantforslag om en forpliktende plan for å sikre forsyningssikkerheten for strøm og hindre fremtidige kraftkriser</w:t>
      </w:r>
    </w:p>
    <w:p w:rsidR="00F416E1" w:rsidRDefault="00F416E1" w:rsidP="00F416E1">
      <w:r>
        <w:t>20110412</w:t>
      </w:r>
      <w:r>
        <w:tab/>
        <w:t>74</w:t>
      </w:r>
      <w:r>
        <w:tab/>
        <w:t>49359</w:t>
      </w:r>
      <w:r>
        <w:tab/>
        <w:t>11</w:t>
      </w:r>
      <w:r>
        <w:tab/>
        <w:t>Representantforslag om tilrettelegging for energiproduserende bygg i Norge</w:t>
      </w:r>
    </w:p>
    <w:p w:rsidR="00F416E1" w:rsidRDefault="00F416E1" w:rsidP="00F416E1">
      <w:r>
        <w:t>20110412</w:t>
      </w:r>
      <w:r>
        <w:tab/>
        <w:t>74</w:t>
      </w:r>
      <w:r>
        <w:tab/>
        <w:t>49512</w:t>
      </w:r>
      <w:r>
        <w:tab/>
        <w:t>12</w:t>
      </w:r>
      <w:r>
        <w:tab/>
        <w:t>Representantforslag om styrket kraftforsyning til Bergensområdet</w:t>
      </w:r>
    </w:p>
    <w:p w:rsidR="00F416E1" w:rsidRDefault="00F416E1" w:rsidP="00F416E1">
      <w:r>
        <w:t>20110414</w:t>
      </w:r>
      <w:r>
        <w:tab/>
        <w:t>76</w:t>
      </w:r>
      <w:r>
        <w:tab/>
        <w:t>50099</w:t>
      </w:r>
      <w:r>
        <w:tab/>
        <w:t>1</w:t>
      </w:r>
      <w:r>
        <w:tab/>
        <w:t>Suppleringsvalg til Stortingets delegasjon til NATOs parlamentariske forsamling</w:t>
      </w:r>
    </w:p>
    <w:p w:rsidR="00F416E1" w:rsidRDefault="00F416E1" w:rsidP="00F416E1">
      <w:r>
        <w:t>20110414</w:t>
      </w:r>
      <w:r>
        <w:tab/>
        <w:t>76</w:t>
      </w:r>
      <w:r>
        <w:tab/>
        <w:t>48577</w:t>
      </w:r>
      <w:r>
        <w:tab/>
        <w:t>2</w:t>
      </w:r>
      <w:r>
        <w:tab/>
        <w:t>Representantforslag om å avvikle åpningstidsbestemmelsene - herunder avskaffing av den såkalte "Brustad-bua"</w:t>
      </w:r>
    </w:p>
    <w:p w:rsidR="00F416E1" w:rsidRDefault="00F416E1" w:rsidP="00F416E1">
      <w:r>
        <w:t>20110414</w:t>
      </w:r>
      <w:r>
        <w:tab/>
        <w:t>76</w:t>
      </w:r>
      <w:r>
        <w:tab/>
        <w:t>49044</w:t>
      </w:r>
      <w:r>
        <w:tab/>
        <w:t>3</w:t>
      </w:r>
      <w:r>
        <w:tab/>
        <w:t>Representantforslag om høyhastighetsbredbånd i hele Norge</w:t>
      </w:r>
    </w:p>
    <w:p w:rsidR="00F416E1" w:rsidRDefault="00F416E1" w:rsidP="00F416E1">
      <w:r>
        <w:t>20110414</w:t>
      </w:r>
      <w:r>
        <w:tab/>
        <w:t>76</w:t>
      </w:r>
      <w:r>
        <w:tab/>
        <w:t>48711</w:t>
      </w:r>
      <w:r>
        <w:tab/>
        <w:t>4</w:t>
      </w:r>
      <w:r>
        <w:tab/>
        <w:t>Representantforslag om å styrke sjøtransportens konkurranseevne i Norge</w:t>
      </w:r>
    </w:p>
    <w:p w:rsidR="00F416E1" w:rsidRDefault="00F416E1" w:rsidP="00F416E1">
      <w:r>
        <w:t>20110414</w:t>
      </w:r>
      <w:r>
        <w:tab/>
        <w:t>76</w:t>
      </w:r>
      <w:r>
        <w:tab/>
        <w:t>49200</w:t>
      </w:r>
      <w:r>
        <w:tab/>
        <w:t>5</w:t>
      </w:r>
      <w:r>
        <w:tab/>
        <w:t>Representantforslag om snarest å sette i gang arbeid med heving av ubåten U-864 og fjerning av kvikksølvlasten på 67 tonn</w:t>
      </w:r>
    </w:p>
    <w:p w:rsidR="00F416E1" w:rsidRDefault="00F416E1" w:rsidP="00F416E1">
      <w:r>
        <w:t>20110414</w:t>
      </w:r>
      <w:r>
        <w:tab/>
        <w:t>76</w:t>
      </w:r>
      <w:r>
        <w:tab/>
        <w:t>49265</w:t>
      </w:r>
      <w:r>
        <w:tab/>
        <w:t>6</w:t>
      </w:r>
      <w:r>
        <w:tab/>
        <w:t>Representantforslag om å sette i gang bygging av Stad skipstunnel basert på alternativ Stor Tunnel</w:t>
      </w:r>
    </w:p>
    <w:p w:rsidR="00F416E1" w:rsidRDefault="00F416E1" w:rsidP="00F416E1">
      <w:r>
        <w:t>20110414</w:t>
      </w:r>
      <w:r>
        <w:tab/>
        <w:t>76</w:t>
      </w:r>
      <w:r>
        <w:tab/>
        <w:t>49093</w:t>
      </w:r>
      <w:r>
        <w:tab/>
        <w:t>7</w:t>
      </w:r>
      <w:r>
        <w:tab/>
        <w:t>Utbygging og finansiering av rv 80 Løding - Vikan i Bodø kommune</w:t>
      </w:r>
    </w:p>
    <w:p w:rsidR="00F416E1" w:rsidRDefault="00F416E1" w:rsidP="00F416E1">
      <w:r>
        <w:t>20110414</w:t>
      </w:r>
      <w:r>
        <w:tab/>
        <w:t>76</w:t>
      </w:r>
      <w:r>
        <w:tab/>
        <w:t>48928</w:t>
      </w:r>
      <w:r>
        <w:tab/>
        <w:t>8</w:t>
      </w:r>
      <w:r>
        <w:tab/>
        <w:t>Representantforslag om konkurranseutsetting av Kongsvingerbanen</w:t>
      </w:r>
    </w:p>
    <w:p w:rsidR="00F416E1" w:rsidRDefault="00F416E1" w:rsidP="00F416E1">
      <w:r>
        <w:t>20110414</w:t>
      </w:r>
      <w:r>
        <w:tab/>
        <w:t>76</w:t>
      </w:r>
      <w:r>
        <w:tab/>
        <w:t>49013</w:t>
      </w:r>
      <w:r>
        <w:tab/>
        <w:t>9</w:t>
      </w:r>
      <w:r>
        <w:tab/>
        <w:t>Representantforslag om konkrete tiltak for å bedre sikkerheten på veinettet</w:t>
      </w:r>
    </w:p>
    <w:p w:rsidR="00F416E1" w:rsidRDefault="00F416E1" w:rsidP="00F416E1">
      <w:r>
        <w:t>20110414</w:t>
      </w:r>
      <w:r>
        <w:tab/>
        <w:t>76</w:t>
      </w:r>
      <w:r>
        <w:tab/>
        <w:t>49177</w:t>
      </w:r>
      <w:r>
        <w:tab/>
        <w:t>9</w:t>
      </w:r>
      <w:r>
        <w:tab/>
        <w:t>Representantforslag om kamp mot trafikkdøden</w:t>
      </w:r>
    </w:p>
    <w:p w:rsidR="00F416E1" w:rsidRDefault="00F416E1" w:rsidP="00F416E1">
      <w:r>
        <w:t>20110414</w:t>
      </w:r>
      <w:r>
        <w:tab/>
        <w:t>76</w:t>
      </w:r>
      <w:r>
        <w:tab/>
        <w:t>49178</w:t>
      </w:r>
      <w:r>
        <w:tab/>
        <w:t>10</w:t>
      </w:r>
      <w:r>
        <w:tab/>
        <w:t>Representantforslag om moderne rammebetingelser for taxinæringen</w:t>
      </w:r>
    </w:p>
    <w:p w:rsidR="00F416E1" w:rsidRDefault="00F416E1" w:rsidP="00F416E1">
      <w:r>
        <w:t>20110414</w:t>
      </w:r>
      <w:r>
        <w:tab/>
        <w:t>76</w:t>
      </w:r>
      <w:r>
        <w:tab/>
        <w:t>49409</w:t>
      </w:r>
      <w:r>
        <w:tab/>
        <w:t>11</w:t>
      </w:r>
      <w:r>
        <w:tab/>
        <w:t>Representantforslag om å vintersikre utenlandske trailere på norske veier</w:t>
      </w:r>
    </w:p>
    <w:p w:rsidR="00F416E1" w:rsidRDefault="00F416E1" w:rsidP="00F416E1">
      <w:r>
        <w:t>20110414</w:t>
      </w:r>
      <w:r>
        <w:tab/>
        <w:t>76</w:t>
      </w:r>
      <w:r>
        <w:tab/>
        <w:t>49468</w:t>
      </w:r>
      <w:r>
        <w:tab/>
        <w:t>12</w:t>
      </w:r>
      <w:r>
        <w:tab/>
        <w:t>Representantforslag om å opprette et offentlig register over trafikkskoletilbudene i landet</w:t>
      </w:r>
    </w:p>
    <w:p w:rsidR="00F416E1" w:rsidRDefault="00F416E1" w:rsidP="00F416E1">
      <w:r>
        <w:t>20110414</w:t>
      </w:r>
      <w:r>
        <w:tab/>
        <w:t>76</w:t>
      </w:r>
      <w:r>
        <w:tab/>
        <w:t>48813</w:t>
      </w:r>
      <w:r>
        <w:tab/>
        <w:t>13</w:t>
      </w:r>
      <w:r>
        <w:tab/>
        <w:t>Endringer i lov om omsetning av alkoholholdig drikk m.v.</w:t>
      </w:r>
    </w:p>
    <w:p w:rsidR="00F416E1" w:rsidRDefault="00F416E1" w:rsidP="00F416E1">
      <w:r>
        <w:t>20110414</w:t>
      </w:r>
      <w:r>
        <w:tab/>
        <w:t>76</w:t>
      </w:r>
      <w:r>
        <w:tab/>
        <w:t>48600</w:t>
      </w:r>
      <w:r>
        <w:tab/>
        <w:t>14</w:t>
      </w:r>
      <w:r>
        <w:tab/>
        <w:t>Representantforslag om en langsiktig strategi for biomedisin</w:t>
      </w:r>
    </w:p>
    <w:p w:rsidR="00F416E1" w:rsidRDefault="00F416E1" w:rsidP="00F416E1">
      <w:r>
        <w:t>20110414</w:t>
      </w:r>
      <w:r>
        <w:tab/>
        <w:t>76</w:t>
      </w:r>
      <w:r>
        <w:tab/>
        <w:t>48573</w:t>
      </w:r>
      <w:r>
        <w:tab/>
        <w:t>15</w:t>
      </w:r>
      <w:r>
        <w:tab/>
        <w:t>Representantforslag om tiltak for økt trygghet i byene</w:t>
      </w:r>
    </w:p>
    <w:p w:rsidR="00F416E1" w:rsidRDefault="00F416E1" w:rsidP="00F416E1">
      <w:r>
        <w:t>20110414</w:t>
      </w:r>
      <w:r>
        <w:tab/>
        <w:t>76</w:t>
      </w:r>
      <w:r>
        <w:tab/>
        <w:t>48718</w:t>
      </w:r>
      <w:r>
        <w:tab/>
        <w:t>16</w:t>
      </w:r>
      <w:r>
        <w:tab/>
        <w:t>Representantforslag om å legge ned de regionale helseforetakene og omgående å fryse alle omstillingsprosesser i lokalsykehusene</w:t>
      </w:r>
    </w:p>
    <w:p w:rsidR="00F416E1" w:rsidRDefault="00F416E1" w:rsidP="00F416E1">
      <w:r>
        <w:t>20110426</w:t>
      </w:r>
      <w:r>
        <w:tab/>
        <w:t>77</w:t>
      </w:r>
      <w:r>
        <w:tab/>
        <w:t>48809</w:t>
      </w:r>
      <w:r>
        <w:tab/>
        <w:t>2</w:t>
      </w:r>
      <w:r>
        <w:tab/>
        <w:t>Samtykke til ratifikasjon av avtale om hamnestatskontroll i fiskeria</w:t>
      </w:r>
    </w:p>
    <w:p w:rsidR="00F416E1" w:rsidRDefault="00F416E1" w:rsidP="00F416E1">
      <w:r>
        <w:t>20110426</w:t>
      </w:r>
      <w:r>
        <w:tab/>
        <w:t>77</w:t>
      </w:r>
      <w:r>
        <w:tab/>
        <w:t>49644</w:t>
      </w:r>
      <w:r>
        <w:tab/>
        <w:t>3</w:t>
      </w:r>
      <w:r>
        <w:tab/>
        <w:t>Endringer i statsbudsjettet for 2011</w:t>
      </w:r>
    </w:p>
    <w:p w:rsidR="00F416E1" w:rsidRDefault="00F416E1" w:rsidP="00F416E1">
      <w:r>
        <w:t>20110426</w:t>
      </w:r>
      <w:r>
        <w:tab/>
        <w:t>77</w:t>
      </w:r>
      <w:r>
        <w:tab/>
        <w:t>47990</w:t>
      </w:r>
      <w:r>
        <w:tab/>
        <w:t>4</w:t>
      </w:r>
      <w:r>
        <w:tab/>
        <w:t>Representantforslag om bruksrettighetene i statsallmenningene</w:t>
      </w:r>
    </w:p>
    <w:p w:rsidR="00F416E1" w:rsidRDefault="00F416E1" w:rsidP="00F416E1">
      <w:r>
        <w:t>20110426</w:t>
      </w:r>
      <w:r>
        <w:tab/>
        <w:t>77</w:t>
      </w:r>
      <w:r>
        <w:tab/>
        <w:t>48015</w:t>
      </w:r>
      <w:r>
        <w:tab/>
        <w:t>5</w:t>
      </w:r>
      <w:r>
        <w:tab/>
        <w:t>Representantforslag om oppheving av bestemmelser om prisfastsetting av konsesjonspliktige landbrukseiendommer</w:t>
      </w:r>
    </w:p>
    <w:p w:rsidR="00F416E1" w:rsidRDefault="00F416E1" w:rsidP="00F416E1">
      <w:r>
        <w:lastRenderedPageBreak/>
        <w:t>20110426</w:t>
      </w:r>
      <w:r>
        <w:tab/>
        <w:t>77</w:t>
      </w:r>
      <w:r>
        <w:tab/>
        <w:t>48060</w:t>
      </w:r>
      <w:r>
        <w:tab/>
        <w:t>6</w:t>
      </w:r>
      <w:r>
        <w:tab/>
        <w:t>Representantforslag om å forbedre bøndenes driftsmuligheter og styrke den private eiendomsretten</w:t>
      </w:r>
    </w:p>
    <w:p w:rsidR="00F416E1" w:rsidRDefault="00F416E1" w:rsidP="00F416E1">
      <w:r>
        <w:t>20110426</w:t>
      </w:r>
      <w:r>
        <w:tab/>
        <w:t>77</w:t>
      </w:r>
      <w:r>
        <w:tab/>
        <w:t>49091</w:t>
      </w:r>
      <w:r>
        <w:tab/>
        <w:t>7</w:t>
      </w:r>
      <w:r>
        <w:tab/>
        <w:t>Representantforslag om et uavhengig granskingsutvalg for å gjennomgå støtte- og tilskuddsordninger samt erstatningsordninger til reindriftsnæringen</w:t>
      </w:r>
    </w:p>
    <w:p w:rsidR="00F416E1" w:rsidRDefault="00F416E1" w:rsidP="00F416E1">
      <w:r>
        <w:t>20110426</w:t>
      </w:r>
      <w:r>
        <w:tab/>
        <w:t>77</w:t>
      </w:r>
      <w:r>
        <w:tab/>
        <w:t>50033</w:t>
      </w:r>
      <w:r>
        <w:tab/>
        <w:t>11</w:t>
      </w:r>
      <w:r>
        <w:tab/>
        <w:t>Oversendelsesforslag vedrørende endring i alkoholloven slik at kommunene gis utvidet mulighet til å fastsette skjenketiden for alkohol</w:t>
      </w:r>
    </w:p>
    <w:p w:rsidR="00F416E1" w:rsidRDefault="00F416E1" w:rsidP="00F416E1">
      <w:r>
        <w:t>20110426</w:t>
      </w:r>
      <w:r>
        <w:tab/>
        <w:t>77</w:t>
      </w:r>
      <w:r>
        <w:tab/>
        <w:t>50034</w:t>
      </w:r>
      <w:r>
        <w:tab/>
        <w:t>12</w:t>
      </w:r>
      <w:r>
        <w:tab/>
        <w:t>Oversendelsesforslag vedrørende nasjonale retningslinjer for straffeutmåling ved brudd på alkoholloven</w:t>
      </w:r>
    </w:p>
    <w:p w:rsidR="00F416E1" w:rsidRDefault="00F416E1" w:rsidP="00F416E1">
      <w:r>
        <w:t>20110426</w:t>
      </w:r>
      <w:r>
        <w:tab/>
        <w:t>77</w:t>
      </w:r>
      <w:r>
        <w:tab/>
        <w:t>50104</w:t>
      </w:r>
      <w:r>
        <w:tab/>
        <w:t>13</w:t>
      </w:r>
      <w:r>
        <w:tab/>
        <w:t>Oversendelsesforslag vedrørende revisjon av gjeldende lovverk slik at det gjøres mulig med søndagsåpne butikker</w:t>
      </w:r>
    </w:p>
    <w:p w:rsidR="00F416E1" w:rsidRDefault="00F416E1" w:rsidP="00F416E1">
      <w:r>
        <w:t>20110426</w:t>
      </w:r>
      <w:r>
        <w:tab/>
        <w:t>77</w:t>
      </w:r>
      <w:r>
        <w:tab/>
        <w:t>50105</w:t>
      </w:r>
      <w:r>
        <w:tab/>
        <w:t>14</w:t>
      </w:r>
      <w:r>
        <w:tab/>
        <w:t>Oversendelsesforslag vedrørende omgåelse av åpningstidsbestemmelsene i lov om helligdager og helligdagsfred</w:t>
      </w:r>
    </w:p>
    <w:p w:rsidR="00F416E1" w:rsidRDefault="00F416E1" w:rsidP="00F416E1">
      <w:r>
        <w:t>20110426</w:t>
      </w:r>
      <w:r>
        <w:tab/>
        <w:t>77</w:t>
      </w:r>
      <w:r>
        <w:tab/>
        <w:t>50158</w:t>
      </w:r>
      <w:r>
        <w:tab/>
        <w:t>15</w:t>
      </w:r>
      <w:r>
        <w:tab/>
        <w:t>Oversendelsesforslag vedrørende fjerning av statlige begrensninger på åpningstider i butikker og for salg og skjenking av alkohol</w:t>
      </w:r>
    </w:p>
    <w:p w:rsidR="00F416E1" w:rsidRDefault="00F416E1" w:rsidP="00F416E1">
      <w:r>
        <w:t>20110428</w:t>
      </w:r>
      <w:r>
        <w:tab/>
        <w:t>79</w:t>
      </w:r>
      <w:r>
        <w:tab/>
        <w:t>50177</w:t>
      </w:r>
      <w:r>
        <w:tab/>
        <w:t>1</w:t>
      </w:r>
      <w:r>
        <w:tab/>
        <w:t>Utskifting av pendlerboliger</w:t>
      </w:r>
    </w:p>
    <w:p w:rsidR="00F416E1" w:rsidRDefault="00F416E1" w:rsidP="00F416E1">
      <w:r>
        <w:t>20110428</w:t>
      </w:r>
      <w:r>
        <w:tab/>
        <w:t>79</w:t>
      </w:r>
      <w:r>
        <w:tab/>
        <w:t>49936</w:t>
      </w:r>
      <w:r>
        <w:tab/>
        <w:t>2</w:t>
      </w:r>
      <w:r>
        <w:tab/>
        <w:t>Redegjørelse av utenriksministeren om utviklingen i Afghanistan</w:t>
      </w:r>
    </w:p>
    <w:p w:rsidR="00F416E1" w:rsidRDefault="00F416E1" w:rsidP="00F416E1">
      <w:r>
        <w:t>20110502</w:t>
      </w:r>
      <w:r>
        <w:tab/>
        <w:t>80</w:t>
      </w:r>
      <w:r>
        <w:tab/>
        <w:t>49305</w:t>
      </w:r>
      <w:r>
        <w:tab/>
        <w:t>1</w:t>
      </w:r>
      <w:r>
        <w:tab/>
        <w:t>Rv 70 Oppdølstranda</w:t>
      </w:r>
    </w:p>
    <w:p w:rsidR="00F416E1" w:rsidRDefault="00F416E1" w:rsidP="00F416E1">
      <w:r>
        <w:t>20110502</w:t>
      </w:r>
      <w:r>
        <w:tab/>
        <w:t>80</w:t>
      </w:r>
      <w:r>
        <w:tab/>
        <w:t>49387</w:t>
      </w:r>
      <w:r>
        <w:tab/>
        <w:t>2</w:t>
      </w:r>
      <w:r>
        <w:tab/>
        <w:t>Representantforslag om Intercitytog på østlandet</w:t>
      </w:r>
    </w:p>
    <w:p w:rsidR="00F416E1" w:rsidRDefault="00F416E1" w:rsidP="00F416E1">
      <w:r>
        <w:t>20110502</w:t>
      </w:r>
      <w:r>
        <w:tab/>
        <w:t>80</w:t>
      </w:r>
      <w:r>
        <w:tab/>
        <w:t>48804</w:t>
      </w:r>
      <w:r>
        <w:tab/>
        <w:t>3</w:t>
      </w:r>
      <w:r>
        <w:tab/>
        <w:t>Representantforslag om fremtidens nasjonalmuseum og en demokratisk behandling av Nasjonalgalleriets skjebne</w:t>
      </w:r>
    </w:p>
    <w:p w:rsidR="00F416E1" w:rsidRDefault="00F416E1" w:rsidP="00F416E1">
      <w:r>
        <w:t>20110502</w:t>
      </w:r>
      <w:r>
        <w:tab/>
        <w:t>80</w:t>
      </w:r>
      <w:r>
        <w:tab/>
        <w:t>48242</w:t>
      </w:r>
      <w:r>
        <w:tab/>
        <w:t>4</w:t>
      </w:r>
      <w:r>
        <w:tab/>
        <w:t>Representantforslag om å oppheve forbudet mot profesjonell boksing i Norge</w:t>
      </w:r>
    </w:p>
    <w:p w:rsidR="00F416E1" w:rsidRDefault="00F416E1" w:rsidP="00F416E1">
      <w:r>
        <w:t>20110502</w:t>
      </w:r>
      <w:r>
        <w:tab/>
        <w:t>80</w:t>
      </w:r>
      <w:r>
        <w:tab/>
        <w:t>48822</w:t>
      </w:r>
      <w:r>
        <w:tab/>
        <w:t>5</w:t>
      </w:r>
      <w:r>
        <w:tab/>
        <w:t>Representantforslag om tiltak for å sikre større handlingsrom og forutsigbarhet for barne- og ungdomsfrivilligheten</w:t>
      </w:r>
    </w:p>
    <w:p w:rsidR="00F416E1" w:rsidRDefault="00F416E1" w:rsidP="00F416E1">
      <w:r>
        <w:t>20110502</w:t>
      </w:r>
      <w:r>
        <w:tab/>
        <w:t>80</w:t>
      </w:r>
      <w:r>
        <w:tab/>
        <w:t>49240</w:t>
      </w:r>
      <w:r>
        <w:tab/>
        <w:t>6</w:t>
      </w:r>
      <w:r>
        <w:tab/>
        <w:t>Representantforslag om å åpne Grotten for allmennheten</w:t>
      </w:r>
    </w:p>
    <w:p w:rsidR="00F416E1" w:rsidRDefault="00F416E1" w:rsidP="00F416E1">
      <w:r>
        <w:t>20110502</w:t>
      </w:r>
      <w:r>
        <w:tab/>
        <w:t>80</w:t>
      </w:r>
      <w:r>
        <w:tab/>
        <w:t>49698</w:t>
      </w:r>
      <w:r>
        <w:tab/>
        <w:t>7</w:t>
      </w:r>
      <w:r>
        <w:tab/>
        <w:t>Representantforslag om å etablere et Wergeland-senter i Grotten før grunnlovsjubileet i 2014</w:t>
      </w:r>
    </w:p>
    <w:p w:rsidR="00F416E1" w:rsidRDefault="00F416E1" w:rsidP="00F416E1">
      <w:r>
        <w:t>20110503</w:t>
      </w:r>
      <w:r>
        <w:tab/>
        <w:t>81</w:t>
      </w:r>
      <w:r>
        <w:tab/>
        <w:t>49241</w:t>
      </w:r>
      <w:r>
        <w:tab/>
        <w:t>2</w:t>
      </w:r>
      <w:r>
        <w:tab/>
        <w:t>Representantforslag om mer mangfold, kvalitet og valgfrihet i velferdssektoren</w:t>
      </w:r>
    </w:p>
    <w:p w:rsidR="00F416E1" w:rsidRDefault="00F416E1" w:rsidP="00F416E1">
      <w:r>
        <w:t>20110503</w:t>
      </w:r>
      <w:r>
        <w:tab/>
        <w:t>81</w:t>
      </w:r>
      <w:r>
        <w:tab/>
        <w:t>49471</w:t>
      </w:r>
      <w:r>
        <w:tab/>
        <w:t>3</w:t>
      </w:r>
      <w:r>
        <w:tab/>
        <w:t>Representantforslag om å sikre muligheter til offentlig- privat samarbeid ved finansiering av sykehusutbygginger</w:t>
      </w:r>
    </w:p>
    <w:p w:rsidR="00F416E1" w:rsidRDefault="00F416E1" w:rsidP="00F416E1">
      <w:r>
        <w:t>20110505</w:t>
      </w:r>
      <w:r>
        <w:tab/>
        <w:t>83</w:t>
      </w:r>
      <w:r>
        <w:tab/>
        <w:t>48814</w:t>
      </w:r>
      <w:r>
        <w:tab/>
        <w:t>1</w:t>
      </w:r>
      <w:r>
        <w:tab/>
        <w:t>Kampen mot organisert kriminalitet</w:t>
      </w:r>
    </w:p>
    <w:p w:rsidR="00F416E1" w:rsidRDefault="00F416E1" w:rsidP="00F416E1">
      <w:r>
        <w:t>20110505</w:t>
      </w:r>
      <w:r>
        <w:tab/>
        <w:t>83</w:t>
      </w:r>
      <w:r>
        <w:tab/>
        <w:t>48414</w:t>
      </w:r>
      <w:r>
        <w:tab/>
        <w:t>4</w:t>
      </w:r>
      <w:r>
        <w:tab/>
        <w:t>Representantforslag om full fosterhjemsdekning innen 2013</w:t>
      </w:r>
    </w:p>
    <w:p w:rsidR="00F416E1" w:rsidRDefault="00F416E1" w:rsidP="00F416E1">
      <w:r>
        <w:t>20110505</w:t>
      </w:r>
      <w:r>
        <w:tab/>
        <w:t>83</w:t>
      </w:r>
      <w:r>
        <w:tab/>
        <w:t>50084</w:t>
      </w:r>
      <w:r>
        <w:tab/>
        <w:t>5</w:t>
      </w:r>
      <w:r>
        <w:tab/>
        <w:t>Auka låneramme i Husbanken</w:t>
      </w:r>
    </w:p>
    <w:p w:rsidR="00F416E1" w:rsidRDefault="00F416E1" w:rsidP="00F416E1">
      <w:r>
        <w:t>20110509</w:t>
      </w:r>
      <w:r>
        <w:tab/>
        <w:t>84</w:t>
      </w:r>
      <w:r>
        <w:tab/>
        <w:t>50283</w:t>
      </w:r>
      <w:r>
        <w:tab/>
        <w:t>1</w:t>
      </w:r>
      <w:r>
        <w:tab/>
        <w:t>Redegjørelse av utenriksministeren og forsvarsministeren om situasjonen i Libya og norsk innsats</w:t>
      </w:r>
    </w:p>
    <w:p w:rsidR="00F416E1" w:rsidRDefault="00F416E1" w:rsidP="00F416E1">
      <w:r>
        <w:lastRenderedPageBreak/>
        <w:t>20110510</w:t>
      </w:r>
      <w:r>
        <w:tab/>
        <w:t>85</w:t>
      </w:r>
      <w:r>
        <w:tab/>
        <w:t>50324</w:t>
      </w:r>
      <w:r>
        <w:tab/>
        <w:t>1</w:t>
      </w:r>
      <w:r>
        <w:tab/>
        <w:t xml:space="preserve">Innstilling fra Stortingets presidentskap om endringer i Stortingets </w:t>
      </w:r>
      <w:proofErr w:type="gramStart"/>
      <w:r>
        <w:t>forretningsorden  om</w:t>
      </w:r>
      <w:proofErr w:type="gramEnd"/>
      <w:r>
        <w:t xml:space="preserve"> den utvidete utenriks- og forsvarskomité</w:t>
      </w:r>
    </w:p>
    <w:p w:rsidR="00F416E1" w:rsidRDefault="00F416E1" w:rsidP="00F416E1">
      <w:r>
        <w:t>20110519</w:t>
      </w:r>
      <w:r>
        <w:tab/>
        <w:t>88</w:t>
      </w:r>
      <w:r>
        <w:tab/>
        <w:t>49273</w:t>
      </w:r>
      <w:r>
        <w:tab/>
        <w:t>2</w:t>
      </w:r>
      <w:r>
        <w:tab/>
        <w:t>Digitalisering av radiomediet</w:t>
      </w:r>
    </w:p>
    <w:p w:rsidR="00F416E1" w:rsidRDefault="00F416E1" w:rsidP="00F416E1">
      <w:r>
        <w:t>20110519</w:t>
      </w:r>
      <w:r>
        <w:tab/>
        <w:t>88</w:t>
      </w:r>
      <w:r>
        <w:tab/>
        <w:t>49736</w:t>
      </w:r>
      <w:r>
        <w:tab/>
        <w:t>3</w:t>
      </w:r>
      <w:r>
        <w:tab/>
        <w:t>Økonomiske og administrative konsekvenser av overføring av Rettsmedisinsk institutt fra Universitetet i Oslo til Nasjonalt folkehelseinstitutt</w:t>
      </w:r>
    </w:p>
    <w:p w:rsidR="00F416E1" w:rsidRDefault="00F416E1" w:rsidP="00F416E1">
      <w:r>
        <w:t>20110519</w:t>
      </w:r>
      <w:r>
        <w:tab/>
        <w:t>88</w:t>
      </w:r>
      <w:r>
        <w:tab/>
        <w:t>49898</w:t>
      </w:r>
      <w:r>
        <w:tab/>
        <w:t>4</w:t>
      </w:r>
      <w:r>
        <w:tab/>
        <w:t>Endringer i skatteloven (skattefri omorganisering mv.)</w:t>
      </w:r>
    </w:p>
    <w:p w:rsidR="00F416E1" w:rsidRDefault="00F416E1" w:rsidP="00F416E1">
      <w:r>
        <w:t>20110519</w:t>
      </w:r>
      <w:r>
        <w:tab/>
        <w:t>88</w:t>
      </w:r>
      <w:r>
        <w:tab/>
        <w:t>49587</w:t>
      </w:r>
      <w:r>
        <w:tab/>
        <w:t>5</w:t>
      </w:r>
      <w:r>
        <w:tab/>
        <w:t>Representantforslag om lov om endring i merverdiavgiftsloven (endring av § 15-3 beløpsgrenser for oppgavetermin med lav omsetning)</w:t>
      </w:r>
    </w:p>
    <w:p w:rsidR="00F416E1" w:rsidRDefault="00F416E1" w:rsidP="00F416E1">
      <w:r>
        <w:t>20110519</w:t>
      </w:r>
      <w:r>
        <w:tab/>
        <w:t>88</w:t>
      </w:r>
      <w:r>
        <w:tab/>
        <w:t>49702</w:t>
      </w:r>
      <w:r>
        <w:tab/>
        <w:t>6</w:t>
      </w:r>
      <w:r>
        <w:tab/>
        <w:t>Representantforslag om å innføre fleksibelt avgiftssystem for drivstoff, samt redusere avgiftene på drivstoff</w:t>
      </w:r>
    </w:p>
    <w:p w:rsidR="00F416E1" w:rsidRDefault="00F416E1" w:rsidP="00F416E1">
      <w:r>
        <w:t>20110519</w:t>
      </w:r>
      <w:r>
        <w:tab/>
        <w:t>88</w:t>
      </w:r>
      <w:r>
        <w:tab/>
        <w:t>49676</w:t>
      </w:r>
      <w:r>
        <w:tab/>
        <w:t>7</w:t>
      </w:r>
      <w:r>
        <w:tab/>
        <w:t>Representantforslag om likebehandling av skipstunneler og annen infrastrukturbygging i merverdiavgiftslovgivningen</w:t>
      </w:r>
    </w:p>
    <w:p w:rsidR="00F416E1" w:rsidRDefault="00F416E1" w:rsidP="00F416E1">
      <w:r>
        <w:t>20110519</w:t>
      </w:r>
      <w:r>
        <w:tab/>
        <w:t>88</w:t>
      </w:r>
      <w:r>
        <w:tab/>
        <w:t>49787</w:t>
      </w:r>
      <w:r>
        <w:tab/>
        <w:t>8</w:t>
      </w:r>
      <w:r>
        <w:tab/>
        <w:t>Representantforslag om momskompensasjon for borettslag som er en del av det kommunale helse- og omsorgstilbudet</w:t>
      </w:r>
    </w:p>
    <w:p w:rsidR="00F416E1" w:rsidRDefault="00F416E1" w:rsidP="00F416E1">
      <w:r>
        <w:t>20110523</w:t>
      </w:r>
      <w:r>
        <w:tab/>
        <w:t>90</w:t>
      </w:r>
      <w:r>
        <w:tab/>
        <w:t>48972</w:t>
      </w:r>
      <w:r>
        <w:tab/>
        <w:t>1</w:t>
      </w:r>
      <w:r>
        <w:tab/>
        <w:t>Representantforslag om endring av lovverket for foreldrepenger ved barns død</w:t>
      </w:r>
    </w:p>
    <w:p w:rsidR="00F416E1" w:rsidRDefault="00F416E1" w:rsidP="00F416E1">
      <w:r>
        <w:t>20110523</w:t>
      </w:r>
      <w:r>
        <w:tab/>
        <w:t>90</w:t>
      </w:r>
      <w:r>
        <w:tab/>
        <w:t>49422</w:t>
      </w:r>
      <w:r>
        <w:tab/>
        <w:t>2</w:t>
      </w:r>
      <w:r>
        <w:tab/>
        <w:t>Representantforslag om å øke kompetansen i barnevernet</w:t>
      </w:r>
    </w:p>
    <w:p w:rsidR="00F416E1" w:rsidRDefault="00F416E1" w:rsidP="00F416E1">
      <w:r>
        <w:t>20110523</w:t>
      </w:r>
      <w:r>
        <w:tab/>
        <w:t>90</w:t>
      </w:r>
      <w:r>
        <w:tab/>
        <w:t>49419</w:t>
      </w:r>
      <w:r>
        <w:tab/>
        <w:t>4</w:t>
      </w:r>
      <w:r>
        <w:tab/>
        <w:t>Representantforslag om oppholdstid og åpningstider i barnehagen</w:t>
      </w:r>
    </w:p>
    <w:p w:rsidR="00F416E1" w:rsidRDefault="00F416E1" w:rsidP="00F416E1">
      <w:r>
        <w:t>20110523</w:t>
      </w:r>
      <w:r>
        <w:tab/>
        <w:t>90</w:t>
      </w:r>
      <w:r>
        <w:tab/>
        <w:t>49675</w:t>
      </w:r>
      <w:r>
        <w:tab/>
        <w:t>5</w:t>
      </w:r>
      <w:r>
        <w:tab/>
        <w:t xml:space="preserve">Representantforslag om å avholde ekstra eksamen i fagene norsk og engelsk </w:t>
      </w:r>
    </w:p>
    <w:p w:rsidR="00F416E1" w:rsidRDefault="00F416E1" w:rsidP="00F416E1">
      <w:r>
        <w:t>20110523</w:t>
      </w:r>
      <w:r>
        <w:tab/>
        <w:t>90</w:t>
      </w:r>
      <w:r>
        <w:tab/>
        <w:t>49983</w:t>
      </w:r>
      <w:r>
        <w:tab/>
        <w:t>6</w:t>
      </w:r>
      <w:r>
        <w:tab/>
        <w:t>Representantforslag om en ny nasjonal strategi for IKT i opplæringen</w:t>
      </w:r>
    </w:p>
    <w:p w:rsidR="00F416E1" w:rsidRDefault="00F416E1" w:rsidP="00F416E1">
      <w:r>
        <w:t>20110523</w:t>
      </w:r>
      <w:r>
        <w:tab/>
        <w:t>90</w:t>
      </w:r>
      <w:r>
        <w:tab/>
        <w:t>49500</w:t>
      </w:r>
      <w:r>
        <w:tab/>
        <w:t>7</w:t>
      </w:r>
      <w:r>
        <w:tab/>
        <w:t>Representantforslag om en markeringsdag for jødenes skjebne</w:t>
      </w:r>
    </w:p>
    <w:p w:rsidR="00F416E1" w:rsidRDefault="00F416E1" w:rsidP="00F416E1">
      <w:r>
        <w:t>20110524</w:t>
      </w:r>
      <w:r>
        <w:tab/>
        <w:t>91</w:t>
      </w:r>
      <w:r>
        <w:tab/>
        <w:t>50319</w:t>
      </w:r>
      <w:r>
        <w:tab/>
        <w:t>1</w:t>
      </w:r>
      <w:r>
        <w:tab/>
        <w:t>Redegjørelse av utenriksministeren om viktige EU- og EØS-saker</w:t>
      </w:r>
    </w:p>
    <w:p w:rsidR="00F416E1" w:rsidRDefault="00F416E1" w:rsidP="00F416E1">
      <w:r>
        <w:t>20110524</w:t>
      </w:r>
      <w:r>
        <w:tab/>
        <w:t>91</w:t>
      </w:r>
      <w:r>
        <w:tab/>
        <w:t>49467</w:t>
      </w:r>
      <w:r>
        <w:tab/>
        <w:t>2</w:t>
      </w:r>
      <w:r>
        <w:tab/>
        <w:t>Representantforslag om en strategi for Internett og sosiale medier i et menneskerettighetsperspektiv</w:t>
      </w:r>
    </w:p>
    <w:p w:rsidR="00F416E1" w:rsidRDefault="00F416E1" w:rsidP="00F416E1">
      <w:r>
        <w:t>20110524</w:t>
      </w:r>
      <w:r>
        <w:tab/>
        <w:t>91</w:t>
      </w:r>
      <w:r>
        <w:tab/>
        <w:t>50089</w:t>
      </w:r>
      <w:r>
        <w:tab/>
        <w:t>3</w:t>
      </w:r>
      <w:r>
        <w:tab/>
        <w:t>Forelegg for Stortinget av overenskomster inngått med fremmede makter i 2009</w:t>
      </w:r>
    </w:p>
    <w:p w:rsidR="00F416E1" w:rsidRDefault="00F416E1" w:rsidP="00F416E1">
      <w:r>
        <w:t>20110524</w:t>
      </w:r>
      <w:r>
        <w:tab/>
        <w:t>91</w:t>
      </w:r>
      <w:r>
        <w:tab/>
        <w:t>49962</w:t>
      </w:r>
      <w:r>
        <w:tab/>
        <w:t>4</w:t>
      </w:r>
      <w:r>
        <w:tab/>
        <w:t>Årsrapport fra Stortingets delegasjon til Den vesteuropeiske unions (VEUs) parlamentariske forsamling for 2010</w:t>
      </w:r>
    </w:p>
    <w:p w:rsidR="00F416E1" w:rsidRDefault="00F416E1" w:rsidP="00F416E1">
      <w:r>
        <w:t>20110524</w:t>
      </w:r>
      <w:r>
        <w:tab/>
        <w:t>91</w:t>
      </w:r>
      <w:r>
        <w:tab/>
        <w:t>49344</w:t>
      </w:r>
      <w:r>
        <w:tab/>
        <w:t>5</w:t>
      </w:r>
      <w:r>
        <w:tab/>
        <w:t>Samarbeidet i OSSE i 2010</w:t>
      </w:r>
    </w:p>
    <w:p w:rsidR="00F416E1" w:rsidRDefault="00F416E1" w:rsidP="00F416E1">
      <w:r>
        <w:t>20110524</w:t>
      </w:r>
      <w:r>
        <w:tab/>
        <w:t>91</w:t>
      </w:r>
      <w:r>
        <w:tab/>
        <w:t>50169</w:t>
      </w:r>
      <w:r>
        <w:tab/>
        <w:t>6</w:t>
      </w:r>
      <w:r>
        <w:tab/>
        <w:t>Årsrapport fra Stortingets delegasjon til Organisasjonen for sikkerhet og samarbeid i Europas (OSSEs) parlamentariske forsamling for 2010</w:t>
      </w:r>
    </w:p>
    <w:p w:rsidR="00F416E1" w:rsidRDefault="00F416E1" w:rsidP="00F416E1">
      <w:r>
        <w:t>20110524</w:t>
      </w:r>
      <w:r>
        <w:tab/>
        <w:t>91</w:t>
      </w:r>
      <w:r>
        <w:tab/>
        <w:t>49346</w:t>
      </w:r>
      <w:r>
        <w:tab/>
        <w:t>7</w:t>
      </w:r>
      <w:r>
        <w:tab/>
        <w:t>Noregs deltaking i Europarådet i 2010</w:t>
      </w:r>
    </w:p>
    <w:p w:rsidR="00F416E1" w:rsidRDefault="00F416E1" w:rsidP="00F416E1">
      <w:r>
        <w:t>20110524</w:t>
      </w:r>
      <w:r>
        <w:tab/>
        <w:t>91</w:t>
      </w:r>
      <w:r>
        <w:tab/>
        <w:t>50045</w:t>
      </w:r>
      <w:r>
        <w:tab/>
        <w:t>8</w:t>
      </w:r>
      <w:r>
        <w:tab/>
        <w:t>Årsrapport fra Stortingets delegasjon til Europarådets parlamentariske forsamling for 2010</w:t>
      </w:r>
    </w:p>
    <w:p w:rsidR="00F416E1" w:rsidRDefault="00F416E1" w:rsidP="00F416E1">
      <w:r>
        <w:lastRenderedPageBreak/>
        <w:t>20110524</w:t>
      </w:r>
      <w:r>
        <w:tab/>
        <w:t>91</w:t>
      </w:r>
      <w:r>
        <w:tab/>
        <w:t>50117</w:t>
      </w:r>
      <w:r>
        <w:tab/>
        <w:t>9</w:t>
      </w:r>
      <w:r>
        <w:tab/>
        <w:t>Årsrapport fra Stortingets delegasjon til EFTA-parlamentarikerkomiteene og Den felles EØS-parlamentarikerkomiteen for 2010</w:t>
      </w:r>
    </w:p>
    <w:p w:rsidR="00F416E1" w:rsidRDefault="00F416E1" w:rsidP="00F416E1">
      <w:r>
        <w:t>20110524</w:t>
      </w:r>
      <w:r>
        <w:tab/>
        <w:t>91</w:t>
      </w:r>
      <w:r>
        <w:tab/>
        <w:t>50118</w:t>
      </w:r>
      <w:r>
        <w:tab/>
        <w:t>10</w:t>
      </w:r>
      <w:r>
        <w:tab/>
        <w:t>Årsrapport fra Stortingets delegasjon til Den interparlamentariske Union (IPU)</w:t>
      </w:r>
    </w:p>
    <w:p w:rsidR="00F416E1" w:rsidRDefault="00F416E1" w:rsidP="00F416E1">
      <w:r>
        <w:t>20110524</w:t>
      </w:r>
      <w:r>
        <w:tab/>
        <w:t>91</w:t>
      </w:r>
      <w:r>
        <w:tab/>
        <w:t>49573</w:t>
      </w:r>
      <w:r>
        <w:tab/>
        <w:t>11</w:t>
      </w:r>
      <w:r>
        <w:tab/>
        <w:t>Representantforslag om årlig, offentlig korrupsjonsrapport fra landets største bistandsorganisasjoner</w:t>
      </w:r>
    </w:p>
    <w:p w:rsidR="00F416E1" w:rsidRDefault="00F416E1" w:rsidP="00F416E1">
      <w:r>
        <w:t>20110526</w:t>
      </w:r>
      <w:r>
        <w:tab/>
        <w:t>93</w:t>
      </w:r>
      <w:r>
        <w:tab/>
        <w:t>50461</w:t>
      </w:r>
      <w:r>
        <w:tab/>
        <w:t>1</w:t>
      </w:r>
      <w:r>
        <w:tab/>
        <w:t>Innstilling fra Stortingets presidentskap om valg til Stortingets kontrollutvalg for etterretnings-, overvåkings- og sikkerhetstjeneste (EOS-utvalget)</w:t>
      </w:r>
    </w:p>
    <w:p w:rsidR="00F416E1" w:rsidRDefault="00F416E1" w:rsidP="00F416E1">
      <w:r>
        <w:t>20110526</w:t>
      </w:r>
      <w:r>
        <w:tab/>
        <w:t>93</w:t>
      </w:r>
      <w:r>
        <w:tab/>
        <w:t>49363</w:t>
      </w:r>
      <w:r>
        <w:tab/>
        <w:t>2</w:t>
      </w:r>
      <w:r>
        <w:tab/>
        <w:t>Endringar i aksjelova mv.</w:t>
      </w:r>
    </w:p>
    <w:p w:rsidR="00F416E1" w:rsidRDefault="00F416E1" w:rsidP="00F416E1">
      <w:r>
        <w:t>20110526</w:t>
      </w:r>
      <w:r>
        <w:tab/>
        <w:t>93</w:t>
      </w:r>
      <w:r>
        <w:tab/>
        <w:t>49415</w:t>
      </w:r>
      <w:r>
        <w:tab/>
        <w:t>3</w:t>
      </w:r>
      <w:r>
        <w:tab/>
        <w:t>Representantforslag om tettere samarbeid og bedre metoder for toll- og politietaten i arbeidet mot ulovlig innvandring og annen kriminalitet</w:t>
      </w:r>
    </w:p>
    <w:p w:rsidR="00F416E1" w:rsidRDefault="00F416E1" w:rsidP="00F416E1">
      <w:r>
        <w:t>20110526</w:t>
      </w:r>
      <w:r>
        <w:tab/>
        <w:t>93</w:t>
      </w:r>
      <w:r>
        <w:tab/>
        <w:t>49756</w:t>
      </w:r>
      <w:r>
        <w:tab/>
        <w:t>4</w:t>
      </w:r>
      <w:r>
        <w:tab/>
        <w:t>Representantforslag om endring av norske myndigheters håndtering av saker om barnebortføring</w:t>
      </w:r>
    </w:p>
    <w:p w:rsidR="00F416E1" w:rsidRDefault="00F416E1" w:rsidP="00F416E1">
      <w:r>
        <w:t>20110527</w:t>
      </w:r>
      <w:r>
        <w:tab/>
        <w:t>94</w:t>
      </w:r>
      <w:r>
        <w:tab/>
        <w:t>49681</w:t>
      </w:r>
      <w:r>
        <w:tab/>
        <w:t>1</w:t>
      </w:r>
      <w:r>
        <w:tab/>
        <w:t>Representantforslag om en styrket maritim utdanning i Norge</w:t>
      </w:r>
    </w:p>
    <w:p w:rsidR="00F416E1" w:rsidRDefault="00F416E1" w:rsidP="00F416E1">
      <w:r>
        <w:t>20110527</w:t>
      </w:r>
      <w:r>
        <w:tab/>
        <w:t>94</w:t>
      </w:r>
      <w:r>
        <w:tab/>
        <w:t>49851</w:t>
      </w:r>
      <w:r>
        <w:tab/>
        <w:t>2</w:t>
      </w:r>
      <w:r>
        <w:tab/>
        <w:t>Representantforslag om endring av regelverk for mobile slakteri</w:t>
      </w:r>
    </w:p>
    <w:p w:rsidR="00F416E1" w:rsidRDefault="00F416E1" w:rsidP="00F416E1">
      <w:r>
        <w:t>20110527</w:t>
      </w:r>
      <w:r>
        <w:tab/>
        <w:t>94</w:t>
      </w:r>
      <w:r>
        <w:tab/>
        <w:t>49544</w:t>
      </w:r>
      <w:r>
        <w:tab/>
        <w:t>3</w:t>
      </w:r>
      <w:r>
        <w:tab/>
        <w:t>Representantforslag om overføring av deler av Aker sykehus fra Oslo universitetssykehus til Akershus universitetssykehus (Ahus) for å sikre tilstrekkelig sykehuskapasitet for pasientene innenfor Ahus sitt utvidede opptaksområde</w:t>
      </w:r>
    </w:p>
    <w:p w:rsidR="00F416E1" w:rsidRDefault="00F416E1" w:rsidP="00F416E1">
      <w:r>
        <w:t>20110530</w:t>
      </w:r>
      <w:r>
        <w:tab/>
        <w:t>95</w:t>
      </w:r>
      <w:r>
        <w:tab/>
        <w:t>49323</w:t>
      </w:r>
      <w:r>
        <w:tab/>
        <w:t>1</w:t>
      </w:r>
      <w:r>
        <w:tab/>
        <w:t>Endringer i folketrygdloven (utvidelse av fedrekvoten mv.)</w:t>
      </w:r>
    </w:p>
    <w:p w:rsidR="00F416E1" w:rsidRDefault="00F416E1" w:rsidP="00F416E1">
      <w:r>
        <w:t>20110530</w:t>
      </w:r>
      <w:r>
        <w:tab/>
        <w:t>95</w:t>
      </w:r>
      <w:r>
        <w:tab/>
        <w:t>49887</w:t>
      </w:r>
      <w:r>
        <w:tab/>
        <w:t>5</w:t>
      </w:r>
      <w:r>
        <w:tab/>
        <w:t>Representantforslag om en gjennomgang av rettssikkerheten til norske fiskere</w:t>
      </w:r>
    </w:p>
    <w:p w:rsidR="00F416E1" w:rsidRDefault="00F416E1" w:rsidP="00F416E1">
      <w:r>
        <w:t>20110531</w:t>
      </w:r>
      <w:r>
        <w:tab/>
        <w:t>96</w:t>
      </w:r>
      <w:r>
        <w:tab/>
        <w:t>50576</w:t>
      </w:r>
      <w:r>
        <w:tab/>
        <w:t>1</w:t>
      </w:r>
      <w:r>
        <w:tab/>
        <w:t>Innstilling fra Stortingets presidentskap om minneplate over dem som har mistet livet under militære oppdrag i utlandet i tjeneste for Norge</w:t>
      </w:r>
    </w:p>
    <w:p w:rsidR="00F416E1" w:rsidRDefault="00F416E1" w:rsidP="00F416E1">
      <w:r>
        <w:t>20110531</w:t>
      </w:r>
      <w:r>
        <w:tab/>
        <w:t>96</w:t>
      </w:r>
      <w:r>
        <w:tab/>
        <w:t>49370</w:t>
      </w:r>
      <w:r>
        <w:tab/>
        <w:t>3</w:t>
      </w:r>
      <w:r>
        <w:tab/>
        <w:t>Endringar i opplæringslova og privatskolelova</w:t>
      </w:r>
    </w:p>
    <w:p w:rsidR="00F416E1" w:rsidRDefault="00F416E1" w:rsidP="00F416E1">
      <w:r>
        <w:t>20110531</w:t>
      </w:r>
      <w:r>
        <w:tab/>
        <w:t>96</w:t>
      </w:r>
      <w:r>
        <w:tab/>
        <w:t>50031</w:t>
      </w:r>
      <w:r>
        <w:tab/>
        <w:t>5</w:t>
      </w:r>
      <w:r>
        <w:tab/>
        <w:t>Representantforslag om en endring av barneloven for foreldres plikt til å betale tilskudd for myndige barn som flytter ut av hjemmet</w:t>
      </w:r>
    </w:p>
    <w:p w:rsidR="00F416E1" w:rsidRDefault="00F416E1" w:rsidP="00F416E1">
      <w:r>
        <w:t>20110531</w:t>
      </w:r>
      <w:r>
        <w:tab/>
        <w:t>96</w:t>
      </w:r>
      <w:r>
        <w:tab/>
        <w:t>50186</w:t>
      </w:r>
      <w:r>
        <w:tab/>
        <w:t>6</w:t>
      </w:r>
      <w:r>
        <w:tab/>
        <w:t>Overeinskomst mellom Kongeriket Noreg og Republikken Seychellene om opplysningar i skattesaker</w:t>
      </w:r>
    </w:p>
    <w:p w:rsidR="00F416E1" w:rsidRDefault="00F416E1" w:rsidP="00F416E1">
      <w:r>
        <w:t>20110531</w:t>
      </w:r>
      <w:r>
        <w:tab/>
        <w:t>96</w:t>
      </w:r>
      <w:r>
        <w:tab/>
        <w:t>49548</w:t>
      </w:r>
      <w:r>
        <w:tab/>
        <w:t>7</w:t>
      </w:r>
      <w:r>
        <w:tab/>
        <w:t>Representantforslag om å opprette et uavhengig finanspolitisk råd</w:t>
      </w:r>
    </w:p>
    <w:p w:rsidR="00F416E1" w:rsidRDefault="00F416E1" w:rsidP="00F416E1">
      <w:r>
        <w:t>20110531</w:t>
      </w:r>
      <w:r>
        <w:tab/>
        <w:t>96</w:t>
      </w:r>
      <w:r>
        <w:tab/>
        <w:t>50064</w:t>
      </w:r>
      <w:r>
        <w:tab/>
        <w:t>8</w:t>
      </w:r>
      <w:r>
        <w:tab/>
        <w:t>Representantforslag om eiendomsskatt</w:t>
      </w:r>
    </w:p>
    <w:p w:rsidR="00F416E1" w:rsidRDefault="00F416E1" w:rsidP="00F416E1">
      <w:r>
        <w:t>20110531</w:t>
      </w:r>
      <w:r>
        <w:tab/>
        <w:t>96</w:t>
      </w:r>
      <w:r>
        <w:tab/>
        <w:t>50182</w:t>
      </w:r>
      <w:r>
        <w:tab/>
        <w:t>9</w:t>
      </w:r>
      <w:r>
        <w:tab/>
        <w:t>Representantforslag om å avvikle eiendomsskatten</w:t>
      </w:r>
    </w:p>
    <w:p w:rsidR="00F416E1" w:rsidRDefault="00F416E1" w:rsidP="00F416E1">
      <w:r>
        <w:t>20110531</w:t>
      </w:r>
      <w:r>
        <w:tab/>
        <w:t>96</w:t>
      </w:r>
      <w:r>
        <w:tab/>
        <w:t>49336</w:t>
      </w:r>
      <w:r>
        <w:tab/>
        <w:t>10</w:t>
      </w:r>
      <w:r>
        <w:tab/>
        <w:t>Evaluering av skattereformen 2006</w:t>
      </w:r>
    </w:p>
    <w:p w:rsidR="00F416E1" w:rsidRDefault="00F416E1" w:rsidP="00F416E1">
      <w:r>
        <w:t>20110531</w:t>
      </w:r>
      <w:r>
        <w:tab/>
        <w:t>96</w:t>
      </w:r>
      <w:r>
        <w:tab/>
        <w:t>50369</w:t>
      </w:r>
      <w:r>
        <w:tab/>
        <w:t>11</w:t>
      </w:r>
      <w:r>
        <w:tab/>
        <w:t>Oversendelsesforslag vedrørende omdannelse av NUF til aksjeselskap</w:t>
      </w:r>
    </w:p>
    <w:p w:rsidR="00F416E1" w:rsidRDefault="00F416E1" w:rsidP="00F416E1">
      <w:r>
        <w:t>20110606</w:t>
      </w:r>
      <w:r>
        <w:tab/>
        <w:t>98</w:t>
      </w:r>
      <w:r>
        <w:tab/>
        <w:t>49316</w:t>
      </w:r>
      <w:r>
        <w:tab/>
        <w:t>1</w:t>
      </w:r>
      <w:r>
        <w:tab/>
        <w:t>Endringer i arbeidsmiljøloven og folketrygdloven (om raskere oppfølging, og sanksjonering ved brudd på regelverket ved arbeidstakers sykdom)</w:t>
      </w:r>
    </w:p>
    <w:p w:rsidR="00F416E1" w:rsidRDefault="00F416E1" w:rsidP="00F416E1">
      <w:r>
        <w:lastRenderedPageBreak/>
        <w:t>20110606</w:t>
      </w:r>
      <w:r>
        <w:tab/>
        <w:t>98</w:t>
      </w:r>
      <w:r>
        <w:tab/>
        <w:t>50220</w:t>
      </w:r>
      <w:r>
        <w:tab/>
        <w:t>2</w:t>
      </w:r>
      <w:r>
        <w:tab/>
        <w:t>Pensjonar frå statskassa</w:t>
      </w:r>
    </w:p>
    <w:p w:rsidR="00F416E1" w:rsidRDefault="00F416E1" w:rsidP="00F416E1">
      <w:r>
        <w:t>20110606</w:t>
      </w:r>
      <w:r>
        <w:tab/>
        <w:t>98</w:t>
      </w:r>
      <w:r>
        <w:tab/>
        <w:t>50026</w:t>
      </w:r>
      <w:r>
        <w:tab/>
        <w:t>3</w:t>
      </w:r>
      <w:r>
        <w:tab/>
        <w:t>Representantforslag om endringer i folketrygdloven (en likestilt finansieringsordning av førerhunder og servicehunder)</w:t>
      </w:r>
    </w:p>
    <w:p w:rsidR="00F416E1" w:rsidRDefault="00F416E1" w:rsidP="00F416E1">
      <w:r>
        <w:t>20110606</w:t>
      </w:r>
      <w:r>
        <w:tab/>
        <w:t>98</w:t>
      </w:r>
      <w:r>
        <w:tab/>
        <w:t>49318</w:t>
      </w:r>
      <w:r>
        <w:tab/>
        <w:t>4</w:t>
      </w:r>
      <w:r>
        <w:tab/>
        <w:t>Godkjenning av EØS-komiteens beslutning nr. 123/2010 om endring av EØS-avtalens om Transport</w:t>
      </w:r>
    </w:p>
    <w:p w:rsidR="00F416E1" w:rsidRDefault="00F416E1" w:rsidP="00F416E1">
      <w:r>
        <w:t>20110606</w:t>
      </w:r>
      <w:r>
        <w:tab/>
        <w:t>98</w:t>
      </w:r>
      <w:r>
        <w:tab/>
        <w:t>50190</w:t>
      </w:r>
      <w:r>
        <w:tab/>
        <w:t>5</w:t>
      </w:r>
      <w:r>
        <w:tab/>
        <w:t>Finansiering og utbedring av fv 34 på strekningen Grime - Vesleelva i Søndre Land</w:t>
      </w:r>
    </w:p>
    <w:p w:rsidR="00F416E1" w:rsidRDefault="00F416E1" w:rsidP="00F416E1">
      <w:r>
        <w:t>20110606</w:t>
      </w:r>
      <w:r>
        <w:tab/>
        <w:t>98</w:t>
      </w:r>
      <w:r>
        <w:tab/>
        <w:t>50191</w:t>
      </w:r>
      <w:r>
        <w:tab/>
        <w:t>6</w:t>
      </w:r>
      <w:r>
        <w:tab/>
        <w:t>Finansiering og utbygging av rv 2 Kongsvinger (Kurusand) - Slomarka i Hedmark</w:t>
      </w:r>
    </w:p>
    <w:p w:rsidR="00F416E1" w:rsidRDefault="00F416E1" w:rsidP="00F416E1">
      <w:r>
        <w:t>20110606</w:t>
      </w:r>
      <w:r>
        <w:tab/>
        <w:t>98</w:t>
      </w:r>
      <w:r>
        <w:tab/>
        <w:t>50265</w:t>
      </w:r>
      <w:r>
        <w:tab/>
        <w:t>7</w:t>
      </w:r>
      <w:r>
        <w:tab/>
        <w:t>Utviding av Aust-Agderpakka</w:t>
      </w:r>
    </w:p>
    <w:p w:rsidR="00F416E1" w:rsidRDefault="00F416E1" w:rsidP="00F416E1">
      <w:r>
        <w:t>20110606</w:t>
      </w:r>
      <w:r>
        <w:tab/>
        <w:t>98</w:t>
      </w:r>
      <w:r>
        <w:tab/>
        <w:t>50149</w:t>
      </w:r>
      <w:r>
        <w:tab/>
        <w:t>8</w:t>
      </w:r>
      <w:r>
        <w:tab/>
        <w:t>Representantforslag om 4 mrd. kroner ekstra i straksbevilgning til vedlikeholdstiltak på veinettet</w:t>
      </w:r>
    </w:p>
    <w:p w:rsidR="00F416E1" w:rsidRDefault="00F416E1" w:rsidP="00F416E1">
      <w:r>
        <w:t>20110607</w:t>
      </w:r>
      <w:r>
        <w:tab/>
        <w:t>99</w:t>
      </w:r>
      <w:r>
        <w:tab/>
        <w:t>49339</w:t>
      </w:r>
      <w:r>
        <w:tab/>
        <w:t>1</w:t>
      </w:r>
      <w:r>
        <w:tab/>
        <w:t>Bistand til nordmenn i utlandet</w:t>
      </w:r>
    </w:p>
    <w:p w:rsidR="00F416E1" w:rsidRDefault="00F416E1" w:rsidP="00F416E1">
      <w:r>
        <w:t>20110607</w:t>
      </w:r>
      <w:r>
        <w:tab/>
        <w:t>99</w:t>
      </w:r>
      <w:r>
        <w:tab/>
        <w:t>49349</w:t>
      </w:r>
      <w:r>
        <w:tab/>
        <w:t>2</w:t>
      </w:r>
      <w:r>
        <w:tab/>
        <w:t>Noregs deltaking i den 65. ordinære generalforsamlinga i FN og vidareførte sesjonar av den 64. generalforsamling av FN</w:t>
      </w:r>
    </w:p>
    <w:p w:rsidR="00F416E1" w:rsidRDefault="00F416E1" w:rsidP="00F416E1">
      <w:r>
        <w:t>20110607</w:t>
      </w:r>
      <w:r>
        <w:tab/>
        <w:t>99</w:t>
      </w:r>
      <w:r>
        <w:tab/>
        <w:t>49977</w:t>
      </w:r>
      <w:r>
        <w:tab/>
        <w:t>3</w:t>
      </w:r>
      <w:r>
        <w:tab/>
        <w:t>Endringer i lov om overføring av domfelte mv. (avtaler om soningsoverføring og prosedyre ved unntak fra spesialitetsprinsippet)</w:t>
      </w:r>
    </w:p>
    <w:p w:rsidR="00F416E1" w:rsidRDefault="00F416E1" w:rsidP="00F416E1">
      <w:r>
        <w:t>20110607</w:t>
      </w:r>
      <w:r>
        <w:tab/>
        <w:t>99</w:t>
      </w:r>
      <w:r>
        <w:tab/>
        <w:t>49976</w:t>
      </w:r>
      <w:r>
        <w:tab/>
        <w:t>4</w:t>
      </w:r>
      <w:r>
        <w:tab/>
        <w:t>Endringer i lov om overføring av domfelte mv. (avtaler om soningsoverføring og prosedyre ved unntak fra spesialitetsprinsippet)</w:t>
      </w:r>
    </w:p>
    <w:p w:rsidR="00F416E1" w:rsidRDefault="00F416E1" w:rsidP="00F416E1">
      <w:r>
        <w:t>20110607</w:t>
      </w:r>
      <w:r>
        <w:tab/>
        <w:t>99</w:t>
      </w:r>
      <w:r>
        <w:tab/>
        <w:t>49364</w:t>
      </w:r>
      <w:r>
        <w:tab/>
        <w:t>5</w:t>
      </w:r>
      <w:r>
        <w:tab/>
        <w:t>Endringer i straffegjennomføringsloven m.v</w:t>
      </w:r>
    </w:p>
    <w:p w:rsidR="00F416E1" w:rsidRDefault="00F416E1" w:rsidP="00F416E1">
      <w:r>
        <w:t>20110607</w:t>
      </w:r>
      <w:r>
        <w:tab/>
        <w:t>99</w:t>
      </w:r>
      <w:r>
        <w:tab/>
        <w:t>49365</w:t>
      </w:r>
      <w:r>
        <w:tab/>
        <w:t>6</w:t>
      </w:r>
      <w:r>
        <w:tab/>
        <w:t>Endringer i allmennaksjeloven</w:t>
      </w:r>
    </w:p>
    <w:p w:rsidR="00F416E1" w:rsidRDefault="00F416E1" w:rsidP="00F416E1">
      <w:r>
        <w:t>20110607</w:t>
      </w:r>
      <w:r>
        <w:tab/>
        <w:t>99</w:t>
      </w:r>
      <w:r>
        <w:tab/>
        <w:t>50264</w:t>
      </w:r>
      <w:r>
        <w:tab/>
        <w:t>7</w:t>
      </w:r>
      <w:r>
        <w:tab/>
        <w:t>Endringar i straffeprosesslova mv. (etterforskingsplikt mv.)</w:t>
      </w:r>
    </w:p>
    <w:p w:rsidR="00F416E1" w:rsidRDefault="00F416E1" w:rsidP="00F416E1">
      <w:r>
        <w:t>20110607</w:t>
      </w:r>
      <w:r>
        <w:tab/>
        <w:t>99</w:t>
      </w:r>
      <w:r>
        <w:tab/>
        <w:t>49701</w:t>
      </w:r>
      <w:r>
        <w:tab/>
        <w:t>8</w:t>
      </w:r>
      <w:r>
        <w:tab/>
        <w:t>Representantforslag om endring av praksis for bosetting av forvaringsdømte</w:t>
      </w:r>
    </w:p>
    <w:p w:rsidR="00F416E1" w:rsidRDefault="00F416E1" w:rsidP="00F416E1">
      <w:r>
        <w:t>20110607</w:t>
      </w:r>
      <w:r>
        <w:tab/>
        <w:t>99</w:t>
      </w:r>
      <w:r>
        <w:tab/>
        <w:t>50167</w:t>
      </w:r>
      <w:r>
        <w:tab/>
        <w:t>9</w:t>
      </w:r>
      <w:r>
        <w:tab/>
        <w:t>Årsrapport for 2010 fra Stortingets utvalg for rettferdsvederlag</w:t>
      </w:r>
    </w:p>
    <w:p w:rsidR="00F416E1" w:rsidRDefault="00F416E1" w:rsidP="00F416E1">
      <w:r>
        <w:t>20110607</w:t>
      </w:r>
      <w:r>
        <w:tab/>
        <w:t>99</w:t>
      </w:r>
      <w:r>
        <w:tab/>
        <w:t>49418</w:t>
      </w:r>
      <w:r>
        <w:tab/>
        <w:t>10</w:t>
      </w:r>
      <w:r>
        <w:tab/>
        <w:t>Representantforslag om hurtigbehandling av søknaden om asyl fra kriminelle asylsøkere</w:t>
      </w:r>
    </w:p>
    <w:p w:rsidR="00F416E1" w:rsidRDefault="00F416E1" w:rsidP="00F416E1">
      <w:r>
        <w:t>20110607</w:t>
      </w:r>
      <w:r>
        <w:tab/>
        <w:t>99</w:t>
      </w:r>
      <w:r>
        <w:tab/>
        <w:t>49903</w:t>
      </w:r>
      <w:r>
        <w:tab/>
        <w:t>11</w:t>
      </w:r>
      <w:r>
        <w:tab/>
        <w:t>Melding for 2010 fra Sivilombudsmannen (Stortingets ombudsmann for forvaltningen)</w:t>
      </w:r>
    </w:p>
    <w:p w:rsidR="00F416E1" w:rsidRDefault="00F416E1" w:rsidP="00F416E1">
      <w:r>
        <w:t>20110607</w:t>
      </w:r>
      <w:r>
        <w:tab/>
        <w:t>99</w:t>
      </w:r>
      <w:r>
        <w:tab/>
        <w:t>49961</w:t>
      </w:r>
      <w:r>
        <w:tab/>
        <w:t>12</w:t>
      </w:r>
      <w:r>
        <w:tab/>
        <w:t>Årsmelding til Stortinget fra Stortingets EOS-utvalg for 2010</w:t>
      </w:r>
    </w:p>
    <w:p w:rsidR="00F416E1" w:rsidRDefault="00F416E1" w:rsidP="00F416E1">
      <w:r>
        <w:t>20110607</w:t>
      </w:r>
      <w:r>
        <w:tab/>
        <w:t>99</w:t>
      </w:r>
      <w:r>
        <w:tab/>
        <w:t>50260</w:t>
      </w:r>
      <w:r>
        <w:tab/>
        <w:t>13</w:t>
      </w:r>
      <w:r>
        <w:tab/>
        <w:t>Riksrevisjonens melding om verksemda i 2010</w:t>
      </w:r>
    </w:p>
    <w:p w:rsidR="00F416E1" w:rsidRDefault="00F416E1" w:rsidP="00F416E1">
      <w:r>
        <w:t>20110607</w:t>
      </w:r>
      <w:r>
        <w:tab/>
        <w:t>99</w:t>
      </w:r>
      <w:r>
        <w:tab/>
        <w:t>50282</w:t>
      </w:r>
      <w:r>
        <w:tab/>
        <w:t>14</w:t>
      </w:r>
      <w:r>
        <w:tab/>
        <w:t>Riksrevisjonens oppfølging av parallellrevisjonen med Den russiske føderasjons riksrevisjon om forvaltningen av fiskeressursene i Barentshavet og Norskehavet</w:t>
      </w:r>
    </w:p>
    <w:p w:rsidR="00F416E1" w:rsidRDefault="00F416E1" w:rsidP="00F416E1">
      <w:r>
        <w:t>20110607</w:t>
      </w:r>
      <w:r>
        <w:tab/>
        <w:t>99</w:t>
      </w:r>
      <w:r>
        <w:tab/>
        <w:t>49975</w:t>
      </w:r>
      <w:r>
        <w:tab/>
        <w:t>15</w:t>
      </w:r>
      <w:r>
        <w:tab/>
        <w:t>Endringar i statsbudsjettet for 2011(oljevernaksjon i samband med Godafoss-grunnstøytinga)</w:t>
      </w:r>
    </w:p>
    <w:p w:rsidR="00F416E1" w:rsidRDefault="00F416E1" w:rsidP="00F416E1">
      <w:r>
        <w:t>20110607</w:t>
      </w:r>
      <w:r>
        <w:tab/>
        <w:t>99</w:t>
      </w:r>
      <w:r>
        <w:tab/>
        <w:t>49978</w:t>
      </w:r>
      <w:r>
        <w:tab/>
        <w:t>16</w:t>
      </w:r>
      <w:r>
        <w:tab/>
        <w:t>Reindriftsoppgjøret 2011/2012</w:t>
      </w:r>
    </w:p>
    <w:p w:rsidR="00F416E1" w:rsidRDefault="00F416E1" w:rsidP="00F416E1">
      <w:r>
        <w:lastRenderedPageBreak/>
        <w:t>20110607</w:t>
      </w:r>
      <w:r>
        <w:tab/>
        <w:t>99</w:t>
      </w:r>
      <w:r>
        <w:tab/>
        <w:t>49852</w:t>
      </w:r>
      <w:r>
        <w:tab/>
        <w:t>17</w:t>
      </w:r>
      <w:r>
        <w:tab/>
        <w:t>Representantforslag om arronderingssalg av Statskog SF sine eiendommer</w:t>
      </w:r>
    </w:p>
    <w:p w:rsidR="00F416E1" w:rsidRDefault="00F416E1" w:rsidP="00F416E1">
      <w:r>
        <w:t>20110608</w:t>
      </w:r>
      <w:r>
        <w:tab/>
        <w:t>100</w:t>
      </w:r>
      <w:r>
        <w:tab/>
        <w:t>49347</w:t>
      </w:r>
      <w:r>
        <w:tab/>
        <w:t>1</w:t>
      </w:r>
      <w:r>
        <w:tab/>
        <w:t>Endringer i gravferdsloven og enkelte andre lover</w:t>
      </w:r>
    </w:p>
    <w:p w:rsidR="00F416E1" w:rsidRDefault="00F416E1" w:rsidP="00F416E1">
      <w:r>
        <w:t>20110608</w:t>
      </w:r>
      <w:r>
        <w:tab/>
        <w:t>100</w:t>
      </w:r>
      <w:r>
        <w:tab/>
        <w:t>48574</w:t>
      </w:r>
      <w:r>
        <w:tab/>
        <w:t>2</w:t>
      </w:r>
      <w:r>
        <w:tab/>
        <w:t>Representantforslag om å gjøre "Leie før eie"-ordningen til en nasjonal ordning for å sikre vanskeligstilte en mulighet på boligmarkedet</w:t>
      </w:r>
    </w:p>
    <w:p w:rsidR="00F416E1" w:rsidRDefault="00F416E1" w:rsidP="00F416E1">
      <w:r>
        <w:t>20110608</w:t>
      </w:r>
      <w:r>
        <w:tab/>
        <w:t>100</w:t>
      </w:r>
      <w:r>
        <w:tab/>
        <w:t>49897</w:t>
      </w:r>
      <w:r>
        <w:tab/>
        <w:t>3</w:t>
      </w:r>
      <w:r>
        <w:tab/>
        <w:t>Endringer i introduksjonsloven og statsborgerloven</w:t>
      </w:r>
    </w:p>
    <w:p w:rsidR="00F416E1" w:rsidRDefault="00F416E1" w:rsidP="00F416E1">
      <w:r>
        <w:t>20110608</w:t>
      </w:r>
      <w:r>
        <w:tab/>
        <w:t>100</w:t>
      </w:r>
      <w:r>
        <w:tab/>
        <w:t>50542</w:t>
      </w:r>
      <w:r>
        <w:tab/>
        <w:t>9</w:t>
      </w:r>
      <w:r>
        <w:tab/>
        <w:t>Oversendelsesforslag vedrørende endring av lover og regelverk slik at begge foreldre får lik uttaksrett.</w:t>
      </w:r>
    </w:p>
    <w:p w:rsidR="00F416E1" w:rsidRDefault="00F416E1" w:rsidP="00F416E1">
      <w:r>
        <w:t>20110608</w:t>
      </w:r>
      <w:r>
        <w:tab/>
        <w:t>100</w:t>
      </w:r>
      <w:r>
        <w:tab/>
        <w:t>50543</w:t>
      </w:r>
      <w:r>
        <w:tab/>
        <w:t>10</w:t>
      </w:r>
      <w:r>
        <w:tab/>
        <w:t>Oversendelsesforslag vedrørende endring av lover og regelverk slik at det blir opp til det enkelte foreldrepar hvordan de vil fordele foreldrepermisjonen mellom seg.</w:t>
      </w:r>
    </w:p>
    <w:p w:rsidR="00F416E1" w:rsidRDefault="00F416E1" w:rsidP="00F416E1">
      <w:r>
        <w:t>20110608</w:t>
      </w:r>
      <w:r>
        <w:tab/>
        <w:t>100</w:t>
      </w:r>
      <w:r>
        <w:tab/>
        <w:t>50544</w:t>
      </w:r>
      <w:r>
        <w:tab/>
        <w:t>11</w:t>
      </w:r>
      <w:r>
        <w:tab/>
        <w:t>Oversendelsesforslag vedrørende nødvendige lovendringer for å ivareta begge foreldres rett til foreldrepenger ved samlivsbrudd.</w:t>
      </w:r>
    </w:p>
    <w:p w:rsidR="00F416E1" w:rsidRDefault="00F416E1" w:rsidP="00F416E1">
      <w:r>
        <w:t>20110608</w:t>
      </w:r>
      <w:r>
        <w:tab/>
        <w:t>100</w:t>
      </w:r>
      <w:r>
        <w:tab/>
        <w:t>50545</w:t>
      </w:r>
      <w:r>
        <w:tab/>
        <w:t>12</w:t>
      </w:r>
      <w:r>
        <w:tab/>
        <w:t>Oversendelsesforslag vedrørende tilbakemeldingsbegrep til skoleansvarlig i forbindelse med avvik og merknad som er avdekket etter tilsyn utført av tilsynsmyndighet.</w:t>
      </w:r>
    </w:p>
    <w:p w:rsidR="00F416E1" w:rsidRDefault="00F416E1" w:rsidP="00F416E1">
      <w:r>
        <w:t>20110608</w:t>
      </w:r>
      <w:r>
        <w:tab/>
        <w:t>100</w:t>
      </w:r>
      <w:r>
        <w:tab/>
        <w:t>50592</w:t>
      </w:r>
      <w:r>
        <w:tab/>
        <w:t>13</w:t>
      </w:r>
      <w:r>
        <w:tab/>
        <w:t>Oversendelsesforslag vedrørende naturressursbeskatningen.</w:t>
      </w:r>
    </w:p>
    <w:p w:rsidR="00F416E1" w:rsidRDefault="00F416E1" w:rsidP="00F416E1">
      <w:r>
        <w:t>20110608</w:t>
      </w:r>
      <w:r>
        <w:tab/>
        <w:t>100</w:t>
      </w:r>
      <w:r>
        <w:tab/>
        <w:t>50593</w:t>
      </w:r>
      <w:r>
        <w:tab/>
        <w:t>14</w:t>
      </w:r>
      <w:r>
        <w:tab/>
        <w:t xml:space="preserve">Oversendelsesforslag vedrørende </w:t>
      </w:r>
      <w:proofErr w:type="gramStart"/>
      <w:r>
        <w:t>tilbakeføre</w:t>
      </w:r>
      <w:proofErr w:type="gramEnd"/>
      <w:r>
        <w:t xml:space="preserve"> deler av selskapsskatten til kommunene.</w:t>
      </w:r>
    </w:p>
    <w:p w:rsidR="00F416E1" w:rsidRDefault="00F416E1" w:rsidP="00F416E1">
      <w:r>
        <w:t>20110608</w:t>
      </w:r>
      <w:r>
        <w:tab/>
        <w:t>100</w:t>
      </w:r>
      <w:r>
        <w:tab/>
        <w:t>50594</w:t>
      </w:r>
      <w:r>
        <w:tab/>
        <w:t>15</w:t>
      </w:r>
      <w:r>
        <w:tab/>
        <w:t xml:space="preserve">Oversendelsesforslag vedrørende avvikling av eiendomsskatten </w:t>
      </w:r>
      <w:proofErr w:type="gramStart"/>
      <w:r>
        <w:t>lage</w:t>
      </w:r>
      <w:proofErr w:type="gramEnd"/>
      <w:r>
        <w:t xml:space="preserve"> overgangsordninger, slik at kommuneøkonomien sikres.</w:t>
      </w:r>
    </w:p>
    <w:p w:rsidR="00F416E1" w:rsidRDefault="00F416E1" w:rsidP="00F416E1">
      <w:r>
        <w:t>20110608</w:t>
      </w:r>
      <w:r>
        <w:tab/>
        <w:t>100</w:t>
      </w:r>
      <w:r>
        <w:tab/>
        <w:t>50595</w:t>
      </w:r>
      <w:r>
        <w:tab/>
        <w:t>16</w:t>
      </w:r>
      <w:r>
        <w:tab/>
        <w:t>Oversendelsesforslag vedrørende forslag om en endring av § 3 i lov av 6. juni 1975 nr. 29 om eigedomsskatt til kommunane</w:t>
      </w:r>
    </w:p>
    <w:p w:rsidR="00F416E1" w:rsidRDefault="00F416E1" w:rsidP="00F416E1">
      <w:r>
        <w:t>20110609</w:t>
      </w:r>
      <w:r>
        <w:tab/>
        <w:t>101</w:t>
      </w:r>
      <w:r>
        <w:tab/>
        <w:t>49304</w:t>
      </w:r>
      <w:r>
        <w:tab/>
        <w:t>1</w:t>
      </w:r>
      <w:r>
        <w:tab/>
        <w:t>Lov om elsertifikater</w:t>
      </w:r>
    </w:p>
    <w:p w:rsidR="00F416E1" w:rsidRDefault="00F416E1" w:rsidP="00F416E1">
      <w:r>
        <w:t>20110609</w:t>
      </w:r>
      <w:r>
        <w:tab/>
        <w:t>101</w:t>
      </w:r>
      <w:r>
        <w:tab/>
        <w:t>49831</w:t>
      </w:r>
      <w:r>
        <w:tab/>
        <w:t>2</w:t>
      </w:r>
      <w:r>
        <w:tab/>
        <w:t>Representantforslag om å inkludere småkraftverk i en overgangsordning for grønne sertifikater</w:t>
      </w:r>
    </w:p>
    <w:p w:rsidR="00F416E1" w:rsidRDefault="00F416E1" w:rsidP="00F416E1">
      <w:r>
        <w:t>20110609</w:t>
      </w:r>
      <w:r>
        <w:tab/>
        <w:t>101</w:t>
      </w:r>
      <w:r>
        <w:tab/>
        <w:t>50343</w:t>
      </w:r>
      <w:r>
        <w:tab/>
        <w:t>3</w:t>
      </w:r>
      <w:r>
        <w:tab/>
        <w:t>Utbygging og drift av Ekofisk sør og Eldfisk II</w:t>
      </w:r>
    </w:p>
    <w:p w:rsidR="00F416E1" w:rsidRDefault="00F416E1" w:rsidP="00F416E1">
      <w:r>
        <w:t>20110609</w:t>
      </w:r>
      <w:r>
        <w:tab/>
        <w:t>101</w:t>
      </w:r>
      <w:r>
        <w:tab/>
        <w:t>49303</w:t>
      </w:r>
      <w:r>
        <w:tab/>
        <w:t>4</w:t>
      </w:r>
      <w:r>
        <w:tab/>
        <w:t>Utbygging og drift av Valemon</w:t>
      </w:r>
    </w:p>
    <w:p w:rsidR="00F416E1" w:rsidRDefault="00F416E1" w:rsidP="00F416E1">
      <w:r>
        <w:t>20110609</w:t>
      </w:r>
      <w:r>
        <w:tab/>
        <w:t>101</w:t>
      </w:r>
      <w:r>
        <w:tab/>
        <w:t>50189</w:t>
      </w:r>
      <w:r>
        <w:tab/>
        <w:t>5</w:t>
      </w:r>
      <w:r>
        <w:tab/>
        <w:t>Utbygging og drift av Knarr</w:t>
      </w:r>
    </w:p>
    <w:p w:rsidR="00F416E1" w:rsidRDefault="00F416E1" w:rsidP="00F416E1">
      <w:r>
        <w:t>20110609</w:t>
      </w:r>
      <w:r>
        <w:tab/>
        <w:t>101</w:t>
      </w:r>
      <w:r>
        <w:tab/>
        <w:t>50187</w:t>
      </w:r>
      <w:r>
        <w:tab/>
        <w:t>6</w:t>
      </w:r>
      <w:r>
        <w:tab/>
        <w:t>Fullføring av utbygging og drift av Nødnett i hele Fastlands-Norge.</w:t>
      </w:r>
    </w:p>
    <w:p w:rsidR="00F416E1" w:rsidRDefault="00F416E1" w:rsidP="00F416E1">
      <w:r>
        <w:t>20110609</w:t>
      </w:r>
      <w:r>
        <w:tab/>
        <w:t>101</w:t>
      </w:r>
      <w:r>
        <w:tab/>
        <w:t>49302</w:t>
      </w:r>
      <w:r>
        <w:tab/>
        <w:t>7</w:t>
      </w:r>
      <w:r>
        <w:tab/>
        <w:t>Aktivt eierskap - norsk statlig eierskap i en global økonomi</w:t>
      </w:r>
    </w:p>
    <w:p w:rsidR="00F416E1" w:rsidRDefault="00F416E1" w:rsidP="00F416E1">
      <w:r>
        <w:t>20110609</w:t>
      </w:r>
      <w:r>
        <w:tab/>
        <w:t>101</w:t>
      </w:r>
      <w:r>
        <w:tab/>
        <w:t>49414</w:t>
      </w:r>
      <w:r>
        <w:tab/>
        <w:t>8</w:t>
      </w:r>
      <w:r>
        <w:tab/>
        <w:t>Representantforslag om retningslinjer for aktivt statlig eierskap</w:t>
      </w:r>
    </w:p>
    <w:p w:rsidR="00F416E1" w:rsidRDefault="00F416E1" w:rsidP="00F416E1">
      <w:r>
        <w:t>20110609</w:t>
      </w:r>
      <w:r>
        <w:tab/>
        <w:t>101</w:t>
      </w:r>
      <w:r>
        <w:tab/>
        <w:t>49979</w:t>
      </w:r>
      <w:r>
        <w:tab/>
        <w:t>9</w:t>
      </w:r>
      <w:r>
        <w:tab/>
        <w:t>Rammer for forvaltningen av eierskapet i enkelte selskaper</w:t>
      </w:r>
    </w:p>
    <w:p w:rsidR="00F416E1" w:rsidRDefault="00F416E1" w:rsidP="00F416E1">
      <w:r>
        <w:t>20110609</w:t>
      </w:r>
      <w:r>
        <w:tab/>
        <w:t>101</w:t>
      </w:r>
      <w:r>
        <w:tab/>
        <w:t>49853</w:t>
      </w:r>
      <w:r>
        <w:tab/>
        <w:t>10</w:t>
      </w:r>
      <w:r>
        <w:tab/>
        <w:t>Representantforslag om utarbeidelse av en stortingsmelding om en samordnet og framtidsrettet strategi for norsk reiselivsnæring</w:t>
      </w:r>
    </w:p>
    <w:p w:rsidR="00F416E1" w:rsidRDefault="00F416E1" w:rsidP="00F416E1">
      <w:r>
        <w:t>20110610</w:t>
      </w:r>
      <w:r>
        <w:tab/>
        <w:t>102</w:t>
      </w:r>
      <w:r>
        <w:tab/>
        <w:t>50719</w:t>
      </w:r>
      <w:r>
        <w:tab/>
        <w:t>1</w:t>
      </w:r>
      <w:r>
        <w:tab/>
        <w:t>Redegjørelse fra helse- og omsorgsministeren om situasjonen ved Oslo universitetssykehus HF</w:t>
      </w:r>
    </w:p>
    <w:p w:rsidR="00F416E1" w:rsidRDefault="00F416E1" w:rsidP="00F416E1">
      <w:r>
        <w:t>20110610</w:t>
      </w:r>
      <w:r>
        <w:tab/>
        <w:t>102</w:t>
      </w:r>
      <w:r>
        <w:tab/>
        <w:t>49306</w:t>
      </w:r>
      <w:r>
        <w:tab/>
        <w:t>2</w:t>
      </w:r>
      <w:r>
        <w:tab/>
        <w:t>En del saker på Samferdselsdepartementets område</w:t>
      </w:r>
    </w:p>
    <w:p w:rsidR="00F416E1" w:rsidRDefault="00F416E1" w:rsidP="00F416E1">
      <w:r>
        <w:lastRenderedPageBreak/>
        <w:t>20110610</w:t>
      </w:r>
      <w:r>
        <w:tab/>
        <w:t>102</w:t>
      </w:r>
      <w:r>
        <w:tab/>
        <w:t>50085</w:t>
      </w:r>
      <w:r>
        <w:tab/>
        <w:t>3</w:t>
      </w:r>
      <w:r>
        <w:tab/>
        <w:t>Endringer i friluftsloven og straffeloven</w:t>
      </w:r>
    </w:p>
    <w:p w:rsidR="00F416E1" w:rsidRDefault="00F416E1" w:rsidP="00F416E1">
      <w:r>
        <w:t>20110610</w:t>
      </w:r>
      <w:r>
        <w:tab/>
        <w:t>102</w:t>
      </w:r>
      <w:r>
        <w:tab/>
        <w:t>49699</w:t>
      </w:r>
      <w:r>
        <w:tab/>
        <w:t>4</w:t>
      </w:r>
      <w:r>
        <w:tab/>
        <w:t>Representantforslag om tiltak for å bedre mulighetene til å ta vare på fredede bygninger</w:t>
      </w:r>
    </w:p>
    <w:p w:rsidR="00F416E1" w:rsidRDefault="00F416E1" w:rsidP="00F416E1">
      <w:r>
        <w:t>20110610</w:t>
      </w:r>
      <w:r>
        <w:tab/>
        <w:t>102</w:t>
      </w:r>
      <w:r>
        <w:tab/>
        <w:t>50096</w:t>
      </w:r>
      <w:r>
        <w:tab/>
        <w:t>5</w:t>
      </w:r>
      <w:r>
        <w:tab/>
        <w:t>Representantforslag om gjennomgang av kulturminnepolitikken</w:t>
      </w:r>
    </w:p>
    <w:p w:rsidR="00F416E1" w:rsidRDefault="00F416E1" w:rsidP="00F416E1">
      <w:r>
        <w:t>20110614</w:t>
      </w:r>
      <w:r>
        <w:tab/>
        <w:t>103</w:t>
      </w:r>
      <w:r>
        <w:tab/>
        <w:t>49361</w:t>
      </w:r>
      <w:r>
        <w:tab/>
        <w:t>1</w:t>
      </w:r>
      <w:r>
        <w:tab/>
        <w:t>Nasjonal helse og omsorgsplan (2011-2015)</w:t>
      </w:r>
    </w:p>
    <w:p w:rsidR="00F416E1" w:rsidRDefault="00F416E1" w:rsidP="00F416E1">
      <w:r>
        <w:t>20110614</w:t>
      </w:r>
      <w:r>
        <w:tab/>
        <w:t>103</w:t>
      </w:r>
      <w:r>
        <w:tab/>
        <w:t>49360</w:t>
      </w:r>
      <w:r>
        <w:tab/>
        <w:t>2</w:t>
      </w:r>
      <w:r>
        <w:tab/>
        <w:t>Lov om kommunale helse- og omsorgstjenester</w:t>
      </w:r>
    </w:p>
    <w:p w:rsidR="00F416E1" w:rsidRDefault="00F416E1" w:rsidP="00F416E1">
      <w:r>
        <w:t>20110614</w:t>
      </w:r>
      <w:r>
        <w:tab/>
        <w:t>103</w:t>
      </w:r>
      <w:r>
        <w:tab/>
        <w:t>49358</w:t>
      </w:r>
      <w:r>
        <w:tab/>
        <w:t>3</w:t>
      </w:r>
      <w:r>
        <w:tab/>
        <w:t>Lov om folkehelsearbeid</w:t>
      </w:r>
    </w:p>
    <w:p w:rsidR="00F416E1" w:rsidRDefault="00F416E1" w:rsidP="00F416E1">
      <w:r>
        <w:t>20110614</w:t>
      </w:r>
      <w:r>
        <w:tab/>
        <w:t>103</w:t>
      </w:r>
      <w:r>
        <w:tab/>
        <w:t>49875</w:t>
      </w:r>
      <w:r>
        <w:tab/>
        <w:t>4</w:t>
      </w:r>
      <w:r>
        <w:tab/>
        <w:t>Representantforslag om tiltak for å styrke kapasiteten og kvaliteten i den kommunale jordmortjenesten</w:t>
      </w:r>
    </w:p>
    <w:p w:rsidR="00F416E1" w:rsidRDefault="00F416E1" w:rsidP="00F416E1">
      <w:r>
        <w:t>20110614</w:t>
      </w:r>
      <w:r>
        <w:tab/>
        <w:t>103</w:t>
      </w:r>
      <w:r>
        <w:tab/>
        <w:t>50106</w:t>
      </w:r>
      <w:r>
        <w:tab/>
        <w:t>5</w:t>
      </w:r>
      <w:r>
        <w:tab/>
        <w:t>Representantforslag om å innføre såkalt "pakkeforløp" innen kreftomsorgen</w:t>
      </w:r>
    </w:p>
    <w:p w:rsidR="00F416E1" w:rsidRDefault="00F416E1" w:rsidP="00F416E1">
      <w:r>
        <w:t>20110614</w:t>
      </w:r>
      <w:r>
        <w:tab/>
        <w:t>103</w:t>
      </w:r>
      <w:r>
        <w:tab/>
        <w:t>49357</w:t>
      </w:r>
      <w:r>
        <w:tab/>
        <w:t>6</w:t>
      </w:r>
      <w:r>
        <w:tab/>
        <w:t>Endringer i legemiddelloven</w:t>
      </w:r>
    </w:p>
    <w:p w:rsidR="00F416E1" w:rsidRDefault="00F416E1" w:rsidP="00F416E1">
      <w:r>
        <w:t>20110614</w:t>
      </w:r>
      <w:r>
        <w:tab/>
        <w:t>103</w:t>
      </w:r>
      <w:r>
        <w:tab/>
        <w:t>49356</w:t>
      </w:r>
      <w:r>
        <w:tab/>
        <w:t>7</w:t>
      </w:r>
      <w:r>
        <w:tab/>
        <w:t>Endringer i statsbudsjettet for 2011(takstoppgjørene for leger, psykologer og fysioterapeuter)</w:t>
      </w:r>
    </w:p>
    <w:p w:rsidR="00F416E1" w:rsidRDefault="00F416E1" w:rsidP="00F416E1">
      <w:r>
        <w:t>20110614</w:t>
      </w:r>
      <w:r>
        <w:tab/>
        <w:t>103</w:t>
      </w:r>
      <w:r>
        <w:tab/>
        <w:t>50108</w:t>
      </w:r>
      <w:r>
        <w:tab/>
        <w:t>8</w:t>
      </w:r>
      <w:r>
        <w:tab/>
        <w:t>Representantforslag om opprettelse av en hjertebro til Danmark for ablasjonspasienter</w:t>
      </w:r>
    </w:p>
    <w:p w:rsidR="00F416E1" w:rsidRDefault="00F416E1" w:rsidP="00F416E1">
      <w:r>
        <w:t>20110614</w:t>
      </w:r>
      <w:r>
        <w:tab/>
        <w:t>103</w:t>
      </w:r>
      <w:r>
        <w:tab/>
        <w:t>50428</w:t>
      </w:r>
      <w:r>
        <w:tab/>
        <w:t>9</w:t>
      </w:r>
      <w:r>
        <w:tab/>
        <w:t>Endringar i skatte- og avgiftsreglane mv.</w:t>
      </w:r>
    </w:p>
    <w:p w:rsidR="00F416E1" w:rsidRDefault="00F416E1" w:rsidP="00F416E1">
      <w:r>
        <w:t>20110614</w:t>
      </w:r>
      <w:r>
        <w:tab/>
        <w:t>103</w:t>
      </w:r>
      <w:r>
        <w:tab/>
        <w:t>50429</w:t>
      </w:r>
      <w:r>
        <w:tab/>
        <w:t>10</w:t>
      </w:r>
      <w:r>
        <w:tab/>
        <w:t>Endringer i merverdiavgiftsloven mv.</w:t>
      </w:r>
    </w:p>
    <w:p w:rsidR="00F416E1" w:rsidRDefault="00F416E1" w:rsidP="00F416E1">
      <w:r>
        <w:t>20110614</w:t>
      </w:r>
      <w:r>
        <w:tab/>
        <w:t>103</w:t>
      </w:r>
      <w:r>
        <w:tab/>
        <w:t>49368</w:t>
      </w:r>
      <w:r>
        <w:tab/>
        <w:t>11</w:t>
      </w:r>
      <w:r>
        <w:tab/>
        <w:t>Endringer i pengespilloven (overskudd fra bingoterminaler)</w:t>
      </w:r>
    </w:p>
    <w:p w:rsidR="00F416E1" w:rsidRDefault="00F416E1" w:rsidP="00F416E1">
      <w:r>
        <w:t>20110614</w:t>
      </w:r>
      <w:r>
        <w:tab/>
        <w:t>103</w:t>
      </w:r>
      <w:r>
        <w:tab/>
        <w:t>50188</w:t>
      </w:r>
      <w:r>
        <w:tab/>
        <w:t>12</w:t>
      </w:r>
      <w:r>
        <w:tab/>
        <w:t>Endringer i petroleumsloven</w:t>
      </w:r>
    </w:p>
    <w:p w:rsidR="00F416E1" w:rsidRDefault="00F416E1" w:rsidP="00F416E1">
      <w:r>
        <w:t>20110614</w:t>
      </w:r>
      <w:r>
        <w:tab/>
        <w:t>103</w:t>
      </w:r>
      <w:r>
        <w:tab/>
        <w:t>50484</w:t>
      </w:r>
      <w:r>
        <w:tab/>
        <w:t>13</w:t>
      </w:r>
      <w:r>
        <w:tab/>
        <w:t>Delvis bompengefinansiering av Fosenpakka i Sør- og Nord-Trøndelag</w:t>
      </w:r>
    </w:p>
    <w:p w:rsidR="00F416E1" w:rsidRDefault="00F416E1" w:rsidP="00F416E1">
      <w:r>
        <w:t>20110614</w:t>
      </w:r>
      <w:r>
        <w:tab/>
        <w:t>103</w:t>
      </w:r>
      <w:r>
        <w:tab/>
        <w:t>49307</w:t>
      </w:r>
      <w:r>
        <w:tab/>
        <w:t>14</w:t>
      </w:r>
      <w:r>
        <w:tab/>
        <w:t>Revisjon og sluttføring av E18 Melleby - Momarken</w:t>
      </w:r>
    </w:p>
    <w:p w:rsidR="00F416E1" w:rsidRDefault="00F416E1" w:rsidP="00F416E1">
      <w:r>
        <w:t>20110614</w:t>
      </w:r>
      <w:r>
        <w:tab/>
        <w:t>103</w:t>
      </w:r>
      <w:r>
        <w:tab/>
        <w:t>49830</w:t>
      </w:r>
      <w:r>
        <w:tab/>
        <w:t>15</w:t>
      </w:r>
      <w:r>
        <w:tab/>
        <w:t>Representantforslag om økt trafikksikkerhet, redusert forfall av infrastruktur og bilpark samt beskyttelse av vannkilder og natur gjennom redusert bruk av veisalt</w:t>
      </w:r>
    </w:p>
    <w:p w:rsidR="00F416E1" w:rsidRDefault="00F416E1" w:rsidP="00F416E1">
      <w:r>
        <w:t>20110614</w:t>
      </w:r>
      <w:r>
        <w:tab/>
        <w:t>103</w:t>
      </w:r>
      <w:r>
        <w:tab/>
        <w:t>50445</w:t>
      </w:r>
      <w:r>
        <w:tab/>
        <w:t>16</w:t>
      </w:r>
      <w:r>
        <w:tab/>
        <w:t>Representantforslag om sikrere og bedre fremkommelighet for syklister</w:t>
      </w:r>
    </w:p>
    <w:p w:rsidR="00F416E1" w:rsidRDefault="00F416E1" w:rsidP="00F416E1">
      <w:r>
        <w:t>20110614</w:t>
      </w:r>
      <w:r>
        <w:tab/>
        <w:t>103</w:t>
      </w:r>
      <w:r>
        <w:tab/>
        <w:t>49341</w:t>
      </w:r>
      <w:r>
        <w:tab/>
        <w:t>17</w:t>
      </w:r>
      <w:r>
        <w:tab/>
        <w:t>Samarbeidet i NATO i 2010</w:t>
      </w:r>
    </w:p>
    <w:p w:rsidR="00F416E1" w:rsidRDefault="00F416E1" w:rsidP="00F416E1">
      <w:r>
        <w:t>20110614</w:t>
      </w:r>
      <w:r>
        <w:tab/>
        <w:t>103</w:t>
      </w:r>
      <w:r>
        <w:tab/>
        <w:t>49972</w:t>
      </w:r>
      <w:r>
        <w:tab/>
        <w:t>18</w:t>
      </w:r>
      <w:r>
        <w:tab/>
        <w:t>Årsrapport fra Stortingets delegasjon til NATOs parlamentariske forsamling for 2010</w:t>
      </w:r>
    </w:p>
    <w:p w:rsidR="00F416E1" w:rsidRDefault="00F416E1" w:rsidP="00F416E1">
      <w:r>
        <w:t>20110615</w:t>
      </w:r>
      <w:r>
        <w:tab/>
        <w:t>104</w:t>
      </w:r>
      <w:r>
        <w:tab/>
        <w:t>50733</w:t>
      </w:r>
      <w:r>
        <w:tab/>
        <w:t>1</w:t>
      </w:r>
      <w:r>
        <w:tab/>
        <w:t>Innstilling fra Stortingets presidentskap om godtgjørelser for stortingsrepresentantene og regjeringens medlemmer</w:t>
      </w:r>
    </w:p>
    <w:p w:rsidR="00F416E1" w:rsidRDefault="00F416E1" w:rsidP="00F416E1">
      <w:r>
        <w:t>20110615</w:t>
      </w:r>
      <w:r>
        <w:tab/>
        <w:t>104</w:t>
      </w:r>
      <w:r>
        <w:tab/>
        <w:t>49300</w:t>
      </w:r>
      <w:r>
        <w:tab/>
        <w:t>2</w:t>
      </w:r>
      <w:r>
        <w:tab/>
        <w:t>Oppdatering av forvaltningsplanen for det marine miljø i Barentshavet og havområdene utenfor Lofoten</w:t>
      </w:r>
    </w:p>
    <w:p w:rsidR="00F416E1" w:rsidRDefault="00F416E1" w:rsidP="00F416E1">
      <w:r>
        <w:t>20110615</w:t>
      </w:r>
      <w:r>
        <w:tab/>
        <w:t>104</w:t>
      </w:r>
      <w:r>
        <w:tab/>
        <w:t>49697</w:t>
      </w:r>
      <w:r>
        <w:tab/>
        <w:t>3</w:t>
      </w:r>
      <w:r>
        <w:tab/>
        <w:t>Riksrevisjonens undersøkelse av spesialundervisningen i grunnskolen</w:t>
      </w:r>
    </w:p>
    <w:p w:rsidR="00F416E1" w:rsidRDefault="00F416E1" w:rsidP="00F416E1">
      <w:r>
        <w:t>20110615</w:t>
      </w:r>
      <w:r>
        <w:tab/>
        <w:t>104</w:t>
      </w:r>
      <w:r>
        <w:tab/>
        <w:t>49373</w:t>
      </w:r>
      <w:r>
        <w:tab/>
        <w:t>4</w:t>
      </w:r>
      <w:r>
        <w:tab/>
        <w:t>Tidlig innsats og bedre læring for elever med særskilte behov (kapittel 6)</w:t>
      </w:r>
    </w:p>
    <w:p w:rsidR="00F416E1" w:rsidRDefault="00F416E1" w:rsidP="00F416E1">
      <w:r>
        <w:lastRenderedPageBreak/>
        <w:t>20110615</w:t>
      </w:r>
      <w:r>
        <w:tab/>
        <w:t>104</w:t>
      </w:r>
      <w:r>
        <w:tab/>
        <w:t>49933</w:t>
      </w:r>
      <w:r>
        <w:tab/>
        <w:t>5</w:t>
      </w:r>
      <w:r>
        <w:tab/>
        <w:t>Representantforslag om å fryse prosessen med nedleggelse av statlige grunnskoler for hørselshemmede</w:t>
      </w:r>
    </w:p>
    <w:p w:rsidR="00F416E1" w:rsidRDefault="00F416E1" w:rsidP="00F416E1">
      <w:r>
        <w:t>20110615</w:t>
      </w:r>
      <w:r>
        <w:tab/>
        <w:t>104</w:t>
      </w:r>
      <w:r>
        <w:tab/>
        <w:t>49786</w:t>
      </w:r>
      <w:r>
        <w:tab/>
        <w:t>6</w:t>
      </w:r>
      <w:r>
        <w:tab/>
        <w:t>Representantforslag om styrket kontakt med hjemmet og mer tid til barna gjennom bruk av digitale hjelpemidler i barnehagen</w:t>
      </w:r>
    </w:p>
    <w:p w:rsidR="00F416E1" w:rsidRDefault="00F416E1" w:rsidP="00F416E1">
      <w:r>
        <w:t>20110615</w:t>
      </w:r>
      <w:r>
        <w:tab/>
        <w:t>104</w:t>
      </w:r>
      <w:r>
        <w:tab/>
        <w:t>50161</w:t>
      </w:r>
      <w:r>
        <w:tab/>
        <w:t>7</w:t>
      </w:r>
      <w:r>
        <w:tab/>
        <w:t>Representantforslag om å styrke barns rettigheter og innflytelse i barnevernet</w:t>
      </w:r>
    </w:p>
    <w:p w:rsidR="00F416E1" w:rsidRDefault="00F416E1" w:rsidP="00F416E1">
      <w:r>
        <w:t>20110615</w:t>
      </w:r>
      <w:r>
        <w:tab/>
        <w:t>104</w:t>
      </w:r>
      <w:r>
        <w:tab/>
        <w:t>49026</w:t>
      </w:r>
      <w:r>
        <w:tab/>
        <w:t>8</w:t>
      </w:r>
      <w:r>
        <w:tab/>
        <w:t>Representantforslag om å opprette en gjeldsordning etter den britiske modellen The Consumer Credit Counselling Service (CCCS)</w:t>
      </w:r>
    </w:p>
    <w:p w:rsidR="00F416E1" w:rsidRDefault="00F416E1" w:rsidP="00F416E1">
      <w:r>
        <w:t>20110615</w:t>
      </w:r>
      <w:r>
        <w:tab/>
        <w:t>104</w:t>
      </w:r>
      <w:r>
        <w:tab/>
        <w:t>50591</w:t>
      </w:r>
      <w:r>
        <w:tab/>
        <w:t>9</w:t>
      </w:r>
      <w:r>
        <w:tab/>
        <w:t>Tilleggsløyvingar som følgje av reguleringa av grunnbeløpet og pensjonar i folketrygda</w:t>
      </w:r>
    </w:p>
    <w:p w:rsidR="00F416E1" w:rsidRDefault="00F416E1" w:rsidP="00F416E1">
      <w:r>
        <w:t>20110615</w:t>
      </w:r>
      <w:r>
        <w:tab/>
        <w:t>104</w:t>
      </w:r>
      <w:r>
        <w:tab/>
        <w:t>50675</w:t>
      </w:r>
      <w:r>
        <w:tab/>
        <w:t>19</w:t>
      </w:r>
      <w:r>
        <w:tab/>
        <w:t>Oversendelsesforslag vedrørende en ordning der arbeidsgiver kompenseres økonomisk med kortere arbeidsgiverperiode</w:t>
      </w:r>
    </w:p>
    <w:p w:rsidR="00F416E1" w:rsidRDefault="00F416E1" w:rsidP="00F416E1">
      <w:r>
        <w:t>20110615</w:t>
      </w:r>
      <w:r>
        <w:tab/>
        <w:t>104</w:t>
      </w:r>
      <w:r>
        <w:tab/>
        <w:t>50698</w:t>
      </w:r>
      <w:r>
        <w:tab/>
        <w:t>20</w:t>
      </w:r>
      <w:r>
        <w:tab/>
        <w:t>Oversendelsesforslag vedrørende forvaltning av norske krigsgaver med den verdighet som deres egenart tilsier.</w:t>
      </w:r>
    </w:p>
    <w:p w:rsidR="00F416E1" w:rsidRDefault="00F416E1" w:rsidP="00F416E1">
      <w:r>
        <w:t>20110615</w:t>
      </w:r>
      <w:r>
        <w:tab/>
        <w:t>104</w:t>
      </w:r>
      <w:r>
        <w:tab/>
        <w:t>50699</w:t>
      </w:r>
      <w:r>
        <w:tab/>
        <w:t>21</w:t>
      </w:r>
      <w:r>
        <w:tab/>
        <w:t>Oversendelsesforslag vedrørende utreding av ulike modeller for utvidelse av adgangen for askespredning og fremme sak for Stortinget om dette.</w:t>
      </w:r>
    </w:p>
    <w:p w:rsidR="00F416E1" w:rsidRDefault="00F416E1" w:rsidP="00F416E1">
      <w:r>
        <w:t>20110615</w:t>
      </w:r>
      <w:r>
        <w:tab/>
        <w:t>104</w:t>
      </w:r>
      <w:r>
        <w:tab/>
        <w:t>50700</w:t>
      </w:r>
      <w:r>
        <w:tab/>
        <w:t>22</w:t>
      </w:r>
      <w:r>
        <w:tab/>
        <w:t>Oversendelsesforslag vedrørende å fremme en sak for Stortinget hvor kommunene selv gis mulighet til å fastsette de ulike avgiftene for ulike gravferdsformer.</w:t>
      </w:r>
    </w:p>
    <w:p w:rsidR="00F416E1" w:rsidRDefault="00F416E1" w:rsidP="00F416E1">
      <w:r>
        <w:t>20110615</w:t>
      </w:r>
      <w:r>
        <w:tab/>
        <w:t>104</w:t>
      </w:r>
      <w:r>
        <w:tab/>
        <w:t>50701</w:t>
      </w:r>
      <w:r>
        <w:tab/>
        <w:t>23</w:t>
      </w:r>
      <w:r>
        <w:tab/>
        <w:t>Oversendelsesforslag vedrørende å kostnadsberegne for utvidelsen av timetallet fra 300 til 600 timer i opplæring i norsk og samfunnskunnskap.</w:t>
      </w:r>
    </w:p>
    <w:p w:rsidR="00F416E1" w:rsidRDefault="00F416E1" w:rsidP="00F416E1">
      <w:r>
        <w:t>20110615</w:t>
      </w:r>
      <w:r>
        <w:tab/>
        <w:t>104</w:t>
      </w:r>
      <w:r>
        <w:tab/>
        <w:t>50702</w:t>
      </w:r>
      <w:r>
        <w:tab/>
        <w:t>24</w:t>
      </w:r>
      <w:r>
        <w:tab/>
        <w:t>Oversendelsesforslag vedrørende å fremme de nødvendige forslag slik at det stilles krav til dokumentasjon av tilfredsstillende ferdigheter i norsk og samfunnskunnskap før statsborgerskap kan innvilges.</w:t>
      </w:r>
    </w:p>
    <w:p w:rsidR="00F416E1" w:rsidRDefault="00F416E1" w:rsidP="00F416E1">
      <w:r>
        <w:t>20110615</w:t>
      </w:r>
      <w:r>
        <w:tab/>
        <w:t>104</w:t>
      </w:r>
      <w:r>
        <w:tab/>
        <w:t>50703</w:t>
      </w:r>
      <w:r>
        <w:tab/>
        <w:t>25</w:t>
      </w:r>
      <w:r>
        <w:tab/>
        <w:t>Oversendelsesforslag vedrørende å be regjeringen fremme en sak om Enovas fremtidige rolle.</w:t>
      </w:r>
    </w:p>
    <w:p w:rsidR="00F416E1" w:rsidRDefault="00F416E1" w:rsidP="00F416E1">
      <w:r>
        <w:t>20110615</w:t>
      </w:r>
      <w:r>
        <w:tab/>
        <w:t>104</w:t>
      </w:r>
      <w:r>
        <w:tab/>
        <w:t>50704</w:t>
      </w:r>
      <w:r>
        <w:tab/>
        <w:t>26</w:t>
      </w:r>
      <w:r>
        <w:tab/>
        <w:t>Oversendelsesforslag vedrørende å be regjeringen i statsbudsjettet for 2012 presentere et konkret mål for energieffektivisering i Norge innen 2020.</w:t>
      </w:r>
    </w:p>
    <w:p w:rsidR="00F416E1" w:rsidRDefault="00F416E1" w:rsidP="00F416E1">
      <w:r>
        <w:t>20110615</w:t>
      </w:r>
      <w:r>
        <w:tab/>
        <w:t>104</w:t>
      </w:r>
      <w:r>
        <w:tab/>
        <w:t>50732</w:t>
      </w:r>
      <w:r>
        <w:tab/>
        <w:t>27</w:t>
      </w:r>
      <w:r>
        <w:tab/>
        <w:t>Forslag fra stortingsrepresentant Borghild Tenden på vegne av Venstre fremsatt i Stortingets møte 9. juni 2011</w:t>
      </w:r>
      <w:proofErr w:type="gramStart"/>
      <w:r>
        <w:t xml:space="preserve"> (jf. Innst.</w:t>
      </w:r>
      <w:proofErr w:type="gramEnd"/>
      <w:r>
        <w:t xml:space="preserve"> 379 L)</w:t>
      </w:r>
      <w:proofErr w:type="gramStart"/>
      <w:r>
        <w:t>:    Stortinget</w:t>
      </w:r>
      <w:proofErr w:type="gramEnd"/>
      <w:r>
        <w:t xml:space="preserve"> ber regjeringen inkludere elektrisk energi levert til bruk i kjemisk reduksjon, elektrolyse og metallurgiske o</w:t>
      </w:r>
    </w:p>
    <w:p w:rsidR="00F416E1" w:rsidRDefault="00F416E1" w:rsidP="00F416E1">
      <w:r>
        <w:t>20110615</w:t>
      </w:r>
      <w:r>
        <w:tab/>
        <w:t>104</w:t>
      </w:r>
      <w:r>
        <w:tab/>
        <w:t>50705</w:t>
      </w:r>
      <w:r>
        <w:tab/>
        <w:t>28</w:t>
      </w:r>
      <w:r>
        <w:tab/>
        <w:t>Oversendelsesforslag vedrørende en gjennomgang av friluftsloven og andre tilstøtende lover og regelverk.</w:t>
      </w:r>
    </w:p>
    <w:p w:rsidR="00F416E1" w:rsidRDefault="00F416E1" w:rsidP="00F416E1">
      <w:r>
        <w:t>20110616</w:t>
      </w:r>
      <w:r>
        <w:tab/>
        <w:t>105</w:t>
      </w:r>
      <w:r>
        <w:tab/>
        <w:t>49333</w:t>
      </w:r>
      <w:r>
        <w:tab/>
        <w:t>1</w:t>
      </w:r>
      <w:r>
        <w:tab/>
        <w:t>Statsrekneskapen 2010</w:t>
      </w:r>
    </w:p>
    <w:p w:rsidR="00F416E1" w:rsidRDefault="00F416E1" w:rsidP="00F416E1">
      <w:r>
        <w:t>20110616</w:t>
      </w:r>
      <w:r>
        <w:tab/>
        <w:t>105</w:t>
      </w:r>
      <w:r>
        <w:tab/>
        <w:t>49338</w:t>
      </w:r>
      <w:r>
        <w:tab/>
        <w:t>2</w:t>
      </w:r>
      <w:r>
        <w:tab/>
        <w:t>Forvaltningen av Statens pensjonsfond i 2010</w:t>
      </w:r>
    </w:p>
    <w:p w:rsidR="00F416E1" w:rsidRDefault="00F416E1" w:rsidP="00F416E1">
      <w:r>
        <w:t>20110616</w:t>
      </w:r>
      <w:r>
        <w:tab/>
        <w:t>105</w:t>
      </w:r>
      <w:r>
        <w:tab/>
        <w:t>49335</w:t>
      </w:r>
      <w:r>
        <w:tab/>
        <w:t>3</w:t>
      </w:r>
      <w:r>
        <w:tab/>
        <w:t>Finansmarknadsmeldinga 2010</w:t>
      </w:r>
    </w:p>
    <w:p w:rsidR="00F416E1" w:rsidRDefault="00F416E1" w:rsidP="00F416E1">
      <w:r>
        <w:t>20110616</w:t>
      </w:r>
      <w:r>
        <w:tab/>
        <w:t>105</w:t>
      </w:r>
      <w:r>
        <w:tab/>
        <w:t>50271</w:t>
      </w:r>
      <w:r>
        <w:tab/>
        <w:t>4</w:t>
      </w:r>
      <w:r>
        <w:tab/>
        <w:t>Rapport til Stortinget fra Norges Banks representanskap for 2010</w:t>
      </w:r>
    </w:p>
    <w:p w:rsidR="00F416E1" w:rsidRDefault="00F416E1" w:rsidP="00F416E1">
      <w:r>
        <w:lastRenderedPageBreak/>
        <w:t>20110616</w:t>
      </w:r>
      <w:r>
        <w:tab/>
        <w:t>105</w:t>
      </w:r>
      <w:r>
        <w:tab/>
        <w:t>50083</w:t>
      </w:r>
      <w:r>
        <w:tab/>
        <w:t>5</w:t>
      </w:r>
      <w:r>
        <w:tab/>
        <w:t>Samtykke til godkjennelse av EØS-komiteens beslutning nr. 120/2010 (adgangen til å starte opp og utøve virksomhet somutsteder av elektroniske penger)</w:t>
      </w:r>
    </w:p>
    <w:p w:rsidR="00F416E1" w:rsidRDefault="00F416E1" w:rsidP="00F416E1">
      <w:r>
        <w:t>20110616</w:t>
      </w:r>
      <w:r>
        <w:tab/>
        <w:t>105</w:t>
      </w:r>
      <w:r>
        <w:tab/>
        <w:t>50341</w:t>
      </w:r>
      <w:r>
        <w:tab/>
        <w:t>6</w:t>
      </w:r>
      <w:r>
        <w:tab/>
        <w:t>Samtykke til å sette i kraft en skatteavtale mellom Norge og Makedonia</w:t>
      </w:r>
    </w:p>
    <w:p w:rsidR="00F416E1" w:rsidRDefault="00F416E1" w:rsidP="00F416E1">
      <w:r>
        <w:t>20110616</w:t>
      </w:r>
      <w:r>
        <w:tab/>
        <w:t>105</w:t>
      </w:r>
      <w:r>
        <w:tab/>
        <w:t>50481</w:t>
      </w:r>
      <w:r>
        <w:tab/>
        <w:t>7</w:t>
      </w:r>
      <w:r>
        <w:tab/>
        <w:t xml:space="preserve">Samtykke til </w:t>
      </w:r>
      <w:proofErr w:type="gramStart"/>
      <w:r>
        <w:t>å</w:t>
      </w:r>
      <w:proofErr w:type="gramEnd"/>
      <w:r>
        <w:t xml:space="preserve"> setje i kraft ein overeinskomst mellom Kongeriket Noreg og Macaos Spesielle Administrative Region i Folkerepublikken Kina</w:t>
      </w:r>
    </w:p>
    <w:p w:rsidR="00F416E1" w:rsidRDefault="00F416E1" w:rsidP="00F416E1">
      <w:r>
        <w:t>20110616</w:t>
      </w:r>
      <w:r>
        <w:tab/>
        <w:t>105</w:t>
      </w:r>
      <w:r>
        <w:tab/>
        <w:t>50482</w:t>
      </w:r>
      <w:r>
        <w:tab/>
        <w:t>8</w:t>
      </w:r>
      <w:r>
        <w:tab/>
        <w:t>Samtykke til å sette i kraft en skatteavtale mellom Norge og Portugal,</w:t>
      </w:r>
    </w:p>
    <w:p w:rsidR="00F416E1" w:rsidRDefault="00F416E1" w:rsidP="00F416E1">
      <w:r>
        <w:t>20110616</w:t>
      </w:r>
      <w:r>
        <w:tab/>
        <w:t>105</w:t>
      </w:r>
      <w:r>
        <w:tab/>
        <w:t>49366</w:t>
      </w:r>
      <w:r>
        <w:tab/>
        <w:t>9</w:t>
      </w:r>
      <w:r>
        <w:tab/>
        <w:t>Kommuneproposisjonen</w:t>
      </w:r>
    </w:p>
    <w:p w:rsidR="00F416E1" w:rsidRDefault="00F416E1" w:rsidP="00F416E1">
      <w:r>
        <w:t>20110616</w:t>
      </w:r>
      <w:r>
        <w:tab/>
        <w:t>105</w:t>
      </w:r>
      <w:r>
        <w:tab/>
        <w:t>50134</w:t>
      </w:r>
      <w:r>
        <w:tab/>
        <w:t>10</w:t>
      </w:r>
      <w:r>
        <w:tab/>
        <w:t>Representantforslag om å avvikle fylkeskommunen som selvstendig forvaltningsnivå</w:t>
      </w:r>
    </w:p>
    <w:p w:rsidR="00F416E1" w:rsidRDefault="00F416E1" w:rsidP="00F416E1">
      <w:r>
        <w:t>20110616</w:t>
      </w:r>
      <w:r>
        <w:tab/>
        <w:t>105</w:t>
      </w:r>
      <w:r>
        <w:tab/>
        <w:t>50676</w:t>
      </w:r>
      <w:r>
        <w:tab/>
        <w:t>11</w:t>
      </w:r>
      <w:r>
        <w:tab/>
        <w:t>Søknad fra Hans Tranekjer Andersen om å bli naturalisert norsk borger etter Grunnloven § 75 bokstav m</w:t>
      </w:r>
    </w:p>
    <w:p w:rsidR="00F416E1" w:rsidRDefault="00F416E1" w:rsidP="00F416E1">
      <w:r>
        <w:t>20110616</w:t>
      </w:r>
      <w:r>
        <w:tab/>
        <w:t>105</w:t>
      </w:r>
      <w:r>
        <w:tab/>
        <w:t>49488</w:t>
      </w:r>
      <w:r>
        <w:tab/>
        <w:t>12</w:t>
      </w:r>
      <w:r>
        <w:tab/>
        <w:t>Representantforslag om å iverksette en handlingsplan mot jødehat i Norge</w:t>
      </w:r>
    </w:p>
    <w:p w:rsidR="00F416E1" w:rsidRDefault="00F416E1" w:rsidP="00F416E1">
      <w:r>
        <w:t>20110616</w:t>
      </w:r>
      <w:r>
        <w:tab/>
        <w:t>105</w:t>
      </w:r>
      <w:r>
        <w:tab/>
        <w:t>49836</w:t>
      </w:r>
      <w:r>
        <w:tab/>
        <w:t>13</w:t>
      </w:r>
      <w:r>
        <w:tab/>
        <w:t>Representantforslag om å sikre økt lønn i lavtlønnsyrker med hovedfokus på utdanningsgruppene i offentlig sektor.</w:t>
      </w:r>
    </w:p>
    <w:p w:rsidR="00F416E1" w:rsidRDefault="00F416E1" w:rsidP="00F416E1">
      <w:r>
        <w:t>20110616</w:t>
      </w:r>
      <w:r>
        <w:tab/>
        <w:t>105</w:t>
      </w:r>
      <w:r>
        <w:tab/>
        <w:t>48807</w:t>
      </w:r>
      <w:r>
        <w:tab/>
        <w:t>14</w:t>
      </w:r>
      <w:r>
        <w:tab/>
        <w:t>Representantforslag om styrking av personvernet</w:t>
      </w:r>
    </w:p>
    <w:p w:rsidR="00F416E1" w:rsidRDefault="00F416E1" w:rsidP="00F416E1">
      <w:r>
        <w:t>20110616</w:t>
      </w:r>
      <w:r>
        <w:tab/>
        <w:t>105</w:t>
      </w:r>
      <w:r>
        <w:tab/>
        <w:t>49345</w:t>
      </w:r>
      <w:r>
        <w:tab/>
        <w:t>15</w:t>
      </w:r>
      <w:r>
        <w:tab/>
        <w:t>Lønnsregulering for arbeidstakere i det statlige tariffområdet 2011 mv.</w:t>
      </w:r>
    </w:p>
    <w:p w:rsidR="00F416E1" w:rsidRDefault="00F416E1" w:rsidP="00F416E1">
      <w:r>
        <w:t>20110616</w:t>
      </w:r>
      <w:r>
        <w:tab/>
        <w:t>105</w:t>
      </w:r>
      <w:r>
        <w:tab/>
        <w:t>49293</w:t>
      </w:r>
      <w:r>
        <w:tab/>
        <w:t>16</w:t>
      </w:r>
      <w:r>
        <w:tab/>
        <w:t>Jordbruksoppgjøret 2011</w:t>
      </w:r>
    </w:p>
    <w:p w:rsidR="00F416E1" w:rsidRDefault="00F416E1" w:rsidP="00F416E1">
      <w:r>
        <w:t>20110616</w:t>
      </w:r>
      <w:r>
        <w:tab/>
        <w:t>105</w:t>
      </w:r>
      <w:r>
        <w:tab/>
        <w:t>50205</w:t>
      </w:r>
      <w:r>
        <w:tab/>
        <w:t>17</w:t>
      </w:r>
      <w:r>
        <w:tab/>
        <w:t>Ombudsmannsnemnda for Forsvarets innberetning om virksomheten i tiden 1. januar - 31. desember 2010</w:t>
      </w:r>
    </w:p>
    <w:p w:rsidR="00F416E1" w:rsidRDefault="00F416E1" w:rsidP="00F416E1">
      <w:r>
        <w:t>20110616</w:t>
      </w:r>
      <w:r>
        <w:tab/>
        <w:t>105</w:t>
      </w:r>
      <w:r>
        <w:tab/>
        <w:t>49248</w:t>
      </w:r>
      <w:r>
        <w:tab/>
        <w:t>18</w:t>
      </w:r>
      <w:r>
        <w:tab/>
        <w:t>Statsrådsprotokollene for tidsrommet 1. juli 2010 til 31. desember 2010</w:t>
      </w:r>
    </w:p>
    <w:p w:rsidR="00F416E1" w:rsidRDefault="00F416E1" w:rsidP="00F416E1">
      <w:r>
        <w:t>20110616</w:t>
      </w:r>
      <w:r>
        <w:tab/>
        <w:t>105</w:t>
      </w:r>
      <w:r>
        <w:tab/>
        <w:t>49355</w:t>
      </w:r>
      <w:r>
        <w:tab/>
        <w:t>19</w:t>
      </w:r>
      <w:r>
        <w:tab/>
        <w:t>Endringar i Regulativ for tillegg mv. til utskrivne vernepliktige mannskap</w:t>
      </w:r>
    </w:p>
    <w:p w:rsidR="00F416E1" w:rsidRDefault="00F416E1" w:rsidP="00F416E1">
      <w:r>
        <w:t>20110616</w:t>
      </w:r>
      <w:r>
        <w:tab/>
        <w:t>105</w:t>
      </w:r>
      <w:r>
        <w:tab/>
        <w:t>49480</w:t>
      </w:r>
      <w:r>
        <w:tab/>
        <w:t>20</w:t>
      </w:r>
      <w:r>
        <w:tab/>
        <w:t>Representantforslag om snarlig deployering av norsk militært bidrag til Adenbukta</w:t>
      </w:r>
    </w:p>
    <w:p w:rsidR="00F416E1" w:rsidRDefault="00F416E1" w:rsidP="00F416E1">
      <w:r>
        <w:t>20110616</w:t>
      </w:r>
      <w:r>
        <w:tab/>
        <w:t>105</w:t>
      </w:r>
      <w:r>
        <w:tab/>
        <w:t>49354</w:t>
      </w:r>
      <w:r>
        <w:tab/>
        <w:t>21</w:t>
      </w:r>
      <w:r>
        <w:tab/>
        <w:t>Investeringar i Forsvaret</w:t>
      </w:r>
    </w:p>
    <w:p w:rsidR="00F416E1" w:rsidRDefault="00F416E1" w:rsidP="00F416E1">
      <w:r>
        <w:t>20110617</w:t>
      </w:r>
      <w:r>
        <w:tab/>
        <w:t>106</w:t>
      </w:r>
      <w:r>
        <w:tab/>
        <w:t>50832</w:t>
      </w:r>
      <w:r>
        <w:tab/>
        <w:t>2</w:t>
      </w:r>
      <w:r>
        <w:tab/>
        <w:t>Endringer i Stortingets forretningsorden vedrørende spørsmål til skriftlig besvarelse</w:t>
      </w:r>
    </w:p>
    <w:p w:rsidR="00F416E1" w:rsidRDefault="00F416E1" w:rsidP="00F416E1">
      <w:r>
        <w:t>20110617</w:t>
      </w:r>
      <w:r>
        <w:tab/>
        <w:t>106</w:t>
      </w:r>
      <w:r>
        <w:tab/>
        <w:t>49326</w:t>
      </w:r>
      <w:r>
        <w:tab/>
        <w:t>3</w:t>
      </w:r>
      <w:r>
        <w:tab/>
        <w:t>Tilleggsbevilgninger og omprioriteringer i statsbudsjettet 2011</w:t>
      </w:r>
    </w:p>
    <w:p w:rsidR="00F416E1" w:rsidRDefault="00F416E1" w:rsidP="00F416E1">
      <w:r>
        <w:t>20110617</w:t>
      </w:r>
      <w:r>
        <w:tab/>
        <w:t>106</w:t>
      </w:r>
      <w:r>
        <w:tab/>
        <w:t>49340</w:t>
      </w:r>
      <w:r>
        <w:tab/>
        <w:t>3</w:t>
      </w:r>
      <w:r>
        <w:tab/>
        <w:t>Revidert nasjonalbudsjett 2011</w:t>
      </w:r>
    </w:p>
    <w:p w:rsidR="00F416E1" w:rsidRDefault="00F416E1" w:rsidP="00F416E1">
      <w:r>
        <w:t>20110617</w:t>
      </w:r>
      <w:r>
        <w:tab/>
        <w:t>106</w:t>
      </w:r>
      <w:r>
        <w:tab/>
        <w:t>50427</w:t>
      </w:r>
      <w:r>
        <w:tab/>
        <w:t>3</w:t>
      </w:r>
      <w:r>
        <w:tab/>
        <w:t>Endringar i skatte- og avgiftsreglane mv.</w:t>
      </w:r>
    </w:p>
    <w:p w:rsidR="00F416E1" w:rsidRDefault="00F416E1" w:rsidP="00F416E1">
      <w:r>
        <w:t>20110617</w:t>
      </w:r>
      <w:r>
        <w:tab/>
        <w:t>106</w:t>
      </w:r>
      <w:r>
        <w:tab/>
        <w:t>50263</w:t>
      </w:r>
      <w:r>
        <w:tab/>
        <w:t>4</w:t>
      </w:r>
      <w:r>
        <w:tab/>
        <w:t>Representantforslag om skattefradrag for håndverkstjenester og serviceoppdrag</w:t>
      </w:r>
    </w:p>
    <w:p w:rsidR="00F416E1" w:rsidRDefault="00F416E1" w:rsidP="00F416E1">
      <w:r>
        <w:t>20110617</w:t>
      </w:r>
      <w:r>
        <w:tab/>
        <w:t>106</w:t>
      </w:r>
      <w:r>
        <w:tab/>
        <w:t>50223</w:t>
      </w:r>
      <w:r>
        <w:tab/>
        <w:t>5</w:t>
      </w:r>
      <w:r>
        <w:tab/>
        <w:t>Representantforslag om en ny grønn skattekommisjon</w:t>
      </w:r>
    </w:p>
    <w:p w:rsidR="00F416E1" w:rsidRDefault="00F416E1" w:rsidP="00F416E1">
      <w:r>
        <w:t>20110617</w:t>
      </w:r>
      <w:r>
        <w:tab/>
        <w:t>106</w:t>
      </w:r>
      <w:r>
        <w:tab/>
        <w:t>50780</w:t>
      </w:r>
      <w:r>
        <w:tab/>
        <w:t>19</w:t>
      </w:r>
      <w:r>
        <w:tab/>
        <w:t>Oversendelsesforslag om å be regjeringen sørge for at en avtale mellom helseforetak og kommuner om tilbudet til rusmiddelavhengige sikrer at det er utarbeidet et ettervernstilbud fra første dag.</w:t>
      </w:r>
    </w:p>
    <w:p w:rsidR="00F416E1" w:rsidRDefault="00F416E1" w:rsidP="00F416E1">
      <w:r>
        <w:lastRenderedPageBreak/>
        <w:t>20110617</w:t>
      </w:r>
      <w:r>
        <w:tab/>
        <w:t>106</w:t>
      </w:r>
      <w:r>
        <w:tab/>
        <w:t>50781</w:t>
      </w:r>
      <w:r>
        <w:tab/>
        <w:t>20</w:t>
      </w:r>
      <w:r>
        <w:tab/>
        <w:t>Oversendelsesforslag om å be regjeringen igangsette arbeid med en forskrift som presiserer innhold i kommunalt psykisk helsearbeid.</w:t>
      </w:r>
    </w:p>
    <w:p w:rsidR="00F416E1" w:rsidRDefault="00F416E1" w:rsidP="00F416E1">
      <w:r>
        <w:t>20110617</w:t>
      </w:r>
      <w:r>
        <w:tab/>
        <w:t>106</w:t>
      </w:r>
      <w:r>
        <w:tab/>
        <w:t>50782</w:t>
      </w:r>
      <w:r>
        <w:tab/>
        <w:t>21</w:t>
      </w:r>
      <w:r>
        <w:tab/>
        <w:t>Oversendelsesforslag om å be regjeringen fremme forslag om innføring av bemanningsnormer for legedekningen ved sykehjem fra 2012.</w:t>
      </w:r>
    </w:p>
    <w:p w:rsidR="00F416E1" w:rsidRDefault="00F416E1" w:rsidP="00F416E1">
      <w:r>
        <w:t>20110617</w:t>
      </w:r>
      <w:r>
        <w:tab/>
        <w:t>106</w:t>
      </w:r>
      <w:r>
        <w:tab/>
        <w:t>50783</w:t>
      </w:r>
      <w:r>
        <w:tab/>
        <w:t>22</w:t>
      </w:r>
      <w:r>
        <w:tab/>
        <w:t>Oversendelsesforslag om å be regjeringen legge frem egen sak hvor Kompetanseløftet 2015 endres og styrkes for å ta høyde for de utfordringene samhandlingsreformen innebærer.</w:t>
      </w:r>
    </w:p>
    <w:p w:rsidR="00F416E1" w:rsidRDefault="00F416E1" w:rsidP="00F416E1">
      <w:r>
        <w:t>20110617</w:t>
      </w:r>
      <w:r>
        <w:tab/>
        <w:t>106</w:t>
      </w:r>
      <w:r>
        <w:tab/>
        <w:t>50784</w:t>
      </w:r>
      <w:r>
        <w:tab/>
        <w:t>23</w:t>
      </w:r>
      <w:r>
        <w:tab/>
        <w:t>Oversendelsesforslag om å be regjeringen legge til rette for at det kan drives ulike pilotforsøk mellom samarbeidende kommuner og helseforetak for å prøve ut ulike samhandlingsordninger, oppgaveoverføring, ansvarsdeling og finansiering.</w:t>
      </w:r>
    </w:p>
    <w:p w:rsidR="00F416E1" w:rsidRDefault="00F416E1" w:rsidP="00F416E1">
      <w:r>
        <w:t>20110617</w:t>
      </w:r>
      <w:r>
        <w:tab/>
        <w:t>106</w:t>
      </w:r>
      <w:r>
        <w:tab/>
        <w:t>50785</w:t>
      </w:r>
      <w:r>
        <w:tab/>
        <w:t>24</w:t>
      </w:r>
      <w:r>
        <w:tab/>
        <w:t>Oversendelsesforslag om å be regjeringen fremme forslag om å etablere en ordning med eldreombud.</w:t>
      </w:r>
    </w:p>
    <w:p w:rsidR="00F416E1" w:rsidRDefault="00F416E1" w:rsidP="00F416E1">
      <w:r>
        <w:t>20110617</w:t>
      </w:r>
      <w:r>
        <w:tab/>
        <w:t>106</w:t>
      </w:r>
      <w:r>
        <w:tab/>
        <w:t>50786</w:t>
      </w:r>
      <w:r>
        <w:tab/>
        <w:t>25</w:t>
      </w:r>
      <w:r>
        <w:tab/>
        <w:t>Oversendelsesforslag om å be regjeringen gjennom forskrift regulere at Helsetilsynet i fylket videresender melding til Nasjonalt kunnskapssenter for helsetjenesten om de forhold som har ført til skade på pasient, eller kunne ha ført til skade på pasient.</w:t>
      </w:r>
    </w:p>
    <w:p w:rsidR="00F416E1" w:rsidRDefault="00F416E1" w:rsidP="00F416E1">
      <w:r>
        <w:t>20110617</w:t>
      </w:r>
      <w:r>
        <w:tab/>
        <w:t>106</w:t>
      </w:r>
      <w:r>
        <w:tab/>
        <w:t>50787</w:t>
      </w:r>
      <w:r>
        <w:tab/>
        <w:t>26</w:t>
      </w:r>
      <w:r>
        <w:tab/>
        <w:t>Oversendelsesforslag om å be regjeringen utvide kravet om politiattest slik at det også omfatter personer som skal jobbe med eldre i pleie- og omsorgssektoren, etter modell fra kravet om vandelsattest for personer som jobber i yrker som yter tjenester til</w:t>
      </w:r>
    </w:p>
    <w:p w:rsidR="00F416E1" w:rsidRDefault="00F416E1" w:rsidP="00F416E1">
      <w:r>
        <w:t>20110617</w:t>
      </w:r>
      <w:r>
        <w:tab/>
        <w:t>106</w:t>
      </w:r>
      <w:r>
        <w:tab/>
        <w:t>50788</w:t>
      </w:r>
      <w:r>
        <w:tab/>
        <w:t>27</w:t>
      </w:r>
      <w:r>
        <w:tab/>
        <w:t>Oversendelsesforslag om å be regjeringen gjennom forskrift til § 16 i helsepersonelloven regulere at helsepersonell kan melde direkte til Nasjonalt kunnskapssenter for helsetjenesten.</w:t>
      </w:r>
    </w:p>
    <w:p w:rsidR="00F416E1" w:rsidRDefault="00F416E1" w:rsidP="00F416E1">
      <w:r>
        <w:t>20110617</w:t>
      </w:r>
      <w:r>
        <w:tab/>
        <w:t>106</w:t>
      </w:r>
      <w:r>
        <w:tab/>
        <w:t>50789</w:t>
      </w:r>
      <w:r>
        <w:tab/>
        <w:t>28</w:t>
      </w:r>
      <w:r>
        <w:tab/>
        <w:t>Oversendelsesforslag om å be regjeringen utrede videre de økonomiske og administrative konsekvensene og raskt komme tilbake til Stortinget med et forslag om rettighetsfesting av brukerstyrt personlig assistanse</w:t>
      </w:r>
    </w:p>
    <w:p w:rsidR="00F416E1" w:rsidRDefault="00F416E1" w:rsidP="00F416E1">
      <w:r>
        <w:t>20110617</w:t>
      </w:r>
      <w:r>
        <w:tab/>
        <w:t>106</w:t>
      </w:r>
      <w:r>
        <w:tab/>
        <w:t>50790</w:t>
      </w:r>
      <w:r>
        <w:tab/>
        <w:t>29</w:t>
      </w:r>
      <w:r>
        <w:tab/>
        <w:t>Oversendelsesforslag om å be regjeringen legge frem en vurdering av mulighetene for rehabiliteringstilbud i utlandet og hvilken finansiering som kan legges til grunn.</w:t>
      </w:r>
    </w:p>
    <w:p w:rsidR="00F416E1" w:rsidRDefault="00F416E1" w:rsidP="00F416E1">
      <w:r>
        <w:t>20110617</w:t>
      </w:r>
      <w:r>
        <w:tab/>
        <w:t>106</w:t>
      </w:r>
      <w:r>
        <w:tab/>
        <w:t>50791</w:t>
      </w:r>
      <w:r>
        <w:tab/>
        <w:t>30</w:t>
      </w:r>
      <w:r>
        <w:tab/>
        <w:t>Oversendelsesforslag om å be regjeringen gjennomføre en høring om lovendringen i skatteloven § 16-22 om fradrag for utenlandsk skatt.</w:t>
      </w:r>
    </w:p>
    <w:p w:rsidR="00F416E1" w:rsidRDefault="00F416E1" w:rsidP="00F416E1">
      <w:r>
        <w:t>20110617</w:t>
      </w:r>
      <w:r>
        <w:tab/>
        <w:t>106</w:t>
      </w:r>
      <w:r>
        <w:tab/>
        <w:t>50794</w:t>
      </w:r>
      <w:r>
        <w:tab/>
        <w:t>31</w:t>
      </w:r>
      <w:r>
        <w:tab/>
        <w:t>Oversendelsesforslag om å be regjeringen komme tilbake til Stortinget på egnet måte med forslag på hvordan et meldesystem der den som blir søkt på får melding om hvem som søker på ens navn i skattelistene, kan innføres gjennom bruk av MinID.</w:t>
      </w:r>
    </w:p>
    <w:p w:rsidR="00F416E1" w:rsidRDefault="00F416E1" w:rsidP="00F416E1">
      <w:r>
        <w:t>20110617</w:t>
      </w:r>
      <w:r>
        <w:tab/>
        <w:t>106</w:t>
      </w:r>
      <w:r>
        <w:tab/>
        <w:t>50795</w:t>
      </w:r>
      <w:r>
        <w:tab/>
        <w:t>32</w:t>
      </w:r>
      <w:r>
        <w:tab/>
        <w:t>Oversendelsesforslag om å begrense den offentlig allmenne tilgjengelighet for søk i skattelistene gjennom Skattedirektoratets hjemmesider til de i dag gjeldende tre uker.</w:t>
      </w:r>
    </w:p>
    <w:p w:rsidR="00F416E1" w:rsidRDefault="00F416E1" w:rsidP="00F416E1">
      <w:r>
        <w:t>20110617</w:t>
      </w:r>
      <w:r>
        <w:tab/>
        <w:t>106</w:t>
      </w:r>
      <w:r>
        <w:tab/>
        <w:t>50796</w:t>
      </w:r>
      <w:r>
        <w:tab/>
        <w:t>33</w:t>
      </w:r>
      <w:r>
        <w:tab/>
        <w:t>Oversendelsesforslag om å be regjeringen om å sikre at pressen får mulighet til å identifisere skattyteres kjønn og fødselsdato i skattelistene.</w:t>
      </w:r>
    </w:p>
    <w:p w:rsidR="00F416E1" w:rsidRDefault="00F416E1" w:rsidP="00F416E1">
      <w:r>
        <w:t>20110617</w:t>
      </w:r>
      <w:r>
        <w:tab/>
        <w:t>106</w:t>
      </w:r>
      <w:r>
        <w:tab/>
        <w:t>50797</w:t>
      </w:r>
      <w:r>
        <w:tab/>
        <w:t>34</w:t>
      </w:r>
      <w:r>
        <w:tab/>
        <w:t>Oversendelsesforslag om å gjøre det mulig for frilansjournalister å få den samme tilgangen til skattelistene som fast ansatte journalister.</w:t>
      </w:r>
    </w:p>
    <w:p w:rsidR="00F416E1" w:rsidRDefault="00F416E1" w:rsidP="00F416E1">
      <w:r>
        <w:t>20110617</w:t>
      </w:r>
      <w:r>
        <w:tab/>
        <w:t>106</w:t>
      </w:r>
      <w:r>
        <w:tab/>
        <w:t>50798</w:t>
      </w:r>
      <w:r>
        <w:tab/>
        <w:t>35</w:t>
      </w:r>
      <w:r>
        <w:tab/>
        <w:t>Oversendelsesforslag om å fastsette overskuddsfordelingen mellom bingoformålene og tippenøkkelen til en fast prosentandel.</w:t>
      </w:r>
    </w:p>
    <w:p w:rsidR="00F416E1" w:rsidRDefault="00F416E1" w:rsidP="00F416E1">
      <w:r>
        <w:t>20110617</w:t>
      </w:r>
      <w:r>
        <w:tab/>
        <w:t>106</w:t>
      </w:r>
      <w:r>
        <w:tab/>
        <w:t>50799</w:t>
      </w:r>
      <w:r>
        <w:tab/>
        <w:t>36</w:t>
      </w:r>
      <w:r>
        <w:tab/>
        <w:t>Oversendelsesforslag om å gjenoppta forhandlingene med ESA om krav til rettighetshaveres organisasjon og ledelse av petroleumsvirksomheten på norsk sokkel og bruk av baser mv.</w:t>
      </w:r>
    </w:p>
    <w:p w:rsidR="00F416E1" w:rsidRDefault="00F416E1" w:rsidP="00F416E1">
      <w:r>
        <w:lastRenderedPageBreak/>
        <w:t>20110617</w:t>
      </w:r>
      <w:r>
        <w:tab/>
        <w:t>106</w:t>
      </w:r>
      <w:r>
        <w:tab/>
        <w:t>50863</w:t>
      </w:r>
      <w:r>
        <w:tab/>
        <w:t>37</w:t>
      </w:r>
      <w:r>
        <w:tab/>
        <w:t>Representantforslag om endringer i forvaltningen av rovvilt</w:t>
      </w:r>
    </w:p>
    <w:p w:rsidR="00F416E1" w:rsidRDefault="00F416E1" w:rsidP="00F416E1"/>
    <w:p w:rsidR="00F416E1" w:rsidRDefault="00F416E1" w:rsidP="00F416E1">
      <w:pPr>
        <w:autoSpaceDE w:val="0"/>
        <w:autoSpaceDN w:val="0"/>
        <w:adjustRightInd w:val="0"/>
        <w:spacing w:after="0" w:line="240" w:lineRule="auto"/>
        <w:rPr>
          <w:rFonts w:ascii="Courier New" w:hAnsi="Courier New" w:cs="Courier New"/>
          <w:noProof/>
          <w:sz w:val="20"/>
          <w:szCs w:val="20"/>
        </w:rPr>
      </w:pPr>
    </w:p>
    <w:p w:rsidR="00F416E1" w:rsidRDefault="00F416E1" w:rsidP="00F416E1">
      <w:pPr>
        <w:autoSpaceDE w:val="0"/>
        <w:autoSpaceDN w:val="0"/>
        <w:adjustRightInd w:val="0"/>
        <w:spacing w:after="0" w:line="240" w:lineRule="auto"/>
        <w:rPr>
          <w:rFonts w:ascii="Courier New" w:hAnsi="Courier New" w:cs="Courier New"/>
          <w:noProof/>
          <w:sz w:val="20"/>
          <w:szCs w:val="20"/>
        </w:rPr>
      </w:pPr>
    </w:p>
    <w:sectPr w:rsidR="00F416E1" w:rsidSect="00F346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9E"/>
    <w:rsid w:val="001A7C19"/>
    <w:rsid w:val="00356844"/>
    <w:rsid w:val="005720E9"/>
    <w:rsid w:val="00C831CF"/>
    <w:rsid w:val="00CF328D"/>
    <w:rsid w:val="00F3469E"/>
    <w:rsid w:val="00F416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34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34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1253FE59.dotm</Template>
  <TotalTime>1</TotalTime>
  <Pages>85</Pages>
  <Words>39779</Words>
  <Characters>210832</Characters>
  <Application>Microsoft Office Word</Application>
  <DocSecurity>0</DocSecurity>
  <Lines>1756</Lines>
  <Paragraphs>500</Paragraphs>
  <ScaleCrop>false</ScaleCrop>
  <HeadingPairs>
    <vt:vector size="2" baseType="variant">
      <vt:variant>
        <vt:lpstr>Tittel</vt:lpstr>
      </vt:variant>
      <vt:variant>
        <vt:i4>1</vt:i4>
      </vt:variant>
    </vt:vector>
  </HeadingPairs>
  <TitlesOfParts>
    <vt:vector size="1" baseType="lpstr">
      <vt:lpstr/>
    </vt:vector>
  </TitlesOfParts>
  <Company>Stortinget</Company>
  <LinksUpToDate>false</LinksUpToDate>
  <CharactersWithSpaces>250111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Solvin Sissel</dc:creator>
  <cp:lastModifiedBy>Solvin Sissel</cp:lastModifiedBy>
  <cp:revision>3</cp:revision>
  <dcterms:created xsi:type="dcterms:W3CDTF">2012-08-29T12:02:00Z</dcterms:created>
  <dcterms:modified xsi:type="dcterms:W3CDTF">2012-08-29T12:03:00Z</dcterms:modified>
</cp:coreProperties>
</file>